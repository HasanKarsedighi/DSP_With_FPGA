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0F677" w14:textId="77777777" w:rsidR="00A326B5" w:rsidRDefault="00A326B5" w:rsidP="00A326B5">
      <w:pPr>
        <w:spacing w:line="276" w:lineRule="auto"/>
        <w:ind w:firstLine="0"/>
        <w:jc w:val="both"/>
        <w:rPr>
          <w:rFonts w:cs="B Titr"/>
          <w:color w:val="1F497D" w:themeColor="text2"/>
          <w:sz w:val="32"/>
          <w:szCs w:val="32"/>
          <w:rtl/>
        </w:rPr>
      </w:pPr>
      <w:bookmarkStart w:id="0" w:name="_Toc280521572"/>
      <w:bookmarkStart w:id="1" w:name="_Hlk170376653"/>
      <w:bookmarkEnd w:id="1"/>
      <w:r>
        <w:rPr>
          <w:noProof/>
          <w:lang w:bidi="ar-SA"/>
        </w:rPr>
        <mc:AlternateContent>
          <mc:Choice Requires="wps">
            <w:drawing>
              <wp:anchor distT="0" distB="0" distL="114300" distR="114300" simplePos="0" relativeHeight="251654144" behindDoc="0" locked="0" layoutInCell="1" allowOverlap="1" wp14:anchorId="7637CDBD" wp14:editId="5DEB557F">
                <wp:simplePos x="0" y="0"/>
                <wp:positionH relativeFrom="page">
                  <wp:posOffset>2626859</wp:posOffset>
                </wp:positionH>
                <wp:positionV relativeFrom="paragraph">
                  <wp:posOffset>203297</wp:posOffset>
                </wp:positionV>
                <wp:extent cx="1871940" cy="233045"/>
                <wp:effectExtent l="0" t="0" r="0" b="0"/>
                <wp:wrapNone/>
                <wp:docPr id="8"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871940" cy="233045"/>
                        </a:xfrm>
                        <a:prstGeom prst="rect">
                          <a:avLst/>
                        </a:prstGeom>
                        <a:extLst>
                          <a:ext uri="{AF507438-7753-43E0-B8FC-AC1667EBCBE1}">
                            <a14:hiddenEffects xmlns:a14="http://schemas.microsoft.com/office/drawing/2010/main">
                              <a:effectLst/>
                            </a14:hiddenEffects>
                          </a:ext>
                        </a:extLst>
                      </wps:spPr>
                      <wps:txbx>
                        <w:txbxContent>
                          <w:p w14:paraId="477ECBE5" w14:textId="77777777" w:rsidR="00A326B5" w:rsidRDefault="00A326B5" w:rsidP="00A326B5">
                            <w:pPr>
                              <w:pStyle w:val="NormalWeb"/>
                              <w:bidi/>
                              <w:spacing w:before="0" w:beforeAutospacing="0" w:after="0" w:afterAutospacing="0"/>
                              <w:jc w:val="cente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637CDBD" id="_x0000_t202" coordsize="21600,21600" o:spt="202" path="m,l,21600r21600,l21600,xe">
                <v:stroke joinstyle="miter"/>
                <v:path gradientshapeok="t" o:connecttype="rect"/>
              </v:shapetype>
              <v:shape id="WordArt 2" o:spid="_x0000_s1026" type="#_x0000_t202" style="position:absolute;left:0;text-align:left;margin-left:206.85pt;margin-top:16pt;width:147.4pt;height:18.3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" filled="f" stroked="f">
                <o:lock v:ext="edit" shapetype="t"/>
                <v:textbox style="mso-fit-shape-to-text:t">
                  <w:txbxContent>
                    <w:p w14:paraId="477ECBE5" w14:textId="77777777" w:rsidR="00A326B5" w:rsidRDefault="00A326B5" w:rsidP="00A326B5">
                      <w:pPr>
                        <w:pStyle w:val="NormalWeb"/>
                        <w:bidi/>
                        <w:spacing w:before="0" w:beforeAutospacing="0" w:after="0" w:afterAutospacing="0"/>
                        <w:jc w:val="center"/>
                      </w:pPr>
                    </w:p>
                  </w:txbxContent>
                </v:textbox>
                <w10:wrap anchorx="page"/>
              </v:shape>
            </w:pict>
          </mc:Fallback>
        </mc:AlternateContent>
      </w:r>
      <w:bookmarkEnd w:id="0"/>
    </w:p>
    <w:p w14:paraId="30DC311C" w14:textId="77777777" w:rsidR="00A326B5" w:rsidRPr="00B21C6C" w:rsidRDefault="00A326B5" w:rsidP="00A326B5">
      <w:pPr>
        <w:pStyle w:val="CoverContents"/>
        <w:ind w:hanging="45"/>
        <w:rPr>
          <w:rFonts w:cs="B Titr"/>
          <w:color w:val="1F497D" w:themeColor="text2"/>
          <w:sz w:val="32"/>
          <w:szCs w:val="32"/>
        </w:rPr>
      </w:pPr>
      <w:r w:rsidRPr="00575D1B">
        <w:rPr>
          <w:rFonts w:cs="B Titr" w:hint="cs"/>
          <w:color w:val="1F497D" w:themeColor="text2"/>
          <w:sz w:val="32"/>
          <w:szCs w:val="32"/>
          <w:rtl/>
        </w:rPr>
        <w:t>علائم اختصاری</w:t>
      </w:r>
      <w:r>
        <w:rPr>
          <w:rFonts w:cs="B Titr" w:hint="cs"/>
          <w:color w:val="1F497D" w:themeColor="text2"/>
          <w:sz w:val="32"/>
          <w:szCs w:val="32"/>
          <w:rtl/>
        </w:rPr>
        <w:t xml:space="preserve"> و اصطلاحات فنی</w:t>
      </w:r>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3240"/>
        <w:gridCol w:w="4342"/>
      </w:tblGrid>
      <w:tr w:rsidR="00A326B5" w:rsidRPr="002772B4" w14:paraId="5CB1E0F4" w14:textId="77777777" w:rsidTr="0025503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left w:val="none" w:sz="0" w:space="0" w:color="auto"/>
              <w:bottom w:val="none" w:sz="0" w:space="0" w:color="auto"/>
              <w:right w:val="none" w:sz="0" w:space="0" w:color="auto"/>
            </w:tcBorders>
            <w:vAlign w:val="center"/>
          </w:tcPr>
          <w:p w14:paraId="0A54DF02" w14:textId="77777777" w:rsidR="00A326B5" w:rsidRPr="007C41FB" w:rsidRDefault="00A326B5" w:rsidP="00255035">
            <w:pPr>
              <w:bidi w:val="0"/>
              <w:ind w:firstLine="0"/>
              <w:jc w:val="center"/>
              <w:rPr>
                <w:b w:val="0"/>
                <w:bCs w:val="0"/>
              </w:rPr>
            </w:pPr>
          </w:p>
        </w:tc>
        <w:tc>
          <w:tcPr>
            <w:tcW w:w="3240" w:type="dxa"/>
            <w:tcBorders>
              <w:top w:val="none" w:sz="0" w:space="0" w:color="auto"/>
              <w:left w:val="none" w:sz="0" w:space="0" w:color="auto"/>
              <w:bottom w:val="none" w:sz="0" w:space="0" w:color="auto"/>
              <w:right w:val="none" w:sz="0" w:space="0" w:color="auto"/>
            </w:tcBorders>
            <w:vAlign w:val="center"/>
          </w:tcPr>
          <w:p w14:paraId="74FC0F6A"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4342" w:type="dxa"/>
            <w:tcBorders>
              <w:top w:val="none" w:sz="0" w:space="0" w:color="auto"/>
              <w:left w:val="none" w:sz="0" w:space="0" w:color="auto"/>
              <w:bottom w:val="none" w:sz="0" w:space="0" w:color="auto"/>
              <w:right w:val="none" w:sz="0" w:space="0" w:color="auto"/>
            </w:tcBorders>
            <w:vAlign w:val="center"/>
          </w:tcPr>
          <w:p w14:paraId="04E83E7C"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r>
      <w:tr w:rsidR="00A326B5" w:rsidRPr="002772B4" w14:paraId="59E4C8D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F0FDC8A" w14:textId="3AE7B87E" w:rsidR="00A326B5" w:rsidRPr="002772B4" w:rsidRDefault="00A326B5" w:rsidP="00255035">
            <w:pPr>
              <w:bidi w:val="0"/>
              <w:ind w:firstLine="0"/>
              <w:jc w:val="center"/>
              <w:rPr>
                <w:sz w:val="20"/>
                <w:szCs w:val="20"/>
              </w:rPr>
            </w:pPr>
          </w:p>
        </w:tc>
        <w:tc>
          <w:tcPr>
            <w:tcW w:w="3240" w:type="dxa"/>
            <w:vAlign w:val="center"/>
          </w:tcPr>
          <w:p w14:paraId="0E8C6331" w14:textId="669D9901" w:rsidR="00A326B5" w:rsidRPr="002772B4" w:rsidRDefault="006C4188" w:rsidP="009D3F0F">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Order</w:t>
            </w:r>
          </w:p>
        </w:tc>
        <w:tc>
          <w:tcPr>
            <w:tcW w:w="4342" w:type="dxa"/>
            <w:vAlign w:val="center"/>
          </w:tcPr>
          <w:p w14:paraId="3AC60619" w14:textId="358242F5" w:rsidR="00A326B5" w:rsidRPr="002772B4" w:rsidRDefault="006C4188" w:rsidP="00255035">
            <w:pPr>
              <w:bidi w:val="0"/>
              <w:ind w:firstLine="0"/>
              <w:jc w:val="center"/>
              <w:cnfStyle w:val="000000100000" w:firstRow="0" w:lastRow="0" w:firstColumn="0" w:lastColumn="0" w:oddVBand="0" w:evenVBand="0" w:oddHBand="1" w:evenHBand="0" w:firstRowFirstColumn="0" w:firstRowLastColumn="0" w:lastRowFirstColumn="0" w:lastRowLastColumn="0"/>
              <w:rPr>
                <w:rFonts w:hint="cs"/>
                <w:sz w:val="20"/>
                <w:szCs w:val="20"/>
                <w:rtl/>
              </w:rPr>
            </w:pPr>
            <w:r>
              <w:rPr>
                <w:rFonts w:hint="cs"/>
                <w:sz w:val="20"/>
                <w:szCs w:val="20"/>
                <w:rtl/>
              </w:rPr>
              <w:t>مرتبه</w:t>
            </w:r>
          </w:p>
        </w:tc>
      </w:tr>
      <w:tr w:rsidR="00A326B5" w:rsidRPr="002772B4" w14:paraId="2FF988F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8FADA0B" w14:textId="47B6E1AE" w:rsidR="00A326B5" w:rsidRPr="002772B4" w:rsidRDefault="00A326B5" w:rsidP="00255035">
            <w:pPr>
              <w:bidi w:val="0"/>
              <w:ind w:firstLine="0"/>
              <w:jc w:val="center"/>
              <w:rPr>
                <w:sz w:val="20"/>
                <w:szCs w:val="20"/>
              </w:rPr>
            </w:pPr>
          </w:p>
        </w:tc>
        <w:tc>
          <w:tcPr>
            <w:tcW w:w="3240" w:type="dxa"/>
            <w:vAlign w:val="center"/>
          </w:tcPr>
          <w:p w14:paraId="0A8BB955" w14:textId="4DFCBCB5" w:rsidR="00A326B5" w:rsidRPr="002772B4" w:rsidRDefault="006C4188" w:rsidP="0015744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r>
              <w:rPr>
                <w:sz w:val="20"/>
                <w:szCs w:val="20"/>
              </w:rPr>
              <w:t>Transfer Function</w:t>
            </w:r>
          </w:p>
        </w:tc>
        <w:tc>
          <w:tcPr>
            <w:tcW w:w="4342" w:type="dxa"/>
            <w:vAlign w:val="center"/>
          </w:tcPr>
          <w:p w14:paraId="2D51A37C" w14:textId="019DF779" w:rsidR="00A326B5" w:rsidRPr="002772B4" w:rsidRDefault="006C4188" w:rsidP="00255035">
            <w:pPr>
              <w:bidi w:val="0"/>
              <w:ind w:firstLine="0"/>
              <w:jc w:val="center"/>
              <w:cnfStyle w:val="000000000000" w:firstRow="0" w:lastRow="0" w:firstColumn="0" w:lastColumn="0" w:oddVBand="0" w:evenVBand="0" w:oddHBand="0" w:evenHBand="0" w:firstRowFirstColumn="0" w:firstRowLastColumn="0" w:lastRowFirstColumn="0" w:lastRowLastColumn="0"/>
              <w:rPr>
                <w:rFonts w:hint="cs"/>
                <w:sz w:val="20"/>
                <w:szCs w:val="20"/>
                <w:rtl/>
              </w:rPr>
            </w:pPr>
            <w:r>
              <w:rPr>
                <w:rFonts w:hint="cs"/>
                <w:sz w:val="20"/>
                <w:szCs w:val="20"/>
                <w:rtl/>
              </w:rPr>
              <w:t>تابع انتقال</w:t>
            </w:r>
          </w:p>
        </w:tc>
      </w:tr>
      <w:tr w:rsidR="00A326B5" w:rsidRPr="002772B4" w14:paraId="343E5597"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308390F" w14:textId="77777777" w:rsidR="00A326B5" w:rsidRPr="002772B4" w:rsidRDefault="00A326B5" w:rsidP="00255035">
            <w:pPr>
              <w:bidi w:val="0"/>
              <w:ind w:firstLine="0"/>
              <w:jc w:val="center"/>
              <w:rPr>
                <w:sz w:val="20"/>
                <w:szCs w:val="20"/>
              </w:rPr>
            </w:pPr>
          </w:p>
        </w:tc>
        <w:tc>
          <w:tcPr>
            <w:tcW w:w="3240" w:type="dxa"/>
            <w:vAlign w:val="center"/>
          </w:tcPr>
          <w:p w14:paraId="3D81B94F" w14:textId="3D25BB8F" w:rsidR="00A326B5" w:rsidRPr="002772B4" w:rsidRDefault="00E03FC6" w:rsidP="0015744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Quantization</w:t>
            </w:r>
          </w:p>
        </w:tc>
        <w:tc>
          <w:tcPr>
            <w:tcW w:w="4342" w:type="dxa"/>
            <w:vAlign w:val="center"/>
          </w:tcPr>
          <w:p w14:paraId="34AEE2C4" w14:textId="6728EC15" w:rsidR="00A326B5" w:rsidRPr="002772B4" w:rsidRDefault="00E03FC6" w:rsidP="00255035">
            <w:pPr>
              <w:bidi w:val="0"/>
              <w:ind w:firstLine="0"/>
              <w:jc w:val="center"/>
              <w:cnfStyle w:val="000000100000" w:firstRow="0" w:lastRow="0" w:firstColumn="0" w:lastColumn="0" w:oddVBand="0" w:evenVBand="0" w:oddHBand="1" w:evenHBand="0" w:firstRowFirstColumn="0" w:firstRowLastColumn="0" w:lastRowFirstColumn="0" w:lastRowLastColumn="0"/>
              <w:rPr>
                <w:rFonts w:hint="cs"/>
                <w:sz w:val="20"/>
                <w:szCs w:val="20"/>
                <w:rtl/>
              </w:rPr>
            </w:pPr>
            <w:r>
              <w:rPr>
                <w:rFonts w:hint="cs"/>
                <w:sz w:val="20"/>
                <w:szCs w:val="20"/>
                <w:rtl/>
              </w:rPr>
              <w:t>کوا</w:t>
            </w:r>
            <w:r w:rsidR="00B31913">
              <w:rPr>
                <w:rFonts w:hint="cs"/>
                <w:sz w:val="20"/>
                <w:szCs w:val="20"/>
                <w:rtl/>
              </w:rPr>
              <w:t>ن</w:t>
            </w:r>
            <w:r>
              <w:rPr>
                <w:rFonts w:hint="cs"/>
                <w:sz w:val="20"/>
                <w:szCs w:val="20"/>
                <w:rtl/>
              </w:rPr>
              <w:t>تیزاسیون</w:t>
            </w:r>
          </w:p>
        </w:tc>
      </w:tr>
      <w:tr w:rsidR="00A326B5" w:rsidRPr="002772B4" w14:paraId="2ADC223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665A45" w14:textId="77777777" w:rsidR="00A326B5" w:rsidRPr="002772B4" w:rsidRDefault="00A326B5" w:rsidP="00255035">
            <w:pPr>
              <w:bidi w:val="0"/>
              <w:ind w:firstLine="0"/>
              <w:jc w:val="center"/>
              <w:rPr>
                <w:sz w:val="20"/>
                <w:szCs w:val="20"/>
              </w:rPr>
            </w:pPr>
          </w:p>
        </w:tc>
        <w:tc>
          <w:tcPr>
            <w:tcW w:w="3240" w:type="dxa"/>
            <w:vAlign w:val="center"/>
          </w:tcPr>
          <w:p w14:paraId="2FA1EFCB" w14:textId="7C8A1049" w:rsidR="00A326B5" w:rsidRPr="002772B4" w:rsidRDefault="00F614AB" w:rsidP="0015744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9D3F0F">
              <w:rPr>
                <w:sz w:val="20"/>
                <w:szCs w:val="20"/>
              </w:rPr>
              <w:t>Interpolation</w:t>
            </w:r>
          </w:p>
        </w:tc>
        <w:tc>
          <w:tcPr>
            <w:tcW w:w="4342" w:type="dxa"/>
            <w:vAlign w:val="center"/>
          </w:tcPr>
          <w:p w14:paraId="727919B5" w14:textId="3DCA3E03" w:rsidR="00A326B5" w:rsidRPr="002772B4" w:rsidRDefault="00F614AB"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rFonts w:hint="cs"/>
                <w:sz w:val="20"/>
                <w:szCs w:val="20"/>
                <w:rtl/>
              </w:rPr>
              <w:t>درون یابی</w:t>
            </w:r>
          </w:p>
        </w:tc>
      </w:tr>
      <w:tr w:rsidR="00A326B5" w:rsidRPr="002772B4" w14:paraId="52C41BAC"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A19CD15" w14:textId="2FBFDD27" w:rsidR="00A326B5" w:rsidRPr="009D3F0F" w:rsidRDefault="009D3F0F" w:rsidP="00255035">
            <w:pPr>
              <w:bidi w:val="0"/>
              <w:ind w:firstLine="0"/>
              <w:jc w:val="center"/>
              <w:rPr>
                <w:b w:val="0"/>
                <w:bCs w:val="0"/>
                <w:sz w:val="20"/>
                <w:szCs w:val="20"/>
              </w:rPr>
            </w:pPr>
            <w:r w:rsidRPr="009D3F0F">
              <w:rPr>
                <w:b w:val="0"/>
                <w:bCs w:val="0"/>
                <w:sz w:val="20"/>
                <w:szCs w:val="20"/>
              </w:rPr>
              <w:t>FI</w:t>
            </w:r>
            <w:r w:rsidRPr="009D3F0F">
              <w:rPr>
                <w:rFonts w:asciiTheme="majorBidi" w:hAnsiTheme="majorBidi" w:cstheme="majorBidi"/>
                <w:b w:val="0"/>
                <w:bCs w:val="0"/>
                <w:sz w:val="20"/>
                <w:szCs w:val="20"/>
              </w:rPr>
              <w:t>R</w:t>
            </w:r>
          </w:p>
        </w:tc>
        <w:tc>
          <w:tcPr>
            <w:tcW w:w="3240" w:type="dxa"/>
            <w:vAlign w:val="center"/>
          </w:tcPr>
          <w:p w14:paraId="2ADD7972" w14:textId="188C44F0" w:rsidR="00A326B5" w:rsidRPr="009D3F0F" w:rsidRDefault="009D3F0F" w:rsidP="00157448">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sz w:val="20"/>
                <w:szCs w:val="20"/>
              </w:rPr>
              <w:t>Finite Impulse Response</w:t>
            </w:r>
          </w:p>
        </w:tc>
        <w:tc>
          <w:tcPr>
            <w:tcW w:w="4342" w:type="dxa"/>
            <w:vAlign w:val="center"/>
          </w:tcPr>
          <w:p w14:paraId="0D88C396" w14:textId="4E25ECAA"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43BB0DF9"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8666894" w14:textId="212A50A7" w:rsidR="00A326B5" w:rsidRPr="009D3F0F" w:rsidRDefault="009D3F0F" w:rsidP="00255035">
            <w:pPr>
              <w:bidi w:val="0"/>
              <w:ind w:firstLine="0"/>
              <w:jc w:val="center"/>
              <w:rPr>
                <w:b w:val="0"/>
                <w:bCs w:val="0"/>
                <w:sz w:val="20"/>
                <w:szCs w:val="20"/>
              </w:rPr>
            </w:pPr>
            <w:r w:rsidRPr="009D3F0F">
              <w:rPr>
                <w:rFonts w:asciiTheme="majorBidi" w:hAnsiTheme="majorBidi" w:cstheme="majorBidi"/>
                <w:b w:val="0"/>
                <w:bCs w:val="0"/>
                <w:sz w:val="20"/>
                <w:szCs w:val="20"/>
              </w:rPr>
              <w:t>IIR</w:t>
            </w:r>
          </w:p>
        </w:tc>
        <w:tc>
          <w:tcPr>
            <w:tcW w:w="3240" w:type="dxa"/>
            <w:vAlign w:val="center"/>
          </w:tcPr>
          <w:p w14:paraId="1BC6E077" w14:textId="2C672E2D" w:rsidR="00A326B5" w:rsidRPr="002772B4" w:rsidRDefault="009D3F0F" w:rsidP="0015744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r w:rsidRPr="009D3F0F">
              <w:rPr>
                <w:rFonts w:asciiTheme="majorBidi" w:hAnsiTheme="majorBidi" w:cstheme="majorBidi"/>
                <w:color w:val="040C28"/>
                <w:sz w:val="20"/>
                <w:szCs w:val="20"/>
              </w:rPr>
              <w:t>Infinite Impulse Response</w:t>
            </w:r>
          </w:p>
        </w:tc>
        <w:tc>
          <w:tcPr>
            <w:tcW w:w="4342" w:type="dxa"/>
            <w:vAlign w:val="center"/>
          </w:tcPr>
          <w:p w14:paraId="379E01E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7AF212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A13DF3F" w14:textId="77777777" w:rsidR="00A326B5" w:rsidRPr="002772B4" w:rsidRDefault="00A326B5" w:rsidP="00255035">
            <w:pPr>
              <w:bidi w:val="0"/>
              <w:ind w:firstLine="0"/>
              <w:jc w:val="center"/>
              <w:rPr>
                <w:sz w:val="20"/>
                <w:szCs w:val="20"/>
              </w:rPr>
            </w:pPr>
          </w:p>
        </w:tc>
        <w:tc>
          <w:tcPr>
            <w:tcW w:w="3240" w:type="dxa"/>
            <w:vAlign w:val="center"/>
          </w:tcPr>
          <w:p w14:paraId="67687343" w14:textId="3D69C207" w:rsidR="00A326B5" w:rsidRPr="00845E38" w:rsidRDefault="00845E38" w:rsidP="0015744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845E38">
              <w:rPr>
                <w:sz w:val="20"/>
                <w:szCs w:val="20"/>
              </w:rPr>
              <w:t>Filter Coefficients</w:t>
            </w:r>
          </w:p>
        </w:tc>
        <w:tc>
          <w:tcPr>
            <w:tcW w:w="4342" w:type="dxa"/>
            <w:vAlign w:val="center"/>
          </w:tcPr>
          <w:p w14:paraId="2D1AC974" w14:textId="257D0BC7" w:rsidR="00A326B5" w:rsidRPr="002772B4" w:rsidRDefault="00845E38" w:rsidP="00255035">
            <w:pPr>
              <w:bidi w:val="0"/>
              <w:ind w:firstLine="0"/>
              <w:jc w:val="center"/>
              <w:cnfStyle w:val="000000100000" w:firstRow="0" w:lastRow="0" w:firstColumn="0" w:lastColumn="0" w:oddVBand="0" w:evenVBand="0" w:oddHBand="1" w:evenHBand="0" w:firstRowFirstColumn="0" w:firstRowLastColumn="0" w:lastRowFirstColumn="0" w:lastRowLastColumn="0"/>
              <w:rPr>
                <w:rFonts w:hint="cs"/>
                <w:sz w:val="20"/>
                <w:szCs w:val="20"/>
                <w:rtl/>
              </w:rPr>
            </w:pPr>
            <w:r>
              <w:rPr>
                <w:rFonts w:hint="cs"/>
                <w:sz w:val="20"/>
                <w:szCs w:val="20"/>
                <w:rtl/>
              </w:rPr>
              <w:t>ضرایب فیلتر</w:t>
            </w:r>
          </w:p>
        </w:tc>
      </w:tr>
      <w:tr w:rsidR="00A326B5" w:rsidRPr="002772B4" w14:paraId="6BAE36AF"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49705D2" w14:textId="77777777" w:rsidR="00A326B5" w:rsidRPr="002772B4" w:rsidRDefault="00A326B5" w:rsidP="00255035">
            <w:pPr>
              <w:bidi w:val="0"/>
              <w:ind w:firstLine="0"/>
              <w:jc w:val="center"/>
              <w:rPr>
                <w:sz w:val="20"/>
                <w:szCs w:val="20"/>
              </w:rPr>
            </w:pPr>
          </w:p>
        </w:tc>
        <w:tc>
          <w:tcPr>
            <w:tcW w:w="3240" w:type="dxa"/>
            <w:vAlign w:val="center"/>
          </w:tcPr>
          <w:p w14:paraId="00C7157F" w14:textId="6AD3FAB5" w:rsidR="00A326B5" w:rsidRPr="009879C5" w:rsidRDefault="009879C5" w:rsidP="0015744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9879C5">
              <w:rPr>
                <w:sz w:val="20"/>
                <w:szCs w:val="20"/>
              </w:rPr>
              <w:t>Signal Flow Graph</w:t>
            </w:r>
          </w:p>
        </w:tc>
        <w:tc>
          <w:tcPr>
            <w:tcW w:w="4342" w:type="dxa"/>
            <w:vAlign w:val="center"/>
          </w:tcPr>
          <w:p w14:paraId="7090523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4AFA3A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574B9F5" w14:textId="77777777" w:rsidR="00A326B5" w:rsidRPr="002772B4" w:rsidRDefault="00A326B5" w:rsidP="00255035">
            <w:pPr>
              <w:bidi w:val="0"/>
              <w:ind w:firstLine="0"/>
              <w:jc w:val="center"/>
              <w:rPr>
                <w:sz w:val="20"/>
                <w:szCs w:val="20"/>
              </w:rPr>
            </w:pPr>
          </w:p>
        </w:tc>
        <w:tc>
          <w:tcPr>
            <w:tcW w:w="3240" w:type="dxa"/>
            <w:vAlign w:val="center"/>
          </w:tcPr>
          <w:p w14:paraId="3A0EB283" w14:textId="017FF110" w:rsidR="00A326B5" w:rsidRPr="00586162" w:rsidRDefault="00586162"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86162">
              <w:rPr>
                <w:sz w:val="20"/>
                <w:szCs w:val="20"/>
              </w:rPr>
              <w:t>Systolic Architecture</w:t>
            </w:r>
          </w:p>
        </w:tc>
        <w:tc>
          <w:tcPr>
            <w:tcW w:w="4342" w:type="dxa"/>
            <w:vAlign w:val="center"/>
          </w:tcPr>
          <w:p w14:paraId="60E3228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652327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1270481" w14:textId="77777777" w:rsidR="00A326B5" w:rsidRPr="002772B4" w:rsidRDefault="00A326B5" w:rsidP="00255035">
            <w:pPr>
              <w:bidi w:val="0"/>
              <w:ind w:firstLine="0"/>
              <w:jc w:val="center"/>
              <w:rPr>
                <w:sz w:val="20"/>
                <w:szCs w:val="20"/>
              </w:rPr>
            </w:pPr>
          </w:p>
        </w:tc>
        <w:tc>
          <w:tcPr>
            <w:tcW w:w="3240" w:type="dxa"/>
            <w:vAlign w:val="center"/>
          </w:tcPr>
          <w:p w14:paraId="30E4AED8" w14:textId="3A18CE6C" w:rsidR="00A326B5" w:rsidRPr="00642A3A" w:rsidRDefault="00642A3A" w:rsidP="00642A3A">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42A3A">
              <w:rPr>
                <w:rFonts w:hint="cs"/>
                <w:sz w:val="20"/>
                <w:szCs w:val="20"/>
                <w:rtl/>
              </w:rPr>
              <w:t xml:space="preserve">روش </w:t>
            </w:r>
            <w:r w:rsidRPr="00642A3A">
              <w:rPr>
                <w:sz w:val="20"/>
                <w:szCs w:val="20"/>
              </w:rPr>
              <w:t>symmetry</w:t>
            </w:r>
          </w:p>
        </w:tc>
        <w:tc>
          <w:tcPr>
            <w:tcW w:w="4342" w:type="dxa"/>
            <w:vAlign w:val="center"/>
          </w:tcPr>
          <w:p w14:paraId="5014501C" w14:textId="54F24101" w:rsidR="00A326B5" w:rsidRPr="00642A3A" w:rsidRDefault="00642A3A"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rFonts w:hint="cs"/>
                <w:sz w:val="20"/>
                <w:szCs w:val="20"/>
                <w:rtl/>
              </w:rPr>
              <w:t xml:space="preserve">روش </w:t>
            </w:r>
            <w:r w:rsidRPr="00642A3A">
              <w:rPr>
                <w:rFonts w:hint="cs"/>
                <w:sz w:val="20"/>
                <w:szCs w:val="20"/>
                <w:rtl/>
              </w:rPr>
              <w:t>تقارن</w:t>
            </w:r>
          </w:p>
        </w:tc>
      </w:tr>
      <w:tr w:rsidR="00A326B5" w:rsidRPr="002772B4" w14:paraId="10FEC4D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A67C9F8" w14:textId="77777777" w:rsidR="00A326B5" w:rsidRPr="002772B4" w:rsidRDefault="00A326B5" w:rsidP="00255035">
            <w:pPr>
              <w:bidi w:val="0"/>
              <w:ind w:firstLine="0"/>
              <w:jc w:val="center"/>
              <w:rPr>
                <w:sz w:val="20"/>
                <w:szCs w:val="20"/>
              </w:rPr>
            </w:pPr>
          </w:p>
        </w:tc>
        <w:tc>
          <w:tcPr>
            <w:tcW w:w="3240" w:type="dxa"/>
            <w:vAlign w:val="center"/>
          </w:tcPr>
          <w:p w14:paraId="4ABBD96E" w14:textId="13877154" w:rsidR="00A326B5" w:rsidRPr="00247EA8" w:rsidRDefault="00247EA8" w:rsidP="00247EA8">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247EA8">
              <w:rPr>
                <w:sz w:val="20"/>
                <w:szCs w:val="20"/>
              </w:rPr>
              <w:t>Resoulution</w:t>
            </w:r>
            <w:proofErr w:type="spellEnd"/>
            <w:r w:rsidRPr="00247EA8">
              <w:rPr>
                <w:rFonts w:hint="cs"/>
                <w:sz w:val="20"/>
                <w:szCs w:val="20"/>
                <w:rtl/>
              </w:rPr>
              <w:t xml:space="preserve"> در محاسبات </w:t>
            </w:r>
            <w:r w:rsidRPr="00247EA8">
              <w:rPr>
                <w:sz w:val="20"/>
                <w:szCs w:val="20"/>
              </w:rPr>
              <w:t>Fixed Point</w:t>
            </w:r>
          </w:p>
        </w:tc>
        <w:tc>
          <w:tcPr>
            <w:tcW w:w="4342" w:type="dxa"/>
            <w:vAlign w:val="center"/>
          </w:tcPr>
          <w:p w14:paraId="23911C7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063935A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D27FB8" w14:textId="77777777" w:rsidR="00247EA8" w:rsidRPr="002772B4" w:rsidRDefault="00247EA8" w:rsidP="00247EA8">
            <w:pPr>
              <w:bidi w:val="0"/>
              <w:ind w:firstLine="0"/>
              <w:jc w:val="center"/>
              <w:rPr>
                <w:sz w:val="20"/>
                <w:szCs w:val="20"/>
              </w:rPr>
            </w:pPr>
          </w:p>
        </w:tc>
        <w:tc>
          <w:tcPr>
            <w:tcW w:w="3240" w:type="dxa"/>
            <w:vAlign w:val="center"/>
          </w:tcPr>
          <w:p w14:paraId="5E7A62E0" w14:textId="36839F2F" w:rsidR="00247EA8" w:rsidRPr="002772B4" w:rsidRDefault="00A179AE"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247EA8">
              <w:rPr>
                <w:sz w:val="20"/>
                <w:szCs w:val="20"/>
              </w:rPr>
              <w:t>Fixed Point</w:t>
            </w:r>
            <w:r w:rsidRPr="00247EA8">
              <w:rPr>
                <w:rFonts w:hint="cs"/>
                <w:sz w:val="20"/>
                <w:szCs w:val="20"/>
                <w:rtl/>
              </w:rPr>
              <w:t xml:space="preserve"> </w:t>
            </w:r>
            <w:r w:rsidR="00247EA8" w:rsidRPr="00247EA8">
              <w:rPr>
                <w:rFonts w:hint="cs"/>
                <w:sz w:val="20"/>
                <w:szCs w:val="20"/>
                <w:rtl/>
              </w:rPr>
              <w:t xml:space="preserve">در محاسبات </w:t>
            </w:r>
            <w:r w:rsidR="00247EA8">
              <w:rPr>
                <w:sz w:val="20"/>
                <w:szCs w:val="20"/>
              </w:rPr>
              <w:t>Range</w:t>
            </w:r>
          </w:p>
        </w:tc>
        <w:tc>
          <w:tcPr>
            <w:tcW w:w="4342" w:type="dxa"/>
            <w:vAlign w:val="center"/>
          </w:tcPr>
          <w:p w14:paraId="18300B96"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11FB63F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CC68C3" w14:textId="77777777" w:rsidR="00247EA8" w:rsidRPr="002772B4" w:rsidRDefault="00247EA8" w:rsidP="00247EA8">
            <w:pPr>
              <w:bidi w:val="0"/>
              <w:ind w:firstLine="0"/>
              <w:jc w:val="center"/>
              <w:rPr>
                <w:sz w:val="20"/>
                <w:szCs w:val="20"/>
              </w:rPr>
            </w:pPr>
          </w:p>
        </w:tc>
        <w:tc>
          <w:tcPr>
            <w:tcW w:w="3240" w:type="dxa"/>
            <w:vAlign w:val="center"/>
          </w:tcPr>
          <w:p w14:paraId="4BDBEEE9" w14:textId="26A8DF36" w:rsidR="00247EA8" w:rsidRPr="002772B4" w:rsidRDefault="00A179AE" w:rsidP="00A179AE">
            <w:pPr>
              <w:bidi w:val="0"/>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247EA8">
              <w:rPr>
                <w:sz w:val="20"/>
                <w:szCs w:val="20"/>
              </w:rPr>
              <w:t>Fixed Point</w:t>
            </w:r>
            <w:r w:rsidRPr="00247EA8">
              <w:rPr>
                <w:rFonts w:hint="cs"/>
                <w:sz w:val="20"/>
                <w:szCs w:val="20"/>
                <w:rtl/>
              </w:rPr>
              <w:t xml:space="preserve"> </w:t>
            </w:r>
            <w:r w:rsidR="00247EA8" w:rsidRPr="00247EA8">
              <w:rPr>
                <w:rFonts w:hint="cs"/>
                <w:sz w:val="20"/>
                <w:szCs w:val="20"/>
                <w:rtl/>
              </w:rPr>
              <w:t xml:space="preserve">در محاسبات </w:t>
            </w:r>
            <w:r w:rsidR="00247EA8">
              <w:rPr>
                <w:sz w:val="20"/>
                <w:szCs w:val="20"/>
              </w:rPr>
              <w:t>Dynamic Range</w:t>
            </w:r>
          </w:p>
        </w:tc>
        <w:tc>
          <w:tcPr>
            <w:tcW w:w="4342" w:type="dxa"/>
            <w:vAlign w:val="center"/>
          </w:tcPr>
          <w:p w14:paraId="4F6933F7"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4A444CE3"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707BE" w14:textId="77777777" w:rsidR="00247EA8" w:rsidRPr="002772B4" w:rsidRDefault="00247EA8" w:rsidP="00247EA8">
            <w:pPr>
              <w:bidi w:val="0"/>
              <w:ind w:firstLine="0"/>
              <w:jc w:val="center"/>
              <w:rPr>
                <w:sz w:val="20"/>
                <w:szCs w:val="20"/>
              </w:rPr>
            </w:pPr>
          </w:p>
        </w:tc>
        <w:tc>
          <w:tcPr>
            <w:tcW w:w="3240" w:type="dxa"/>
            <w:vAlign w:val="center"/>
          </w:tcPr>
          <w:p w14:paraId="7E30FE61" w14:textId="4322D99E" w:rsidR="00247EA8" w:rsidRPr="0064412D" w:rsidRDefault="0064412D"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64412D">
              <w:rPr>
                <w:sz w:val="20"/>
                <w:szCs w:val="20"/>
              </w:rPr>
              <w:t>BiQuad</w:t>
            </w:r>
            <w:proofErr w:type="spellEnd"/>
          </w:p>
        </w:tc>
        <w:tc>
          <w:tcPr>
            <w:tcW w:w="4342" w:type="dxa"/>
            <w:vAlign w:val="center"/>
          </w:tcPr>
          <w:p w14:paraId="389BC0E8" w14:textId="2EAB04C4" w:rsidR="00247EA8" w:rsidRPr="002772B4" w:rsidRDefault="0064412D" w:rsidP="0064412D">
            <w:pPr>
              <w:ind w:firstLine="0"/>
              <w:jc w:val="center"/>
              <w:cnfStyle w:val="000000000000" w:firstRow="0" w:lastRow="0" w:firstColumn="0" w:lastColumn="0" w:oddVBand="0" w:evenVBand="0" w:oddHBand="0" w:evenHBand="0" w:firstRowFirstColumn="0" w:firstRowLastColumn="0" w:lastRowFirstColumn="0" w:lastRowLastColumn="0"/>
              <w:rPr>
                <w:rFonts w:hint="cs"/>
                <w:sz w:val="20"/>
                <w:szCs w:val="20"/>
                <w:rtl/>
              </w:rPr>
            </w:pPr>
            <w:r>
              <w:rPr>
                <w:rFonts w:hint="cs"/>
                <w:sz w:val="20"/>
                <w:szCs w:val="20"/>
                <w:rtl/>
              </w:rPr>
              <w:t xml:space="preserve">یک فیلتر </w:t>
            </w:r>
            <w:r>
              <w:rPr>
                <w:sz w:val="20"/>
                <w:szCs w:val="20"/>
              </w:rPr>
              <w:t>IIR</w:t>
            </w:r>
            <w:r>
              <w:rPr>
                <w:rFonts w:hint="cs"/>
                <w:sz w:val="20"/>
                <w:szCs w:val="20"/>
                <w:rtl/>
              </w:rPr>
              <w:t xml:space="preserve"> را می توان به صورت مجموع چند فیلتر مرتبه 2 پیاده سازی کرد</w:t>
            </w:r>
          </w:p>
        </w:tc>
      </w:tr>
      <w:tr w:rsidR="00247EA8" w:rsidRPr="002772B4" w14:paraId="0AE2202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9467AAE" w14:textId="77777777" w:rsidR="00247EA8" w:rsidRPr="002772B4" w:rsidRDefault="00247EA8" w:rsidP="00247EA8">
            <w:pPr>
              <w:bidi w:val="0"/>
              <w:ind w:firstLine="0"/>
              <w:jc w:val="center"/>
              <w:rPr>
                <w:sz w:val="20"/>
                <w:szCs w:val="20"/>
              </w:rPr>
            </w:pPr>
          </w:p>
        </w:tc>
        <w:tc>
          <w:tcPr>
            <w:tcW w:w="3240" w:type="dxa"/>
            <w:vAlign w:val="center"/>
          </w:tcPr>
          <w:p w14:paraId="5FDD335C"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4083B92"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68C4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FF7BF3A" w14:textId="77777777" w:rsidR="00247EA8" w:rsidRPr="002772B4" w:rsidRDefault="00247EA8" w:rsidP="00247EA8">
            <w:pPr>
              <w:bidi w:val="0"/>
              <w:ind w:firstLine="0"/>
              <w:jc w:val="center"/>
              <w:rPr>
                <w:sz w:val="20"/>
                <w:szCs w:val="20"/>
              </w:rPr>
            </w:pPr>
          </w:p>
        </w:tc>
        <w:tc>
          <w:tcPr>
            <w:tcW w:w="3240" w:type="dxa"/>
            <w:vAlign w:val="center"/>
          </w:tcPr>
          <w:p w14:paraId="7E6FC5BF"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21021AA3"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15EAEFF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83BC35" w14:textId="77777777" w:rsidR="00247EA8" w:rsidRPr="002772B4" w:rsidRDefault="00247EA8" w:rsidP="00247EA8">
            <w:pPr>
              <w:bidi w:val="0"/>
              <w:ind w:firstLine="0"/>
              <w:jc w:val="center"/>
              <w:rPr>
                <w:sz w:val="20"/>
                <w:szCs w:val="20"/>
              </w:rPr>
            </w:pPr>
          </w:p>
        </w:tc>
        <w:tc>
          <w:tcPr>
            <w:tcW w:w="3240" w:type="dxa"/>
            <w:vAlign w:val="center"/>
          </w:tcPr>
          <w:p w14:paraId="67D82EEB"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8CDC43"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69418AA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1040F9F" w14:textId="77777777" w:rsidR="00247EA8" w:rsidRPr="002772B4" w:rsidRDefault="00247EA8" w:rsidP="00247EA8">
            <w:pPr>
              <w:bidi w:val="0"/>
              <w:ind w:firstLine="0"/>
              <w:jc w:val="center"/>
              <w:rPr>
                <w:sz w:val="20"/>
                <w:szCs w:val="20"/>
              </w:rPr>
            </w:pPr>
          </w:p>
        </w:tc>
        <w:tc>
          <w:tcPr>
            <w:tcW w:w="3240" w:type="dxa"/>
            <w:vAlign w:val="center"/>
          </w:tcPr>
          <w:p w14:paraId="43D83881"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8FC7C83"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7E154E5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70F313" w14:textId="77777777" w:rsidR="00247EA8" w:rsidRPr="002772B4" w:rsidRDefault="00247EA8" w:rsidP="00247EA8">
            <w:pPr>
              <w:bidi w:val="0"/>
              <w:ind w:firstLine="0"/>
              <w:jc w:val="center"/>
              <w:rPr>
                <w:sz w:val="20"/>
                <w:szCs w:val="20"/>
              </w:rPr>
            </w:pPr>
          </w:p>
        </w:tc>
        <w:tc>
          <w:tcPr>
            <w:tcW w:w="3240" w:type="dxa"/>
            <w:vAlign w:val="center"/>
          </w:tcPr>
          <w:p w14:paraId="1229E18B"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BE4977"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5E3D6435"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6C5AF8" w14:textId="77777777" w:rsidR="00247EA8" w:rsidRPr="002772B4" w:rsidRDefault="00247EA8" w:rsidP="00247EA8">
            <w:pPr>
              <w:bidi w:val="0"/>
              <w:ind w:firstLine="0"/>
              <w:jc w:val="center"/>
              <w:rPr>
                <w:sz w:val="20"/>
                <w:szCs w:val="20"/>
              </w:rPr>
            </w:pPr>
          </w:p>
        </w:tc>
        <w:tc>
          <w:tcPr>
            <w:tcW w:w="3240" w:type="dxa"/>
            <w:vAlign w:val="center"/>
          </w:tcPr>
          <w:p w14:paraId="61EAA872"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24CFAC7"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1C9B9D0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A1CC5" w14:textId="77777777" w:rsidR="00247EA8" w:rsidRPr="002772B4" w:rsidRDefault="00247EA8" w:rsidP="00247EA8">
            <w:pPr>
              <w:bidi w:val="0"/>
              <w:ind w:firstLine="0"/>
              <w:jc w:val="center"/>
              <w:rPr>
                <w:sz w:val="20"/>
                <w:szCs w:val="20"/>
              </w:rPr>
            </w:pPr>
          </w:p>
        </w:tc>
        <w:tc>
          <w:tcPr>
            <w:tcW w:w="3240" w:type="dxa"/>
            <w:vAlign w:val="center"/>
          </w:tcPr>
          <w:p w14:paraId="746EA866"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43F548E"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50B6FE5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E426C2" w14:textId="77777777" w:rsidR="00247EA8" w:rsidRPr="002772B4" w:rsidRDefault="00247EA8" w:rsidP="00247EA8">
            <w:pPr>
              <w:bidi w:val="0"/>
              <w:ind w:firstLine="0"/>
              <w:jc w:val="center"/>
              <w:rPr>
                <w:sz w:val="20"/>
                <w:szCs w:val="20"/>
              </w:rPr>
            </w:pPr>
          </w:p>
        </w:tc>
        <w:tc>
          <w:tcPr>
            <w:tcW w:w="3240" w:type="dxa"/>
            <w:vAlign w:val="center"/>
          </w:tcPr>
          <w:p w14:paraId="03AF94B5"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1E88806"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0B33390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48E166" w14:textId="77777777" w:rsidR="00247EA8" w:rsidRPr="002772B4" w:rsidRDefault="00247EA8" w:rsidP="00247EA8">
            <w:pPr>
              <w:bidi w:val="0"/>
              <w:ind w:firstLine="0"/>
              <w:jc w:val="center"/>
              <w:rPr>
                <w:sz w:val="20"/>
                <w:szCs w:val="20"/>
              </w:rPr>
            </w:pPr>
          </w:p>
        </w:tc>
        <w:tc>
          <w:tcPr>
            <w:tcW w:w="3240" w:type="dxa"/>
            <w:vAlign w:val="center"/>
          </w:tcPr>
          <w:p w14:paraId="61FBC598"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D83342"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6FDB7F64"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7208BE7" w14:textId="77777777" w:rsidR="00247EA8" w:rsidRPr="002772B4" w:rsidRDefault="00247EA8" w:rsidP="00247EA8">
            <w:pPr>
              <w:bidi w:val="0"/>
              <w:ind w:firstLine="0"/>
              <w:jc w:val="center"/>
              <w:rPr>
                <w:sz w:val="20"/>
                <w:szCs w:val="20"/>
              </w:rPr>
            </w:pPr>
          </w:p>
        </w:tc>
        <w:tc>
          <w:tcPr>
            <w:tcW w:w="3240" w:type="dxa"/>
            <w:vAlign w:val="center"/>
          </w:tcPr>
          <w:p w14:paraId="46A3F123"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A66ABDA"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744FDF7F"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2B31E2E" w14:textId="77777777" w:rsidR="00247EA8" w:rsidRPr="002772B4" w:rsidRDefault="00247EA8" w:rsidP="00247EA8">
            <w:pPr>
              <w:bidi w:val="0"/>
              <w:ind w:firstLine="0"/>
              <w:jc w:val="center"/>
              <w:rPr>
                <w:sz w:val="20"/>
                <w:szCs w:val="20"/>
              </w:rPr>
            </w:pPr>
          </w:p>
        </w:tc>
        <w:tc>
          <w:tcPr>
            <w:tcW w:w="3240" w:type="dxa"/>
            <w:vAlign w:val="center"/>
          </w:tcPr>
          <w:p w14:paraId="3C99B87B"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tl/>
              </w:rPr>
            </w:pPr>
          </w:p>
        </w:tc>
        <w:tc>
          <w:tcPr>
            <w:tcW w:w="4342" w:type="dxa"/>
            <w:vAlign w:val="center"/>
          </w:tcPr>
          <w:p w14:paraId="7047247E"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1AEA0D32"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73DF05E" w14:textId="77777777" w:rsidR="00247EA8" w:rsidRPr="002772B4" w:rsidRDefault="00247EA8" w:rsidP="00247EA8">
            <w:pPr>
              <w:bidi w:val="0"/>
              <w:ind w:firstLine="0"/>
              <w:jc w:val="center"/>
              <w:rPr>
                <w:sz w:val="20"/>
                <w:szCs w:val="20"/>
              </w:rPr>
            </w:pPr>
          </w:p>
        </w:tc>
        <w:tc>
          <w:tcPr>
            <w:tcW w:w="3240" w:type="dxa"/>
            <w:vAlign w:val="center"/>
          </w:tcPr>
          <w:p w14:paraId="5E3B08E8"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19D1A66B"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0F10886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090517" w14:textId="77777777" w:rsidR="00247EA8" w:rsidRPr="002772B4" w:rsidRDefault="00247EA8" w:rsidP="00247EA8">
            <w:pPr>
              <w:bidi w:val="0"/>
              <w:ind w:firstLine="0"/>
              <w:jc w:val="center"/>
              <w:rPr>
                <w:sz w:val="20"/>
                <w:szCs w:val="20"/>
              </w:rPr>
            </w:pPr>
          </w:p>
        </w:tc>
        <w:tc>
          <w:tcPr>
            <w:tcW w:w="3240" w:type="dxa"/>
            <w:vAlign w:val="center"/>
          </w:tcPr>
          <w:p w14:paraId="1515199A"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583DF0B"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51B17AB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84CD3D9" w14:textId="77777777" w:rsidR="00247EA8" w:rsidRPr="002772B4" w:rsidRDefault="00247EA8" w:rsidP="00247EA8">
            <w:pPr>
              <w:bidi w:val="0"/>
              <w:ind w:firstLine="0"/>
              <w:jc w:val="center"/>
              <w:rPr>
                <w:sz w:val="20"/>
                <w:szCs w:val="20"/>
              </w:rPr>
            </w:pPr>
          </w:p>
        </w:tc>
        <w:tc>
          <w:tcPr>
            <w:tcW w:w="3240" w:type="dxa"/>
            <w:vAlign w:val="center"/>
          </w:tcPr>
          <w:p w14:paraId="0667E0CF"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A2828C9"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47120A0D"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BD9433" w14:textId="77777777" w:rsidR="00247EA8" w:rsidRPr="002772B4" w:rsidRDefault="00247EA8" w:rsidP="00247EA8">
            <w:pPr>
              <w:bidi w:val="0"/>
              <w:ind w:firstLine="0"/>
              <w:jc w:val="center"/>
              <w:rPr>
                <w:sz w:val="20"/>
                <w:szCs w:val="20"/>
              </w:rPr>
            </w:pPr>
          </w:p>
        </w:tc>
        <w:tc>
          <w:tcPr>
            <w:tcW w:w="3240" w:type="dxa"/>
            <w:vAlign w:val="center"/>
          </w:tcPr>
          <w:p w14:paraId="23EB3A93"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32EF46"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3620D35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A18625A" w14:textId="77777777" w:rsidR="00247EA8" w:rsidRPr="002772B4" w:rsidRDefault="00247EA8" w:rsidP="00247EA8">
            <w:pPr>
              <w:bidi w:val="0"/>
              <w:ind w:firstLine="0"/>
              <w:jc w:val="center"/>
              <w:rPr>
                <w:sz w:val="20"/>
                <w:szCs w:val="20"/>
              </w:rPr>
            </w:pPr>
          </w:p>
        </w:tc>
        <w:tc>
          <w:tcPr>
            <w:tcW w:w="3240" w:type="dxa"/>
            <w:vAlign w:val="center"/>
          </w:tcPr>
          <w:p w14:paraId="3481D111"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33E3FC1"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1860E4F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4596131" w14:textId="77777777" w:rsidR="00247EA8" w:rsidRPr="002772B4" w:rsidRDefault="00247EA8" w:rsidP="00247EA8">
            <w:pPr>
              <w:bidi w:val="0"/>
              <w:ind w:firstLine="0"/>
              <w:jc w:val="center"/>
              <w:rPr>
                <w:sz w:val="20"/>
                <w:szCs w:val="20"/>
              </w:rPr>
            </w:pPr>
          </w:p>
        </w:tc>
        <w:tc>
          <w:tcPr>
            <w:tcW w:w="3240" w:type="dxa"/>
            <w:vAlign w:val="center"/>
          </w:tcPr>
          <w:p w14:paraId="13F25671"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2EAE505"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786AA45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83C534F" w14:textId="77777777" w:rsidR="00247EA8" w:rsidRPr="002772B4" w:rsidRDefault="00247EA8" w:rsidP="00247EA8">
            <w:pPr>
              <w:bidi w:val="0"/>
              <w:ind w:firstLine="0"/>
              <w:jc w:val="center"/>
              <w:rPr>
                <w:sz w:val="20"/>
                <w:szCs w:val="20"/>
              </w:rPr>
            </w:pPr>
          </w:p>
        </w:tc>
        <w:tc>
          <w:tcPr>
            <w:tcW w:w="3240" w:type="dxa"/>
            <w:vAlign w:val="center"/>
          </w:tcPr>
          <w:p w14:paraId="1D54E268"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C7E680D"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0FF57503"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E30AEB3" w14:textId="77777777" w:rsidR="00247EA8" w:rsidRPr="002772B4" w:rsidRDefault="00247EA8" w:rsidP="00247EA8">
            <w:pPr>
              <w:bidi w:val="0"/>
              <w:ind w:firstLine="0"/>
              <w:jc w:val="center"/>
              <w:rPr>
                <w:sz w:val="20"/>
                <w:szCs w:val="20"/>
              </w:rPr>
            </w:pPr>
          </w:p>
        </w:tc>
        <w:tc>
          <w:tcPr>
            <w:tcW w:w="3240" w:type="dxa"/>
            <w:vAlign w:val="center"/>
          </w:tcPr>
          <w:p w14:paraId="1CAAC8F2" w14:textId="77777777" w:rsidR="00247EA8" w:rsidRPr="002772B4" w:rsidRDefault="00247EA8" w:rsidP="00247EA8">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EEB9D11"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3C21DA7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96B3C7" w14:textId="77777777" w:rsidR="00247EA8" w:rsidRPr="002772B4" w:rsidRDefault="00247EA8" w:rsidP="00247EA8">
            <w:pPr>
              <w:bidi w:val="0"/>
              <w:ind w:firstLine="0"/>
              <w:jc w:val="center"/>
              <w:rPr>
                <w:sz w:val="20"/>
                <w:szCs w:val="20"/>
              </w:rPr>
            </w:pPr>
          </w:p>
        </w:tc>
        <w:tc>
          <w:tcPr>
            <w:tcW w:w="3240" w:type="dxa"/>
            <w:vAlign w:val="center"/>
          </w:tcPr>
          <w:p w14:paraId="6E7BC244" w14:textId="77777777" w:rsidR="00247EA8" w:rsidRPr="002772B4" w:rsidRDefault="00247EA8" w:rsidP="00247EA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CD896E7"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3E7FA5B6"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9C79438" w14:textId="77777777" w:rsidR="00247EA8" w:rsidRPr="002772B4" w:rsidRDefault="00247EA8" w:rsidP="00247EA8">
            <w:pPr>
              <w:bidi w:val="0"/>
              <w:ind w:firstLine="0"/>
              <w:jc w:val="center"/>
              <w:rPr>
                <w:sz w:val="20"/>
                <w:szCs w:val="20"/>
              </w:rPr>
            </w:pPr>
          </w:p>
        </w:tc>
        <w:tc>
          <w:tcPr>
            <w:tcW w:w="3240" w:type="dxa"/>
            <w:vAlign w:val="center"/>
          </w:tcPr>
          <w:p w14:paraId="788E2BFD"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13A8EA9"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6839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205196D" w14:textId="77777777" w:rsidR="00247EA8" w:rsidRPr="002772B4" w:rsidRDefault="00247EA8" w:rsidP="00247EA8">
            <w:pPr>
              <w:bidi w:val="0"/>
              <w:ind w:firstLine="0"/>
              <w:jc w:val="center"/>
              <w:rPr>
                <w:sz w:val="20"/>
                <w:szCs w:val="20"/>
              </w:rPr>
            </w:pPr>
          </w:p>
        </w:tc>
        <w:tc>
          <w:tcPr>
            <w:tcW w:w="3240" w:type="dxa"/>
            <w:vAlign w:val="center"/>
          </w:tcPr>
          <w:p w14:paraId="58AD3586"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07EB4819"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3D68587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704B971" w14:textId="77777777" w:rsidR="00247EA8" w:rsidRPr="002772B4" w:rsidRDefault="00247EA8" w:rsidP="00247EA8">
            <w:pPr>
              <w:bidi w:val="0"/>
              <w:ind w:firstLine="0"/>
              <w:jc w:val="center"/>
              <w:rPr>
                <w:sz w:val="20"/>
                <w:szCs w:val="20"/>
              </w:rPr>
            </w:pPr>
          </w:p>
        </w:tc>
        <w:tc>
          <w:tcPr>
            <w:tcW w:w="3240" w:type="dxa"/>
            <w:vAlign w:val="center"/>
          </w:tcPr>
          <w:p w14:paraId="5B4AD3B4"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0A88E4F"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6D407C8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715EEE5" w14:textId="77777777" w:rsidR="00247EA8" w:rsidRPr="002772B4" w:rsidRDefault="00247EA8" w:rsidP="00247EA8">
            <w:pPr>
              <w:bidi w:val="0"/>
              <w:ind w:firstLine="0"/>
              <w:jc w:val="center"/>
              <w:rPr>
                <w:sz w:val="20"/>
                <w:szCs w:val="20"/>
              </w:rPr>
            </w:pPr>
          </w:p>
        </w:tc>
        <w:tc>
          <w:tcPr>
            <w:tcW w:w="3240" w:type="dxa"/>
            <w:vAlign w:val="center"/>
          </w:tcPr>
          <w:p w14:paraId="4F7AAD18"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304F4CC2"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711E84C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DF71166" w14:textId="77777777" w:rsidR="00247EA8" w:rsidRPr="002772B4" w:rsidRDefault="00247EA8" w:rsidP="00247EA8">
            <w:pPr>
              <w:bidi w:val="0"/>
              <w:ind w:firstLine="0"/>
              <w:jc w:val="center"/>
              <w:rPr>
                <w:sz w:val="20"/>
                <w:szCs w:val="20"/>
              </w:rPr>
            </w:pPr>
          </w:p>
        </w:tc>
        <w:tc>
          <w:tcPr>
            <w:tcW w:w="3240" w:type="dxa"/>
            <w:vAlign w:val="center"/>
          </w:tcPr>
          <w:p w14:paraId="6A6370B6"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3E7DD39"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30767D0B"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AD8EBE3" w14:textId="77777777" w:rsidR="00247EA8" w:rsidRPr="002772B4" w:rsidRDefault="00247EA8" w:rsidP="00247EA8">
            <w:pPr>
              <w:bidi w:val="0"/>
              <w:ind w:firstLine="0"/>
              <w:jc w:val="center"/>
              <w:rPr>
                <w:sz w:val="20"/>
                <w:szCs w:val="20"/>
              </w:rPr>
            </w:pPr>
          </w:p>
        </w:tc>
        <w:tc>
          <w:tcPr>
            <w:tcW w:w="3240" w:type="dxa"/>
            <w:vAlign w:val="center"/>
          </w:tcPr>
          <w:p w14:paraId="2EDE276D"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B9B50C6"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6F3137C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CA7E2EA" w14:textId="77777777" w:rsidR="00247EA8" w:rsidRPr="002772B4" w:rsidRDefault="00247EA8" w:rsidP="00247EA8">
            <w:pPr>
              <w:bidi w:val="0"/>
              <w:ind w:firstLine="0"/>
              <w:jc w:val="center"/>
              <w:rPr>
                <w:sz w:val="20"/>
                <w:szCs w:val="20"/>
              </w:rPr>
            </w:pPr>
          </w:p>
        </w:tc>
        <w:tc>
          <w:tcPr>
            <w:tcW w:w="3240" w:type="dxa"/>
            <w:vAlign w:val="center"/>
          </w:tcPr>
          <w:p w14:paraId="5FB915A1"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A7FAD89"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7BB9F408"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E350942" w14:textId="77777777" w:rsidR="00247EA8" w:rsidRPr="002772B4" w:rsidRDefault="00247EA8" w:rsidP="00247EA8">
            <w:pPr>
              <w:bidi w:val="0"/>
              <w:ind w:firstLine="0"/>
              <w:jc w:val="center"/>
              <w:rPr>
                <w:sz w:val="20"/>
                <w:szCs w:val="20"/>
              </w:rPr>
            </w:pPr>
          </w:p>
        </w:tc>
        <w:tc>
          <w:tcPr>
            <w:tcW w:w="3240" w:type="dxa"/>
            <w:vAlign w:val="center"/>
          </w:tcPr>
          <w:p w14:paraId="63B10583"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92D58F2"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0BE6243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7D3D8FC" w14:textId="77777777" w:rsidR="00247EA8" w:rsidRPr="002772B4" w:rsidRDefault="00247EA8" w:rsidP="00247EA8">
            <w:pPr>
              <w:bidi w:val="0"/>
              <w:ind w:firstLine="0"/>
              <w:jc w:val="center"/>
              <w:rPr>
                <w:sz w:val="20"/>
                <w:szCs w:val="20"/>
              </w:rPr>
            </w:pPr>
          </w:p>
        </w:tc>
        <w:tc>
          <w:tcPr>
            <w:tcW w:w="3240" w:type="dxa"/>
            <w:vAlign w:val="center"/>
          </w:tcPr>
          <w:p w14:paraId="0537FB9D"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FBC7520"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5C3A59C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0838C9" w14:textId="77777777" w:rsidR="00247EA8" w:rsidRPr="002772B4" w:rsidRDefault="00247EA8" w:rsidP="00247EA8">
            <w:pPr>
              <w:bidi w:val="0"/>
              <w:ind w:firstLine="0"/>
              <w:jc w:val="center"/>
              <w:rPr>
                <w:sz w:val="20"/>
                <w:szCs w:val="20"/>
              </w:rPr>
            </w:pPr>
          </w:p>
        </w:tc>
        <w:tc>
          <w:tcPr>
            <w:tcW w:w="3240" w:type="dxa"/>
            <w:vAlign w:val="center"/>
          </w:tcPr>
          <w:p w14:paraId="31773297"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44DC8DD7"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247EA8" w:rsidRPr="002772B4" w14:paraId="07B96F5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5931DFB" w14:textId="77777777" w:rsidR="00247EA8" w:rsidRPr="002772B4" w:rsidRDefault="00247EA8" w:rsidP="00247EA8">
            <w:pPr>
              <w:bidi w:val="0"/>
              <w:ind w:firstLine="0"/>
              <w:jc w:val="center"/>
              <w:rPr>
                <w:sz w:val="20"/>
                <w:szCs w:val="20"/>
              </w:rPr>
            </w:pPr>
          </w:p>
        </w:tc>
        <w:tc>
          <w:tcPr>
            <w:tcW w:w="3240" w:type="dxa"/>
            <w:vAlign w:val="center"/>
          </w:tcPr>
          <w:p w14:paraId="37F1F53C"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859CA79" w14:textId="77777777" w:rsidR="00247EA8" w:rsidRPr="002772B4" w:rsidRDefault="00247EA8" w:rsidP="00247EA8">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247EA8" w:rsidRPr="002772B4" w14:paraId="51EEB27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FF0CE84" w14:textId="77777777" w:rsidR="00247EA8" w:rsidRPr="002772B4" w:rsidRDefault="00247EA8" w:rsidP="00247EA8">
            <w:pPr>
              <w:bidi w:val="0"/>
              <w:ind w:firstLine="0"/>
              <w:jc w:val="center"/>
              <w:rPr>
                <w:sz w:val="20"/>
                <w:szCs w:val="20"/>
              </w:rPr>
            </w:pPr>
          </w:p>
        </w:tc>
        <w:tc>
          <w:tcPr>
            <w:tcW w:w="3240" w:type="dxa"/>
            <w:vAlign w:val="center"/>
          </w:tcPr>
          <w:p w14:paraId="042F9877"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30F8C01C" w14:textId="77777777" w:rsidR="00247EA8" w:rsidRPr="002772B4" w:rsidRDefault="00247EA8" w:rsidP="00247EA8">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4D412CDC" w14:textId="77777777" w:rsidR="00A326B5" w:rsidRDefault="00A326B5" w:rsidP="00A326B5">
      <w:pPr>
        <w:bidi w:val="0"/>
        <w:ind w:firstLine="0"/>
        <w:jc w:val="left"/>
        <w:rPr>
          <w:rFonts w:cs="B Titr"/>
          <w:sz w:val="32"/>
          <w:szCs w:val="32"/>
          <w:rtl/>
        </w:rPr>
      </w:pPr>
    </w:p>
    <w:p w14:paraId="5862E583" w14:textId="77777777" w:rsidR="00A326B5" w:rsidRDefault="00A326B5" w:rsidP="00A326B5">
      <w:pPr>
        <w:bidi w:val="0"/>
        <w:ind w:firstLine="0"/>
        <w:jc w:val="left"/>
        <w:rPr>
          <w:rFonts w:cs="B Titr"/>
          <w:sz w:val="32"/>
          <w:szCs w:val="32"/>
        </w:rPr>
      </w:pPr>
    </w:p>
    <w:p w14:paraId="650BBA83" w14:textId="77777777" w:rsidR="00A326B5" w:rsidRDefault="00A326B5" w:rsidP="00A326B5">
      <w:pPr>
        <w:bidi w:val="0"/>
        <w:ind w:firstLine="0"/>
        <w:jc w:val="left"/>
        <w:rPr>
          <w:rFonts w:cs="B Titr"/>
          <w:sz w:val="32"/>
          <w:szCs w:val="32"/>
          <w:rtl/>
        </w:rPr>
      </w:pPr>
    </w:p>
    <w:sdt>
      <w:sdtPr>
        <w:rPr>
          <w:rFonts w:ascii="Times New Roman" w:hAnsi="Times New Roman" w:cs="B Titr"/>
          <w:b w:val="0"/>
          <w:bCs w:val="0"/>
          <w:color w:val="auto"/>
          <w:sz w:val="32"/>
          <w:szCs w:val="32"/>
          <w:rtl/>
          <w:lang w:bidi="fa-IR"/>
        </w:rPr>
        <w:id w:val="-1929654888"/>
        <w:docPartObj>
          <w:docPartGallery w:val="Table of Contents"/>
          <w:docPartUnique/>
        </w:docPartObj>
      </w:sdtPr>
      <w:sdtEndPr>
        <w:rPr>
          <w:rFonts w:cs="B Zar"/>
          <w:noProof/>
          <w:sz w:val="28"/>
          <w:szCs w:val="28"/>
        </w:rPr>
      </w:sdtEndPr>
      <w:sdtContent>
        <w:p w14:paraId="0DFF3153" w14:textId="77777777" w:rsidR="00A326B5" w:rsidRPr="00AB28C2" w:rsidRDefault="00A326B5" w:rsidP="00A326B5">
          <w:pPr>
            <w:pStyle w:val="TOCHeading"/>
            <w:bidi/>
            <w:jc w:val="center"/>
            <w:rPr>
              <w:rFonts w:cs="B Titr"/>
              <w:sz w:val="32"/>
              <w:szCs w:val="32"/>
              <w:rtl/>
              <w:lang w:bidi="fa-IR"/>
            </w:rPr>
          </w:pPr>
          <w:r w:rsidRPr="00AB28C2">
            <w:rPr>
              <w:rFonts w:cs="B Titr" w:hint="cs"/>
              <w:sz w:val="32"/>
              <w:szCs w:val="32"/>
              <w:rtl/>
              <w:lang w:bidi="fa-IR"/>
            </w:rPr>
            <w:t>فهرست مطالب</w:t>
          </w:r>
        </w:p>
        <w:p w14:paraId="1213E8B0" w14:textId="77777777" w:rsidR="00A326B5" w:rsidRDefault="00A326B5" w:rsidP="00A326B5">
          <w:pPr>
            <w:spacing w:line="276" w:lineRule="auto"/>
            <w:ind w:firstLine="0"/>
          </w:pPr>
          <w:r>
            <w:fldChar w:fldCharType="begin"/>
          </w:r>
          <w:r>
            <w:instrText xml:space="preserve"> TOC \o "1-3" \u </w:instrText>
          </w:r>
          <w:r>
            <w:fldChar w:fldCharType="separate"/>
          </w:r>
          <w:r>
            <w:rPr>
              <w:b/>
              <w:bCs/>
              <w:noProof/>
            </w:rPr>
            <w:t>No table of contents entries found.</w:t>
          </w:r>
          <w:r>
            <w:rPr>
              <w:b/>
              <w:bCs/>
              <w:noProof/>
            </w:rPr>
            <w:fldChar w:fldCharType="end"/>
          </w:r>
        </w:p>
      </w:sdtContent>
    </w:sdt>
    <w:p w14:paraId="20D26FDF" w14:textId="77777777" w:rsidR="00A326B5" w:rsidRDefault="00A326B5" w:rsidP="00A326B5">
      <w:pPr>
        <w:spacing w:line="276" w:lineRule="auto"/>
      </w:pPr>
    </w:p>
    <w:p w14:paraId="441A7FE0" w14:textId="77777777" w:rsidR="00A326B5" w:rsidRDefault="00A326B5" w:rsidP="00A326B5">
      <w:pPr>
        <w:spacing w:line="276" w:lineRule="auto"/>
      </w:pPr>
    </w:p>
    <w:p w14:paraId="47A88140" w14:textId="77777777" w:rsidR="00A326B5" w:rsidRPr="001C1E0E" w:rsidRDefault="00A326B5" w:rsidP="00A326B5">
      <w:pPr>
        <w:spacing w:line="276" w:lineRule="auto"/>
        <w:ind w:firstLine="0"/>
        <w:jc w:val="center"/>
        <w:rPr>
          <w:rFonts w:cs="B Titr"/>
          <w:color w:val="1F497D" w:themeColor="text2"/>
          <w:sz w:val="32"/>
          <w:szCs w:val="32"/>
          <w:rtl/>
        </w:rPr>
      </w:pPr>
      <w:r w:rsidRPr="001C1E0E">
        <w:rPr>
          <w:rFonts w:cs="B Titr" w:hint="cs"/>
          <w:color w:val="1F497D" w:themeColor="text2"/>
          <w:sz w:val="32"/>
          <w:szCs w:val="32"/>
          <w:rtl/>
        </w:rPr>
        <w:t>فهرست اشکال</w:t>
      </w:r>
    </w:p>
    <w:p w14:paraId="26735C07" w14:textId="77777777" w:rsidR="00A326B5" w:rsidRDefault="00A326B5" w:rsidP="00A326B5">
      <w:pPr>
        <w:spacing w:line="276" w:lineRule="auto"/>
        <w:ind w:firstLine="0"/>
        <w:jc w:val="left"/>
      </w:pPr>
      <w:r>
        <w:fldChar w:fldCharType="begin"/>
      </w:r>
      <w:r>
        <w:instrText xml:space="preserve"> TOC \c "</w:instrText>
      </w:r>
      <w:r>
        <w:rPr>
          <w:rtl/>
        </w:rPr>
        <w:instrText>شکل</w:instrText>
      </w:r>
      <w:r>
        <w:instrText xml:space="preserve">" </w:instrText>
      </w:r>
      <w:r>
        <w:fldChar w:fldCharType="separate"/>
      </w:r>
      <w:r>
        <w:rPr>
          <w:b/>
          <w:bCs/>
          <w:noProof/>
        </w:rPr>
        <w:t>No table of figures entries found.</w:t>
      </w:r>
      <w:r>
        <w:fldChar w:fldCharType="end"/>
      </w:r>
      <w:r>
        <w:rPr>
          <w:rtl/>
        </w:rPr>
        <w:br w:type="page"/>
      </w:r>
    </w:p>
    <w:p w14:paraId="329E41F9" w14:textId="77777777" w:rsidR="00A326B5" w:rsidRDefault="00A326B5" w:rsidP="00A326B5">
      <w:pPr>
        <w:spacing w:line="276" w:lineRule="auto"/>
        <w:jc w:val="center"/>
        <w:rPr>
          <w:rFonts w:cs="B Titr"/>
          <w:color w:val="1F497D" w:themeColor="text2"/>
          <w:sz w:val="32"/>
          <w:szCs w:val="32"/>
          <w:rtl/>
        </w:rPr>
      </w:pPr>
      <w:r w:rsidRPr="001C1E0E">
        <w:rPr>
          <w:rFonts w:cs="B Titr" w:hint="cs"/>
          <w:color w:val="1F497D" w:themeColor="text2"/>
          <w:sz w:val="32"/>
          <w:szCs w:val="32"/>
          <w:rtl/>
        </w:rPr>
        <w:lastRenderedPageBreak/>
        <w:t xml:space="preserve">فهرست </w:t>
      </w:r>
      <w:r>
        <w:rPr>
          <w:rFonts w:cs="B Titr" w:hint="cs"/>
          <w:color w:val="1F497D" w:themeColor="text2"/>
          <w:sz w:val="32"/>
          <w:szCs w:val="32"/>
          <w:rtl/>
        </w:rPr>
        <w:t>جداول</w:t>
      </w:r>
    </w:p>
    <w:p w14:paraId="7C55C798" w14:textId="77777777" w:rsidR="00A326B5" w:rsidRDefault="00A326B5" w:rsidP="00A326B5">
      <w:pPr>
        <w:spacing w:line="276" w:lineRule="auto"/>
        <w:jc w:val="center"/>
        <w:rPr>
          <w:rFonts w:cs="B Titr"/>
          <w:color w:val="1F497D" w:themeColor="text2"/>
          <w:sz w:val="32"/>
          <w:szCs w:val="32"/>
          <w:rtl/>
        </w:rPr>
        <w:sectPr w:rsidR="00A326B5" w:rsidSect="00A326B5">
          <w:headerReference w:type="default" r:id="rId8"/>
          <w:footerReference w:type="default" r:id="rId9"/>
          <w:footnotePr>
            <w:numRestart w:val="eachPage"/>
          </w:footnotePr>
          <w:pgSz w:w="11907" w:h="16839" w:code="9"/>
          <w:pgMar w:top="720" w:right="1440" w:bottom="720" w:left="1440" w:header="720" w:footer="720" w:gutter="0"/>
          <w:pgNumType w:fmt="arabicAbjad" w:start="1"/>
          <w:cols w:space="720"/>
          <w:bidi/>
          <w:docGrid w:linePitch="381"/>
        </w:sectPr>
      </w:pPr>
      <w:r>
        <w:rPr>
          <w:rFonts w:cs="B Titr"/>
          <w:color w:val="1F497D" w:themeColor="text2"/>
          <w:sz w:val="32"/>
          <w:szCs w:val="32"/>
          <w:rtl/>
        </w:rPr>
        <w:fldChar w:fldCharType="begin"/>
      </w:r>
      <w:r>
        <w:rPr>
          <w:rFonts w:cs="B Titr"/>
          <w:color w:val="1F497D" w:themeColor="text2"/>
          <w:sz w:val="32"/>
          <w:szCs w:val="32"/>
          <w:rtl/>
        </w:rPr>
        <w:instrText xml:space="preserve"> </w:instrText>
      </w:r>
      <w:r>
        <w:rPr>
          <w:rFonts w:cs="B Titr"/>
          <w:color w:val="1F497D" w:themeColor="text2"/>
          <w:sz w:val="32"/>
          <w:szCs w:val="32"/>
        </w:rPr>
        <w:instrText xml:space="preserve">TOC </w:instrText>
      </w:r>
      <w:r>
        <w:rPr>
          <w:rFonts w:cs="B Titr"/>
          <w:color w:val="1F497D" w:themeColor="text2"/>
          <w:sz w:val="32"/>
          <w:szCs w:val="32"/>
          <w:rtl/>
        </w:rPr>
        <w:instrText>\</w:instrText>
      </w:r>
      <w:r>
        <w:rPr>
          <w:rFonts w:cs="B Titr"/>
          <w:color w:val="1F497D" w:themeColor="text2"/>
          <w:sz w:val="32"/>
          <w:szCs w:val="32"/>
        </w:rPr>
        <w:instrText>c "</w:instrText>
      </w:r>
      <w:r>
        <w:rPr>
          <w:rFonts w:cs="B Titr"/>
          <w:color w:val="1F497D" w:themeColor="text2"/>
          <w:sz w:val="32"/>
          <w:szCs w:val="32"/>
          <w:rtl/>
        </w:rPr>
        <w:instrText xml:space="preserve">جدول" </w:instrText>
      </w:r>
      <w:r>
        <w:rPr>
          <w:rFonts w:cs="B Titr"/>
          <w:color w:val="1F497D" w:themeColor="text2"/>
          <w:sz w:val="32"/>
          <w:szCs w:val="32"/>
          <w:rtl/>
        </w:rPr>
        <w:fldChar w:fldCharType="separate"/>
      </w:r>
      <w:r>
        <w:rPr>
          <w:rFonts w:cs="B Titr"/>
          <w:b/>
          <w:bCs/>
          <w:noProof/>
          <w:color w:val="1F497D" w:themeColor="text2"/>
          <w:sz w:val="32"/>
          <w:szCs w:val="32"/>
        </w:rPr>
        <w:t>No table of figures entries found.</w:t>
      </w:r>
      <w:r>
        <w:rPr>
          <w:rFonts w:cs="B Titr"/>
          <w:color w:val="1F497D" w:themeColor="text2"/>
          <w:sz w:val="32"/>
          <w:szCs w:val="32"/>
          <w:rtl/>
        </w:rPr>
        <w:fldChar w:fldCharType="end"/>
      </w:r>
    </w:p>
    <w:p w14:paraId="3396552E" w14:textId="5E89D489" w:rsidR="003D20B8" w:rsidRDefault="003D20B8" w:rsidP="003D20B8">
      <w:pPr>
        <w:pStyle w:val="Heading1"/>
        <w:rPr>
          <w:rtl/>
        </w:rPr>
      </w:pPr>
      <w:r>
        <w:rPr>
          <w:rFonts w:hint="cs"/>
          <w:rtl/>
        </w:rPr>
        <w:lastRenderedPageBreak/>
        <w:t>مقدمه:</w:t>
      </w:r>
    </w:p>
    <w:p w14:paraId="301ECB42" w14:textId="4657DBC1" w:rsidR="00A326B5" w:rsidRDefault="00A326B5" w:rsidP="00A326B5">
      <w:pPr>
        <w:rPr>
          <w:rtl/>
        </w:rPr>
      </w:pPr>
      <w:r>
        <w:rPr>
          <w:rFonts w:hint="cs"/>
          <w:rtl/>
        </w:rPr>
        <w:t xml:space="preserve">ما قصد نداریم الگوریتم های پردازش سیگنال را طراحی کنیم. بلکه قصد داریم این الگوریتم ها را بر روی </w:t>
      </w:r>
      <w:r>
        <w:t>FPGA</w:t>
      </w:r>
      <w:r>
        <w:rPr>
          <w:rFonts w:hint="cs"/>
          <w:rtl/>
        </w:rPr>
        <w:t xml:space="preserve"> پیاده سازی کنیم. طراحی این الگوریتم ها یک موضوع جداست که تخصص خاصی را می طلبد (معمولا فارغ التحصیلان مخابرات طراحان این الگوریتم ها هستند).</w:t>
      </w:r>
    </w:p>
    <w:p w14:paraId="286880A4" w14:textId="77777777" w:rsidR="00A326B5" w:rsidRDefault="00A326B5" w:rsidP="00A326B5">
      <w:pPr>
        <w:rPr>
          <w:rtl/>
        </w:rPr>
      </w:pPr>
    </w:p>
    <w:p w14:paraId="4C1BE001" w14:textId="77777777" w:rsidR="00A326B5" w:rsidRDefault="00A326B5" w:rsidP="00A326B5">
      <w:pPr>
        <w:rPr>
          <w:rtl/>
        </w:rPr>
      </w:pPr>
      <w:r>
        <w:rPr>
          <w:rFonts w:hint="cs"/>
          <w:rtl/>
        </w:rPr>
        <w:t>یک سیستم پردازش سیگنال :</w:t>
      </w:r>
    </w:p>
    <w:p w14:paraId="646D6AB1" w14:textId="77777777" w:rsidR="00A326B5" w:rsidRDefault="00A326B5" w:rsidP="00F8617F">
      <w:pPr>
        <w:ind w:firstLine="27"/>
      </w:pPr>
      <w:r w:rsidRPr="00F26342">
        <w:rPr>
          <w:noProof/>
          <w:rtl/>
        </w:rPr>
        <w:drawing>
          <wp:inline distT="0" distB="0" distL="0" distR="0" wp14:anchorId="1060A7A9" wp14:editId="670CC546">
            <wp:extent cx="5732145" cy="1151255"/>
            <wp:effectExtent l="0" t="0" r="1905" b="0"/>
            <wp:docPr id="210598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7993" name=""/>
                    <pic:cNvPicPr/>
                  </pic:nvPicPr>
                  <pic:blipFill>
                    <a:blip r:embed="rId10"/>
                    <a:stretch>
                      <a:fillRect/>
                    </a:stretch>
                  </pic:blipFill>
                  <pic:spPr>
                    <a:xfrm>
                      <a:off x="0" y="0"/>
                      <a:ext cx="5732145" cy="1151255"/>
                    </a:xfrm>
                    <a:prstGeom prst="rect">
                      <a:avLst/>
                    </a:prstGeom>
                  </pic:spPr>
                </pic:pic>
              </a:graphicData>
            </a:graphic>
          </wp:inline>
        </w:drawing>
      </w:r>
    </w:p>
    <w:p w14:paraId="54A2EA75" w14:textId="77777777" w:rsidR="00A326B5" w:rsidRDefault="00A326B5" w:rsidP="00A326B5">
      <w:pPr>
        <w:rPr>
          <w:rtl/>
        </w:rPr>
      </w:pPr>
    </w:p>
    <w:p w14:paraId="09096266" w14:textId="77777777" w:rsidR="00A326B5" w:rsidRDefault="00A326B5" w:rsidP="00A326B5">
      <w:pPr>
        <w:rPr>
          <w:rtl/>
        </w:rPr>
      </w:pPr>
    </w:p>
    <w:p w14:paraId="48109901" w14:textId="77777777" w:rsidR="00A326B5" w:rsidRDefault="00A326B5" w:rsidP="003D20B8">
      <w:pPr>
        <w:pStyle w:val="Heading2"/>
        <w:rPr>
          <w:rtl/>
        </w:rPr>
      </w:pPr>
      <w:r>
        <w:rPr>
          <w:rFonts w:hint="cs"/>
          <w:rtl/>
        </w:rPr>
        <w:t>نحوه نمایش یک عدد منفی در دیجیتال:</w:t>
      </w:r>
    </w:p>
    <w:p w14:paraId="3FCA8CD0" w14:textId="77777777" w:rsidR="00A326B5" w:rsidRDefault="00A326B5" w:rsidP="00A326B5">
      <w:pPr>
        <w:rPr>
          <w:rtl/>
        </w:rPr>
      </w:pPr>
      <w:r>
        <w:rPr>
          <w:rFonts w:hint="cs"/>
          <w:rtl/>
        </w:rPr>
        <w:t>برای این کار روش های مختلفی وجود دارد که عبارتند از:</w:t>
      </w:r>
    </w:p>
    <w:p w14:paraId="5888CC0C" w14:textId="77777777" w:rsidR="00A326B5" w:rsidRDefault="00A326B5" w:rsidP="00A326B5">
      <w:pPr>
        <w:pStyle w:val="ListParagraph"/>
        <w:numPr>
          <w:ilvl w:val="0"/>
          <w:numId w:val="76"/>
        </w:numPr>
      </w:pPr>
      <w:r>
        <w:t>Sign &amp; Magnitude</w:t>
      </w:r>
      <w:r>
        <w:rPr>
          <w:rFonts w:hint="cs"/>
          <w:rtl/>
        </w:rPr>
        <w:t xml:space="preserve"> (روش علامت و مقدار)</w:t>
      </w:r>
    </w:p>
    <w:p w14:paraId="1308C2F3" w14:textId="77777777" w:rsidR="00A326B5" w:rsidRDefault="00A326B5" w:rsidP="00A326B5">
      <w:pPr>
        <w:pStyle w:val="ListParagraph"/>
        <w:ind w:left="757" w:firstLine="0"/>
        <w:rPr>
          <w:rtl/>
        </w:rPr>
      </w:pPr>
      <w:r>
        <w:rPr>
          <w:rFonts w:hint="cs"/>
          <w:rtl/>
        </w:rPr>
        <w:t>در این روش بیت پرارزش (</w:t>
      </w:r>
      <w:r>
        <w:t>MSB</w:t>
      </w:r>
      <w:r>
        <w:rPr>
          <w:rFonts w:hint="cs"/>
          <w:rtl/>
        </w:rPr>
        <w:t xml:space="preserve">) تعیین کننده علامت عدد یعنی منفی یا مثبت می باشد. برای نمایش یک عدد منفی باید بیت </w:t>
      </w:r>
      <w:r>
        <w:t>MSB</w:t>
      </w:r>
      <w:r>
        <w:rPr>
          <w:rFonts w:hint="cs"/>
          <w:rtl/>
        </w:rPr>
        <w:t xml:space="preserve"> برابر با </w:t>
      </w:r>
      <w:r>
        <w:t>1</w:t>
      </w:r>
      <w:r>
        <w:rPr>
          <w:rFonts w:hint="cs"/>
          <w:rtl/>
        </w:rPr>
        <w:t xml:space="preserve"> باشد.</w:t>
      </w:r>
    </w:p>
    <w:p w14:paraId="522BAEE8" w14:textId="77777777" w:rsidR="00A326B5" w:rsidRDefault="00A326B5" w:rsidP="00A326B5">
      <w:pPr>
        <w:pStyle w:val="ListParagraph"/>
        <w:ind w:left="757" w:firstLine="0"/>
        <w:jc w:val="center"/>
        <w:rPr>
          <w:rtl/>
        </w:rPr>
      </w:pPr>
      <w:r w:rsidRPr="00EF66E9">
        <w:rPr>
          <w:noProof/>
          <w:rtl/>
        </w:rPr>
        <w:drawing>
          <wp:inline distT="0" distB="0" distL="0" distR="0" wp14:anchorId="6FF90830" wp14:editId="3FBBF9A5">
            <wp:extent cx="1888671" cy="1459769"/>
            <wp:effectExtent l="0" t="0" r="0" b="7620"/>
            <wp:docPr id="12011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9925" name=""/>
                    <pic:cNvPicPr/>
                  </pic:nvPicPr>
                  <pic:blipFill>
                    <a:blip r:embed="rId11"/>
                    <a:stretch>
                      <a:fillRect/>
                    </a:stretch>
                  </pic:blipFill>
                  <pic:spPr>
                    <a:xfrm>
                      <a:off x="0" y="0"/>
                      <a:ext cx="1899377" cy="1468044"/>
                    </a:xfrm>
                    <a:prstGeom prst="rect">
                      <a:avLst/>
                    </a:prstGeom>
                  </pic:spPr>
                </pic:pic>
              </a:graphicData>
            </a:graphic>
          </wp:inline>
        </w:drawing>
      </w:r>
    </w:p>
    <w:p w14:paraId="70E1D0D2" w14:textId="77777777" w:rsidR="00A326B5" w:rsidRDefault="00A326B5" w:rsidP="00A326B5">
      <w:pPr>
        <w:pStyle w:val="ListParagraph"/>
        <w:ind w:left="757" w:firstLine="0"/>
        <w:jc w:val="both"/>
        <w:rPr>
          <w:rtl/>
        </w:rPr>
      </w:pPr>
      <w:r>
        <w:rPr>
          <w:rFonts w:hint="cs"/>
          <w:rtl/>
        </w:rPr>
        <w:t>ایرادات این روش:</w:t>
      </w:r>
    </w:p>
    <w:p w14:paraId="221500A0" w14:textId="77777777" w:rsidR="00A326B5" w:rsidRDefault="00A326B5" w:rsidP="00A326B5">
      <w:pPr>
        <w:pStyle w:val="ListParagraph"/>
        <w:numPr>
          <w:ilvl w:val="0"/>
          <w:numId w:val="77"/>
        </w:numPr>
        <w:jc w:val="both"/>
      </w:pPr>
      <w:r>
        <w:rPr>
          <w:rFonts w:hint="cs"/>
          <w:rtl/>
        </w:rPr>
        <w:t xml:space="preserve">پیاده سازی </w:t>
      </w:r>
      <w:r w:rsidRPr="003D200B">
        <w:t>subtractor</w:t>
      </w:r>
      <w:r>
        <w:rPr>
          <w:rFonts w:hint="cs"/>
          <w:rtl/>
        </w:rPr>
        <w:t xml:space="preserve"> (تفریق کننده) مشکل می باشد. (نیاز به منابع زیادی برای این کار می باشد)</w:t>
      </w:r>
    </w:p>
    <w:p w14:paraId="1AC5C92D" w14:textId="77777777" w:rsidR="00A326B5" w:rsidRDefault="00A326B5" w:rsidP="00A326B5">
      <w:pPr>
        <w:pStyle w:val="ListParagraph"/>
        <w:numPr>
          <w:ilvl w:val="0"/>
          <w:numId w:val="77"/>
        </w:numPr>
        <w:jc w:val="both"/>
      </w:pPr>
      <w:r>
        <w:rPr>
          <w:rFonts w:hint="cs"/>
          <w:rtl/>
        </w:rPr>
        <w:t>دو مقدار برای عدد 0 وجود دارد.</w:t>
      </w:r>
    </w:p>
    <w:p w14:paraId="30C38F07" w14:textId="77777777" w:rsidR="00A326B5" w:rsidRDefault="00A326B5" w:rsidP="00A326B5">
      <w:pPr>
        <w:jc w:val="both"/>
      </w:pPr>
    </w:p>
    <w:p w14:paraId="682A72A9" w14:textId="77777777" w:rsidR="00B004C5" w:rsidRDefault="00B004C5" w:rsidP="00A326B5">
      <w:pPr>
        <w:jc w:val="both"/>
      </w:pPr>
    </w:p>
    <w:p w14:paraId="537843EE" w14:textId="77777777" w:rsidR="00B004C5" w:rsidRDefault="00B004C5" w:rsidP="00A326B5">
      <w:pPr>
        <w:jc w:val="both"/>
      </w:pPr>
    </w:p>
    <w:p w14:paraId="7F116C31" w14:textId="77777777" w:rsidR="00B004C5" w:rsidRDefault="00B004C5" w:rsidP="00A326B5">
      <w:pPr>
        <w:jc w:val="both"/>
      </w:pPr>
    </w:p>
    <w:p w14:paraId="2D82E9BF" w14:textId="77777777" w:rsidR="00B004C5" w:rsidRDefault="00B004C5" w:rsidP="00A326B5">
      <w:pPr>
        <w:jc w:val="both"/>
      </w:pPr>
    </w:p>
    <w:p w14:paraId="5952C48D" w14:textId="77777777" w:rsidR="00A326B5" w:rsidRDefault="00A326B5" w:rsidP="00A326B5">
      <w:pPr>
        <w:pStyle w:val="ListParagraph"/>
        <w:numPr>
          <w:ilvl w:val="0"/>
          <w:numId w:val="76"/>
        </w:numPr>
        <w:jc w:val="both"/>
      </w:pPr>
      <w:r>
        <w:lastRenderedPageBreak/>
        <w:t>One’s complement</w:t>
      </w:r>
      <w:r>
        <w:rPr>
          <w:rFonts w:hint="cs"/>
          <w:rtl/>
        </w:rPr>
        <w:t xml:space="preserve"> (روش مکمل1)</w:t>
      </w:r>
    </w:p>
    <w:p w14:paraId="574B3A3A" w14:textId="77777777" w:rsidR="00A326B5" w:rsidRDefault="00A326B5" w:rsidP="00A326B5">
      <w:pPr>
        <w:pStyle w:val="ListParagraph"/>
        <w:ind w:left="757" w:firstLine="0"/>
        <w:jc w:val="both"/>
        <w:rPr>
          <w:rtl/>
        </w:rPr>
      </w:pPr>
      <w:r>
        <w:rPr>
          <w:rFonts w:hint="cs"/>
          <w:rtl/>
        </w:rPr>
        <w:t>برای نمایش یک عدد منفی در این سیستم باید تمام بیت های مقدار مثبت آن عدد را قرینه کنیم.</w:t>
      </w:r>
    </w:p>
    <w:p w14:paraId="7C059736" w14:textId="77777777" w:rsidR="00A326B5" w:rsidRDefault="00A326B5" w:rsidP="00A326B5">
      <w:pPr>
        <w:pStyle w:val="ListParagraph"/>
        <w:ind w:left="757" w:firstLine="0"/>
        <w:jc w:val="center"/>
        <w:rPr>
          <w:rtl/>
        </w:rPr>
      </w:pPr>
      <w:r w:rsidRPr="006E1ECD">
        <w:rPr>
          <w:noProof/>
          <w:rtl/>
        </w:rPr>
        <w:drawing>
          <wp:inline distT="0" distB="0" distL="0" distR="0" wp14:anchorId="29651179" wp14:editId="255C2354">
            <wp:extent cx="2320636" cy="1797805"/>
            <wp:effectExtent l="0" t="0" r="3810" b="0"/>
            <wp:docPr id="9493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1024" name=""/>
                    <pic:cNvPicPr/>
                  </pic:nvPicPr>
                  <pic:blipFill>
                    <a:blip r:embed="rId12"/>
                    <a:stretch>
                      <a:fillRect/>
                    </a:stretch>
                  </pic:blipFill>
                  <pic:spPr>
                    <a:xfrm>
                      <a:off x="0" y="0"/>
                      <a:ext cx="2330901" cy="1805757"/>
                    </a:xfrm>
                    <a:prstGeom prst="rect">
                      <a:avLst/>
                    </a:prstGeom>
                  </pic:spPr>
                </pic:pic>
              </a:graphicData>
            </a:graphic>
          </wp:inline>
        </w:drawing>
      </w:r>
    </w:p>
    <w:p w14:paraId="7D86F224" w14:textId="77777777" w:rsidR="00A326B5" w:rsidRDefault="00A326B5" w:rsidP="00A326B5">
      <w:pPr>
        <w:pStyle w:val="ListParagraph"/>
        <w:ind w:left="757" w:firstLine="0"/>
        <w:jc w:val="left"/>
        <w:rPr>
          <w:rtl/>
        </w:rPr>
      </w:pPr>
    </w:p>
    <w:p w14:paraId="3D045546" w14:textId="596ECE4D" w:rsidR="00A326B5" w:rsidRDefault="00A326B5" w:rsidP="00B004C5">
      <w:pPr>
        <w:pStyle w:val="ListParagraph"/>
        <w:ind w:left="757" w:firstLine="0"/>
        <w:jc w:val="both"/>
        <w:rPr>
          <w:rtl/>
        </w:rPr>
      </w:pPr>
      <w:r>
        <w:rPr>
          <w:rFonts w:hint="cs"/>
          <w:rtl/>
        </w:rPr>
        <w:t xml:space="preserve">در این روش برای پیاده سازی عمل تفریق می توان از همان مدار </w:t>
      </w:r>
      <w:r>
        <w:t>adder</w:t>
      </w:r>
      <w:r>
        <w:rPr>
          <w:rFonts w:hint="cs"/>
          <w:rtl/>
        </w:rPr>
        <w:t xml:space="preserve"> یا جمع کننده استفاده کرد</w:t>
      </w:r>
      <w:r w:rsidR="00B004C5">
        <w:t xml:space="preserve"> </w:t>
      </w:r>
      <w:r>
        <w:rPr>
          <w:rFonts w:hint="cs"/>
          <w:rtl/>
        </w:rPr>
        <w:t>ولی ایراد این روش آن است که در اینجا نیز برای مقدار 0 دو مقدار وجود دارد.</w:t>
      </w:r>
    </w:p>
    <w:p w14:paraId="6A48448E" w14:textId="77777777" w:rsidR="00A326B5" w:rsidRDefault="00A326B5" w:rsidP="00A326B5">
      <w:pPr>
        <w:pStyle w:val="ListParagraph"/>
        <w:ind w:left="757" w:firstLine="0"/>
        <w:jc w:val="left"/>
        <w:rPr>
          <w:rtl/>
        </w:rPr>
      </w:pPr>
    </w:p>
    <w:p w14:paraId="717AEB87" w14:textId="4D4DAA03" w:rsidR="00A326B5" w:rsidRDefault="00A326B5" w:rsidP="00A326B5">
      <w:pPr>
        <w:pStyle w:val="ListParagraph"/>
        <w:numPr>
          <w:ilvl w:val="0"/>
          <w:numId w:val="76"/>
        </w:numPr>
        <w:jc w:val="both"/>
      </w:pPr>
      <w:r>
        <w:t>Tow’s complement</w:t>
      </w:r>
      <w:r>
        <w:rPr>
          <w:rFonts w:hint="cs"/>
          <w:rtl/>
        </w:rPr>
        <w:t xml:space="preserve"> (روش مکمل</w:t>
      </w:r>
      <w:r w:rsidR="00B004C5">
        <w:t>2</w:t>
      </w:r>
      <w:r>
        <w:rPr>
          <w:rFonts w:hint="cs"/>
          <w:rtl/>
        </w:rPr>
        <w:t>)</w:t>
      </w:r>
    </w:p>
    <w:p w14:paraId="13AA821F" w14:textId="2293714C" w:rsidR="00A326B5" w:rsidRDefault="00A326B5" w:rsidP="005B6692">
      <w:pPr>
        <w:pStyle w:val="ListParagraph"/>
        <w:ind w:left="757" w:firstLine="0"/>
        <w:jc w:val="both"/>
        <w:rPr>
          <w:rtl/>
        </w:rPr>
      </w:pPr>
      <w:r>
        <w:rPr>
          <w:rFonts w:hint="cs"/>
          <w:rtl/>
        </w:rPr>
        <w:t>برای نمایش یک عدد منفی در این سیستم می توان مکمل1 آن عدد را محاسبه کرده و با یک 1 ج</w:t>
      </w:r>
      <w:r w:rsidR="00B004C5">
        <w:rPr>
          <w:rFonts w:hint="cs"/>
          <w:rtl/>
        </w:rPr>
        <w:t>م</w:t>
      </w:r>
      <w:r>
        <w:rPr>
          <w:rFonts w:hint="cs"/>
          <w:rtl/>
        </w:rPr>
        <w:t xml:space="preserve">ع </w:t>
      </w:r>
      <w:r w:rsidR="00B004C5">
        <w:rPr>
          <w:rFonts w:hint="cs"/>
          <w:rtl/>
        </w:rPr>
        <w:t>کرد</w:t>
      </w:r>
      <w:r>
        <w:rPr>
          <w:rFonts w:hint="cs"/>
          <w:rtl/>
        </w:rPr>
        <w:t>. یک روش دیگر نیز روش ذهنی است که در آن باید تمام بیتهای 0 از سمت راست را بنویسیم،</w:t>
      </w:r>
      <w:r w:rsidR="005B6692">
        <w:rPr>
          <w:rFonts w:hint="cs"/>
          <w:rtl/>
        </w:rPr>
        <w:t xml:space="preserve"> </w:t>
      </w:r>
      <w:r>
        <w:rPr>
          <w:rFonts w:hint="cs"/>
          <w:rtl/>
        </w:rPr>
        <w:t>اولین 1 را نیز بنویسیم و مابقی بیت ها را قرینه کنیم.</w:t>
      </w:r>
    </w:p>
    <w:p w14:paraId="0F4E9E48" w14:textId="77777777" w:rsidR="00A326B5" w:rsidRDefault="00A326B5" w:rsidP="00A326B5">
      <w:pPr>
        <w:pStyle w:val="ListParagraph"/>
        <w:ind w:left="757" w:firstLine="0"/>
        <w:jc w:val="center"/>
        <w:rPr>
          <w:rtl/>
        </w:rPr>
      </w:pPr>
      <w:r w:rsidRPr="004A4520">
        <w:rPr>
          <w:noProof/>
          <w:rtl/>
        </w:rPr>
        <w:drawing>
          <wp:inline distT="0" distB="0" distL="0" distR="0" wp14:anchorId="5AC41538" wp14:editId="2F6EFF07">
            <wp:extent cx="2265218" cy="1404106"/>
            <wp:effectExtent l="0" t="0" r="1905" b="5715"/>
            <wp:docPr id="21136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46783" name=""/>
                    <pic:cNvPicPr/>
                  </pic:nvPicPr>
                  <pic:blipFill>
                    <a:blip r:embed="rId13"/>
                    <a:stretch>
                      <a:fillRect/>
                    </a:stretch>
                  </pic:blipFill>
                  <pic:spPr>
                    <a:xfrm>
                      <a:off x="0" y="0"/>
                      <a:ext cx="2270399" cy="1407317"/>
                    </a:xfrm>
                    <a:prstGeom prst="rect">
                      <a:avLst/>
                    </a:prstGeom>
                  </pic:spPr>
                </pic:pic>
              </a:graphicData>
            </a:graphic>
          </wp:inline>
        </w:drawing>
      </w:r>
    </w:p>
    <w:p w14:paraId="561ADA6A" w14:textId="1A3C8258" w:rsidR="00A326B5" w:rsidRDefault="00A326B5" w:rsidP="00A326B5">
      <w:pPr>
        <w:pStyle w:val="ListParagraph"/>
        <w:ind w:left="757" w:firstLine="0"/>
        <w:jc w:val="both"/>
      </w:pPr>
      <w:r>
        <w:rPr>
          <w:rFonts w:hint="cs"/>
          <w:rtl/>
        </w:rPr>
        <w:t xml:space="preserve">در این روش علاوه بر اینکه پیاده سازی </w:t>
      </w:r>
      <w:r>
        <w:t>adder</w:t>
      </w:r>
      <w:r>
        <w:rPr>
          <w:rFonts w:hint="cs"/>
          <w:rtl/>
        </w:rPr>
        <w:t xml:space="preserve"> و </w:t>
      </w:r>
      <w:r>
        <w:t>subtractor</w:t>
      </w:r>
      <w:r>
        <w:rPr>
          <w:rFonts w:hint="cs"/>
          <w:rtl/>
        </w:rPr>
        <w:t xml:space="preserve"> با یک مدار امکان پذیر بوده و یک مقدار برای عدد صفر نیز وجود دارد، امکان جمع چندین عدد علامتدار </w:t>
      </w:r>
      <w:r w:rsidR="005B6692">
        <w:rPr>
          <w:rFonts w:hint="cs"/>
          <w:rtl/>
        </w:rPr>
        <w:t xml:space="preserve">(در یک حالت خاص) </w:t>
      </w:r>
      <w:r>
        <w:rPr>
          <w:rFonts w:hint="cs"/>
          <w:rtl/>
        </w:rPr>
        <w:t xml:space="preserve">که در بین راه سرریز داشته باشند </w:t>
      </w:r>
      <w:r w:rsidR="005B6692">
        <w:rPr>
          <w:rFonts w:hint="cs"/>
          <w:rtl/>
        </w:rPr>
        <w:t>بدون نگرانی از سرریز</w:t>
      </w:r>
      <w:r>
        <w:rPr>
          <w:rFonts w:hint="cs"/>
          <w:rtl/>
        </w:rPr>
        <w:t>. به عبارت دیگر این روش تضمین می کند که اگر ما بخواهیم تعدادی عدد با بیت مشخص را با هم جمع کنیم و بدانیم که نتیجه این جمع عددی خواهد شد که تعداد بیت های آن با تعداد بیت های این اعداد برابر است، در نتیجه سرریزهای احتمالی در هنگام جمع کردن این اعداد با یکدیگر در نتیجه نهایی تاثیری نخواهد داشت.</w:t>
      </w:r>
    </w:p>
    <w:p w14:paraId="5F39FF6E" w14:textId="77777777" w:rsidR="00A326B5" w:rsidRDefault="00A326B5" w:rsidP="00A326B5">
      <w:pPr>
        <w:pStyle w:val="ListParagraph"/>
        <w:ind w:left="757" w:firstLine="0"/>
        <w:jc w:val="both"/>
        <w:rPr>
          <w:color w:val="FF0000"/>
          <w:rtl/>
        </w:rPr>
      </w:pPr>
      <w:r w:rsidRPr="007F3115">
        <w:rPr>
          <w:rFonts w:hint="cs"/>
          <w:color w:val="FF0000"/>
          <w:rtl/>
        </w:rPr>
        <w:t xml:space="preserve">تمامی سیستم های دیجیتال از روش </w:t>
      </w:r>
      <w:r w:rsidRPr="007F3115">
        <w:rPr>
          <w:color w:val="FF0000"/>
        </w:rPr>
        <w:t>Two’s Complement</w:t>
      </w:r>
      <w:r w:rsidRPr="007F3115">
        <w:rPr>
          <w:rFonts w:hint="cs"/>
          <w:color w:val="FF0000"/>
          <w:rtl/>
        </w:rPr>
        <w:t xml:space="preserve"> برای نشان دادن اعداد علامت دار استفاده می کنند.</w:t>
      </w:r>
    </w:p>
    <w:p w14:paraId="4F090084" w14:textId="77777777" w:rsidR="00A326B5" w:rsidRDefault="00A326B5" w:rsidP="00A326B5">
      <w:pPr>
        <w:ind w:firstLine="0"/>
        <w:jc w:val="both"/>
        <w:rPr>
          <w:color w:val="FF0000"/>
          <w:rtl/>
        </w:rPr>
      </w:pPr>
      <w:r>
        <w:rPr>
          <w:rFonts w:hint="cs"/>
          <w:color w:val="FF0000"/>
          <w:rtl/>
        </w:rPr>
        <w:lastRenderedPageBreak/>
        <w:t xml:space="preserve">اگر تعداد بیتهای در نظر گرفته شده برای نمایش یک عدد را </w:t>
      </w:r>
      <w:r>
        <w:rPr>
          <w:color w:val="FF0000"/>
        </w:rPr>
        <w:t>N</w:t>
      </w:r>
      <w:r>
        <w:rPr>
          <w:rFonts w:hint="cs"/>
          <w:color w:val="FF0000"/>
          <w:rtl/>
        </w:rPr>
        <w:t xml:space="preserve"> در نظر بگیریم، رنج اعداد علامتداری که می توان توسط این تعداد بیت نمایش داد به شکل زیر خواهد بود:</w:t>
      </w:r>
    </w:p>
    <w:p w14:paraId="2765B4D3" w14:textId="1E612B3C" w:rsidR="00A326B5" w:rsidRPr="008A000A" w:rsidRDefault="00000000" w:rsidP="00A326B5">
      <w:pPr>
        <w:ind w:firstLine="0"/>
        <w:jc w:val="both"/>
        <w:rPr>
          <w:color w:val="FF0000"/>
          <w:rtl/>
        </w:rPr>
      </w:pPr>
      <m:oMathPara>
        <m:oMath>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m:t>
          </m:r>
          <m:r>
            <w:rPr>
              <w:rFonts w:ascii="Cambria Math" w:hAnsi="Cambria Math"/>
              <w:color w:val="FF0000"/>
            </w:rPr>
            <m:t xml:space="preserve"> </m:t>
          </m:r>
          <m:r>
            <w:rPr>
              <w:rFonts w:ascii="Cambria Math" w:hAnsi="Cambria Math"/>
              <w:color w:val="FF0000"/>
            </w:rPr>
            <m:t>~ (</m:t>
          </m:r>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-1)</m:t>
          </m:r>
        </m:oMath>
      </m:oMathPara>
    </w:p>
    <w:p w14:paraId="03D6D993" w14:textId="24C551DE" w:rsidR="00A326B5" w:rsidRPr="00AB535F" w:rsidRDefault="00A326B5" w:rsidP="00A326B5">
      <w:pPr>
        <w:jc w:val="both"/>
        <w:rPr>
          <w:color w:val="000000" w:themeColor="text1"/>
          <w:rtl/>
        </w:rPr>
      </w:pPr>
      <w:r w:rsidRPr="00AB535F">
        <w:rPr>
          <w:rFonts w:hint="cs"/>
          <w:color w:val="000000" w:themeColor="text1"/>
          <w:rtl/>
        </w:rPr>
        <w:t xml:space="preserve">یعنی اگر تعداد بیتهای در نظر گرفته شده برای نمایش عدد علامتدار را برابر با 3 بیت در نظر بگیریم با </w:t>
      </w:r>
      <w:r w:rsidR="0063481A">
        <w:rPr>
          <w:rFonts w:hint="cs"/>
          <w:color w:val="000000" w:themeColor="text1"/>
          <w:rtl/>
        </w:rPr>
        <w:t>ای</w:t>
      </w:r>
      <w:r w:rsidRPr="00AB535F">
        <w:rPr>
          <w:rFonts w:hint="cs"/>
          <w:color w:val="000000" w:themeColor="text1"/>
          <w:rtl/>
        </w:rPr>
        <w:t xml:space="preserve">ن تعداد بیت می توان اعداد </w:t>
      </w:r>
      <w:r w:rsidRPr="00AB535F">
        <w:rPr>
          <w:color w:val="000000" w:themeColor="text1"/>
        </w:rPr>
        <w:t>-4</w:t>
      </w:r>
      <w:r w:rsidRPr="00AB535F">
        <w:rPr>
          <w:rFonts w:hint="cs"/>
          <w:color w:val="000000" w:themeColor="text1"/>
          <w:rtl/>
        </w:rPr>
        <w:t xml:space="preserve"> تا </w:t>
      </w:r>
      <w:r w:rsidRPr="00AB535F">
        <w:rPr>
          <w:color w:val="000000" w:themeColor="text1"/>
        </w:rPr>
        <w:t>+3</w:t>
      </w:r>
      <w:r w:rsidRPr="00AB535F">
        <w:rPr>
          <w:rFonts w:hint="cs"/>
          <w:color w:val="000000" w:themeColor="text1"/>
          <w:rtl/>
        </w:rPr>
        <w:t xml:space="preserve"> را نمایش داد.</w:t>
      </w:r>
    </w:p>
    <w:p w14:paraId="6465847D" w14:textId="77777777" w:rsidR="00A326B5" w:rsidRDefault="00A326B5" w:rsidP="00E94554">
      <w:pPr>
        <w:jc w:val="left"/>
        <w:rPr>
          <w:rtl/>
        </w:rPr>
      </w:pPr>
      <w:r>
        <w:rPr>
          <w:rFonts w:hint="cs"/>
          <w:rtl/>
        </w:rPr>
        <w:t xml:space="preserve">در سیستم </w:t>
      </w:r>
      <w:r>
        <w:t>Two’s Complement</w:t>
      </w:r>
      <w:r>
        <w:rPr>
          <w:rFonts w:hint="cs"/>
          <w:rtl/>
        </w:rPr>
        <w:t xml:space="preserve"> اگر دو عدد </w:t>
      </w:r>
      <w:r>
        <w:t>n</w:t>
      </w:r>
      <w:r>
        <w:rPr>
          <w:rFonts w:hint="cs"/>
          <w:rtl/>
        </w:rPr>
        <w:t xml:space="preserve"> بیتی را با هم جمع کنیم و نتیجه در </w:t>
      </w:r>
      <w:r>
        <w:t>n</w:t>
      </w:r>
      <w:r>
        <w:rPr>
          <w:rFonts w:hint="cs"/>
          <w:rtl/>
        </w:rPr>
        <w:t xml:space="preserve"> بیت جا نشود، </w:t>
      </w:r>
      <w:r w:rsidRPr="00AB535F">
        <w:t>overflow</w:t>
      </w:r>
      <w:r w:rsidRPr="00AB535F">
        <w:rPr>
          <w:rFonts w:hint="cs"/>
          <w:rtl/>
        </w:rPr>
        <w:t xml:space="preserve"> </w:t>
      </w:r>
      <w:r>
        <w:rPr>
          <w:rFonts w:hint="cs"/>
          <w:rtl/>
        </w:rPr>
        <w:t>(سرریز) رخ داده است.</w:t>
      </w:r>
    </w:p>
    <w:p w14:paraId="25989012" w14:textId="3D53395D" w:rsidR="00A326B5" w:rsidRDefault="00A326B5" w:rsidP="00E94554">
      <w:pPr>
        <w:jc w:val="left"/>
        <w:rPr>
          <w:rtl/>
        </w:rPr>
      </w:pPr>
      <w:r>
        <w:rPr>
          <w:rFonts w:hint="cs"/>
          <w:rtl/>
        </w:rPr>
        <w:t xml:space="preserve">به عنوان مثال، با 3 بیت می </w:t>
      </w:r>
      <w:r w:rsidR="004868E7">
        <w:rPr>
          <w:rFonts w:hint="cs"/>
          <w:rtl/>
        </w:rPr>
        <w:t>ت</w:t>
      </w:r>
      <w:r>
        <w:rPr>
          <w:rFonts w:hint="cs"/>
          <w:rtl/>
        </w:rPr>
        <w:t>و</w:t>
      </w:r>
      <w:r w:rsidR="004868E7">
        <w:rPr>
          <w:rFonts w:hint="cs"/>
          <w:rtl/>
        </w:rPr>
        <w:t>ا</w:t>
      </w:r>
      <w:r>
        <w:rPr>
          <w:rFonts w:hint="cs"/>
          <w:rtl/>
        </w:rPr>
        <w:t xml:space="preserve">ن اعداد </w:t>
      </w:r>
      <w:r w:rsidR="00274FE1">
        <w:rPr>
          <w:rFonts w:hint="cs"/>
          <w:rtl/>
        </w:rPr>
        <w:t xml:space="preserve">روبرو </w:t>
      </w:r>
      <w:r>
        <w:rPr>
          <w:rFonts w:hint="cs"/>
          <w:rtl/>
        </w:rPr>
        <w:t>را نمایش داد:</w:t>
      </w:r>
    </w:p>
    <w:p w14:paraId="68DBC227" w14:textId="5D10A275" w:rsidR="00A326B5" w:rsidRDefault="00A326B5" w:rsidP="00E94554">
      <w:pPr>
        <w:jc w:val="both"/>
        <w:rPr>
          <w:rtl/>
        </w:rPr>
      </w:pPr>
      <w:r w:rsidRPr="005E79D1">
        <w:rPr>
          <w:noProof/>
          <w:rtl/>
        </w:rPr>
        <w:drawing>
          <wp:anchor distT="0" distB="0" distL="114300" distR="114300" simplePos="0" relativeHeight="251655168" behindDoc="0" locked="0" layoutInCell="1" allowOverlap="1" wp14:anchorId="503A88C8" wp14:editId="283BBFF9">
            <wp:simplePos x="0" y="0"/>
            <wp:positionH relativeFrom="margin">
              <wp:posOffset>0</wp:posOffset>
            </wp:positionH>
            <wp:positionV relativeFrom="margin">
              <wp:posOffset>1593273</wp:posOffset>
            </wp:positionV>
            <wp:extent cx="554181" cy="1815270"/>
            <wp:effectExtent l="0" t="0" r="0" b="0"/>
            <wp:wrapSquare wrapText="bothSides"/>
            <wp:docPr id="10136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614" name=""/>
                    <pic:cNvPicPr/>
                  </pic:nvPicPr>
                  <pic:blipFill>
                    <a:blip r:embed="rId14">
                      <a:extLst>
                        <a:ext uri="{28A0092B-C50C-407E-A947-70E740481C1C}">
                          <a14:useLocalDpi xmlns:a14="http://schemas.microsoft.com/office/drawing/2010/main" val="0"/>
                        </a:ext>
                      </a:extLst>
                    </a:blip>
                    <a:stretch>
                      <a:fillRect/>
                    </a:stretch>
                  </pic:blipFill>
                  <pic:spPr>
                    <a:xfrm>
                      <a:off x="0" y="0"/>
                      <a:ext cx="554181" cy="1815270"/>
                    </a:xfrm>
                    <a:prstGeom prst="rect">
                      <a:avLst/>
                    </a:prstGeom>
                  </pic:spPr>
                </pic:pic>
              </a:graphicData>
            </a:graphic>
          </wp:anchor>
        </w:drawing>
      </w:r>
      <w:r>
        <w:rPr>
          <w:rFonts w:hint="cs"/>
          <w:rtl/>
        </w:rPr>
        <w:t>اگر بخواهیم عدد 3 و 1 را باهم جمع کنیم، جواب برابر با</w:t>
      </w:r>
      <w:r w:rsidR="00287A5F">
        <w:rPr>
          <w:rFonts w:hint="cs"/>
          <w:rtl/>
        </w:rPr>
        <w:t xml:space="preserve"> </w:t>
      </w:r>
      <w:r w:rsidR="00287A5F">
        <w:t>+4</w:t>
      </w:r>
      <w:r>
        <w:rPr>
          <w:rFonts w:hint="cs"/>
          <w:rtl/>
        </w:rPr>
        <w:t xml:space="preserve"> خواهد شد ولی نمی توان عدد </w:t>
      </w:r>
      <w:r>
        <w:t>+4</w:t>
      </w:r>
      <w:r>
        <w:rPr>
          <w:rFonts w:hint="cs"/>
          <w:rtl/>
        </w:rPr>
        <w:t xml:space="preserve"> را توسط 3 بیت در سیستم </w:t>
      </w:r>
      <w:r>
        <w:t>Two’s Complement</w:t>
      </w:r>
      <w:r>
        <w:rPr>
          <w:rFonts w:hint="cs"/>
          <w:rtl/>
        </w:rPr>
        <w:t xml:space="preserve"> نمایش داد، لذا در صورت انجام این کار قطعا سرریز رخ خواهد داد و نتیجه که برابر با </w:t>
      </w:r>
      <w:r>
        <w:t>b”100”</w:t>
      </w:r>
      <w:r>
        <w:rPr>
          <w:rFonts w:hint="cs"/>
          <w:rtl/>
        </w:rPr>
        <w:t xml:space="preserve"> می باشد برابر با عدد </w:t>
      </w:r>
      <w:r>
        <w:t>-4</w:t>
      </w:r>
      <w:r>
        <w:rPr>
          <w:rFonts w:hint="cs"/>
          <w:rtl/>
        </w:rPr>
        <w:t xml:space="preserve"> می باشد. در این حالت می گوییم </w:t>
      </w:r>
      <w:proofErr w:type="spellStart"/>
      <w:r w:rsidRPr="005E79D1">
        <w:t>wrapp</w:t>
      </w:r>
      <w:proofErr w:type="spellEnd"/>
      <w:r w:rsidRPr="005E79D1">
        <w:t xml:space="preserve"> around</w:t>
      </w:r>
      <w:r>
        <w:rPr>
          <w:rFonts w:hint="cs"/>
          <w:rtl/>
        </w:rPr>
        <w:t xml:space="preserve"> رخ داده است.</w:t>
      </w:r>
    </w:p>
    <w:p w14:paraId="31F76D27" w14:textId="3F9BAC49" w:rsidR="00725170" w:rsidRDefault="00725170" w:rsidP="00E94554">
      <w:pPr>
        <w:jc w:val="both"/>
        <w:rPr>
          <w:rtl/>
        </w:rPr>
      </w:pPr>
      <w:r>
        <w:rPr>
          <w:rFonts w:hint="cs"/>
          <w:rtl/>
        </w:rPr>
        <w:t>حال فرض کنیم می خواهیم جمع زیر را انجام دهیم:</w:t>
      </w:r>
    </w:p>
    <w:p w14:paraId="2B4D877D" w14:textId="0864BF02" w:rsidR="00725170" w:rsidRDefault="00725170" w:rsidP="00E94554">
      <w:pPr>
        <w:jc w:val="both"/>
      </w:pPr>
      <w:r>
        <w:t>2 + 3 - 4 + 1 - 3 = -1</w:t>
      </w:r>
    </w:p>
    <w:p w14:paraId="566BEDBE" w14:textId="1FA38875" w:rsidR="00725170" w:rsidRDefault="00725170" w:rsidP="00E94554">
      <w:pPr>
        <w:jc w:val="both"/>
        <w:rPr>
          <w:rtl/>
        </w:rPr>
      </w:pPr>
      <w:r>
        <w:rPr>
          <w:rFonts w:hint="cs"/>
          <w:rtl/>
        </w:rPr>
        <w:t xml:space="preserve">باتوجه به اینکه می دانیم مقدار </w:t>
      </w:r>
      <w:r>
        <w:t>-1</w:t>
      </w:r>
      <w:r>
        <w:rPr>
          <w:rFonts w:hint="cs"/>
          <w:rtl/>
        </w:rPr>
        <w:t xml:space="preserve"> در رنج مورد نظر ما می باشد به راحتی تمامی اعداد دیگر را با هم جمع کرده و اصلا به </w:t>
      </w:r>
      <w:r>
        <w:t>Overflow</w:t>
      </w:r>
      <w:r>
        <w:rPr>
          <w:rFonts w:hint="cs"/>
          <w:rtl/>
        </w:rPr>
        <w:t xml:space="preserve"> توجهی نمی کنیم.</w:t>
      </w:r>
    </w:p>
    <w:p w14:paraId="7D811D0F" w14:textId="5B4C6782" w:rsidR="00725170" w:rsidRDefault="00365E2B" w:rsidP="00E94554">
      <w:pPr>
        <w:jc w:val="both"/>
        <w:rPr>
          <w:rtl/>
        </w:rPr>
      </w:pPr>
      <w:r>
        <w:rPr>
          <w:rFonts w:hint="cs"/>
          <w:rtl/>
        </w:rPr>
        <w:t xml:space="preserve">فرض کنیم بخواهیم </w:t>
      </w:r>
      <w:r>
        <w:t>2048</w:t>
      </w:r>
      <w:r>
        <w:rPr>
          <w:rFonts w:hint="cs"/>
          <w:rtl/>
        </w:rPr>
        <w:t xml:space="preserve"> عدد 10 بیتی را با هم جمع کنیم و ندانیم مقدار نهایی چه عددی می شود</w:t>
      </w:r>
      <w:r w:rsidR="00FB2794">
        <w:rPr>
          <w:rFonts w:hint="cs"/>
          <w:rtl/>
        </w:rPr>
        <w:t>.</w:t>
      </w:r>
      <w:r>
        <w:rPr>
          <w:rFonts w:hint="cs"/>
          <w:rtl/>
        </w:rPr>
        <w:t xml:space="preserve"> بنابراین باید تعداد بیتهای در نظر گرفته شده برای عدد نهایی برابر با </w:t>
      </w:r>
      <w:r>
        <w:t>10+11=21</w:t>
      </w:r>
      <w:r>
        <w:rPr>
          <w:rFonts w:hint="cs"/>
          <w:rtl/>
        </w:rPr>
        <w:t xml:space="preserve"> بیت باشد. اما اگر بدانیم نتیجه نهایی این جمع نیز می تواند توسط یک عدد 10بیتی نمایش داده شود می توان تمامی این اعداد را به راحتی با هم جمع کرد و نگران </w:t>
      </w:r>
      <w:proofErr w:type="spellStart"/>
      <w:r>
        <w:t>OverFlow</w:t>
      </w:r>
      <w:proofErr w:type="spellEnd"/>
      <w:r>
        <w:rPr>
          <w:rFonts w:hint="cs"/>
          <w:rtl/>
        </w:rPr>
        <w:t xml:space="preserve"> نبود و با این کار در مصرف منابع صرفه جویی بسیاری انجام </w:t>
      </w:r>
      <w:r w:rsidR="003D3A74">
        <w:rPr>
          <w:rFonts w:hint="cs"/>
          <w:rtl/>
        </w:rPr>
        <w:t>داد</w:t>
      </w:r>
      <w:r>
        <w:rPr>
          <w:rFonts w:hint="cs"/>
          <w:rtl/>
        </w:rPr>
        <w:t>.</w:t>
      </w:r>
    </w:p>
    <w:p w14:paraId="51B4342C" w14:textId="60B8DA6A" w:rsidR="00A326B5" w:rsidRDefault="00F14600" w:rsidP="008B2D64">
      <w:pPr>
        <w:jc w:val="both"/>
        <w:rPr>
          <w:color w:val="FF0000"/>
          <w:rtl/>
        </w:rPr>
      </w:pPr>
      <w:r w:rsidRPr="00E94554">
        <w:rPr>
          <w:rFonts w:hint="cs"/>
          <w:color w:val="FF0000"/>
          <w:rtl/>
        </w:rPr>
        <w:t xml:space="preserve">طبق گفته آقای ثقفی اگر قصد دارید روی یک سیگنال محاسبات ریاضی انجام دهیم، باید نوع آن را </w:t>
      </w:r>
      <w:r w:rsidRPr="00E94554">
        <w:rPr>
          <w:color w:val="FF0000"/>
        </w:rPr>
        <w:t>Signed</w:t>
      </w:r>
      <w:r w:rsidRPr="00E94554">
        <w:rPr>
          <w:rFonts w:hint="cs"/>
          <w:color w:val="FF0000"/>
          <w:rtl/>
        </w:rPr>
        <w:t xml:space="preserve"> و در غیر این صورت </w:t>
      </w:r>
      <w:r w:rsidRPr="00E94554">
        <w:rPr>
          <w:color w:val="FF0000"/>
        </w:rPr>
        <w:t>Unsigned</w:t>
      </w:r>
      <w:r w:rsidRPr="00E94554">
        <w:rPr>
          <w:rFonts w:hint="cs"/>
          <w:color w:val="FF0000"/>
          <w:rtl/>
        </w:rPr>
        <w:t xml:space="preserve"> تعریف کنیم. حتی </w:t>
      </w:r>
      <w:r w:rsidRPr="00E94554">
        <w:rPr>
          <w:color w:val="FF0000"/>
        </w:rPr>
        <w:t>Port</w:t>
      </w:r>
      <w:r w:rsidRPr="00E94554">
        <w:rPr>
          <w:rFonts w:hint="cs"/>
          <w:color w:val="FF0000"/>
          <w:rtl/>
        </w:rPr>
        <w:t xml:space="preserve"> ها را هم باید از همین دو نوع استفاده کرد ولی از دید من </w:t>
      </w:r>
      <w:r w:rsidRPr="00E94554">
        <w:rPr>
          <w:color w:val="FF0000"/>
        </w:rPr>
        <w:t>Port</w:t>
      </w:r>
      <w:r w:rsidRPr="00E94554">
        <w:rPr>
          <w:rFonts w:hint="cs"/>
          <w:color w:val="FF0000"/>
          <w:rtl/>
        </w:rPr>
        <w:t xml:space="preserve"> ها را </w:t>
      </w:r>
      <w:r w:rsidR="00283D9D">
        <w:rPr>
          <w:rFonts w:hint="cs"/>
          <w:color w:val="FF0000"/>
          <w:rtl/>
        </w:rPr>
        <w:t xml:space="preserve">باید </w:t>
      </w:r>
      <w:r w:rsidRPr="00E94554">
        <w:rPr>
          <w:rFonts w:hint="cs"/>
          <w:color w:val="FF0000"/>
          <w:rtl/>
        </w:rPr>
        <w:t xml:space="preserve">فقط از نوع </w:t>
      </w:r>
      <w:proofErr w:type="spellStart"/>
      <w:r w:rsidRPr="00E94554">
        <w:rPr>
          <w:color w:val="FF0000"/>
        </w:rPr>
        <w:t>Std_Logic</w:t>
      </w:r>
      <w:proofErr w:type="spellEnd"/>
      <w:r w:rsidRPr="00E94554">
        <w:rPr>
          <w:rFonts w:hint="cs"/>
          <w:color w:val="FF0000"/>
          <w:rtl/>
        </w:rPr>
        <w:t xml:space="preserve"> یا </w:t>
      </w:r>
      <w:proofErr w:type="spellStart"/>
      <w:r w:rsidRPr="00E94554">
        <w:rPr>
          <w:color w:val="FF0000"/>
        </w:rPr>
        <w:t>Std_Logic_Vector</w:t>
      </w:r>
      <w:proofErr w:type="spellEnd"/>
      <w:r w:rsidRPr="00E94554">
        <w:rPr>
          <w:rFonts w:hint="cs"/>
          <w:color w:val="FF0000"/>
          <w:rtl/>
        </w:rPr>
        <w:t xml:space="preserve"> تعریف کرد و سیگنال ها را از نوع </w:t>
      </w:r>
      <w:r w:rsidRPr="00E94554">
        <w:rPr>
          <w:color w:val="FF0000"/>
        </w:rPr>
        <w:t>Signed</w:t>
      </w:r>
      <w:r w:rsidRPr="00E94554">
        <w:rPr>
          <w:rFonts w:hint="cs"/>
          <w:color w:val="FF0000"/>
          <w:rtl/>
        </w:rPr>
        <w:t xml:space="preserve"> و </w:t>
      </w:r>
      <w:proofErr w:type="spellStart"/>
      <w:r w:rsidRPr="00E94554">
        <w:rPr>
          <w:color w:val="FF0000"/>
        </w:rPr>
        <w:t>UInsigned</w:t>
      </w:r>
      <w:proofErr w:type="spellEnd"/>
      <w:r w:rsidRPr="00E94554">
        <w:rPr>
          <w:rFonts w:hint="cs"/>
          <w:color w:val="FF0000"/>
          <w:rtl/>
        </w:rPr>
        <w:t xml:space="preserve"> چرا که با این کار استفاده از </w:t>
      </w:r>
      <w:r w:rsidRPr="00E94554">
        <w:rPr>
          <w:color w:val="FF0000"/>
        </w:rPr>
        <w:t>IP</w:t>
      </w:r>
      <w:r w:rsidRPr="00E94554">
        <w:rPr>
          <w:rFonts w:hint="cs"/>
          <w:color w:val="FF0000"/>
          <w:rtl/>
        </w:rPr>
        <w:t xml:space="preserve"> ها و </w:t>
      </w:r>
      <w:r w:rsidRPr="00E94554">
        <w:rPr>
          <w:color w:val="FF0000"/>
        </w:rPr>
        <w:t>Port Map</w:t>
      </w:r>
      <w:r w:rsidRPr="00E94554">
        <w:rPr>
          <w:rFonts w:hint="cs"/>
          <w:color w:val="FF0000"/>
          <w:rtl/>
        </w:rPr>
        <w:t xml:space="preserve"> کردن یک ماژول و ساخت </w:t>
      </w:r>
      <w:r w:rsidRPr="00E94554">
        <w:rPr>
          <w:color w:val="FF0000"/>
        </w:rPr>
        <w:t>Test Bench</w:t>
      </w:r>
      <w:r w:rsidRPr="00E94554">
        <w:rPr>
          <w:rFonts w:hint="cs"/>
          <w:color w:val="FF0000"/>
          <w:rtl/>
        </w:rPr>
        <w:t xml:space="preserve"> نیز راحت تر می شود. هنوز بر سر استفاده از </w:t>
      </w:r>
      <w:proofErr w:type="spellStart"/>
      <w:r w:rsidRPr="00E94554">
        <w:rPr>
          <w:color w:val="FF0000"/>
        </w:rPr>
        <w:t>std_logic</w:t>
      </w:r>
      <w:proofErr w:type="spellEnd"/>
      <w:r w:rsidRPr="00E94554">
        <w:rPr>
          <w:rFonts w:hint="cs"/>
          <w:color w:val="FF0000"/>
          <w:rtl/>
        </w:rPr>
        <w:t xml:space="preserve"> یا </w:t>
      </w:r>
      <w:proofErr w:type="spellStart"/>
      <w:r w:rsidRPr="00E94554">
        <w:rPr>
          <w:color w:val="FF0000"/>
        </w:rPr>
        <w:t>ustd_logic</w:t>
      </w:r>
      <w:proofErr w:type="spellEnd"/>
      <w:r w:rsidRPr="00E94554">
        <w:rPr>
          <w:rFonts w:hint="cs"/>
          <w:color w:val="FF0000"/>
          <w:rtl/>
        </w:rPr>
        <w:t xml:space="preserve"> به نتیجه نهایی نرسیدم.</w:t>
      </w:r>
    </w:p>
    <w:p w14:paraId="2BE82646" w14:textId="77777777" w:rsidR="008B2D64" w:rsidRDefault="008B2D64" w:rsidP="008B2D64">
      <w:pPr>
        <w:jc w:val="both"/>
        <w:rPr>
          <w:color w:val="FF0000"/>
          <w:rtl/>
        </w:rPr>
      </w:pPr>
    </w:p>
    <w:p w14:paraId="73452C4B" w14:textId="77777777" w:rsidR="003D20B8" w:rsidRDefault="003D20B8" w:rsidP="008B2D64">
      <w:pPr>
        <w:jc w:val="both"/>
        <w:rPr>
          <w:color w:val="FF0000"/>
          <w:rtl/>
        </w:rPr>
      </w:pPr>
    </w:p>
    <w:p w14:paraId="59376513" w14:textId="77777777" w:rsidR="003D20B8" w:rsidRDefault="003D20B8" w:rsidP="008B2D64">
      <w:pPr>
        <w:jc w:val="both"/>
        <w:rPr>
          <w:color w:val="FF0000"/>
          <w:rtl/>
        </w:rPr>
      </w:pPr>
    </w:p>
    <w:p w14:paraId="1E733F80" w14:textId="77777777" w:rsidR="003D20B8" w:rsidRDefault="003D20B8" w:rsidP="00671B9F">
      <w:pPr>
        <w:ind w:firstLine="0"/>
        <w:jc w:val="both"/>
        <w:rPr>
          <w:color w:val="FF0000"/>
          <w:rtl/>
        </w:rPr>
      </w:pPr>
    </w:p>
    <w:p w14:paraId="6475DD05" w14:textId="567864E6" w:rsidR="00D8794D" w:rsidRPr="00D82F9F" w:rsidRDefault="00D8794D" w:rsidP="00280BBE">
      <w:pPr>
        <w:pStyle w:val="Heading2"/>
        <w:rPr>
          <w:rtl/>
        </w:rPr>
      </w:pPr>
      <w:r w:rsidRPr="00D82F9F">
        <w:rPr>
          <w:rFonts w:hint="cs"/>
          <w:rtl/>
        </w:rPr>
        <w:lastRenderedPageBreak/>
        <w:t>نمایش اعداد اعشاری:</w:t>
      </w:r>
    </w:p>
    <w:p w14:paraId="66649187" w14:textId="5449E5CC" w:rsidR="00D8794D" w:rsidRPr="00D82F9F" w:rsidRDefault="00D82F9F" w:rsidP="008B2D64">
      <w:pPr>
        <w:jc w:val="both"/>
        <w:rPr>
          <w:color w:val="000000" w:themeColor="text1"/>
          <w:rtl/>
        </w:rPr>
      </w:pPr>
      <w:r w:rsidRPr="00D82F9F">
        <w:rPr>
          <w:rFonts w:hint="cs"/>
          <w:color w:val="000000" w:themeColor="text1"/>
          <w:rtl/>
        </w:rPr>
        <w:t>برای نمایش اعداد اعشاری می توان از دو</w:t>
      </w:r>
      <w:r w:rsidR="00671B9F">
        <w:rPr>
          <w:rFonts w:hint="cs"/>
          <w:color w:val="000000" w:themeColor="text1"/>
          <w:rtl/>
        </w:rPr>
        <w:t xml:space="preserve"> </w:t>
      </w:r>
      <w:r w:rsidRPr="00D82F9F">
        <w:rPr>
          <w:rFonts w:hint="cs"/>
          <w:color w:val="000000" w:themeColor="text1"/>
          <w:rtl/>
        </w:rPr>
        <w:t xml:space="preserve">روش </w:t>
      </w:r>
      <w:r w:rsidRPr="00D82F9F">
        <w:rPr>
          <w:color w:val="000000" w:themeColor="text1"/>
        </w:rPr>
        <w:t>Fixed Point</w:t>
      </w:r>
      <w:r w:rsidRPr="00D82F9F">
        <w:rPr>
          <w:rFonts w:hint="cs"/>
          <w:color w:val="000000" w:themeColor="text1"/>
          <w:rtl/>
        </w:rPr>
        <w:t xml:space="preserve"> یا </w:t>
      </w:r>
      <w:r w:rsidRPr="00D82F9F">
        <w:rPr>
          <w:color w:val="000000" w:themeColor="text1"/>
        </w:rPr>
        <w:t>Floating Point</w:t>
      </w:r>
      <w:r w:rsidRPr="00D82F9F">
        <w:rPr>
          <w:rFonts w:hint="cs"/>
          <w:color w:val="000000" w:themeColor="text1"/>
          <w:rtl/>
        </w:rPr>
        <w:t xml:space="preserve"> استفاده کرد.</w:t>
      </w:r>
    </w:p>
    <w:p w14:paraId="45875A94" w14:textId="77777777" w:rsidR="00BD4D98" w:rsidRDefault="00187971" w:rsidP="008B2D64">
      <w:pPr>
        <w:jc w:val="both"/>
        <w:rPr>
          <w:color w:val="000000" w:themeColor="text1"/>
          <w:rtl/>
        </w:rPr>
      </w:pPr>
      <w:r>
        <w:rPr>
          <w:rFonts w:hint="cs"/>
          <w:color w:val="000000" w:themeColor="text1"/>
          <w:rtl/>
        </w:rPr>
        <w:t xml:space="preserve">در روش </w:t>
      </w:r>
      <w:r>
        <w:rPr>
          <w:color w:val="000000" w:themeColor="text1"/>
        </w:rPr>
        <w:t>Floating Point</w:t>
      </w:r>
      <w:r>
        <w:rPr>
          <w:rFonts w:hint="cs"/>
          <w:color w:val="000000" w:themeColor="text1"/>
          <w:rtl/>
        </w:rPr>
        <w:t xml:space="preserve"> محل قرار گیری اعشار ثابت نیست و تغییر می کند.</w:t>
      </w:r>
      <w:r w:rsidR="00BD4D98">
        <w:rPr>
          <w:rFonts w:hint="cs"/>
          <w:color w:val="000000" w:themeColor="text1"/>
          <w:rtl/>
        </w:rPr>
        <w:t xml:space="preserve"> </w:t>
      </w:r>
    </w:p>
    <w:p w14:paraId="01E06675" w14:textId="0F417C13" w:rsidR="00483852" w:rsidRDefault="00483852" w:rsidP="008B2D64">
      <w:pPr>
        <w:jc w:val="both"/>
        <w:rPr>
          <w:color w:val="000000" w:themeColor="text1"/>
          <w:rtl/>
        </w:rPr>
      </w:pPr>
      <w:r>
        <w:rPr>
          <w:rFonts w:hint="cs"/>
          <w:color w:val="000000" w:themeColor="text1"/>
          <w:rtl/>
        </w:rPr>
        <w:t>از معایب آن می توان موارد زیر را نام برد:</w:t>
      </w:r>
    </w:p>
    <w:p w14:paraId="30BFCD3F" w14:textId="7EB8AAFE" w:rsidR="00D82F9F" w:rsidRDefault="00BD4D98" w:rsidP="00BD4D98">
      <w:pPr>
        <w:pStyle w:val="ListParagraph"/>
        <w:numPr>
          <w:ilvl w:val="0"/>
          <w:numId w:val="76"/>
        </w:numPr>
        <w:jc w:val="both"/>
        <w:rPr>
          <w:color w:val="000000" w:themeColor="text1"/>
        </w:rPr>
      </w:pPr>
      <w:r w:rsidRPr="00BD4D98">
        <w:rPr>
          <w:rFonts w:hint="cs"/>
          <w:color w:val="000000" w:themeColor="text1"/>
          <w:rtl/>
        </w:rPr>
        <w:t>پیاده سازی آن سخت است</w:t>
      </w:r>
    </w:p>
    <w:p w14:paraId="356194BC" w14:textId="19EB406D" w:rsidR="00BD4D98" w:rsidRDefault="00BD4D98" w:rsidP="00BD4D98">
      <w:pPr>
        <w:pStyle w:val="ListParagraph"/>
        <w:numPr>
          <w:ilvl w:val="0"/>
          <w:numId w:val="76"/>
        </w:numPr>
        <w:jc w:val="both"/>
        <w:rPr>
          <w:color w:val="000000" w:themeColor="text1"/>
        </w:rPr>
      </w:pPr>
      <w:r>
        <w:rPr>
          <w:rFonts w:hint="cs"/>
          <w:color w:val="000000" w:themeColor="text1"/>
          <w:rtl/>
        </w:rPr>
        <w:t>منابع مصرفی آن بالا است</w:t>
      </w:r>
    </w:p>
    <w:p w14:paraId="0E9630AB" w14:textId="7A938844" w:rsidR="00BD4D98" w:rsidRDefault="00BD4D98" w:rsidP="00BD4D98">
      <w:pPr>
        <w:pStyle w:val="ListParagraph"/>
        <w:numPr>
          <w:ilvl w:val="0"/>
          <w:numId w:val="76"/>
        </w:numPr>
        <w:jc w:val="both"/>
        <w:rPr>
          <w:color w:val="000000" w:themeColor="text1"/>
        </w:rPr>
      </w:pPr>
      <w:r>
        <w:rPr>
          <w:rFonts w:hint="cs"/>
          <w:color w:val="000000" w:themeColor="text1"/>
          <w:rtl/>
        </w:rPr>
        <w:t>محاسبات آن زمان بر می باشد</w:t>
      </w:r>
    </w:p>
    <w:p w14:paraId="0292A9B5" w14:textId="308BA6AE" w:rsidR="00BD4D98" w:rsidRDefault="00A90164" w:rsidP="00A90164">
      <w:pPr>
        <w:ind w:firstLine="0"/>
        <w:jc w:val="both"/>
        <w:rPr>
          <w:color w:val="000000" w:themeColor="text1"/>
          <w:rtl/>
        </w:rPr>
      </w:pPr>
      <w:r>
        <w:rPr>
          <w:rFonts w:hint="cs"/>
          <w:color w:val="000000" w:themeColor="text1"/>
          <w:rtl/>
        </w:rPr>
        <w:t xml:space="preserve">اما دلیل اینکه برای پیاده سازی </w:t>
      </w:r>
      <w:r>
        <w:rPr>
          <w:color w:val="000000" w:themeColor="text1"/>
        </w:rPr>
        <w:t>DSP</w:t>
      </w:r>
      <w:r>
        <w:rPr>
          <w:rFonts w:hint="cs"/>
          <w:color w:val="000000" w:themeColor="text1"/>
          <w:rtl/>
        </w:rPr>
        <w:t xml:space="preserve"> در </w:t>
      </w:r>
      <w:r>
        <w:rPr>
          <w:color w:val="000000" w:themeColor="text1"/>
        </w:rPr>
        <w:t>FPGA</w:t>
      </w:r>
      <w:r>
        <w:rPr>
          <w:rFonts w:hint="cs"/>
          <w:color w:val="000000" w:themeColor="text1"/>
          <w:rtl/>
        </w:rPr>
        <w:t xml:space="preserve"> از نمایش </w:t>
      </w:r>
      <w:r>
        <w:rPr>
          <w:color w:val="000000" w:themeColor="text1"/>
        </w:rPr>
        <w:t>Fixed Point</w:t>
      </w:r>
      <w:r>
        <w:rPr>
          <w:rFonts w:hint="cs"/>
          <w:color w:val="000000" w:themeColor="text1"/>
          <w:rtl/>
        </w:rPr>
        <w:t xml:space="preserve"> استفاده می کنیم موارد زیر را می توان نام برد:</w:t>
      </w:r>
    </w:p>
    <w:p w14:paraId="4FEA9B06" w14:textId="541EA43F" w:rsidR="00A90164" w:rsidRDefault="00A90164" w:rsidP="00A90164">
      <w:pPr>
        <w:pStyle w:val="ListParagraph"/>
        <w:numPr>
          <w:ilvl w:val="0"/>
          <w:numId w:val="76"/>
        </w:numPr>
        <w:jc w:val="both"/>
        <w:rPr>
          <w:color w:val="000000" w:themeColor="text1"/>
        </w:rPr>
      </w:pPr>
      <w:r>
        <w:rPr>
          <w:rFonts w:hint="cs"/>
          <w:color w:val="000000" w:themeColor="text1"/>
          <w:rtl/>
        </w:rPr>
        <w:t>مدار پیاده شده به این روش سرعت بسیار بالایی دارد</w:t>
      </w:r>
    </w:p>
    <w:p w14:paraId="488E552C" w14:textId="596E4D0C" w:rsidR="00A90164" w:rsidRDefault="00A90164" w:rsidP="00A90164">
      <w:pPr>
        <w:pStyle w:val="ListParagraph"/>
        <w:numPr>
          <w:ilvl w:val="0"/>
          <w:numId w:val="76"/>
        </w:numPr>
        <w:jc w:val="both"/>
        <w:rPr>
          <w:color w:val="000000" w:themeColor="text1"/>
        </w:rPr>
      </w:pPr>
      <w:r>
        <w:rPr>
          <w:rFonts w:hint="cs"/>
          <w:color w:val="000000" w:themeColor="text1"/>
          <w:rtl/>
        </w:rPr>
        <w:t xml:space="preserve">منابع مصرفی آن نسبت به </w:t>
      </w:r>
      <w:r>
        <w:rPr>
          <w:color w:val="000000" w:themeColor="text1"/>
        </w:rPr>
        <w:t>Floating Point</w:t>
      </w:r>
      <w:r>
        <w:rPr>
          <w:rFonts w:hint="cs"/>
          <w:color w:val="000000" w:themeColor="text1"/>
          <w:rtl/>
        </w:rPr>
        <w:t xml:space="preserve"> بسیار کمتر است</w:t>
      </w:r>
    </w:p>
    <w:p w14:paraId="2036E26D" w14:textId="77777777" w:rsidR="004B5F15" w:rsidRDefault="004B5F15" w:rsidP="004B5F15">
      <w:pPr>
        <w:ind w:firstLine="0"/>
        <w:jc w:val="both"/>
        <w:rPr>
          <w:color w:val="000000" w:themeColor="text1"/>
          <w:rtl/>
        </w:rPr>
      </w:pPr>
    </w:p>
    <w:p w14:paraId="696C3CE7" w14:textId="3201A99D" w:rsidR="00C77B49" w:rsidRDefault="004B5F15" w:rsidP="00C77B49">
      <w:pPr>
        <w:ind w:firstLine="0"/>
        <w:jc w:val="both"/>
        <w:rPr>
          <w:color w:val="000000" w:themeColor="text1"/>
          <w:rtl/>
        </w:rPr>
      </w:pPr>
      <w:r>
        <w:rPr>
          <w:rFonts w:hint="cs"/>
          <w:color w:val="000000" w:themeColor="text1"/>
          <w:rtl/>
        </w:rPr>
        <w:t xml:space="preserve">اگر بخواهیم از روش </w:t>
      </w:r>
      <w:r>
        <w:rPr>
          <w:color w:val="000000" w:themeColor="text1"/>
        </w:rPr>
        <w:t>Floating Point</w:t>
      </w:r>
      <w:r>
        <w:rPr>
          <w:rFonts w:hint="cs"/>
          <w:color w:val="000000" w:themeColor="text1"/>
          <w:rtl/>
        </w:rPr>
        <w:t xml:space="preserve"> در کار خود استفاده کنیم، باید تمامی اعداد خود را به صورت </w:t>
      </w:r>
      <w:r>
        <w:rPr>
          <w:color w:val="000000" w:themeColor="text1"/>
        </w:rPr>
        <w:t>32</w:t>
      </w:r>
      <w:r w:rsidR="00671B9F">
        <w:rPr>
          <w:rFonts w:hint="cs"/>
          <w:color w:val="000000" w:themeColor="text1"/>
          <w:rtl/>
        </w:rPr>
        <w:t xml:space="preserve"> </w:t>
      </w:r>
      <w:r>
        <w:rPr>
          <w:rFonts w:hint="cs"/>
          <w:color w:val="000000" w:themeColor="text1"/>
          <w:rtl/>
        </w:rPr>
        <w:t xml:space="preserve">بیتی یا </w:t>
      </w:r>
      <w:r>
        <w:rPr>
          <w:color w:val="000000" w:themeColor="text1"/>
        </w:rPr>
        <w:t>64</w:t>
      </w:r>
      <w:r>
        <w:rPr>
          <w:rFonts w:hint="cs"/>
          <w:color w:val="000000" w:themeColor="text1"/>
          <w:rtl/>
        </w:rPr>
        <w:t xml:space="preserve"> بیتی در نظر بگیریم</w:t>
      </w:r>
      <w:r w:rsidR="00AA6336">
        <w:rPr>
          <w:rFonts w:hint="cs"/>
          <w:color w:val="000000" w:themeColor="text1"/>
          <w:rtl/>
        </w:rPr>
        <w:t xml:space="preserve"> ولی در محاسبات به روش </w:t>
      </w:r>
      <w:r w:rsidR="00AA6336">
        <w:rPr>
          <w:color w:val="000000" w:themeColor="text1"/>
        </w:rPr>
        <w:t>Fixed Point</w:t>
      </w:r>
      <w:r w:rsidR="00AA6336">
        <w:rPr>
          <w:rFonts w:hint="cs"/>
          <w:color w:val="000000" w:themeColor="text1"/>
          <w:rtl/>
        </w:rPr>
        <w:t xml:space="preserve"> این مشکل را نخواهیم داشت</w:t>
      </w:r>
      <w:r w:rsidR="00C77B49">
        <w:rPr>
          <w:rFonts w:hint="cs"/>
          <w:color w:val="000000" w:themeColor="text1"/>
          <w:rtl/>
        </w:rPr>
        <w:t>.</w:t>
      </w:r>
    </w:p>
    <w:p w14:paraId="286CDE93" w14:textId="4AEFE3EE" w:rsidR="001A2DFD" w:rsidRDefault="001A2DFD" w:rsidP="00C77B49">
      <w:pPr>
        <w:ind w:firstLine="0"/>
        <w:jc w:val="both"/>
        <w:rPr>
          <w:color w:val="000000" w:themeColor="text1"/>
          <w:rtl/>
        </w:rPr>
      </w:pPr>
      <w:r>
        <w:rPr>
          <w:rFonts w:hint="cs"/>
          <w:color w:val="000000" w:themeColor="text1"/>
          <w:rtl/>
        </w:rPr>
        <w:t xml:space="preserve">در سیستم نمایش اعداد اعشاری به روش </w:t>
      </w:r>
      <w:r>
        <w:rPr>
          <w:color w:val="000000" w:themeColor="text1"/>
        </w:rPr>
        <w:t>Fixed Point</w:t>
      </w:r>
      <w:r>
        <w:rPr>
          <w:rFonts w:hint="cs"/>
          <w:color w:val="000000" w:themeColor="text1"/>
          <w:rtl/>
        </w:rPr>
        <w:t xml:space="preserve"> هیچ استانداردی وجود ندارد و استاندارد نمایش در واقع توسط طراح </w:t>
      </w:r>
      <w:r>
        <w:rPr>
          <w:color w:val="000000" w:themeColor="text1"/>
        </w:rPr>
        <w:t>FPGA</w:t>
      </w:r>
      <w:r>
        <w:rPr>
          <w:rFonts w:hint="cs"/>
          <w:color w:val="000000" w:themeColor="text1"/>
          <w:rtl/>
        </w:rPr>
        <w:t xml:space="preserve"> تعیین می شود. به عنوان مثال در هر بخشی از طرح</w:t>
      </w:r>
      <w:r w:rsidR="00671B9F">
        <w:rPr>
          <w:rFonts w:hint="cs"/>
          <w:color w:val="000000" w:themeColor="text1"/>
          <w:rtl/>
        </w:rPr>
        <w:t>،</w:t>
      </w:r>
      <w:r>
        <w:rPr>
          <w:rFonts w:hint="cs"/>
          <w:color w:val="000000" w:themeColor="text1"/>
          <w:rtl/>
        </w:rPr>
        <w:t xml:space="preserve"> طراح </w:t>
      </w:r>
      <w:r>
        <w:rPr>
          <w:color w:val="000000" w:themeColor="text1"/>
        </w:rPr>
        <w:t>FPGA</w:t>
      </w:r>
      <w:r>
        <w:rPr>
          <w:rFonts w:hint="cs"/>
          <w:color w:val="000000" w:themeColor="text1"/>
          <w:rtl/>
        </w:rPr>
        <w:t xml:space="preserve"> می توان</w:t>
      </w:r>
      <w:r w:rsidR="00671B9F">
        <w:rPr>
          <w:rFonts w:hint="cs"/>
          <w:color w:val="000000" w:themeColor="text1"/>
          <w:rtl/>
        </w:rPr>
        <w:t>د</w:t>
      </w:r>
      <w:r>
        <w:rPr>
          <w:rFonts w:hint="cs"/>
          <w:color w:val="000000" w:themeColor="text1"/>
          <w:rtl/>
        </w:rPr>
        <w:t xml:space="preserve"> برداشت متفاوتی از </w:t>
      </w:r>
      <w:r w:rsidR="00527D94">
        <w:rPr>
          <w:rFonts w:hint="cs"/>
          <w:color w:val="000000" w:themeColor="text1"/>
          <w:rtl/>
        </w:rPr>
        <w:t>مقدار عدد</w:t>
      </w:r>
      <w:r w:rsidR="002B58B7">
        <w:rPr>
          <w:rFonts w:hint="cs"/>
          <w:color w:val="000000" w:themeColor="text1"/>
          <w:rtl/>
        </w:rPr>
        <w:t xml:space="preserve"> 7بیتی</w:t>
      </w:r>
      <w:r>
        <w:rPr>
          <w:rFonts w:hint="cs"/>
          <w:color w:val="000000" w:themeColor="text1"/>
          <w:rtl/>
        </w:rPr>
        <w:t xml:space="preserve"> </w:t>
      </w:r>
      <w:r w:rsidR="004F7CA8">
        <w:rPr>
          <w:rFonts w:hint="cs"/>
          <w:color w:val="000000" w:themeColor="text1"/>
          <w:rtl/>
        </w:rPr>
        <w:t>به را به شکل زیر</w:t>
      </w:r>
      <w:r>
        <w:rPr>
          <w:rFonts w:hint="cs"/>
          <w:color w:val="000000" w:themeColor="text1"/>
          <w:rtl/>
        </w:rPr>
        <w:t xml:space="preserve"> داشته باشد:</w:t>
      </w:r>
    </w:p>
    <w:p w14:paraId="6AF719F5" w14:textId="0864D7F9" w:rsidR="001A2DFD" w:rsidRPr="004B5F15" w:rsidRDefault="00F938F7" w:rsidP="00F938F7">
      <w:pPr>
        <w:ind w:firstLine="0"/>
        <w:jc w:val="center"/>
        <w:rPr>
          <w:color w:val="000000" w:themeColor="text1"/>
          <w:rtl/>
        </w:rPr>
      </w:pPr>
      <w:r w:rsidRPr="00F938F7">
        <w:rPr>
          <w:noProof/>
          <w:color w:val="000000" w:themeColor="text1"/>
          <w:rtl/>
        </w:rPr>
        <w:drawing>
          <wp:inline distT="0" distB="0" distL="0" distR="0" wp14:anchorId="1FBE1EB6" wp14:editId="3A66A8F6">
            <wp:extent cx="2621280" cy="595466"/>
            <wp:effectExtent l="0" t="0" r="0" b="0"/>
            <wp:docPr id="205562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9792" name=""/>
                    <pic:cNvPicPr/>
                  </pic:nvPicPr>
                  <pic:blipFill>
                    <a:blip r:embed="rId15"/>
                    <a:stretch>
                      <a:fillRect/>
                    </a:stretch>
                  </pic:blipFill>
                  <pic:spPr>
                    <a:xfrm>
                      <a:off x="0" y="0"/>
                      <a:ext cx="2637092" cy="599058"/>
                    </a:xfrm>
                    <a:prstGeom prst="rect">
                      <a:avLst/>
                    </a:prstGeom>
                  </pic:spPr>
                </pic:pic>
              </a:graphicData>
            </a:graphic>
          </wp:inline>
        </w:drawing>
      </w:r>
    </w:p>
    <w:p w14:paraId="09426C4E" w14:textId="77777777" w:rsidR="00A326B5" w:rsidRDefault="00A326B5" w:rsidP="006E72EB">
      <w:pPr>
        <w:ind w:firstLine="0"/>
        <w:jc w:val="left"/>
        <w:rPr>
          <w:rtl/>
        </w:rPr>
      </w:pPr>
    </w:p>
    <w:p w14:paraId="5441AA87" w14:textId="46843A96" w:rsidR="00A326B5" w:rsidRDefault="006E72EB" w:rsidP="006E72EB">
      <w:pPr>
        <w:ind w:firstLine="0"/>
        <w:jc w:val="center"/>
        <w:rPr>
          <w:rtl/>
        </w:rPr>
      </w:pPr>
      <w:r w:rsidRPr="006E72EB">
        <w:rPr>
          <w:noProof/>
          <w:rtl/>
        </w:rPr>
        <w:drawing>
          <wp:inline distT="0" distB="0" distL="0" distR="0" wp14:anchorId="59C8625C" wp14:editId="29C6C388">
            <wp:extent cx="2582003" cy="883466"/>
            <wp:effectExtent l="0" t="0" r="8890" b="0"/>
            <wp:docPr id="5016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9957" name=""/>
                    <pic:cNvPicPr/>
                  </pic:nvPicPr>
                  <pic:blipFill>
                    <a:blip r:embed="rId16"/>
                    <a:stretch>
                      <a:fillRect/>
                    </a:stretch>
                  </pic:blipFill>
                  <pic:spPr>
                    <a:xfrm>
                      <a:off x="0" y="0"/>
                      <a:ext cx="2621019" cy="896816"/>
                    </a:xfrm>
                    <a:prstGeom prst="rect">
                      <a:avLst/>
                    </a:prstGeom>
                  </pic:spPr>
                </pic:pic>
              </a:graphicData>
            </a:graphic>
          </wp:inline>
        </w:drawing>
      </w:r>
    </w:p>
    <w:p w14:paraId="6A8C881A" w14:textId="77777777" w:rsidR="006E72EB" w:rsidRDefault="006E72EB" w:rsidP="006E72EB">
      <w:pPr>
        <w:ind w:firstLine="0"/>
        <w:jc w:val="center"/>
        <w:rPr>
          <w:rtl/>
        </w:rPr>
      </w:pPr>
    </w:p>
    <w:p w14:paraId="524513A4" w14:textId="1533855F" w:rsidR="006E72EB" w:rsidRDefault="006E72EB" w:rsidP="006E72EB">
      <w:pPr>
        <w:ind w:firstLine="0"/>
        <w:jc w:val="center"/>
        <w:rPr>
          <w:rtl/>
        </w:rPr>
      </w:pPr>
      <w:r w:rsidRPr="006E72EB">
        <w:rPr>
          <w:noProof/>
          <w:rtl/>
        </w:rPr>
        <w:drawing>
          <wp:inline distT="0" distB="0" distL="0" distR="0" wp14:anchorId="74904AE0" wp14:editId="0CD9AB75">
            <wp:extent cx="2613660" cy="885272"/>
            <wp:effectExtent l="0" t="0" r="0" b="0"/>
            <wp:docPr id="114392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9033" name=""/>
                    <pic:cNvPicPr/>
                  </pic:nvPicPr>
                  <pic:blipFill>
                    <a:blip r:embed="rId17"/>
                    <a:stretch>
                      <a:fillRect/>
                    </a:stretch>
                  </pic:blipFill>
                  <pic:spPr>
                    <a:xfrm>
                      <a:off x="0" y="0"/>
                      <a:ext cx="2638885" cy="893816"/>
                    </a:xfrm>
                    <a:prstGeom prst="rect">
                      <a:avLst/>
                    </a:prstGeom>
                  </pic:spPr>
                </pic:pic>
              </a:graphicData>
            </a:graphic>
          </wp:inline>
        </w:drawing>
      </w:r>
    </w:p>
    <w:p w14:paraId="54211DCF" w14:textId="77777777" w:rsidR="006E72EB" w:rsidRDefault="006E72EB" w:rsidP="006E72EB">
      <w:pPr>
        <w:ind w:firstLine="0"/>
        <w:jc w:val="center"/>
        <w:rPr>
          <w:rtl/>
        </w:rPr>
      </w:pPr>
    </w:p>
    <w:p w14:paraId="3F790B9A" w14:textId="7E0D8D5B" w:rsidR="00FD6D5B" w:rsidRDefault="006E72EB" w:rsidP="00256045">
      <w:pPr>
        <w:ind w:firstLine="0"/>
        <w:jc w:val="center"/>
        <w:rPr>
          <w:rtl/>
        </w:rPr>
      </w:pPr>
      <w:r w:rsidRPr="006E72EB">
        <w:rPr>
          <w:noProof/>
          <w:rtl/>
        </w:rPr>
        <w:lastRenderedPageBreak/>
        <w:drawing>
          <wp:inline distT="0" distB="0" distL="0" distR="0" wp14:anchorId="33510284" wp14:editId="000EC601">
            <wp:extent cx="2583179" cy="820776"/>
            <wp:effectExtent l="0" t="0" r="8255" b="0"/>
            <wp:docPr id="9907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27399" name=""/>
                    <pic:cNvPicPr/>
                  </pic:nvPicPr>
                  <pic:blipFill>
                    <a:blip r:embed="rId18"/>
                    <a:stretch>
                      <a:fillRect/>
                    </a:stretch>
                  </pic:blipFill>
                  <pic:spPr>
                    <a:xfrm>
                      <a:off x="0" y="0"/>
                      <a:ext cx="2630436" cy="835792"/>
                    </a:xfrm>
                    <a:prstGeom prst="rect">
                      <a:avLst/>
                    </a:prstGeom>
                  </pic:spPr>
                </pic:pic>
              </a:graphicData>
            </a:graphic>
          </wp:inline>
        </w:drawing>
      </w:r>
    </w:p>
    <w:p w14:paraId="15DADAD8" w14:textId="77777777" w:rsidR="00256045" w:rsidRDefault="00256045" w:rsidP="00256045">
      <w:pPr>
        <w:ind w:firstLine="0"/>
        <w:jc w:val="center"/>
        <w:rPr>
          <w:rtl/>
        </w:rPr>
      </w:pPr>
    </w:p>
    <w:p w14:paraId="0E83F994" w14:textId="6CC2146A" w:rsidR="00256045" w:rsidRDefault="00FF0DC1" w:rsidP="00FF0DC1">
      <w:pPr>
        <w:ind w:firstLine="0"/>
        <w:jc w:val="left"/>
        <w:rPr>
          <w:rtl/>
        </w:rPr>
      </w:pPr>
      <w:r>
        <w:rPr>
          <w:rFonts w:hint="cs"/>
          <w:rtl/>
        </w:rPr>
        <w:t>پس مفهوم یک عدد باینری در این روش به تفسیری که از آن می شود بستگی دارد.</w:t>
      </w:r>
      <w:r w:rsidR="00816A40">
        <w:rPr>
          <w:rFonts w:hint="cs"/>
          <w:rtl/>
        </w:rPr>
        <w:t xml:space="preserve"> یعنی </w:t>
      </w:r>
      <w:r w:rsidR="00816A40">
        <w:t>Decimal Point</w:t>
      </w:r>
      <w:r w:rsidR="00816A40">
        <w:rPr>
          <w:rFonts w:hint="cs"/>
          <w:rtl/>
        </w:rPr>
        <w:t xml:space="preserve"> در دیجیتال تحقق فیزیکی ندارد (توسط مثلا یک </w:t>
      </w:r>
      <w:r w:rsidR="00816A40">
        <w:t>Flip Flop</w:t>
      </w:r>
      <w:r w:rsidR="00816A40">
        <w:rPr>
          <w:rFonts w:hint="cs"/>
          <w:rtl/>
        </w:rPr>
        <w:t xml:space="preserve"> نمی توان آن را پیاده سازی کرد) و محل آ</w:t>
      </w:r>
      <w:r w:rsidR="00004F42">
        <w:rPr>
          <w:rFonts w:hint="cs"/>
          <w:rtl/>
        </w:rPr>
        <w:t>ن</w:t>
      </w:r>
      <w:r w:rsidR="00816A40">
        <w:rPr>
          <w:rFonts w:hint="cs"/>
          <w:rtl/>
        </w:rPr>
        <w:t xml:space="preserve"> در ذهن طراح می باشد.</w:t>
      </w:r>
    </w:p>
    <w:p w14:paraId="244D6E22" w14:textId="77777777" w:rsidR="00CE6BFF" w:rsidRDefault="00CE6BFF" w:rsidP="00FF0DC1">
      <w:pPr>
        <w:ind w:firstLine="0"/>
        <w:jc w:val="left"/>
        <w:rPr>
          <w:rtl/>
        </w:rPr>
      </w:pPr>
    </w:p>
    <w:p w14:paraId="7D3FD2DB" w14:textId="49D9F1B8" w:rsidR="00F30E3A" w:rsidRDefault="00A1389A" w:rsidP="00A1389A">
      <w:pPr>
        <w:pStyle w:val="Heading2"/>
        <w:rPr>
          <w:rtl/>
        </w:rPr>
      </w:pPr>
      <w:r>
        <w:rPr>
          <w:rFonts w:hint="cs"/>
          <w:rtl/>
        </w:rPr>
        <w:t xml:space="preserve">نام انگلیسی قسمت های صحیح و اعشاری یک عدد اعشاری:  </w:t>
      </w:r>
    </w:p>
    <w:p w14:paraId="2C8D0019" w14:textId="15CF2301" w:rsidR="00A67FC0" w:rsidRDefault="00AC2908" w:rsidP="00801F3C">
      <w:pPr>
        <w:ind w:firstLine="0"/>
        <w:jc w:val="left"/>
        <w:rPr>
          <w:rtl/>
        </w:rPr>
      </w:pPr>
      <w:r>
        <w:rPr>
          <w:rFonts w:hint="cs"/>
          <w:noProof/>
          <w:rtl/>
          <w:lang w:val="fa-IR"/>
        </w:rPr>
        <mc:AlternateContent>
          <mc:Choice Requires="wpg">
            <w:drawing>
              <wp:anchor distT="0" distB="0" distL="114300" distR="114300" simplePos="0" relativeHeight="251673600" behindDoc="0" locked="0" layoutInCell="1" allowOverlap="1" wp14:anchorId="35D760F0" wp14:editId="17406BA8">
                <wp:simplePos x="0" y="0"/>
                <wp:positionH relativeFrom="column">
                  <wp:posOffset>-154537</wp:posOffset>
                </wp:positionH>
                <wp:positionV relativeFrom="paragraph">
                  <wp:posOffset>607139</wp:posOffset>
                </wp:positionV>
                <wp:extent cx="6042660" cy="3195551"/>
                <wp:effectExtent l="0" t="0" r="28575" b="14605"/>
                <wp:wrapNone/>
                <wp:docPr id="1512608927" name="Group 8"/>
                <wp:cNvGraphicFramePr/>
                <a:graphic xmlns:a="http://schemas.openxmlformats.org/drawingml/2006/main">
                  <a:graphicData uri="http://schemas.microsoft.com/office/word/2010/wordprocessingGroup">
                    <wpg:wgp>
                      <wpg:cNvGrpSpPr/>
                      <wpg:grpSpPr>
                        <a:xfrm>
                          <a:off x="0" y="0"/>
                          <a:ext cx="6042660" cy="3195551"/>
                          <a:chOff x="0" y="0"/>
                          <a:chExt cx="6042660" cy="3195551"/>
                        </a:xfrm>
                      </wpg:grpSpPr>
                      <wpg:grpSp>
                        <wpg:cNvPr id="1413584776" name="Group 6"/>
                        <wpg:cNvGrpSpPr/>
                        <wpg:grpSpPr>
                          <a:xfrm>
                            <a:off x="0" y="905741"/>
                            <a:ext cx="6042660" cy="2289810"/>
                            <a:chOff x="0" y="0"/>
                            <a:chExt cx="6042660" cy="2289810"/>
                          </a:xfrm>
                        </wpg:grpSpPr>
                        <wps:wsp>
                          <wps:cNvPr id="1251800413" name="Right Brace 1"/>
                          <wps:cNvSpPr/>
                          <wps:spPr>
                            <a:xfrm rot="5400000">
                              <a:off x="2273559" y="-196012"/>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845901" name="Right Brace 1"/>
                          <wps:cNvSpPr/>
                          <wps:spPr>
                            <a:xfrm rot="5400000">
                              <a:off x="3478905" y="-196013"/>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77702" name="Straight Arrow Connector 4"/>
                          <wps:cNvCnPr/>
                          <wps:spPr>
                            <a:xfrm>
                              <a:off x="3023754" y="0"/>
                              <a:ext cx="0" cy="11658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09997772" name="Straight Arrow Connector 4"/>
                          <wps:cNvCnPr/>
                          <wps:spPr>
                            <a:xfrm>
                              <a:off x="3603913" y="406977"/>
                              <a:ext cx="1265555" cy="7560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473302902" name="Rectangle 5"/>
                          <wps:cNvSpPr/>
                          <wps:spPr>
                            <a:xfrm>
                              <a:off x="426720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055110" name="Rectangle 5"/>
                          <wps:cNvSpPr/>
                          <wps:spPr>
                            <a:xfrm>
                              <a:off x="2140527"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432961" name="Rectangle 5"/>
                          <wps:cNvSpPr/>
                          <wps:spPr>
                            <a:xfrm>
                              <a:off x="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68563" name="Straight Arrow Connector 4"/>
                          <wps:cNvCnPr/>
                          <wps:spPr>
                            <a:xfrm flipH="1">
                              <a:off x="1172441" y="413905"/>
                              <a:ext cx="1219200" cy="7554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998492239" name="Rectangle 7"/>
                        <wps:cNvSpPr/>
                        <wps:spPr>
                          <a:xfrm>
                            <a:off x="1787236" y="0"/>
                            <a:ext cx="2708563" cy="1184564"/>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D760F0" id="Group 8" o:spid="_x0000_s1027" style="position:absolute;left:0;text-align:left;margin-left:-12.15pt;margin-top:47.8pt;width:475.8pt;height:251.6pt;z-index:251673600;mso-width-relative:margin;mso-height-relative:margin" coordsize="60426,3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">
                <v:group id="Group 6" o:spid="_x0000_s1028" style="position:absolute;top:9057;width:60426;height:22898" coordsize="60426,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9" type="#_x0000_t88" style="position:absolute;left:22734;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" adj="472" strokecolor="#4f81bd [3204]" strokeweight="3pt">
                    <v:shadow on="t" color="black" opacity="22937f" origin=",.5" offset="0,.63889mm"/>
                  </v:shape>
                  <v:shape id="Right Brace 1" o:spid="_x0000_s1030" type="#_x0000_t88" style="position:absolute;left:34788;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" adj="472" strokecolor="#4f81bd [3204]" strokeweight="3pt">
                    <v:shadow on="t" color="black" opacity="22937f" origin=",.5" offset="0,.63889mm"/>
                  </v:shape>
                  <v:shapetype id="_x0000_t32" coordsize="21600,21600" o:spt="32" o:oned="t" path="m,l21600,21600e" filled="f">
                    <v:path arrowok="t" fillok="f" o:connecttype="none"/>
                    <o:lock v:ext="edit" shapetype="t"/>
                  </v:shapetype>
                  <v:shape id="Straight Arrow Connector 4" o:spid="_x0000_s1031" type="#_x0000_t32" style="position:absolute;left:30237;width:0;height:11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" strokecolor="#4f81bd [3204]" strokeweight="3pt">
                    <v:stroke endarrow="block"/>
                    <v:shadow on="t" color="black" opacity="22937f" origin=",.5" offset="0,.63889mm"/>
                  </v:shape>
                  <v:shape id="Straight Arrow Connector 4" o:spid="_x0000_s1032" type="#_x0000_t32" style="position:absolute;left:36039;top:4069;width:12655;height:7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" strokecolor="#4f81bd [3204]" strokeweight="3pt">
                    <v:stroke endarrow="block"/>
                    <v:shadow on="t" color="black" opacity="22937f" origin=",.5" offset="0,.63889mm"/>
                  </v:shape>
                  <v:rect id="Rectangle 5" o:spid="_x0000_s1033" style="position:absolute;left:42672;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" fillcolor="white [3201]" strokecolor="#4f81bd [3204]" strokeweight="2pt">
                    <v:textbo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v:textbox>
                  </v:rect>
                  <v:rect id="Rectangle 5" o:spid="_x0000_s1034" style="position:absolute;left:21405;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" fillcolor="white [3201]" strokecolor="#4f81bd [3204]" strokeweight="2pt">
                    <v:textbo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v:textbox>
                  </v:rect>
                  <v:rect id="Rectangle 5" o:spid="_x0000_s1035" style="position:absolute;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" fillcolor="white [3201]" strokecolor="#4f81bd [3204]" strokeweight="2pt">
                    <v:textbo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v:textbox>
                  </v:rect>
                  <v:shape id="Straight Arrow Connector 4" o:spid="_x0000_s1036" type="#_x0000_t32" style="position:absolute;left:11724;top:4139;width:12192;height:7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" strokecolor="#4f81bd [3204]" strokeweight="3pt">
                    <v:stroke endarrow="block"/>
                    <v:shadow on="t" color="black" opacity="22937f" origin=",.5" offset="0,.63889mm"/>
                  </v:shape>
                </v:group>
                <v:rect id="Rectangle 7" o:spid="_x0000_s1037" style="position:absolute;left:17872;width:27085;height:1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" filled="f" stroked="f">
                  <v:textbo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v:textbox>
                </v:rect>
              </v:group>
            </w:pict>
          </mc:Fallback>
        </mc:AlternateContent>
      </w:r>
      <w:r w:rsidR="00F30E3A">
        <w:rPr>
          <w:rFonts w:hint="cs"/>
          <w:rtl/>
        </w:rPr>
        <w:t>اگر یک عدد اعشاری را در نظر بگیریم، به قسمت صحیح و اعشاری آن در زبان انگلیسی اسامی زیر را می دهند.</w:t>
      </w:r>
    </w:p>
    <w:p w14:paraId="537784DE" w14:textId="489BA328" w:rsidR="00E05AD3" w:rsidRPr="00E05AD3" w:rsidRDefault="00E05AD3" w:rsidP="00E05AD3"/>
    <w:p w14:paraId="15B8CA69" w14:textId="5DD4F4E5" w:rsidR="00E05AD3" w:rsidRPr="00E05AD3" w:rsidRDefault="00E05AD3" w:rsidP="00E05AD3"/>
    <w:p w14:paraId="60D1F3E9" w14:textId="01FDA8B1" w:rsidR="00E05AD3" w:rsidRPr="00E05AD3" w:rsidRDefault="00E05AD3" w:rsidP="00E05AD3"/>
    <w:p w14:paraId="687F3B4C" w14:textId="40E9F417" w:rsidR="00E05AD3" w:rsidRPr="00E05AD3" w:rsidRDefault="00E05AD3" w:rsidP="00E05AD3"/>
    <w:p w14:paraId="0FC9D746" w14:textId="77777777" w:rsidR="00E05AD3" w:rsidRPr="00E05AD3" w:rsidRDefault="00E05AD3" w:rsidP="00E05AD3"/>
    <w:p w14:paraId="37BCC043" w14:textId="77777777" w:rsidR="00E05AD3" w:rsidRPr="00E05AD3" w:rsidRDefault="00E05AD3" w:rsidP="00E05AD3"/>
    <w:p w14:paraId="340A1793" w14:textId="77777777" w:rsidR="00E05AD3" w:rsidRPr="00E05AD3" w:rsidRDefault="00E05AD3" w:rsidP="00E05AD3"/>
    <w:p w14:paraId="1BBE6BD2" w14:textId="77777777" w:rsidR="00E05AD3" w:rsidRPr="00E05AD3" w:rsidRDefault="00E05AD3" w:rsidP="00E05AD3"/>
    <w:p w14:paraId="3B132A23" w14:textId="77777777" w:rsidR="00E05AD3" w:rsidRPr="00E05AD3" w:rsidRDefault="00E05AD3" w:rsidP="00E05AD3"/>
    <w:p w14:paraId="7E24CD53" w14:textId="77777777" w:rsidR="00E05AD3" w:rsidRPr="00E05AD3" w:rsidRDefault="00E05AD3" w:rsidP="00E05AD3"/>
    <w:p w14:paraId="6186ED34" w14:textId="77777777" w:rsidR="00E05AD3" w:rsidRPr="00E05AD3" w:rsidRDefault="00E05AD3" w:rsidP="00E05AD3"/>
    <w:p w14:paraId="068A4DDB" w14:textId="77777777" w:rsidR="00E05AD3" w:rsidRPr="00E05AD3" w:rsidRDefault="00E05AD3" w:rsidP="00E05AD3"/>
    <w:p w14:paraId="6F2375A7" w14:textId="77777777" w:rsidR="00E05AD3" w:rsidRPr="00E05AD3" w:rsidRDefault="00E05AD3" w:rsidP="00E05AD3"/>
    <w:p w14:paraId="5434EBA3" w14:textId="77777777" w:rsidR="00E05AD3" w:rsidRPr="00E05AD3" w:rsidRDefault="00E05AD3" w:rsidP="00E05AD3"/>
    <w:p w14:paraId="0562CAEC" w14:textId="77777777" w:rsidR="00E05AD3" w:rsidRPr="00E05AD3" w:rsidRDefault="00E05AD3" w:rsidP="00E05AD3"/>
    <w:p w14:paraId="009AEF93" w14:textId="77777777" w:rsidR="00E05AD3" w:rsidRPr="00E05AD3" w:rsidRDefault="00E05AD3" w:rsidP="00E05AD3"/>
    <w:p w14:paraId="4A69EEF5" w14:textId="77777777" w:rsidR="00E05AD3" w:rsidRDefault="00E05AD3" w:rsidP="00E05AD3"/>
    <w:p w14:paraId="49DC1F67" w14:textId="77777777" w:rsidR="00E05AD3" w:rsidRDefault="00E05AD3" w:rsidP="001720F5">
      <w:pPr>
        <w:ind w:firstLine="0"/>
        <w:rPr>
          <w:rtl/>
        </w:rPr>
      </w:pPr>
    </w:p>
    <w:p w14:paraId="7822F683" w14:textId="77777777" w:rsidR="00A1389A" w:rsidRDefault="00A1389A" w:rsidP="001720F5">
      <w:pPr>
        <w:ind w:firstLine="0"/>
        <w:rPr>
          <w:rtl/>
        </w:rPr>
      </w:pPr>
    </w:p>
    <w:p w14:paraId="7B5E9C18" w14:textId="77777777" w:rsidR="00A1389A" w:rsidRDefault="00A1389A" w:rsidP="001720F5">
      <w:pPr>
        <w:ind w:firstLine="0"/>
        <w:rPr>
          <w:rtl/>
        </w:rPr>
      </w:pPr>
    </w:p>
    <w:p w14:paraId="7E78C34B" w14:textId="77777777" w:rsidR="00A1389A" w:rsidRDefault="00A1389A" w:rsidP="001720F5">
      <w:pPr>
        <w:ind w:firstLine="0"/>
        <w:rPr>
          <w:rtl/>
        </w:rPr>
      </w:pPr>
    </w:p>
    <w:p w14:paraId="7B722C29" w14:textId="77777777" w:rsidR="00A1389A" w:rsidRDefault="00A1389A" w:rsidP="001720F5">
      <w:pPr>
        <w:ind w:firstLine="0"/>
        <w:rPr>
          <w:rtl/>
        </w:rPr>
      </w:pPr>
    </w:p>
    <w:p w14:paraId="555E39E9" w14:textId="77777777" w:rsidR="00A1389A" w:rsidRDefault="00A1389A" w:rsidP="001720F5">
      <w:pPr>
        <w:ind w:firstLine="0"/>
        <w:rPr>
          <w:rtl/>
        </w:rPr>
      </w:pPr>
    </w:p>
    <w:p w14:paraId="343C1235" w14:textId="77777777" w:rsidR="00A1389A" w:rsidRDefault="00A1389A" w:rsidP="001720F5">
      <w:pPr>
        <w:ind w:firstLine="0"/>
        <w:rPr>
          <w:rtl/>
        </w:rPr>
      </w:pPr>
    </w:p>
    <w:p w14:paraId="774257B7" w14:textId="5B276AA4" w:rsidR="001067E1" w:rsidRDefault="00C24571" w:rsidP="00A1389A">
      <w:pPr>
        <w:pStyle w:val="Heading1"/>
      </w:pPr>
      <w:r>
        <w:rPr>
          <w:rFonts w:hint="cs"/>
          <w:rtl/>
        </w:rPr>
        <w:lastRenderedPageBreak/>
        <w:t xml:space="preserve">آنالیز مدل </w:t>
      </w:r>
      <w:r>
        <w:t>Fixed Point</w:t>
      </w:r>
      <w:r>
        <w:rPr>
          <w:rFonts w:hint="cs"/>
          <w:rtl/>
        </w:rPr>
        <w:t xml:space="preserve"> به روش </w:t>
      </w:r>
      <w:proofErr w:type="spellStart"/>
      <w:r w:rsidR="00820F1F">
        <w:t>s</w:t>
      </w:r>
      <w:r>
        <w:t>.m.n</w:t>
      </w:r>
      <w:proofErr w:type="spellEnd"/>
    </w:p>
    <w:p w14:paraId="4BD9354B" w14:textId="47C809D6" w:rsidR="00C24571" w:rsidRDefault="00856FC9" w:rsidP="00E05AD3">
      <w:pPr>
        <w:rPr>
          <w:rtl/>
        </w:rPr>
      </w:pPr>
      <w:r>
        <w:rPr>
          <w:rFonts w:hint="cs"/>
          <w:rtl/>
        </w:rPr>
        <w:t>ما برای پیاده سازی الگوریتم</w:t>
      </w:r>
      <w:r w:rsidR="00AC2908">
        <w:rPr>
          <w:rFonts w:hint="cs"/>
          <w:rtl/>
        </w:rPr>
        <w:t xml:space="preserve"> </w:t>
      </w:r>
      <w:r>
        <w:rPr>
          <w:rFonts w:hint="cs"/>
          <w:rtl/>
        </w:rPr>
        <w:t xml:space="preserve">های پردازش سیگنال به آن همه دقتی که </w:t>
      </w:r>
      <w:r>
        <w:t>Floating Point</w:t>
      </w:r>
      <w:r>
        <w:rPr>
          <w:rFonts w:hint="cs"/>
          <w:rtl/>
        </w:rPr>
        <w:t xml:space="preserve"> ارائه می دهد نیازی نداریم</w:t>
      </w:r>
      <w:r w:rsidR="00FD29A3">
        <w:rPr>
          <w:rFonts w:hint="cs"/>
          <w:rtl/>
        </w:rPr>
        <w:t xml:space="preserve"> و به جای آن از مدل </w:t>
      </w:r>
      <w:r w:rsidR="00FD29A3">
        <w:t>Fixed Point</w:t>
      </w:r>
      <w:r w:rsidR="00FD29A3">
        <w:rPr>
          <w:rFonts w:hint="cs"/>
          <w:rtl/>
        </w:rPr>
        <w:t xml:space="preserve"> با عرض بیت کمتر استفاده می کنیم.</w:t>
      </w:r>
    </w:p>
    <w:p w14:paraId="68205CA8" w14:textId="5721F5EE" w:rsidR="00FD29A3" w:rsidRDefault="00AF385F" w:rsidP="00E05AD3">
      <w:pPr>
        <w:rPr>
          <w:rtl/>
        </w:rPr>
      </w:pPr>
      <w:r>
        <w:rPr>
          <w:rFonts w:hint="cs"/>
          <w:rtl/>
        </w:rPr>
        <w:t>برای این منظور در سیستم خود به ازای هر سیگنال یا هر عملیات ریاضی</w:t>
      </w:r>
      <w:r w:rsidR="00636B7F">
        <w:rPr>
          <w:rFonts w:hint="cs"/>
          <w:rtl/>
        </w:rPr>
        <w:t>، حداقل</w:t>
      </w:r>
      <w:r>
        <w:rPr>
          <w:rFonts w:hint="cs"/>
          <w:rtl/>
        </w:rPr>
        <w:t xml:space="preserve"> مقدار عرض بیت مورد نیاز را پیدا می کنیم</w:t>
      </w:r>
      <w:r w:rsidR="00FC6826">
        <w:rPr>
          <w:rFonts w:hint="cs"/>
          <w:rtl/>
        </w:rPr>
        <w:t xml:space="preserve">. اما این محاسبات با یکدیگر در ارتباط هستند و جهت اطمینان از انجام صحیح محاسبات مورد استفاده در طرح خود از ابزاری به نام </w:t>
      </w:r>
      <w:proofErr w:type="spellStart"/>
      <w:r w:rsidR="00FC6826">
        <w:t>s.m.n</w:t>
      </w:r>
      <w:proofErr w:type="spellEnd"/>
      <w:r w:rsidR="00FC6826">
        <w:rPr>
          <w:rFonts w:hint="cs"/>
          <w:rtl/>
        </w:rPr>
        <w:t xml:space="preserve"> استفاده میکنیم که به ما </w:t>
      </w:r>
      <w:r w:rsidR="009C171C">
        <w:rPr>
          <w:rFonts w:hint="cs"/>
          <w:rtl/>
        </w:rPr>
        <w:t xml:space="preserve">کمک می کند قبل از نوشتن کد </w:t>
      </w:r>
      <w:r w:rsidR="009C171C">
        <w:t>FPGA</w:t>
      </w:r>
      <w:r w:rsidR="009C171C">
        <w:rPr>
          <w:rFonts w:hint="cs"/>
          <w:rtl/>
        </w:rPr>
        <w:t>،</w:t>
      </w:r>
      <w:r w:rsidR="00FC6826">
        <w:rPr>
          <w:rFonts w:hint="cs"/>
          <w:rtl/>
        </w:rPr>
        <w:t xml:space="preserve"> محاسبات اعشاری مورد نیاز برای طرحی که اجزای آن دارای عرض بیت های مختلف </w:t>
      </w:r>
      <w:r w:rsidR="002A0B67">
        <w:rPr>
          <w:rFonts w:hint="cs"/>
          <w:rtl/>
        </w:rPr>
        <w:t>بوده</w:t>
      </w:r>
      <w:r w:rsidR="00FC6826">
        <w:rPr>
          <w:rFonts w:hint="cs"/>
          <w:rtl/>
        </w:rPr>
        <w:t xml:space="preserve"> و محل نقطه اعشار نیز برای هر کدام از این اجزا توسط ما تعیین شده، به درستی انجام بپذیرد.</w:t>
      </w:r>
    </w:p>
    <w:p w14:paraId="21BBCC53" w14:textId="7AF5824F" w:rsidR="00FC6826" w:rsidRDefault="008E5F8B" w:rsidP="00776EF4">
      <w:pPr>
        <w:ind w:firstLine="27"/>
        <w:jc w:val="center"/>
        <w:rPr>
          <w:rtl/>
        </w:rPr>
      </w:pPr>
      <w:r w:rsidRPr="008E5F8B">
        <w:rPr>
          <w:noProof/>
          <w:rtl/>
        </w:rPr>
        <w:drawing>
          <wp:inline distT="0" distB="0" distL="0" distR="0" wp14:anchorId="3794F93A" wp14:editId="524A3EDB">
            <wp:extent cx="3257550" cy="1814027"/>
            <wp:effectExtent l="0" t="0" r="0" b="0"/>
            <wp:docPr id="200951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2193" name=""/>
                    <pic:cNvPicPr/>
                  </pic:nvPicPr>
                  <pic:blipFill>
                    <a:blip r:embed="rId19"/>
                    <a:stretch>
                      <a:fillRect/>
                    </a:stretch>
                  </pic:blipFill>
                  <pic:spPr>
                    <a:xfrm>
                      <a:off x="0" y="0"/>
                      <a:ext cx="3268101" cy="1819903"/>
                    </a:xfrm>
                    <a:prstGeom prst="rect">
                      <a:avLst/>
                    </a:prstGeom>
                  </pic:spPr>
                </pic:pic>
              </a:graphicData>
            </a:graphic>
          </wp:inline>
        </w:drawing>
      </w:r>
    </w:p>
    <w:p w14:paraId="56679079" w14:textId="77777777" w:rsidR="00C26579" w:rsidRDefault="00C26579" w:rsidP="008F3184">
      <w:pPr>
        <w:ind w:firstLine="0"/>
        <w:jc w:val="both"/>
        <w:rPr>
          <w:rtl/>
        </w:rPr>
      </w:pPr>
    </w:p>
    <w:p w14:paraId="24183F07" w14:textId="08DB0BFD" w:rsidR="00CF2522" w:rsidRDefault="008F3184" w:rsidP="008F3184">
      <w:pPr>
        <w:ind w:firstLine="0"/>
        <w:jc w:val="both"/>
        <w:rPr>
          <w:rtl/>
        </w:rPr>
      </w:pPr>
      <w:r>
        <w:rPr>
          <w:rFonts w:hint="cs"/>
          <w:rtl/>
        </w:rPr>
        <w:t xml:space="preserve">وجود </w:t>
      </w:r>
      <w:r>
        <w:t>s</w:t>
      </w:r>
      <w:r>
        <w:rPr>
          <w:rFonts w:hint="cs"/>
          <w:rtl/>
        </w:rPr>
        <w:t xml:space="preserve"> به معنی علامت داربودن عدد و عدم وجود آن به معنی بدون علامت بودن عدد می باشد.</w:t>
      </w:r>
    </w:p>
    <w:p w14:paraId="4AC4A8FD" w14:textId="77777777" w:rsidR="00C26579" w:rsidRDefault="00C26579" w:rsidP="008F3184">
      <w:pPr>
        <w:ind w:firstLine="0"/>
        <w:jc w:val="both"/>
        <w:rPr>
          <w:rtl/>
        </w:rPr>
      </w:pPr>
    </w:p>
    <w:p w14:paraId="3CF8505D" w14:textId="05F841D6" w:rsidR="00CF2522" w:rsidRDefault="00D95626" w:rsidP="00776EF4">
      <w:pPr>
        <w:ind w:firstLine="27"/>
        <w:jc w:val="center"/>
        <w:rPr>
          <w:rtl/>
        </w:rPr>
      </w:pPr>
      <w:r w:rsidRPr="00D95626">
        <w:rPr>
          <w:noProof/>
          <w:rtl/>
        </w:rPr>
        <w:drawing>
          <wp:inline distT="0" distB="0" distL="0" distR="0" wp14:anchorId="20026F68" wp14:editId="4BA16BEE">
            <wp:extent cx="3657600" cy="2284025"/>
            <wp:effectExtent l="0" t="0" r="0" b="2540"/>
            <wp:docPr id="95289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92485" name=""/>
                    <pic:cNvPicPr/>
                  </pic:nvPicPr>
                  <pic:blipFill>
                    <a:blip r:embed="rId20"/>
                    <a:stretch>
                      <a:fillRect/>
                    </a:stretch>
                  </pic:blipFill>
                  <pic:spPr>
                    <a:xfrm>
                      <a:off x="0" y="0"/>
                      <a:ext cx="3679953" cy="2297983"/>
                    </a:xfrm>
                    <a:prstGeom prst="rect">
                      <a:avLst/>
                    </a:prstGeom>
                  </pic:spPr>
                </pic:pic>
              </a:graphicData>
            </a:graphic>
          </wp:inline>
        </w:drawing>
      </w:r>
    </w:p>
    <w:p w14:paraId="688A93BB" w14:textId="77777777" w:rsidR="00BF427B" w:rsidRDefault="00BF427B" w:rsidP="00623820">
      <w:pPr>
        <w:rPr>
          <w:rtl/>
        </w:rPr>
      </w:pPr>
    </w:p>
    <w:p w14:paraId="17C4A334" w14:textId="6DB5C33A" w:rsidR="005D2CB4" w:rsidRDefault="008E6A80" w:rsidP="005D2CB4">
      <w:pPr>
        <w:rPr>
          <w:rtl/>
        </w:rPr>
      </w:pPr>
      <w:r>
        <w:rPr>
          <w:rFonts w:hint="cs"/>
          <w:rtl/>
        </w:rPr>
        <w:t>درست است که گفته شد نقطه اعشار در ذهن طراح می باشد ولی اثر خود را در پیاده سازی طرح نشان می دهد لذا باید با قوانین زیر آشنا باشیم.</w:t>
      </w:r>
    </w:p>
    <w:p w14:paraId="4AF3DFBC" w14:textId="77777777" w:rsidR="00C26579" w:rsidRDefault="00C26579" w:rsidP="005D2CB4">
      <w:pPr>
        <w:rPr>
          <w:rtl/>
        </w:rPr>
      </w:pPr>
    </w:p>
    <w:p w14:paraId="6968AF16" w14:textId="6FB4672C" w:rsidR="006B79FA" w:rsidRPr="00B40EFC" w:rsidRDefault="009815D5" w:rsidP="00C26579">
      <w:pPr>
        <w:pStyle w:val="Heading2"/>
      </w:pPr>
      <w:r w:rsidRPr="00B40EFC">
        <w:rPr>
          <w:rFonts w:hint="cs"/>
          <w:rtl/>
        </w:rPr>
        <w:lastRenderedPageBreak/>
        <w:t xml:space="preserve">جمع </w:t>
      </w:r>
      <w:r w:rsidRPr="00B40EFC">
        <w:t>Fixed Point</w:t>
      </w:r>
    </w:p>
    <w:p w14:paraId="141F4078" w14:textId="5B3047AA" w:rsidR="009815D5" w:rsidRDefault="00776EF4" w:rsidP="009815D5">
      <w:pPr>
        <w:ind w:left="397" w:firstLine="0"/>
        <w:rPr>
          <w:rtl/>
        </w:rPr>
      </w:pPr>
      <w:r>
        <w:rPr>
          <w:rFonts w:hint="cs"/>
          <w:rtl/>
        </w:rPr>
        <w:t xml:space="preserve">برای جمع کردن دو عدد </w:t>
      </w:r>
      <w:r>
        <w:t>Fixed Point</w:t>
      </w:r>
      <w:r>
        <w:rPr>
          <w:rFonts w:hint="cs"/>
          <w:rtl/>
        </w:rPr>
        <w:t xml:space="preserve">، </w:t>
      </w:r>
      <w:r w:rsidR="009815D5">
        <w:rPr>
          <w:rFonts w:hint="cs"/>
          <w:rtl/>
        </w:rPr>
        <w:t xml:space="preserve">دو عدد باید طوری </w:t>
      </w:r>
      <w:r w:rsidR="009815D5">
        <w:t>scale</w:t>
      </w:r>
      <w:r w:rsidR="009815D5">
        <w:rPr>
          <w:rFonts w:hint="cs"/>
          <w:rtl/>
        </w:rPr>
        <w:t xml:space="preserve"> شوند که نقاط اعشاری هر دو عدد در زیر هم قرار بگیرند. به عبارت دیگر</w:t>
      </w:r>
      <w:r w:rsidR="008C7896">
        <w:rPr>
          <w:rFonts w:hint="cs"/>
          <w:rtl/>
        </w:rPr>
        <w:t xml:space="preserve"> بر اساس </w:t>
      </w:r>
      <w:proofErr w:type="spellStart"/>
      <w:r w:rsidR="008C7896">
        <w:t>s.m.n</w:t>
      </w:r>
      <w:proofErr w:type="spellEnd"/>
      <w:r w:rsidR="008C7896">
        <w:rPr>
          <w:rFonts w:hint="cs"/>
          <w:rtl/>
        </w:rPr>
        <w:t xml:space="preserve"> </w:t>
      </w:r>
      <w:r w:rsidR="009815D5">
        <w:rPr>
          <w:rFonts w:hint="cs"/>
          <w:rtl/>
        </w:rPr>
        <w:t xml:space="preserve">باید هر دو عدد دارای </w:t>
      </w:r>
      <w:r w:rsidR="009815D5">
        <w:t>n</w:t>
      </w:r>
      <w:r w:rsidR="009815D5">
        <w:rPr>
          <w:rFonts w:hint="cs"/>
          <w:rtl/>
        </w:rPr>
        <w:t xml:space="preserve"> یکسان باشند.</w:t>
      </w:r>
    </w:p>
    <w:p w14:paraId="191C0062" w14:textId="171D3CEA" w:rsidR="00E735BC" w:rsidRDefault="00E735BC" w:rsidP="004D6B38">
      <w:pPr>
        <w:ind w:left="397" w:firstLine="0"/>
        <w:jc w:val="center"/>
        <w:rPr>
          <w:rtl/>
        </w:rPr>
      </w:pPr>
      <w:r w:rsidRPr="00E735BC">
        <w:rPr>
          <w:noProof/>
          <w:rtl/>
        </w:rPr>
        <w:drawing>
          <wp:inline distT="0" distB="0" distL="0" distR="0" wp14:anchorId="57B69D38" wp14:editId="31902CD0">
            <wp:extent cx="3934691" cy="1050036"/>
            <wp:effectExtent l="0" t="0" r="0" b="0"/>
            <wp:docPr id="206455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2170" name=""/>
                    <pic:cNvPicPr/>
                  </pic:nvPicPr>
                  <pic:blipFill>
                    <a:blip r:embed="rId21"/>
                    <a:stretch>
                      <a:fillRect/>
                    </a:stretch>
                  </pic:blipFill>
                  <pic:spPr>
                    <a:xfrm>
                      <a:off x="0" y="0"/>
                      <a:ext cx="3959060" cy="1056539"/>
                    </a:xfrm>
                    <a:prstGeom prst="rect">
                      <a:avLst/>
                    </a:prstGeom>
                  </pic:spPr>
                </pic:pic>
              </a:graphicData>
            </a:graphic>
          </wp:inline>
        </w:drawing>
      </w:r>
    </w:p>
    <w:p w14:paraId="2EAC7EF1" w14:textId="5105F50A" w:rsidR="00E735BC" w:rsidRDefault="00E735BC" w:rsidP="00E735BC">
      <w:pPr>
        <w:rPr>
          <w:rtl/>
        </w:rPr>
      </w:pPr>
      <w:r>
        <w:rPr>
          <w:rFonts w:hint="cs"/>
          <w:rtl/>
        </w:rPr>
        <w:t>برای این کار یا می توان به سمت راست عدد دوم دو رقم 0 اضافه کرد یا از سمت راست عدد اول دو رقم را حذف کرد، که ما در اینجا روش اول را انجام می دهیم</w:t>
      </w:r>
      <w:r w:rsidR="00266516">
        <w:rPr>
          <w:rFonts w:hint="cs"/>
          <w:rtl/>
        </w:rPr>
        <w:t xml:space="preserve"> </w:t>
      </w:r>
      <w:r w:rsidR="00266516" w:rsidRPr="00266516">
        <w:rPr>
          <w:rFonts w:hint="cs"/>
          <w:color w:val="FF0000"/>
          <w:rtl/>
        </w:rPr>
        <w:t>(اما در عمل از روش دوم یعنی کم کردن بیت استفاده می کنیم).</w:t>
      </w:r>
    </w:p>
    <w:p w14:paraId="56076745" w14:textId="69B5157B" w:rsidR="007221B6" w:rsidRDefault="007221B6" w:rsidP="004D6B38">
      <w:pPr>
        <w:ind w:firstLine="27"/>
        <w:jc w:val="center"/>
        <w:rPr>
          <w:rtl/>
        </w:rPr>
      </w:pPr>
      <w:r w:rsidRPr="007221B6">
        <w:rPr>
          <w:noProof/>
          <w:rtl/>
        </w:rPr>
        <w:drawing>
          <wp:inline distT="0" distB="0" distL="0" distR="0" wp14:anchorId="6E38DA80" wp14:editId="7F72B041">
            <wp:extent cx="4554509" cy="1395566"/>
            <wp:effectExtent l="0" t="0" r="0" b="0"/>
            <wp:docPr id="3684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90538" name=""/>
                    <pic:cNvPicPr/>
                  </pic:nvPicPr>
                  <pic:blipFill>
                    <a:blip r:embed="rId22"/>
                    <a:stretch>
                      <a:fillRect/>
                    </a:stretch>
                  </pic:blipFill>
                  <pic:spPr>
                    <a:xfrm>
                      <a:off x="0" y="0"/>
                      <a:ext cx="4576431" cy="1402283"/>
                    </a:xfrm>
                    <a:prstGeom prst="rect">
                      <a:avLst/>
                    </a:prstGeom>
                  </pic:spPr>
                </pic:pic>
              </a:graphicData>
            </a:graphic>
          </wp:inline>
        </w:drawing>
      </w:r>
    </w:p>
    <w:p w14:paraId="3F159869" w14:textId="50E71E09" w:rsidR="007221B6" w:rsidRDefault="007221B6" w:rsidP="007221B6">
      <w:pPr>
        <w:rPr>
          <w:rtl/>
        </w:rPr>
      </w:pPr>
      <w:r>
        <w:rPr>
          <w:rFonts w:hint="cs"/>
          <w:rtl/>
        </w:rPr>
        <w:t xml:space="preserve">درست است که محل نقطه اعشاری در ذهن ما بود ولی اضافه کردن این دو صفر باید در کد نوشته شده در </w:t>
      </w:r>
      <w:r>
        <w:t>FPGA</w:t>
      </w:r>
      <w:r>
        <w:rPr>
          <w:rFonts w:hint="cs"/>
          <w:rtl/>
        </w:rPr>
        <w:t xml:space="preserve"> </w:t>
      </w:r>
      <w:r w:rsidR="006F6B26">
        <w:rPr>
          <w:rFonts w:hint="cs"/>
          <w:rtl/>
        </w:rPr>
        <w:t xml:space="preserve">(یعنی به صورت سخت افزاری) </w:t>
      </w:r>
      <w:r>
        <w:rPr>
          <w:rFonts w:hint="cs"/>
          <w:rtl/>
        </w:rPr>
        <w:t>انجام شود.</w:t>
      </w:r>
      <w:r w:rsidR="00B40EFC">
        <w:rPr>
          <w:rFonts w:hint="cs"/>
          <w:rtl/>
        </w:rPr>
        <w:t xml:space="preserve"> این کار در </w:t>
      </w:r>
      <w:r w:rsidR="00B40EFC">
        <w:t>VHDL</w:t>
      </w:r>
      <w:r w:rsidR="00B40EFC">
        <w:rPr>
          <w:rFonts w:hint="cs"/>
          <w:rtl/>
        </w:rPr>
        <w:t xml:space="preserve"> توسط عملگر </w:t>
      </w:r>
      <w:r w:rsidR="00B40EFC">
        <w:t>&amp;</w:t>
      </w:r>
      <w:r w:rsidR="00B40EFC">
        <w:rPr>
          <w:rFonts w:hint="cs"/>
          <w:rtl/>
        </w:rPr>
        <w:t xml:space="preserve"> یا </w:t>
      </w:r>
      <w:r w:rsidR="008C7896">
        <w:t>C</w:t>
      </w:r>
      <w:r w:rsidR="00B40EFC">
        <w:t>oncatenation</w:t>
      </w:r>
      <w:r w:rsidR="00B40EFC">
        <w:rPr>
          <w:rFonts w:hint="cs"/>
          <w:rtl/>
        </w:rPr>
        <w:t xml:space="preserve"> انجام می شود.</w:t>
      </w:r>
    </w:p>
    <w:p w14:paraId="667AA49D" w14:textId="06E63FD3" w:rsidR="00D564E9" w:rsidRDefault="00D564E9" w:rsidP="007221B6">
      <w:pPr>
        <w:rPr>
          <w:color w:val="FF0000"/>
          <w:rtl/>
        </w:rPr>
      </w:pPr>
      <w:r>
        <w:rPr>
          <w:rFonts w:hint="cs"/>
          <w:rtl/>
        </w:rPr>
        <w:t xml:space="preserve">قسمت سبز رنگ یعنی اضافه کردن و تکرار بیت علامت (در اینجا 1) به سمت چپ عدد دوم توسط </w:t>
      </w:r>
      <w:r>
        <w:t>Synthesizer</w:t>
      </w:r>
      <w:r>
        <w:rPr>
          <w:rFonts w:hint="cs"/>
          <w:rtl/>
        </w:rPr>
        <w:t xml:space="preserve"> انجام می شود و ما کاری در مورد آن انجام نمی دهیم. </w:t>
      </w:r>
      <w:r w:rsidR="00781B3C" w:rsidRPr="00266516">
        <w:rPr>
          <w:rFonts w:hint="cs"/>
          <w:color w:val="FF0000"/>
          <w:rtl/>
        </w:rPr>
        <w:t xml:space="preserve">به این عمل </w:t>
      </w:r>
      <w:r w:rsidR="00781B3C" w:rsidRPr="00266516">
        <w:rPr>
          <w:color w:val="FF0000"/>
        </w:rPr>
        <w:t>Sign Extension</w:t>
      </w:r>
      <w:r w:rsidR="00781B3C" w:rsidRPr="00266516">
        <w:rPr>
          <w:rFonts w:hint="cs"/>
          <w:color w:val="FF0000"/>
          <w:rtl/>
        </w:rPr>
        <w:t xml:space="preserve"> گفته می شود یعنی تکرا</w:t>
      </w:r>
      <w:r w:rsidR="004A1627">
        <w:rPr>
          <w:rFonts w:hint="cs"/>
          <w:color w:val="FF0000"/>
          <w:rtl/>
        </w:rPr>
        <w:t>ر</w:t>
      </w:r>
      <w:r w:rsidR="00781B3C" w:rsidRPr="00266516">
        <w:rPr>
          <w:rFonts w:hint="cs"/>
          <w:color w:val="FF0000"/>
          <w:rtl/>
        </w:rPr>
        <w:t xml:space="preserve"> بیت علامت.</w:t>
      </w:r>
    </w:p>
    <w:p w14:paraId="60899513" w14:textId="11ED34C4" w:rsidR="00266516" w:rsidRDefault="00266516" w:rsidP="007221B6">
      <w:pPr>
        <w:rPr>
          <w:rtl/>
        </w:rPr>
      </w:pPr>
    </w:p>
    <w:p w14:paraId="3ABC582B" w14:textId="77777777" w:rsidR="00C26579" w:rsidRDefault="00C26579" w:rsidP="007221B6">
      <w:pPr>
        <w:rPr>
          <w:rtl/>
        </w:rPr>
      </w:pPr>
    </w:p>
    <w:p w14:paraId="217AB346" w14:textId="77777777" w:rsidR="00C26579" w:rsidRDefault="00C26579" w:rsidP="007221B6">
      <w:pPr>
        <w:rPr>
          <w:rtl/>
        </w:rPr>
      </w:pPr>
    </w:p>
    <w:p w14:paraId="52C61398" w14:textId="77777777" w:rsidR="00C26579" w:rsidRDefault="00C26579" w:rsidP="007221B6">
      <w:pPr>
        <w:rPr>
          <w:rtl/>
        </w:rPr>
      </w:pPr>
    </w:p>
    <w:p w14:paraId="2AED9108" w14:textId="77777777" w:rsidR="00C26579" w:rsidRDefault="00C26579" w:rsidP="007221B6">
      <w:pPr>
        <w:rPr>
          <w:rtl/>
        </w:rPr>
      </w:pPr>
    </w:p>
    <w:p w14:paraId="4AD3BAC0" w14:textId="77777777" w:rsidR="00C26579" w:rsidRDefault="00C26579" w:rsidP="007221B6">
      <w:pPr>
        <w:rPr>
          <w:rtl/>
        </w:rPr>
      </w:pPr>
    </w:p>
    <w:p w14:paraId="7E73B3A0" w14:textId="77777777" w:rsidR="00C26579" w:rsidRDefault="00C26579" w:rsidP="007221B6">
      <w:pPr>
        <w:rPr>
          <w:rtl/>
        </w:rPr>
      </w:pPr>
    </w:p>
    <w:p w14:paraId="363DFE48" w14:textId="77777777" w:rsidR="00C26579" w:rsidRDefault="00C26579" w:rsidP="007221B6">
      <w:pPr>
        <w:rPr>
          <w:rtl/>
        </w:rPr>
      </w:pPr>
    </w:p>
    <w:p w14:paraId="4E8D3715" w14:textId="77777777" w:rsidR="00C26579" w:rsidRDefault="00C26579" w:rsidP="007221B6"/>
    <w:p w14:paraId="5B989FB7" w14:textId="2C379D82" w:rsidR="00B40EFC" w:rsidRDefault="00B40EFC" w:rsidP="00C26579">
      <w:pPr>
        <w:pStyle w:val="Heading2"/>
      </w:pPr>
      <w:r w:rsidRPr="00B40EFC">
        <w:rPr>
          <w:rtl/>
        </w:rPr>
        <w:lastRenderedPageBreak/>
        <w:t xml:space="preserve">ضرب </w:t>
      </w:r>
      <w:r w:rsidRPr="00B40EFC">
        <w:t>Fixed Point</w:t>
      </w:r>
    </w:p>
    <w:p w14:paraId="5FB65C7D" w14:textId="5A3E29B3" w:rsidR="00776281" w:rsidRPr="00776281" w:rsidRDefault="00776281" w:rsidP="00776281">
      <w:pPr>
        <w:rPr>
          <w:rtl/>
        </w:rPr>
      </w:pPr>
      <w:r>
        <w:rPr>
          <w:rFonts w:hint="cs"/>
          <w:rtl/>
        </w:rPr>
        <w:t xml:space="preserve">در زبان </w:t>
      </w:r>
      <w:r>
        <w:t>VHDL</w:t>
      </w:r>
      <w:r>
        <w:rPr>
          <w:rFonts w:hint="cs"/>
          <w:rtl/>
        </w:rPr>
        <w:t xml:space="preserve"> برای ضرب دو سیگنال در یکدیگر، </w:t>
      </w:r>
      <w:r w:rsidR="00263E40">
        <w:t>B</w:t>
      </w:r>
      <w:r>
        <w:t>itwise</w:t>
      </w:r>
      <w:r>
        <w:rPr>
          <w:rFonts w:hint="cs"/>
          <w:rtl/>
        </w:rPr>
        <w:t xml:space="preserve"> در نظر گرفته شده برای حاصلضرب برابر است با مجموع عرض بیت هر کدام از سیگنال ها.</w:t>
      </w:r>
    </w:p>
    <w:p w14:paraId="2BCBC62D" w14:textId="1AFE5885" w:rsidR="00E2430B" w:rsidRDefault="00776281" w:rsidP="004C50E4">
      <w:pPr>
        <w:jc w:val="center"/>
        <w:rPr>
          <w:rFonts w:asciiTheme="majorBidi" w:hAnsiTheme="majorBidi" w:cstheme="majorBidi"/>
          <w:b/>
          <w:bCs/>
          <w:sz w:val="32"/>
          <w:szCs w:val="32"/>
          <w:rtl/>
        </w:rPr>
      </w:pPr>
      <w:r>
        <w:rPr>
          <w:rFonts w:asciiTheme="majorBidi" w:hAnsiTheme="majorBidi" w:cs="Times New Roman"/>
          <w:b/>
          <w:bCs/>
          <w:noProof/>
          <w:sz w:val="32"/>
          <w:szCs w:val="32"/>
          <w:rtl/>
          <w:lang w:val="fa-IR"/>
        </w:rPr>
        <mc:AlternateContent>
          <mc:Choice Requires="wps">
            <w:drawing>
              <wp:anchor distT="0" distB="0" distL="114300" distR="114300" simplePos="0" relativeHeight="251675648" behindDoc="0" locked="0" layoutInCell="1" allowOverlap="1" wp14:anchorId="474CE5E5" wp14:editId="1D6EC85A">
                <wp:simplePos x="0" y="0"/>
                <wp:positionH relativeFrom="column">
                  <wp:posOffset>526473</wp:posOffset>
                </wp:positionH>
                <wp:positionV relativeFrom="paragraph">
                  <wp:posOffset>2146935</wp:posOffset>
                </wp:positionV>
                <wp:extent cx="4175760" cy="1277620"/>
                <wp:effectExtent l="0" t="457200" r="15240" b="17780"/>
                <wp:wrapNone/>
                <wp:docPr id="1437314091" name="Callout: Line 11"/>
                <wp:cNvGraphicFramePr/>
                <a:graphic xmlns:a="http://schemas.openxmlformats.org/drawingml/2006/main">
                  <a:graphicData uri="http://schemas.microsoft.com/office/word/2010/wordprocessingShape">
                    <wps:wsp>
                      <wps:cNvSpPr/>
                      <wps:spPr>
                        <a:xfrm>
                          <a:off x="0" y="0"/>
                          <a:ext cx="4175760" cy="1277620"/>
                        </a:xfrm>
                        <a:prstGeom prst="borderCallout1">
                          <a:avLst>
                            <a:gd name="adj1" fmla="val 896"/>
                            <a:gd name="adj2" fmla="val 78275"/>
                            <a:gd name="adj3" fmla="val -35332"/>
                            <a:gd name="adj4" fmla="val 83402"/>
                          </a:avLst>
                        </a:prstGeom>
                      </wps:spPr>
                      <wps:style>
                        <a:lnRef idx="2">
                          <a:schemeClr val="accent6"/>
                        </a:lnRef>
                        <a:fillRef idx="1">
                          <a:schemeClr val="lt1"/>
                        </a:fillRef>
                        <a:effectRef idx="0">
                          <a:schemeClr val="accent6"/>
                        </a:effectRef>
                        <a:fontRef idx="minor">
                          <a:schemeClr val="dk1"/>
                        </a:fontRef>
                      </wps:style>
                      <wps:txbx>
                        <w:txbxContent>
                          <w:p w14:paraId="145A2F3B" w14:textId="24054454" w:rsidR="00776281" w:rsidRDefault="00776281" w:rsidP="00776281">
                            <w:pPr>
                              <w:ind w:firstLine="0"/>
                              <w:jc w:val="both"/>
                              <w:rPr>
                                <w:rFonts w:hint="cs"/>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w:t>
                            </w:r>
                            <w:r w:rsidR="00867545">
                              <w:rPr>
                                <w:rFonts w:hint="cs"/>
                                <w:rtl/>
                              </w:rPr>
                              <w:t>دو 1 می باشند.</w:t>
                            </w:r>
                            <w:r w:rsidR="00FF01CB">
                              <w:rPr>
                                <w:rFonts w:hint="cs"/>
                                <w:rtl/>
                              </w:rPr>
                              <w:t xml:space="preserve"> شاید بهتر بود بنویسیم </w:t>
                            </w:r>
                            <w:r w:rsidR="00FF01CB">
                              <w:t xml:space="preserve">(s </w:t>
                            </w:r>
                            <w:r w:rsidR="00FF01CB" w:rsidRPr="00FF01CB">
                              <w:rPr>
                                <w:b/>
                                <w:bCs/>
                                <w:sz w:val="36"/>
                                <w:szCs w:val="36"/>
                              </w:rPr>
                              <w:t>.</w:t>
                            </w:r>
                            <w:r w:rsidR="00FF01CB">
                              <w:t xml:space="preserve"> 1+m</w:t>
                            </w:r>
                            <w:r w:rsidR="00FF01CB">
                              <w:rPr>
                                <w:vertAlign w:val="subscript"/>
                              </w:rPr>
                              <w:t>1</w:t>
                            </w:r>
                            <w:r w:rsidR="00FF01CB">
                              <w:t>+m</w:t>
                            </w:r>
                            <w:proofErr w:type="gramStart"/>
                            <w:r w:rsidR="00FF01CB">
                              <w:rPr>
                                <w:vertAlign w:val="subscript"/>
                              </w:rPr>
                              <w:t>2</w:t>
                            </w:r>
                            <w:r w:rsidR="00FF01CB">
                              <w:t xml:space="preserve"> </w:t>
                            </w:r>
                            <w:r w:rsidR="00FF01CB" w:rsidRPr="00FF01CB">
                              <w:rPr>
                                <w:b/>
                                <w:bCs/>
                                <w:sz w:val="36"/>
                                <w:szCs w:val="36"/>
                              </w:rPr>
                              <w:t>.</w:t>
                            </w:r>
                            <w:proofErr w:type="gramEnd"/>
                            <w:r w:rsidR="00FF01CB">
                              <w:t xml:space="preserve"> n</w:t>
                            </w:r>
                            <w:r w:rsidR="00FF01CB">
                              <w:rPr>
                                <w:vertAlign w:val="subscript"/>
                              </w:rPr>
                              <w:t>1</w:t>
                            </w:r>
                            <w:r w:rsidR="00FF01CB">
                              <w:t>+n</w:t>
                            </w:r>
                            <w:r w:rsidR="00FF01CB">
                              <w:rPr>
                                <w:vertAlign w:val="subscript"/>
                              </w:rPr>
                              <w:t>2</w:t>
                            </w:r>
                            <w:r w:rsidR="00FF01C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CE5E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1" o:spid="_x0000_s1038" type="#_x0000_t47" style="position:absolute;left:0;text-align:left;margin-left:41.45pt;margin-top:169.05pt;width:328.8pt;height:100.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" adj="18015,-7632,16907,194" fillcolor="white [3201]" strokecolor="#f79646 [3209]" strokeweight="2pt">
                <v:textbox>
                  <w:txbxContent>
                    <w:p w14:paraId="145A2F3B" w14:textId="24054454" w:rsidR="00776281" w:rsidRDefault="00776281" w:rsidP="00776281">
                      <w:pPr>
                        <w:ind w:firstLine="0"/>
                        <w:jc w:val="both"/>
                        <w:rPr>
                          <w:rFonts w:hint="cs"/>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w:t>
                      </w:r>
                      <w:r w:rsidR="00867545">
                        <w:rPr>
                          <w:rFonts w:hint="cs"/>
                          <w:rtl/>
                        </w:rPr>
                        <w:t>دو 1 می باشند.</w:t>
                      </w:r>
                      <w:r w:rsidR="00FF01CB">
                        <w:rPr>
                          <w:rFonts w:hint="cs"/>
                          <w:rtl/>
                        </w:rPr>
                        <w:t xml:space="preserve"> شاید بهتر بود بنویسیم </w:t>
                      </w:r>
                      <w:r w:rsidR="00FF01CB">
                        <w:t xml:space="preserve">(s </w:t>
                      </w:r>
                      <w:r w:rsidR="00FF01CB" w:rsidRPr="00FF01CB">
                        <w:rPr>
                          <w:b/>
                          <w:bCs/>
                          <w:sz w:val="36"/>
                          <w:szCs w:val="36"/>
                        </w:rPr>
                        <w:t>.</w:t>
                      </w:r>
                      <w:r w:rsidR="00FF01CB">
                        <w:t xml:space="preserve"> 1+m</w:t>
                      </w:r>
                      <w:r w:rsidR="00FF01CB">
                        <w:rPr>
                          <w:vertAlign w:val="subscript"/>
                        </w:rPr>
                        <w:t>1</w:t>
                      </w:r>
                      <w:r w:rsidR="00FF01CB">
                        <w:t>+m</w:t>
                      </w:r>
                      <w:proofErr w:type="gramStart"/>
                      <w:r w:rsidR="00FF01CB">
                        <w:rPr>
                          <w:vertAlign w:val="subscript"/>
                        </w:rPr>
                        <w:t>2</w:t>
                      </w:r>
                      <w:r w:rsidR="00FF01CB">
                        <w:t xml:space="preserve"> </w:t>
                      </w:r>
                      <w:r w:rsidR="00FF01CB" w:rsidRPr="00FF01CB">
                        <w:rPr>
                          <w:b/>
                          <w:bCs/>
                          <w:sz w:val="36"/>
                          <w:szCs w:val="36"/>
                        </w:rPr>
                        <w:t>.</w:t>
                      </w:r>
                      <w:proofErr w:type="gramEnd"/>
                      <w:r w:rsidR="00FF01CB">
                        <w:t xml:space="preserve"> n</w:t>
                      </w:r>
                      <w:r w:rsidR="00FF01CB">
                        <w:rPr>
                          <w:vertAlign w:val="subscript"/>
                        </w:rPr>
                        <w:t>1</w:t>
                      </w:r>
                      <w:r w:rsidR="00FF01CB">
                        <w:t>+n</w:t>
                      </w:r>
                      <w:r w:rsidR="00FF01CB">
                        <w:rPr>
                          <w:vertAlign w:val="subscript"/>
                        </w:rPr>
                        <w:t>2</w:t>
                      </w:r>
                      <w:r w:rsidR="00FF01CB">
                        <w:t>)</w:t>
                      </w:r>
                    </w:p>
                  </w:txbxContent>
                </v:textbox>
                <o:callout v:ext="edit" minusx="t"/>
              </v:shape>
            </w:pict>
          </mc:Fallback>
        </mc:AlternateContent>
      </w:r>
      <w:r w:rsidR="004C50E4" w:rsidRPr="004C50E4">
        <w:rPr>
          <w:rFonts w:asciiTheme="majorBidi" w:hAnsiTheme="majorBidi" w:cs="Times New Roman"/>
          <w:b/>
          <w:bCs/>
          <w:noProof/>
          <w:sz w:val="32"/>
          <w:szCs w:val="32"/>
          <w:rtl/>
        </w:rPr>
        <w:drawing>
          <wp:inline distT="0" distB="0" distL="0" distR="0" wp14:anchorId="3096E6D5" wp14:editId="2A96B478">
            <wp:extent cx="4177145" cy="1784322"/>
            <wp:effectExtent l="0" t="0" r="0" b="6985"/>
            <wp:docPr id="10626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6562" name=""/>
                    <pic:cNvPicPr/>
                  </pic:nvPicPr>
                  <pic:blipFill>
                    <a:blip r:embed="rId23"/>
                    <a:stretch>
                      <a:fillRect/>
                    </a:stretch>
                  </pic:blipFill>
                  <pic:spPr>
                    <a:xfrm>
                      <a:off x="0" y="0"/>
                      <a:ext cx="4188723" cy="1789268"/>
                    </a:xfrm>
                    <a:prstGeom prst="rect">
                      <a:avLst/>
                    </a:prstGeom>
                  </pic:spPr>
                </pic:pic>
              </a:graphicData>
            </a:graphic>
          </wp:inline>
        </w:drawing>
      </w:r>
    </w:p>
    <w:p w14:paraId="3C995AF7" w14:textId="77777777" w:rsidR="00DC6B0F" w:rsidRPr="00DC6B0F" w:rsidRDefault="00DC6B0F" w:rsidP="00DC6B0F">
      <w:pPr>
        <w:rPr>
          <w:rFonts w:asciiTheme="majorBidi" w:hAnsiTheme="majorBidi" w:cstheme="majorBidi"/>
          <w:sz w:val="32"/>
          <w:szCs w:val="32"/>
          <w:rtl/>
        </w:rPr>
      </w:pPr>
    </w:p>
    <w:p w14:paraId="53B4138C" w14:textId="77777777" w:rsidR="00DC6B0F" w:rsidRPr="00DC6B0F" w:rsidRDefault="00DC6B0F" w:rsidP="00DC6B0F">
      <w:pPr>
        <w:rPr>
          <w:rFonts w:asciiTheme="majorBidi" w:hAnsiTheme="majorBidi" w:cstheme="majorBidi"/>
          <w:sz w:val="32"/>
          <w:szCs w:val="32"/>
          <w:rtl/>
        </w:rPr>
      </w:pPr>
    </w:p>
    <w:p w14:paraId="561993C1" w14:textId="77777777" w:rsidR="00DC6B0F" w:rsidRPr="00DC6B0F" w:rsidRDefault="00DC6B0F" w:rsidP="00DC6B0F">
      <w:pPr>
        <w:rPr>
          <w:rFonts w:asciiTheme="majorBidi" w:hAnsiTheme="majorBidi" w:cstheme="majorBidi"/>
          <w:sz w:val="32"/>
          <w:szCs w:val="32"/>
          <w:rtl/>
        </w:rPr>
      </w:pPr>
    </w:p>
    <w:p w14:paraId="57D5202E" w14:textId="77777777" w:rsidR="00DC6B0F" w:rsidRPr="00DC6B0F" w:rsidRDefault="00DC6B0F" w:rsidP="00DC6B0F">
      <w:pPr>
        <w:rPr>
          <w:rFonts w:asciiTheme="majorBidi" w:hAnsiTheme="majorBidi" w:cstheme="majorBidi"/>
          <w:sz w:val="32"/>
          <w:szCs w:val="32"/>
          <w:rtl/>
        </w:rPr>
      </w:pPr>
    </w:p>
    <w:p w14:paraId="0E3BBB9D" w14:textId="77777777" w:rsidR="00DC6B0F" w:rsidRPr="00DC6B0F" w:rsidRDefault="00DC6B0F" w:rsidP="00DC6B0F">
      <w:pPr>
        <w:rPr>
          <w:rFonts w:asciiTheme="majorBidi" w:hAnsiTheme="majorBidi" w:cstheme="majorBidi"/>
          <w:sz w:val="32"/>
          <w:szCs w:val="32"/>
          <w:rtl/>
        </w:rPr>
      </w:pPr>
    </w:p>
    <w:p w14:paraId="2441A819" w14:textId="77777777" w:rsidR="00DC6B0F" w:rsidRPr="00DC6B0F" w:rsidRDefault="00DC6B0F" w:rsidP="00DC6B0F">
      <w:pPr>
        <w:rPr>
          <w:rFonts w:asciiTheme="majorBidi" w:hAnsiTheme="majorBidi" w:cstheme="majorBidi"/>
          <w:sz w:val="32"/>
          <w:szCs w:val="32"/>
          <w:rtl/>
        </w:rPr>
      </w:pPr>
    </w:p>
    <w:p w14:paraId="2CD58C82" w14:textId="77777777" w:rsidR="00DC6B0F" w:rsidRPr="00DC6B0F" w:rsidRDefault="00DC6B0F" w:rsidP="00DC6B0F">
      <w:pPr>
        <w:rPr>
          <w:rFonts w:asciiTheme="majorBidi" w:hAnsiTheme="majorBidi" w:cstheme="majorBidi"/>
          <w:sz w:val="32"/>
          <w:szCs w:val="32"/>
          <w:rtl/>
        </w:rPr>
      </w:pPr>
    </w:p>
    <w:p w14:paraId="0D9C4297" w14:textId="77777777" w:rsidR="00DC6B0F" w:rsidRDefault="00DC6B0F" w:rsidP="00C12977">
      <w:pPr>
        <w:ind w:firstLine="0"/>
        <w:rPr>
          <w:rFonts w:asciiTheme="majorBidi" w:hAnsiTheme="majorBidi" w:cstheme="majorBidi"/>
          <w:b/>
          <w:bCs/>
          <w:sz w:val="32"/>
          <w:szCs w:val="32"/>
          <w:rtl/>
        </w:rPr>
      </w:pPr>
    </w:p>
    <w:p w14:paraId="4E0B52C5" w14:textId="73CA329C" w:rsidR="00C12977" w:rsidRDefault="0034370D" w:rsidP="00C26579">
      <w:pPr>
        <w:pStyle w:val="Heading2"/>
        <w:rPr>
          <w:rtl/>
        </w:rPr>
      </w:pPr>
      <w:r>
        <w:rPr>
          <w:rFonts w:hint="cs"/>
          <w:rtl/>
        </w:rPr>
        <w:t>نمایش یک عدد ثابت (کوانتیزاسیون)</w:t>
      </w:r>
    </w:p>
    <w:p w14:paraId="0177718B" w14:textId="7896814E" w:rsidR="00DC6B0F" w:rsidRDefault="0034370D" w:rsidP="0034370D">
      <w:pPr>
        <w:rPr>
          <w:rtl/>
        </w:rPr>
      </w:pPr>
      <w:r>
        <w:rPr>
          <w:rFonts w:hint="cs"/>
          <w:rtl/>
        </w:rPr>
        <w:t xml:space="preserve">فرض کنیم بخواهیم عدد </w:t>
      </w:r>
      <w:r>
        <w:rPr>
          <w:rFonts w:cs="Times New Roman"/>
        </w:rPr>
        <w:t>π</w:t>
      </w:r>
      <w:r>
        <w:rPr>
          <w:rFonts w:hint="cs"/>
          <w:rtl/>
        </w:rPr>
        <w:t xml:space="preserve"> که یک مقدار ثابت است را در درون </w:t>
      </w:r>
      <w:r>
        <w:t>FPGA</w:t>
      </w:r>
      <w:r>
        <w:rPr>
          <w:rFonts w:hint="cs"/>
          <w:rtl/>
        </w:rPr>
        <w:t xml:space="preserve"> پیاده سازی کنیم. اما بر اساس محاسبات خود به این نتیجه رسیده ایم که باید این عدد را با 20 بیت برای اعشار آن تقریب بزنیم.</w:t>
      </w:r>
    </w:p>
    <w:p w14:paraId="490EF0CC" w14:textId="2C6DE2A5" w:rsidR="00D76A7D" w:rsidRDefault="00D76A7D" w:rsidP="0034370D">
      <w:pPr>
        <w:rPr>
          <w:rtl/>
        </w:rPr>
      </w:pPr>
      <w:r>
        <w:rPr>
          <w:rFonts w:hint="cs"/>
          <w:rtl/>
        </w:rPr>
        <w:t xml:space="preserve">عدد </w:t>
      </w:r>
      <w:r>
        <w:rPr>
          <w:rFonts w:cs="Times New Roman"/>
          <w:rtl/>
        </w:rPr>
        <w:t>π</w:t>
      </w:r>
      <w:r>
        <w:rPr>
          <w:rFonts w:hint="cs"/>
          <w:rtl/>
        </w:rPr>
        <w:t xml:space="preserve"> برابر است با </w:t>
      </w:r>
      <w:r w:rsidRPr="00D76A7D">
        <w:rPr>
          <w:rtl/>
        </w:rPr>
        <w:t>3.1415926535897932384626433832795</w:t>
      </w:r>
      <w:r>
        <w:rPr>
          <w:rFonts w:hint="cs"/>
          <w:rtl/>
        </w:rPr>
        <w:t xml:space="preserve"> برای آنکه آن را با 20 بیت برای اعشار آن تقریب بزنیم آن را در </w:t>
      </w:r>
      <m:oMath>
        <m:sSup>
          <m:sSupPr>
            <m:ctrlPr>
              <w:rPr>
                <w:rFonts w:ascii="Cambria Math" w:hAnsi="Cambria Math"/>
                <w:i/>
              </w:rPr>
            </m:ctrlPr>
          </m:sSupPr>
          <m:e>
            <m:r>
              <w:rPr>
                <w:rFonts w:ascii="Cambria Math" w:hAnsi="Cambria Math"/>
              </w:rPr>
              <m:t>2</m:t>
            </m:r>
          </m:e>
          <m:sup>
            <m:r>
              <w:rPr>
                <w:rFonts w:ascii="Cambria Math" w:hAnsi="Cambria Math"/>
              </w:rPr>
              <m:t>20</m:t>
            </m:r>
          </m:sup>
        </m:sSup>
      </m:oMath>
      <w:r>
        <w:rPr>
          <w:rFonts w:hint="cs"/>
          <w:rtl/>
        </w:rPr>
        <w:t xml:space="preserve"> ضرب</w:t>
      </w:r>
      <w:r w:rsidR="006F6072">
        <w:rPr>
          <w:rFonts w:hint="cs"/>
          <w:rtl/>
        </w:rPr>
        <w:t xml:space="preserve"> کرده و سپس روند</w:t>
      </w:r>
      <w:r>
        <w:rPr>
          <w:rFonts w:hint="cs"/>
          <w:rtl/>
        </w:rPr>
        <w:t xml:space="preserve"> </w:t>
      </w:r>
      <w:r w:rsidR="006F6072">
        <w:rPr>
          <w:rFonts w:hint="cs"/>
          <w:rtl/>
        </w:rPr>
        <w:t>می</w:t>
      </w:r>
      <w:r w:rsidR="006F6072">
        <w:rPr>
          <w:rtl/>
        </w:rPr>
        <w:softHyphen/>
      </w:r>
      <w:r>
        <w:rPr>
          <w:rFonts w:hint="cs"/>
          <w:rtl/>
        </w:rPr>
        <w:t>کنیم.</w:t>
      </w:r>
    </w:p>
    <w:p w14:paraId="59E44BE0" w14:textId="7B298207" w:rsidR="00D76A7D" w:rsidRDefault="00D76A7D" w:rsidP="0034370D">
      <w:pPr>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20</m:t>
              </m:r>
            </m:sup>
          </m:sSup>
          <m:r>
            <w:rPr>
              <w:rFonts w:ascii="Cambria Math" w:hAnsi="Cambria Math"/>
            </w:rPr>
            <m:t xml:space="preserve">=3294199 </m:t>
          </m:r>
        </m:oMath>
      </m:oMathPara>
    </w:p>
    <w:p w14:paraId="50AE02F6" w14:textId="6A803116" w:rsidR="00D76A7D" w:rsidRDefault="00D76A7D" w:rsidP="00FF0181">
      <w:pPr>
        <w:rPr>
          <w:rtl/>
        </w:rPr>
      </w:pPr>
      <w:r>
        <w:rPr>
          <w:rFonts w:hint="cs"/>
          <w:rtl/>
        </w:rPr>
        <w:t>حال عدد حاصل یعنی 3294199 را در مبنای 2 می نویسیم. نتیجه برابر خواهد بود با</w:t>
      </w:r>
      <w:r w:rsidR="00FF0181">
        <w:rPr>
          <w:rFonts w:hint="cs"/>
          <w:rtl/>
        </w:rPr>
        <w:t xml:space="preserve"> </w:t>
      </w:r>
      <w:r>
        <w:rPr>
          <w:rFonts w:hint="cs"/>
          <w:rtl/>
        </w:rPr>
        <w:t>1100100100001111110111</w:t>
      </w:r>
    </w:p>
    <w:p w14:paraId="51E034FD" w14:textId="595594B4" w:rsidR="00D76A7D" w:rsidRDefault="00D76A7D" w:rsidP="0034370D">
      <w:pPr>
        <w:rPr>
          <w:rtl/>
        </w:rPr>
      </w:pPr>
      <w:r>
        <w:rPr>
          <w:rFonts w:hint="cs"/>
          <w:rtl/>
        </w:rPr>
        <w:t xml:space="preserve">دو بیت سمت چپ قسمت صحیح و </w:t>
      </w:r>
      <w:r w:rsidR="00FF0181">
        <w:rPr>
          <w:rFonts w:hint="cs"/>
          <w:rtl/>
        </w:rPr>
        <w:t>د</w:t>
      </w:r>
      <w:r>
        <w:rPr>
          <w:rFonts w:hint="cs"/>
          <w:rtl/>
        </w:rPr>
        <w:t xml:space="preserve">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2503F717" w14:textId="03BF330D" w:rsidR="0034370D" w:rsidRDefault="00D76A7D" w:rsidP="00D76A7D">
      <w:pPr>
        <w:jc w:val="center"/>
        <w:rPr>
          <w:rFonts w:asciiTheme="majorBidi" w:hAnsiTheme="majorBidi" w:cstheme="majorBidi"/>
          <w:sz w:val="32"/>
          <w:szCs w:val="32"/>
          <w:rtl/>
        </w:rPr>
      </w:pPr>
      <w:r w:rsidRPr="00D76A7D">
        <w:rPr>
          <w:rFonts w:asciiTheme="majorBidi" w:hAnsiTheme="majorBidi" w:cs="Times New Roman"/>
          <w:noProof/>
          <w:sz w:val="32"/>
          <w:szCs w:val="32"/>
          <w:rtl/>
        </w:rPr>
        <w:drawing>
          <wp:inline distT="0" distB="0" distL="0" distR="0" wp14:anchorId="591623C2" wp14:editId="450B0373">
            <wp:extent cx="3930650" cy="300013"/>
            <wp:effectExtent l="0" t="0" r="0" b="5080"/>
            <wp:docPr id="139464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6742" name=""/>
                    <pic:cNvPicPr/>
                  </pic:nvPicPr>
                  <pic:blipFill>
                    <a:blip r:embed="rId24"/>
                    <a:stretch>
                      <a:fillRect/>
                    </a:stretch>
                  </pic:blipFill>
                  <pic:spPr>
                    <a:xfrm>
                      <a:off x="0" y="0"/>
                      <a:ext cx="4064273" cy="310212"/>
                    </a:xfrm>
                    <a:prstGeom prst="rect">
                      <a:avLst/>
                    </a:prstGeom>
                  </pic:spPr>
                </pic:pic>
              </a:graphicData>
            </a:graphic>
          </wp:inline>
        </w:drawing>
      </w:r>
    </w:p>
    <w:p w14:paraId="2910D14F" w14:textId="7022D3BF" w:rsidR="00D76A7D" w:rsidRDefault="00D76A7D" w:rsidP="00B34CF2">
      <w:pPr>
        <w:rPr>
          <w:rtl/>
        </w:rPr>
      </w:pPr>
      <w:r>
        <w:rPr>
          <w:rFonts w:hint="cs"/>
          <w:rtl/>
        </w:rPr>
        <w:t>این بار فرض کنیم که بر اساس محاسبات خود به این نتیجه رسیده ایم که باید این عدد را با 6 بیت برای اعشار آن تقریب بزنیم.</w:t>
      </w:r>
      <w:r w:rsidR="00B34CF2">
        <w:rPr>
          <w:rFonts w:hint="cs"/>
          <w:rtl/>
        </w:rPr>
        <w:t xml:space="preserve"> برای این کار بایدآن را در </w:t>
      </w:r>
      <m:oMath>
        <m:sSup>
          <m:sSupPr>
            <m:ctrlPr>
              <w:rPr>
                <w:rFonts w:ascii="Cambria Math" w:hAnsi="Cambria Math"/>
                <w:i/>
              </w:rPr>
            </m:ctrlPr>
          </m:sSupPr>
          <m:e>
            <m:r>
              <w:rPr>
                <w:rFonts w:ascii="Cambria Math" w:hAnsi="Cambria Math"/>
              </w:rPr>
              <m:t>2</m:t>
            </m:r>
          </m:e>
          <m:sup>
            <m:r>
              <w:rPr>
                <w:rFonts w:ascii="Cambria Math" w:hAnsi="Cambria Math"/>
              </w:rPr>
              <m:t>6</m:t>
            </m:r>
          </m:sup>
        </m:sSup>
      </m:oMath>
      <w:r w:rsidR="00B34CF2">
        <w:rPr>
          <w:rFonts w:hint="cs"/>
          <w:rtl/>
        </w:rPr>
        <w:t xml:space="preserve"> ضرب کرده و سپس روند کنیم.</w:t>
      </w:r>
    </w:p>
    <w:p w14:paraId="5FAA6AEF" w14:textId="651D9652" w:rsidR="00D76A7D" w:rsidRDefault="00FF0181" w:rsidP="00D76A7D">
      <w:pPr>
        <w:jc w:val="both"/>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=201</m:t>
          </m:r>
        </m:oMath>
      </m:oMathPara>
    </w:p>
    <w:p w14:paraId="39D3907E" w14:textId="2A0AA825" w:rsidR="00FF0181" w:rsidRDefault="00FF0181" w:rsidP="00FF0181">
      <w:pPr>
        <w:rPr>
          <w:rtl/>
        </w:rPr>
      </w:pPr>
      <w:r>
        <w:rPr>
          <w:rFonts w:hint="cs"/>
          <w:rtl/>
        </w:rPr>
        <w:lastRenderedPageBreak/>
        <w:t>حال عدد حاصل یعنی 201 را در مبنای 2 می نویسیم. نتیجه برابر خواهد بود با 11001001</w:t>
      </w:r>
    </w:p>
    <w:p w14:paraId="60394238" w14:textId="2DAD86B5" w:rsidR="00FF0181" w:rsidRDefault="00FF0181" w:rsidP="00FF0181">
      <w:pPr>
        <w:rPr>
          <w:rtl/>
        </w:rPr>
      </w:pPr>
      <w:r>
        <w:rPr>
          <w:rFonts w:hint="cs"/>
          <w:rtl/>
        </w:rPr>
        <w:t xml:space="preserve">دو بیت سمت چپ قسمت صحیح و دو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783AF989" w14:textId="3D1D9417" w:rsidR="00D76A7D" w:rsidRDefault="00FF0181" w:rsidP="004D6B38">
      <w:pPr>
        <w:ind w:firstLine="27"/>
        <w:jc w:val="center"/>
        <w:rPr>
          <w:rFonts w:asciiTheme="majorBidi" w:hAnsiTheme="majorBidi" w:cstheme="majorBidi"/>
          <w:sz w:val="32"/>
          <w:szCs w:val="32"/>
          <w:rtl/>
        </w:rPr>
      </w:pPr>
      <w:r w:rsidRPr="00FF0181">
        <w:rPr>
          <w:rFonts w:asciiTheme="majorBidi" w:hAnsiTheme="majorBidi" w:cs="Times New Roman"/>
          <w:noProof/>
          <w:sz w:val="32"/>
          <w:szCs w:val="32"/>
          <w:rtl/>
        </w:rPr>
        <w:drawing>
          <wp:inline distT="0" distB="0" distL="0" distR="0" wp14:anchorId="32C71D62" wp14:editId="7D180A13">
            <wp:extent cx="2882265" cy="370061"/>
            <wp:effectExtent l="0" t="0" r="0" b="0"/>
            <wp:docPr id="2820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05761" name=""/>
                    <pic:cNvPicPr/>
                  </pic:nvPicPr>
                  <pic:blipFill>
                    <a:blip r:embed="rId25"/>
                    <a:stretch>
                      <a:fillRect/>
                    </a:stretch>
                  </pic:blipFill>
                  <pic:spPr>
                    <a:xfrm>
                      <a:off x="0" y="0"/>
                      <a:ext cx="2982856" cy="382976"/>
                    </a:xfrm>
                    <a:prstGeom prst="rect">
                      <a:avLst/>
                    </a:prstGeom>
                  </pic:spPr>
                </pic:pic>
              </a:graphicData>
            </a:graphic>
          </wp:inline>
        </w:drawing>
      </w:r>
    </w:p>
    <w:p w14:paraId="4AD24C58" w14:textId="77777777" w:rsidR="000F457B" w:rsidRDefault="000F457B" w:rsidP="00C20055">
      <w:pPr>
        <w:rPr>
          <w:rFonts w:asciiTheme="majorBidi" w:hAnsiTheme="majorBidi" w:cstheme="majorBidi"/>
          <w:sz w:val="32"/>
          <w:szCs w:val="32"/>
          <w:rtl/>
        </w:rPr>
      </w:pPr>
    </w:p>
    <w:p w14:paraId="0DE07172" w14:textId="37EAEEA7" w:rsidR="00C20055" w:rsidRDefault="000F457B" w:rsidP="000F457B">
      <w:pPr>
        <w:rPr>
          <w:rtl/>
        </w:rPr>
      </w:pPr>
      <w:r>
        <w:rPr>
          <w:rFonts w:hint="cs"/>
          <w:rtl/>
        </w:rPr>
        <w:t xml:space="preserve">به مقادیر به دست آمده در دو حالت دقت کنید. </w:t>
      </w:r>
    </w:p>
    <w:p w14:paraId="1B915B18" w14:textId="589D673F" w:rsidR="000F457B" w:rsidRDefault="000F457B" w:rsidP="00B269A5">
      <w:pPr>
        <w:pStyle w:val="ListParagraph"/>
        <w:numPr>
          <w:ilvl w:val="0"/>
          <w:numId w:val="76"/>
        </w:numPr>
      </w:pPr>
      <w:r>
        <w:rPr>
          <w:rFonts w:hint="cs"/>
          <w:rtl/>
        </w:rPr>
        <w:t xml:space="preserve">مقدار واقعی عدد </w:t>
      </w:r>
      <w:r w:rsidRPr="00B269A5">
        <w:rPr>
          <w:rFonts w:cs="Times New Roman"/>
          <w:rtl/>
        </w:rPr>
        <w:t>π</w:t>
      </w:r>
      <w:r>
        <w:rPr>
          <w:rFonts w:hint="cs"/>
          <w:rtl/>
        </w:rPr>
        <w:t xml:space="preserve"> : </w:t>
      </w:r>
      <w:r>
        <w:t>3.1415926535897932384626433832795</w:t>
      </w:r>
    </w:p>
    <w:p w14:paraId="092BFFAD" w14:textId="77777777" w:rsidR="00342926" w:rsidRDefault="000F457B" w:rsidP="00342926">
      <w:pPr>
        <w:pStyle w:val="ListParagraph"/>
        <w:numPr>
          <w:ilvl w:val="0"/>
          <w:numId w:val="76"/>
        </w:numPr>
      </w:pPr>
      <w:r>
        <w:rPr>
          <w:rFonts w:hint="cs"/>
          <w:rtl/>
        </w:rPr>
        <w:t xml:space="preserve">مقدار عدد </w:t>
      </w:r>
      <w:r w:rsidRPr="00B269A5">
        <w:rPr>
          <w:rFonts w:cs="Times New Roman"/>
          <w:rtl/>
        </w:rPr>
        <w:t>π</w:t>
      </w:r>
      <w:r>
        <w:rPr>
          <w:rFonts w:hint="cs"/>
          <w:rtl/>
        </w:rPr>
        <w:t xml:space="preserve"> با 20 بیت برای اعشار: 3.1415926535</w:t>
      </w:r>
    </w:p>
    <w:p w14:paraId="31ED55D0" w14:textId="7A90341C" w:rsidR="000F457B" w:rsidRDefault="000F457B" w:rsidP="00342926">
      <w:pPr>
        <w:pStyle w:val="ListParagraph"/>
        <w:numPr>
          <w:ilvl w:val="0"/>
          <w:numId w:val="76"/>
        </w:numPr>
        <w:rPr>
          <w:rtl/>
        </w:rPr>
      </w:pPr>
      <w:r>
        <w:rPr>
          <w:rFonts w:hint="cs"/>
          <w:rtl/>
        </w:rPr>
        <w:t xml:space="preserve">مقدار عدد </w:t>
      </w:r>
      <w:r w:rsidRPr="00342926">
        <w:rPr>
          <w:rFonts w:cs="Times New Roman"/>
          <w:rtl/>
        </w:rPr>
        <w:t>π</w:t>
      </w:r>
      <w:r>
        <w:rPr>
          <w:rFonts w:hint="cs"/>
          <w:rtl/>
        </w:rPr>
        <w:t xml:space="preserve"> با 6 بیت برای اعشار: 3.140625</w:t>
      </w:r>
    </w:p>
    <w:p w14:paraId="0C61657D" w14:textId="2D0846A8" w:rsidR="000F457B" w:rsidRPr="00342926" w:rsidRDefault="000F457B" w:rsidP="00342926">
      <w:pPr>
        <w:rPr>
          <w:color w:val="FF0000"/>
        </w:rPr>
      </w:pPr>
    </w:p>
    <w:p w14:paraId="4E431E5B" w14:textId="2B627DA2" w:rsidR="00342926" w:rsidRDefault="00342926" w:rsidP="00342926">
      <w:pPr>
        <w:rPr>
          <w:color w:val="FF0000"/>
          <w:rtl/>
        </w:rPr>
      </w:pPr>
      <w:r w:rsidRPr="00342926">
        <w:rPr>
          <w:rFonts w:hint="cs"/>
          <w:color w:val="FF0000"/>
          <w:rtl/>
        </w:rPr>
        <w:t xml:space="preserve">نباید از سمت چپ عدد بیت کم کرد چرا که </w:t>
      </w:r>
      <w:r w:rsidR="00FC49D1">
        <w:rPr>
          <w:rFonts w:hint="cs"/>
          <w:color w:val="FF0000"/>
          <w:rtl/>
        </w:rPr>
        <w:t xml:space="preserve">قسمت صحیح </w:t>
      </w:r>
      <w:r w:rsidRPr="00342926">
        <w:rPr>
          <w:rFonts w:hint="cs"/>
          <w:color w:val="FF0000"/>
          <w:rtl/>
        </w:rPr>
        <w:t>عدد به هم می ریزد ولی کم کردن بیت از سمت راست باعث کاهش دقت اعشاری عدد می شود.</w:t>
      </w:r>
    </w:p>
    <w:p w14:paraId="393B1A58" w14:textId="77777777" w:rsidR="00C26579" w:rsidRDefault="00F372EA" w:rsidP="00C26579">
      <w:pPr>
        <w:pStyle w:val="Heading2"/>
      </w:pPr>
      <w:r w:rsidRPr="00BC4DAC">
        <w:rPr>
          <w:rFonts w:asciiTheme="majorBidi" w:hAnsiTheme="majorBidi" w:cstheme="majorBidi"/>
          <w:color w:val="202124"/>
          <w:sz w:val="30"/>
          <w:shd w:val="clear" w:color="auto" w:fill="FFFFFF"/>
        </w:rPr>
        <w:t>Quantization</w:t>
      </w:r>
      <w:r w:rsidR="00C26579">
        <w:rPr>
          <w:rFonts w:asciiTheme="majorBidi" w:hAnsiTheme="majorBidi" w:cstheme="majorBidi" w:hint="cs"/>
          <w:color w:val="202124"/>
          <w:sz w:val="30"/>
          <w:shd w:val="clear" w:color="auto" w:fill="FFFFFF"/>
          <w:rtl/>
        </w:rPr>
        <w:t xml:space="preserve"> </w:t>
      </w:r>
      <w:r>
        <w:rPr>
          <w:rFonts w:asciiTheme="majorBidi" w:hAnsiTheme="majorBidi" w:cstheme="majorBidi" w:hint="cs"/>
          <w:color w:val="202124"/>
          <w:sz w:val="30"/>
          <w:shd w:val="clear" w:color="auto" w:fill="FFFFFF"/>
          <w:rtl/>
        </w:rPr>
        <w:t>(</w:t>
      </w:r>
      <w:r w:rsidR="00AA2641" w:rsidRPr="00AA2641">
        <w:rPr>
          <w:rFonts w:hint="cs"/>
          <w:sz w:val="32"/>
          <w:szCs w:val="32"/>
          <w:rtl/>
        </w:rPr>
        <w:t>کوانتیزاسیون</w:t>
      </w:r>
      <w:r>
        <w:rPr>
          <w:rFonts w:hint="cs"/>
          <w:sz w:val="32"/>
          <w:szCs w:val="32"/>
          <w:rtl/>
        </w:rPr>
        <w:t>)</w:t>
      </w:r>
      <w:r w:rsidR="00AA2641" w:rsidRPr="00AA2641">
        <w:rPr>
          <w:rFonts w:hint="cs"/>
          <w:rtl/>
        </w:rPr>
        <w:t xml:space="preserve">: </w:t>
      </w:r>
    </w:p>
    <w:p w14:paraId="45A7D7BA" w14:textId="1AD6B06E" w:rsidR="00AA2641" w:rsidRDefault="00AA2641" w:rsidP="00C26579">
      <w:pPr>
        <w:rPr>
          <w:rtl/>
        </w:rPr>
      </w:pPr>
      <w:r w:rsidRPr="00AA2641">
        <w:rPr>
          <w:rFonts w:hint="cs"/>
          <w:rtl/>
        </w:rPr>
        <w:t>یعنی کاهش دقت یک عدد با کم کردن تعداد بیت های در نظر گرفته شده برای قسمت اعشاری</w:t>
      </w:r>
      <w:r>
        <w:rPr>
          <w:rFonts w:hint="cs"/>
          <w:rtl/>
        </w:rPr>
        <w:t xml:space="preserve">. </w:t>
      </w:r>
    </w:p>
    <w:p w14:paraId="30545AB3" w14:textId="48F2B0BB" w:rsidR="00342926" w:rsidRDefault="00AA2641" w:rsidP="00342926">
      <w:pPr>
        <w:rPr>
          <w:color w:val="000000" w:themeColor="text1"/>
          <w:rtl/>
        </w:rPr>
      </w:pPr>
      <w:r w:rsidRPr="00BC4DAC">
        <w:rPr>
          <w:rFonts w:asciiTheme="majorBidi" w:hAnsiTheme="majorBidi" w:cstheme="majorBidi"/>
          <w:b/>
          <w:bCs/>
          <w:color w:val="202124"/>
          <w:sz w:val="30"/>
          <w:szCs w:val="30"/>
          <w:shd w:val="clear" w:color="auto" w:fill="FFFFFF"/>
        </w:rPr>
        <w:t>Quantization noise</w:t>
      </w:r>
      <w:r w:rsidR="00BC4DAC" w:rsidRPr="00BC4DAC">
        <w:rPr>
          <w:rFonts w:asciiTheme="majorBidi" w:hAnsiTheme="majorBidi" w:cstheme="majorBidi"/>
          <w:b/>
          <w:bCs/>
          <w:color w:val="202124"/>
          <w:sz w:val="30"/>
          <w:szCs w:val="30"/>
          <w:shd w:val="clear" w:color="auto" w:fill="FFFFFF"/>
        </w:rPr>
        <w:t xml:space="preserve"> or Quantization error</w:t>
      </w:r>
      <w:r>
        <w:rPr>
          <w:rFonts w:hint="cs"/>
          <w:color w:val="000000" w:themeColor="text1"/>
          <w:rtl/>
        </w:rPr>
        <w:t>: وقتی تعداد بیت های قسمت اعشاری یک عدد را کم می کنیم در مقدار آن عدد نسبت به مقدار واقعی مقداری خطا به وجود می آید به این خطا نویز کوانتیزاسیون یا خطای کوانتیزاسیون گفته می شود.</w:t>
      </w:r>
    </w:p>
    <w:p w14:paraId="53711265" w14:textId="77777777" w:rsidR="00B34CF2" w:rsidRDefault="00B34CF2" w:rsidP="00342926">
      <w:pPr>
        <w:rPr>
          <w:color w:val="000000" w:themeColor="text1"/>
        </w:rPr>
      </w:pPr>
    </w:p>
    <w:p w14:paraId="72A721DA" w14:textId="611DB225" w:rsidR="00C85324" w:rsidRPr="00C85324" w:rsidRDefault="00C85324" w:rsidP="00342926">
      <w:pPr>
        <w:rPr>
          <w:b/>
          <w:bCs/>
          <w:color w:val="000000" w:themeColor="text1"/>
          <w:rtl/>
        </w:rPr>
      </w:pPr>
      <w:r w:rsidRPr="00C85324">
        <w:rPr>
          <w:rFonts w:hint="cs"/>
          <w:b/>
          <w:bCs/>
          <w:color w:val="000000" w:themeColor="text1"/>
          <w:rtl/>
        </w:rPr>
        <w:t>پیاده سازی اولین الگوریتم:</w:t>
      </w:r>
    </w:p>
    <w:p w14:paraId="29986B23" w14:textId="7558068B" w:rsidR="00C85324" w:rsidRDefault="009C5708" w:rsidP="00342926">
      <w:pPr>
        <w:rPr>
          <w:color w:val="000000" w:themeColor="text1"/>
          <w:rtl/>
        </w:rPr>
      </w:pPr>
      <w:r>
        <w:rPr>
          <w:rFonts w:hint="cs"/>
          <w:color w:val="000000" w:themeColor="text1"/>
          <w:rtl/>
        </w:rPr>
        <w:t xml:space="preserve">وقتی یک </w:t>
      </w:r>
      <w:r>
        <w:rPr>
          <w:color w:val="000000" w:themeColor="text1"/>
        </w:rPr>
        <w:t>System Man</w:t>
      </w:r>
      <w:r>
        <w:rPr>
          <w:rFonts w:hint="cs"/>
          <w:color w:val="000000" w:themeColor="text1"/>
          <w:rtl/>
        </w:rPr>
        <w:t xml:space="preserve"> یک الگوریتم را طراحی می کند، ممکن است آن را به چندین شکل در اختیا</w:t>
      </w:r>
      <w:r w:rsidR="00144F07">
        <w:rPr>
          <w:rFonts w:hint="cs"/>
          <w:color w:val="000000" w:themeColor="text1"/>
          <w:rtl/>
        </w:rPr>
        <w:t>ر</w:t>
      </w:r>
      <w:r>
        <w:rPr>
          <w:rFonts w:hint="cs"/>
          <w:color w:val="000000" w:themeColor="text1"/>
          <w:rtl/>
        </w:rPr>
        <w:t xml:space="preserve"> ما قرار دهد:</w:t>
      </w:r>
    </w:p>
    <w:p w14:paraId="7DC70FE8" w14:textId="5B9A7F34" w:rsidR="009C5708" w:rsidRDefault="009C5708" w:rsidP="009C5708">
      <w:pPr>
        <w:pStyle w:val="ListParagraph"/>
        <w:numPr>
          <w:ilvl w:val="0"/>
          <w:numId w:val="76"/>
        </w:numPr>
        <w:rPr>
          <w:color w:val="000000" w:themeColor="text1"/>
        </w:rPr>
      </w:pPr>
      <w:r>
        <w:rPr>
          <w:rFonts w:hint="cs"/>
          <w:color w:val="000000" w:themeColor="text1"/>
          <w:rtl/>
        </w:rPr>
        <w:t xml:space="preserve">یک فرمول به ما می دهد شامل جمع و ضرب و . . . </w:t>
      </w:r>
    </w:p>
    <w:p w14:paraId="0BB84A65" w14:textId="09FE49CC" w:rsidR="009C5708" w:rsidRDefault="009C5708" w:rsidP="009C5708">
      <w:pPr>
        <w:pStyle w:val="ListParagraph"/>
        <w:numPr>
          <w:ilvl w:val="0"/>
          <w:numId w:val="76"/>
        </w:numPr>
        <w:rPr>
          <w:color w:val="000000" w:themeColor="text1"/>
        </w:rPr>
      </w:pPr>
      <w:r>
        <w:rPr>
          <w:rFonts w:hint="cs"/>
          <w:color w:val="000000" w:themeColor="text1"/>
          <w:rtl/>
        </w:rPr>
        <w:t xml:space="preserve">یک مدل از آن الگوریتم را در نرم افزار </w:t>
      </w:r>
      <w:proofErr w:type="spellStart"/>
      <w:r>
        <w:rPr>
          <w:color w:val="000000" w:themeColor="text1"/>
        </w:rPr>
        <w:t>Matlab</w:t>
      </w:r>
      <w:proofErr w:type="spellEnd"/>
      <w:r>
        <w:rPr>
          <w:color w:val="000000" w:themeColor="text1"/>
        </w:rPr>
        <w:t xml:space="preserve"> Simulink</w:t>
      </w:r>
      <w:r>
        <w:rPr>
          <w:rFonts w:hint="cs"/>
          <w:color w:val="000000" w:themeColor="text1"/>
          <w:rtl/>
        </w:rPr>
        <w:t xml:space="preserve"> به ما می دهد</w:t>
      </w:r>
    </w:p>
    <w:p w14:paraId="3A925318" w14:textId="5FD6EE2B" w:rsidR="002C0B56" w:rsidRDefault="00E975FC" w:rsidP="00E975FC">
      <w:pPr>
        <w:pStyle w:val="ListParagraph"/>
        <w:numPr>
          <w:ilvl w:val="0"/>
          <w:numId w:val="76"/>
        </w:numPr>
        <w:rPr>
          <w:color w:val="000000" w:themeColor="text1"/>
        </w:rPr>
      </w:pPr>
      <w:r>
        <w:rPr>
          <w:rFonts w:hint="cs"/>
          <w:color w:val="000000" w:themeColor="text1"/>
          <w:rtl/>
        </w:rPr>
        <w:t xml:space="preserve">یک فایل </w:t>
      </w:r>
      <w:proofErr w:type="spellStart"/>
      <w:r>
        <w:rPr>
          <w:color w:val="000000" w:themeColor="text1"/>
        </w:rPr>
        <w:t>mfile</w:t>
      </w:r>
      <w:proofErr w:type="spellEnd"/>
      <w:r>
        <w:rPr>
          <w:rFonts w:hint="cs"/>
          <w:color w:val="000000" w:themeColor="text1"/>
          <w:rtl/>
        </w:rPr>
        <w:t xml:space="preserve"> یا حتی فایلی که با زبان </w:t>
      </w:r>
      <w:r>
        <w:rPr>
          <w:color w:val="000000" w:themeColor="text1"/>
        </w:rPr>
        <w:t>c</w:t>
      </w:r>
      <w:r>
        <w:rPr>
          <w:rFonts w:hint="cs"/>
          <w:color w:val="000000" w:themeColor="text1"/>
          <w:rtl/>
        </w:rPr>
        <w:t xml:space="preserve"> نوشته</w:t>
      </w:r>
      <w:r w:rsidR="00144F07">
        <w:rPr>
          <w:rFonts w:hint="cs"/>
          <w:color w:val="000000" w:themeColor="text1"/>
          <w:rtl/>
        </w:rPr>
        <w:t xml:space="preserve"> شده</w:t>
      </w:r>
      <w:r>
        <w:rPr>
          <w:rFonts w:hint="cs"/>
          <w:color w:val="000000" w:themeColor="text1"/>
          <w:rtl/>
        </w:rPr>
        <w:t xml:space="preserve"> است </w:t>
      </w:r>
      <w:r w:rsidR="00144F07">
        <w:rPr>
          <w:rFonts w:hint="cs"/>
          <w:color w:val="000000" w:themeColor="text1"/>
          <w:rtl/>
        </w:rPr>
        <w:t xml:space="preserve">را </w:t>
      </w:r>
      <w:r>
        <w:rPr>
          <w:rFonts w:hint="cs"/>
          <w:color w:val="000000" w:themeColor="text1"/>
          <w:rtl/>
        </w:rPr>
        <w:t>در اختیار ما قرار می دهد</w:t>
      </w:r>
    </w:p>
    <w:p w14:paraId="57EBCD12" w14:textId="537BBF5D" w:rsidR="00733DDC" w:rsidRDefault="00733DDC" w:rsidP="00733DDC">
      <w:pPr>
        <w:rPr>
          <w:color w:val="000000" w:themeColor="text1"/>
          <w:rtl/>
        </w:rPr>
      </w:pPr>
      <w:r>
        <w:rPr>
          <w:rFonts w:hint="cs"/>
          <w:color w:val="000000" w:themeColor="text1"/>
          <w:rtl/>
        </w:rPr>
        <w:t xml:space="preserve">فارغ از هر کدام از این موارد بهتر است مدل ارائه شده را به یک فایل </w:t>
      </w:r>
      <w:proofErr w:type="spellStart"/>
      <w:r>
        <w:rPr>
          <w:color w:val="000000" w:themeColor="text1"/>
        </w:rPr>
        <w:t>M</w:t>
      </w:r>
      <w:r w:rsidR="00214C14">
        <w:rPr>
          <w:color w:val="000000" w:themeColor="text1"/>
        </w:rPr>
        <w:t>a</w:t>
      </w:r>
      <w:r>
        <w:rPr>
          <w:color w:val="000000" w:themeColor="text1"/>
        </w:rPr>
        <w:t>tlab</w:t>
      </w:r>
      <w:proofErr w:type="spellEnd"/>
      <w:r>
        <w:rPr>
          <w:color w:val="000000" w:themeColor="text1"/>
        </w:rPr>
        <w:t xml:space="preserve"> Simulink</w:t>
      </w:r>
      <w:r>
        <w:rPr>
          <w:rFonts w:hint="cs"/>
          <w:color w:val="000000" w:themeColor="text1"/>
          <w:rtl/>
        </w:rPr>
        <w:t xml:space="preserve"> تبدیل کنیم</w:t>
      </w:r>
      <w:r w:rsidR="00E56A86">
        <w:rPr>
          <w:rFonts w:hint="cs"/>
          <w:color w:val="000000" w:themeColor="text1"/>
          <w:rtl/>
        </w:rPr>
        <w:t xml:space="preserve"> </w:t>
      </w:r>
      <w:r w:rsidR="007D684C">
        <w:rPr>
          <w:rFonts w:hint="cs"/>
          <w:color w:val="000000" w:themeColor="text1"/>
          <w:rtl/>
        </w:rPr>
        <w:t>یعنی</w:t>
      </w:r>
      <w:r w:rsidR="00E56A86">
        <w:rPr>
          <w:rFonts w:hint="cs"/>
          <w:color w:val="000000" w:themeColor="text1"/>
          <w:rtl/>
        </w:rPr>
        <w:t xml:space="preserve"> </w:t>
      </w:r>
      <w:r w:rsidR="00E45C1B">
        <w:rPr>
          <w:rFonts w:hint="cs"/>
          <w:color w:val="000000" w:themeColor="text1"/>
          <w:rtl/>
        </w:rPr>
        <w:t xml:space="preserve">یک مدل به صورت بلوک دیاگرام در نرم افزار </w:t>
      </w:r>
      <w:proofErr w:type="spellStart"/>
      <w:r w:rsidR="00C0580B">
        <w:rPr>
          <w:rFonts w:hint="cs"/>
          <w:color w:val="000000" w:themeColor="text1"/>
        </w:rPr>
        <w:t>Matlab</w:t>
      </w:r>
      <w:proofErr w:type="spellEnd"/>
      <w:r w:rsidR="00E45C1B">
        <w:rPr>
          <w:rFonts w:hint="cs"/>
          <w:color w:val="000000" w:themeColor="text1"/>
          <w:rtl/>
        </w:rPr>
        <w:t xml:space="preserve"> داشته باشیم.</w:t>
      </w:r>
    </w:p>
    <w:p w14:paraId="5CBD3DC1" w14:textId="77777777" w:rsidR="00E45C1B" w:rsidRDefault="00E45C1B" w:rsidP="00733DDC">
      <w:pPr>
        <w:rPr>
          <w:color w:val="000000" w:themeColor="text1"/>
          <w:rtl/>
        </w:rPr>
      </w:pPr>
    </w:p>
    <w:p w14:paraId="2762F39F" w14:textId="4D69382A" w:rsidR="00733DDC" w:rsidRPr="00895FB5" w:rsidRDefault="007A36F6" w:rsidP="00733DDC">
      <w:pPr>
        <w:rPr>
          <w:color w:val="FF0000"/>
          <w:rtl/>
        </w:rPr>
      </w:pPr>
      <w:r w:rsidRPr="00895FB5">
        <w:rPr>
          <w:rFonts w:hint="cs"/>
          <w:color w:val="FF0000"/>
          <w:rtl/>
        </w:rPr>
        <w:t xml:space="preserve">نکته مهم! : در </w:t>
      </w:r>
      <w:proofErr w:type="spellStart"/>
      <w:r w:rsidRPr="00895FB5">
        <w:rPr>
          <w:color w:val="FF0000"/>
        </w:rPr>
        <w:t>Matlab</w:t>
      </w:r>
      <w:proofErr w:type="spellEnd"/>
      <w:r w:rsidRPr="00895FB5">
        <w:rPr>
          <w:color w:val="FF0000"/>
        </w:rPr>
        <w:t xml:space="preserve"> Simulink</w:t>
      </w:r>
      <w:r w:rsidRPr="00895FB5">
        <w:rPr>
          <w:rFonts w:hint="cs"/>
          <w:color w:val="FF0000"/>
          <w:rtl/>
        </w:rPr>
        <w:t xml:space="preserve"> برای تعیین </w:t>
      </w:r>
      <w:r w:rsidRPr="00895FB5">
        <w:rPr>
          <w:color w:val="FF0000"/>
        </w:rPr>
        <w:t>Sample Time</w:t>
      </w:r>
      <w:r w:rsidRPr="00895FB5">
        <w:rPr>
          <w:rFonts w:hint="cs"/>
          <w:color w:val="FF0000"/>
          <w:rtl/>
        </w:rPr>
        <w:t xml:space="preserve"> مربوط به بلوک ها، باید کلاک </w:t>
      </w:r>
      <w:r w:rsidRPr="00895FB5">
        <w:rPr>
          <w:color w:val="FF0000"/>
        </w:rPr>
        <w:t>FPGA</w:t>
      </w:r>
      <w:r w:rsidRPr="00895FB5">
        <w:rPr>
          <w:rFonts w:hint="cs"/>
          <w:color w:val="FF0000"/>
          <w:rtl/>
        </w:rPr>
        <w:t xml:space="preserve"> را در نظر داشته باشیم، یعنی اگر کلاک </w:t>
      </w:r>
      <w:r w:rsidRPr="00895FB5">
        <w:rPr>
          <w:color w:val="FF0000"/>
        </w:rPr>
        <w:t>FPGA</w:t>
      </w:r>
      <w:r w:rsidRPr="00895FB5">
        <w:rPr>
          <w:rFonts w:hint="cs"/>
          <w:color w:val="FF0000"/>
          <w:rtl/>
        </w:rPr>
        <w:t xml:space="preserve"> برابر با </w:t>
      </w:r>
      <w:r w:rsidRPr="00895FB5">
        <w:rPr>
          <w:color w:val="FF0000"/>
        </w:rPr>
        <w:t>100M</w:t>
      </w:r>
      <w:r w:rsidR="003C31EE" w:rsidRPr="00895FB5">
        <w:rPr>
          <w:color w:val="FF0000"/>
        </w:rPr>
        <w:t>h</w:t>
      </w:r>
      <w:r w:rsidRPr="00895FB5">
        <w:rPr>
          <w:color w:val="FF0000"/>
        </w:rPr>
        <w:t>z</w:t>
      </w:r>
      <w:r w:rsidRPr="00895FB5">
        <w:rPr>
          <w:rFonts w:hint="cs"/>
          <w:color w:val="FF0000"/>
          <w:rtl/>
        </w:rPr>
        <w:t xml:space="preserve"> باشد باید </w:t>
      </w:r>
      <w:r w:rsidRPr="00895FB5">
        <w:rPr>
          <w:color w:val="FF0000"/>
        </w:rPr>
        <w:t>Sample Time</w:t>
      </w:r>
      <w:r w:rsidRPr="00895FB5">
        <w:rPr>
          <w:rFonts w:hint="cs"/>
          <w:color w:val="FF0000"/>
          <w:rtl/>
        </w:rPr>
        <w:t xml:space="preserve"> در </w:t>
      </w:r>
      <w:proofErr w:type="spellStart"/>
      <w:r w:rsidR="00C0580B">
        <w:rPr>
          <w:rFonts w:hint="cs"/>
          <w:color w:val="FF0000"/>
        </w:rPr>
        <w:lastRenderedPageBreak/>
        <w:t>Matlab</w:t>
      </w:r>
      <w:proofErr w:type="spellEnd"/>
      <w:r w:rsidRPr="00895FB5">
        <w:rPr>
          <w:rFonts w:hint="cs"/>
          <w:color w:val="FF0000"/>
          <w:rtl/>
        </w:rPr>
        <w:t xml:space="preserve"> را نیز برابر با </w:t>
      </w:r>
      <w:r w:rsidRPr="00895FB5">
        <w:rPr>
          <w:color w:val="FF0000"/>
        </w:rPr>
        <w:t>100Mhz</w:t>
      </w:r>
      <w:r w:rsidRPr="00895FB5">
        <w:rPr>
          <w:rFonts w:hint="cs"/>
          <w:color w:val="FF0000"/>
          <w:rtl/>
        </w:rPr>
        <w:t xml:space="preserve"> در نظر بگیری</w:t>
      </w:r>
      <w:r w:rsidR="009C7126">
        <w:rPr>
          <w:rFonts w:hint="cs"/>
          <w:color w:val="FF0000"/>
          <w:rtl/>
        </w:rPr>
        <w:t xml:space="preserve">م تا شبیه سازی الگوریتم مورد نظر در </w:t>
      </w:r>
      <w:proofErr w:type="spellStart"/>
      <w:r w:rsidR="00C0580B">
        <w:rPr>
          <w:rFonts w:hint="cs"/>
          <w:color w:val="FF0000"/>
        </w:rPr>
        <w:t>Matlab</w:t>
      </w:r>
      <w:proofErr w:type="spellEnd"/>
      <w:r w:rsidR="009C7126">
        <w:rPr>
          <w:rFonts w:hint="cs"/>
          <w:color w:val="FF0000"/>
          <w:rtl/>
        </w:rPr>
        <w:t xml:space="preserve"> با پیاده سازی آن در </w:t>
      </w:r>
      <w:r w:rsidR="009C7126">
        <w:rPr>
          <w:color w:val="FF0000"/>
        </w:rPr>
        <w:t>FPGA</w:t>
      </w:r>
      <w:r w:rsidR="009C7126">
        <w:rPr>
          <w:rFonts w:hint="cs"/>
          <w:color w:val="FF0000"/>
          <w:rtl/>
        </w:rPr>
        <w:t xml:space="preserve"> کاملا یکسان باشد.</w:t>
      </w:r>
    </w:p>
    <w:p w14:paraId="0E927A63" w14:textId="37A1C7F4" w:rsidR="00540BCF" w:rsidRDefault="00540BCF" w:rsidP="00733DDC">
      <w:pPr>
        <w:rPr>
          <w:color w:val="000000" w:themeColor="text1"/>
        </w:rPr>
      </w:pPr>
      <w:r>
        <w:rPr>
          <w:rFonts w:hint="cs"/>
          <w:color w:val="000000" w:themeColor="text1"/>
          <w:rtl/>
        </w:rPr>
        <w:t xml:space="preserve">در </w:t>
      </w:r>
      <w:proofErr w:type="spellStart"/>
      <w:r>
        <w:rPr>
          <w:color w:val="000000" w:themeColor="text1"/>
        </w:rPr>
        <w:t>M</w:t>
      </w:r>
      <w:r w:rsidR="00895FB5">
        <w:rPr>
          <w:color w:val="000000" w:themeColor="text1"/>
        </w:rPr>
        <w:t>a</w:t>
      </w:r>
      <w:r>
        <w:rPr>
          <w:color w:val="000000" w:themeColor="text1"/>
        </w:rPr>
        <w:t>tlab</w:t>
      </w:r>
      <w:proofErr w:type="spellEnd"/>
      <w:r>
        <w:rPr>
          <w:color w:val="000000" w:themeColor="text1"/>
        </w:rPr>
        <w:t xml:space="preserve"> Simulink</w:t>
      </w:r>
      <w:r>
        <w:rPr>
          <w:rFonts w:hint="cs"/>
          <w:color w:val="000000" w:themeColor="text1"/>
          <w:rtl/>
        </w:rPr>
        <w:t xml:space="preserve"> برای بلوک هایی که ورودی دارند، می توانیم مقدار </w:t>
      </w:r>
      <w:r>
        <w:rPr>
          <w:color w:val="000000" w:themeColor="text1"/>
        </w:rPr>
        <w:t>Sam</w:t>
      </w:r>
      <w:r w:rsidR="008D356C">
        <w:rPr>
          <w:color w:val="000000" w:themeColor="text1"/>
        </w:rPr>
        <w:t>p</w:t>
      </w:r>
      <w:r>
        <w:rPr>
          <w:color w:val="000000" w:themeColor="text1"/>
        </w:rPr>
        <w:t>le Time</w:t>
      </w:r>
      <w:r>
        <w:rPr>
          <w:rFonts w:hint="cs"/>
          <w:color w:val="000000" w:themeColor="text1"/>
          <w:rtl/>
        </w:rPr>
        <w:t xml:space="preserve"> را برابر با </w:t>
      </w:r>
      <w:r>
        <w:rPr>
          <w:color w:val="000000" w:themeColor="text1"/>
        </w:rPr>
        <w:t>-1</w:t>
      </w:r>
      <w:r>
        <w:rPr>
          <w:rFonts w:hint="cs"/>
          <w:color w:val="000000" w:themeColor="text1"/>
          <w:rtl/>
        </w:rPr>
        <w:t xml:space="preserve"> قرار دهیم، این یعنی اینکه </w:t>
      </w:r>
      <w:r>
        <w:rPr>
          <w:color w:val="000000" w:themeColor="text1"/>
        </w:rPr>
        <w:t>Sample Time</w:t>
      </w:r>
      <w:r>
        <w:rPr>
          <w:rFonts w:hint="cs"/>
          <w:color w:val="000000" w:themeColor="text1"/>
          <w:rtl/>
        </w:rPr>
        <w:t xml:space="preserve"> بلوک مورد نظر باید برابر با </w:t>
      </w:r>
      <w:r>
        <w:rPr>
          <w:color w:val="000000" w:themeColor="text1"/>
        </w:rPr>
        <w:t>Sample Time</w:t>
      </w:r>
      <w:r>
        <w:rPr>
          <w:rFonts w:hint="cs"/>
          <w:color w:val="000000" w:themeColor="text1"/>
          <w:rtl/>
        </w:rPr>
        <w:t xml:space="preserve"> ورودی آن باشد.</w:t>
      </w:r>
    </w:p>
    <w:p w14:paraId="28AB2050" w14:textId="292F0E2E" w:rsidR="00A33860" w:rsidRDefault="004549B4" w:rsidP="00733DDC">
      <w:pPr>
        <w:rPr>
          <w:color w:val="000000" w:themeColor="text1"/>
        </w:rPr>
      </w:pPr>
      <w:r>
        <w:rPr>
          <w:rFonts w:hint="cs"/>
          <w:color w:val="000000" w:themeColor="text1"/>
          <w:rtl/>
        </w:rPr>
        <w:t xml:space="preserve">برای کوانتیزه کردن مدل </w:t>
      </w:r>
      <w:r>
        <w:rPr>
          <w:color w:val="000000" w:themeColor="text1"/>
        </w:rPr>
        <w:t>Floating Point</w:t>
      </w:r>
      <w:r>
        <w:rPr>
          <w:rFonts w:hint="cs"/>
          <w:color w:val="000000" w:themeColor="text1"/>
          <w:rtl/>
        </w:rPr>
        <w:t xml:space="preserve"> در نرم افزار </w:t>
      </w:r>
      <w:proofErr w:type="spellStart"/>
      <w:r w:rsidR="00C0580B">
        <w:rPr>
          <w:rFonts w:hint="cs"/>
          <w:color w:val="000000" w:themeColor="text1"/>
        </w:rPr>
        <w:t>Matlab</w:t>
      </w:r>
      <w:proofErr w:type="spellEnd"/>
      <w:r>
        <w:rPr>
          <w:rFonts w:hint="cs"/>
          <w:color w:val="000000" w:themeColor="text1"/>
          <w:rtl/>
        </w:rPr>
        <w:t xml:space="preserve">، از بلوک </w:t>
      </w:r>
      <w:r>
        <w:rPr>
          <w:color w:val="000000" w:themeColor="text1"/>
        </w:rPr>
        <w:t>Data Type Conversion</w:t>
      </w:r>
      <w:r>
        <w:rPr>
          <w:rFonts w:hint="cs"/>
          <w:color w:val="000000" w:themeColor="text1"/>
          <w:rtl/>
        </w:rPr>
        <w:t xml:space="preserve"> استفاده می کنیم، البته برخی از بلوک ها این قابلی</w:t>
      </w:r>
      <w:r w:rsidR="00CA17FE">
        <w:rPr>
          <w:rFonts w:hint="cs"/>
          <w:color w:val="000000" w:themeColor="text1"/>
          <w:rtl/>
        </w:rPr>
        <w:t>ت</w:t>
      </w:r>
      <w:r>
        <w:rPr>
          <w:rFonts w:hint="cs"/>
          <w:color w:val="000000" w:themeColor="text1"/>
          <w:rtl/>
        </w:rPr>
        <w:t xml:space="preserve"> را در درون خود دارند.</w:t>
      </w:r>
    </w:p>
    <w:p w14:paraId="2C44A391" w14:textId="77777777" w:rsidR="00C453D0" w:rsidRDefault="00C453D0" w:rsidP="00733DDC">
      <w:pPr>
        <w:rPr>
          <w:color w:val="000000" w:themeColor="text1"/>
          <w:rtl/>
        </w:rPr>
      </w:pPr>
    </w:p>
    <w:p w14:paraId="6B0DDD53" w14:textId="5DB558A5" w:rsidR="00C453D0" w:rsidRPr="00C453D0" w:rsidRDefault="00C453D0" w:rsidP="00C26579">
      <w:pPr>
        <w:pStyle w:val="Heading2"/>
      </w:pPr>
      <w:r w:rsidRPr="00C453D0">
        <w:rPr>
          <w:rFonts w:hint="cs"/>
          <w:rtl/>
        </w:rPr>
        <w:t xml:space="preserve">نمایش عدد </w:t>
      </w:r>
      <w:r w:rsidRPr="00C453D0">
        <w:t>Fixed Point</w:t>
      </w:r>
      <w:r w:rsidRPr="00C453D0">
        <w:rPr>
          <w:rFonts w:hint="cs"/>
          <w:rtl/>
        </w:rPr>
        <w:t xml:space="preserve"> در </w:t>
      </w:r>
      <w:proofErr w:type="spellStart"/>
      <w:r w:rsidRPr="00C453D0">
        <w:t>Matlab</w:t>
      </w:r>
      <w:proofErr w:type="spellEnd"/>
    </w:p>
    <w:p w14:paraId="5DDBA2D6" w14:textId="03BBDA25" w:rsidR="004549B4" w:rsidRDefault="00E579E8" w:rsidP="00733DDC">
      <w:pPr>
        <w:rPr>
          <w:color w:val="000000" w:themeColor="text1"/>
          <w:rtl/>
        </w:rPr>
      </w:pPr>
      <w:r>
        <w:rPr>
          <w:rFonts w:hint="cs"/>
          <w:color w:val="000000" w:themeColor="text1"/>
          <w:rtl/>
        </w:rPr>
        <w:t xml:space="preserve">در نرم افزار </w:t>
      </w:r>
      <w:proofErr w:type="spellStart"/>
      <w:r w:rsidR="00C0580B">
        <w:rPr>
          <w:rFonts w:hint="cs"/>
          <w:color w:val="000000" w:themeColor="text1"/>
        </w:rPr>
        <w:t>Matlab</w:t>
      </w:r>
      <w:proofErr w:type="spellEnd"/>
      <w:r>
        <w:rPr>
          <w:rFonts w:hint="cs"/>
          <w:color w:val="000000" w:themeColor="text1"/>
          <w:rtl/>
        </w:rPr>
        <w:t xml:space="preserve"> نوع نمایش اعداد </w:t>
      </w:r>
      <w:r>
        <w:rPr>
          <w:color w:val="000000" w:themeColor="text1"/>
        </w:rPr>
        <w:t>Fixed Point</w:t>
      </w:r>
      <w:r>
        <w:rPr>
          <w:rFonts w:hint="cs"/>
          <w:color w:val="000000" w:themeColor="text1"/>
          <w:rtl/>
        </w:rPr>
        <w:t xml:space="preserve"> مقداری با روش </w:t>
      </w:r>
      <w:proofErr w:type="spellStart"/>
      <w:r>
        <w:rPr>
          <w:color w:val="000000" w:themeColor="text1"/>
        </w:rPr>
        <w:t>s.m.n</w:t>
      </w:r>
      <w:proofErr w:type="spellEnd"/>
      <w:r>
        <w:rPr>
          <w:rFonts w:hint="cs"/>
          <w:color w:val="000000" w:themeColor="text1"/>
          <w:rtl/>
        </w:rPr>
        <w:t xml:space="preserve"> که گفته شد متفاوت می باشد.</w:t>
      </w:r>
      <w:r w:rsidR="00580466">
        <w:rPr>
          <w:rFonts w:hint="cs"/>
          <w:color w:val="000000" w:themeColor="text1"/>
          <w:rtl/>
        </w:rPr>
        <w:t xml:space="preserve"> فرض کنیم یک عدد علامتدار به شکل زیر داریم:</w:t>
      </w:r>
    </w:p>
    <w:p w14:paraId="1C5BEB61" w14:textId="26513D8F" w:rsidR="00580466" w:rsidRDefault="00580466" w:rsidP="00733DDC">
      <w:pPr>
        <w:rPr>
          <w:color w:val="000000" w:themeColor="text1"/>
          <w:rtl/>
        </w:rPr>
      </w:pPr>
      <w:r>
        <w:rPr>
          <w:color w:val="000000" w:themeColor="text1"/>
        </w:rPr>
        <w:t>111.10100011</w:t>
      </w:r>
    </w:p>
    <w:p w14:paraId="3B178F8D" w14:textId="7669108F" w:rsidR="00E3277C" w:rsidRDefault="00E3277C" w:rsidP="00733DDC">
      <w:pPr>
        <w:rPr>
          <w:color w:val="000000" w:themeColor="text1"/>
          <w:rtl/>
        </w:rPr>
      </w:pPr>
      <w:r>
        <w:rPr>
          <w:rFonts w:hint="cs"/>
          <w:color w:val="000000" w:themeColor="text1"/>
          <w:rtl/>
        </w:rPr>
        <w:t xml:space="preserve">از طریق روش </w:t>
      </w:r>
      <w:proofErr w:type="spellStart"/>
      <w:r>
        <w:rPr>
          <w:color w:val="000000" w:themeColor="text1"/>
        </w:rPr>
        <w:t>s.m.n</w:t>
      </w:r>
      <w:proofErr w:type="spellEnd"/>
      <w:r>
        <w:rPr>
          <w:rFonts w:hint="cs"/>
          <w:color w:val="000000" w:themeColor="text1"/>
          <w:rtl/>
        </w:rPr>
        <w:t xml:space="preserve"> این عدد را به شکل </w:t>
      </w:r>
      <w:r>
        <w:rPr>
          <w:color w:val="000000" w:themeColor="text1"/>
        </w:rPr>
        <w:t>(s.2.8)</w:t>
      </w:r>
      <w:r>
        <w:rPr>
          <w:rFonts w:hint="cs"/>
          <w:color w:val="000000" w:themeColor="text1"/>
          <w:rtl/>
        </w:rPr>
        <w:t xml:space="preserve"> نمایش می دهیم.</w:t>
      </w:r>
    </w:p>
    <w:p w14:paraId="0C2210C0" w14:textId="6DC60EC6" w:rsidR="00E3277C" w:rsidRDefault="00AB379F" w:rsidP="00733DDC">
      <w:pPr>
        <w:rPr>
          <w:color w:val="000000" w:themeColor="text1"/>
          <w:rtl/>
        </w:rPr>
      </w:pPr>
      <w:r>
        <w:rPr>
          <w:rFonts w:hint="cs"/>
          <w:color w:val="000000" w:themeColor="text1"/>
          <w:rtl/>
        </w:rPr>
        <w:t xml:space="preserve">اما در </w:t>
      </w:r>
      <w:proofErr w:type="spellStart"/>
      <w:r>
        <w:rPr>
          <w:color w:val="000000" w:themeColor="text1"/>
        </w:rPr>
        <w:t>Matlab</w:t>
      </w:r>
      <w:proofErr w:type="spellEnd"/>
      <w:r>
        <w:rPr>
          <w:rFonts w:hint="cs"/>
          <w:color w:val="000000" w:themeColor="text1"/>
          <w:rtl/>
        </w:rPr>
        <w:t xml:space="preserve"> این عدد را به شکل </w:t>
      </w:r>
      <w:r>
        <w:rPr>
          <w:color w:val="000000" w:themeColor="text1"/>
        </w:rPr>
        <w:t>(1.1</w:t>
      </w:r>
      <w:r w:rsidR="00BF25E4">
        <w:rPr>
          <w:color w:val="000000" w:themeColor="text1"/>
        </w:rPr>
        <w:t>1</w:t>
      </w:r>
      <w:r>
        <w:rPr>
          <w:color w:val="000000" w:themeColor="text1"/>
        </w:rPr>
        <w:t>.8)</w:t>
      </w:r>
      <w:r>
        <w:rPr>
          <w:rFonts w:hint="cs"/>
          <w:color w:val="000000" w:themeColor="text1"/>
          <w:rtl/>
        </w:rPr>
        <w:t xml:space="preserve"> نمایش می دهیم.</w:t>
      </w:r>
    </w:p>
    <w:p w14:paraId="3AD01D8C" w14:textId="4D3B1156" w:rsidR="00AB379F" w:rsidRPr="005571A4" w:rsidRDefault="00AB379F" w:rsidP="005571A4">
      <w:pPr>
        <w:pStyle w:val="ListParagraph"/>
        <w:numPr>
          <w:ilvl w:val="0"/>
          <w:numId w:val="76"/>
        </w:numPr>
        <w:rPr>
          <w:color w:val="000000" w:themeColor="text1"/>
          <w:rtl/>
        </w:rPr>
      </w:pPr>
      <w:r w:rsidRPr="005571A4">
        <w:rPr>
          <w:rFonts w:hint="cs"/>
          <w:color w:val="000000" w:themeColor="text1"/>
          <w:rtl/>
        </w:rPr>
        <w:t>1 به معنی علامتدار بودن عدد می باشد(و نه به این معنا که بیت علامت 1 است)</w:t>
      </w:r>
    </w:p>
    <w:p w14:paraId="2FE78CFF" w14:textId="611E01B2" w:rsidR="00AB379F" w:rsidRPr="005571A4" w:rsidRDefault="00AB379F" w:rsidP="005571A4">
      <w:pPr>
        <w:pStyle w:val="ListParagraph"/>
        <w:numPr>
          <w:ilvl w:val="0"/>
          <w:numId w:val="76"/>
        </w:numPr>
        <w:rPr>
          <w:color w:val="000000" w:themeColor="text1"/>
          <w:rtl/>
        </w:rPr>
      </w:pPr>
      <w:r w:rsidRPr="005571A4">
        <w:rPr>
          <w:rFonts w:hint="cs"/>
          <w:color w:val="000000" w:themeColor="text1"/>
          <w:rtl/>
        </w:rPr>
        <w:t>1</w:t>
      </w:r>
      <w:r w:rsidR="00BF25E4" w:rsidRPr="005571A4">
        <w:rPr>
          <w:color w:val="000000" w:themeColor="text1"/>
        </w:rPr>
        <w:t>1</w:t>
      </w:r>
      <w:r w:rsidRPr="005571A4">
        <w:rPr>
          <w:rFonts w:hint="cs"/>
          <w:color w:val="000000" w:themeColor="text1"/>
          <w:rtl/>
        </w:rPr>
        <w:t xml:space="preserve"> مجموع</w:t>
      </w:r>
      <w:r w:rsidR="00BF25E4" w:rsidRPr="005571A4">
        <w:rPr>
          <w:rFonts w:hint="cs"/>
          <w:color w:val="000000" w:themeColor="text1"/>
          <w:rtl/>
        </w:rPr>
        <w:t xml:space="preserve"> همه</w:t>
      </w:r>
      <w:r w:rsidRPr="005571A4">
        <w:rPr>
          <w:rFonts w:hint="cs"/>
          <w:color w:val="000000" w:themeColor="text1"/>
          <w:rtl/>
        </w:rPr>
        <w:t xml:space="preserve"> بیت های در نظر گرفته شده </w:t>
      </w:r>
      <w:r w:rsidR="00BF25E4" w:rsidRPr="005571A4">
        <w:rPr>
          <w:rFonts w:hint="cs"/>
          <w:color w:val="000000" w:themeColor="text1"/>
          <w:rtl/>
        </w:rPr>
        <w:t>(</w:t>
      </w:r>
      <w:r w:rsidRPr="005571A4">
        <w:rPr>
          <w:rFonts w:hint="cs"/>
          <w:color w:val="000000" w:themeColor="text1"/>
          <w:rtl/>
        </w:rPr>
        <w:t>قسمت صحیح و اعشاری</w:t>
      </w:r>
      <w:r w:rsidR="00BF25E4" w:rsidRPr="005571A4">
        <w:rPr>
          <w:rFonts w:hint="cs"/>
          <w:color w:val="000000" w:themeColor="text1"/>
          <w:rtl/>
        </w:rPr>
        <w:t xml:space="preserve"> و بیت علامت)</w:t>
      </w:r>
    </w:p>
    <w:p w14:paraId="3A9CB4B9" w14:textId="63361685" w:rsidR="00AB379F" w:rsidRPr="005571A4" w:rsidRDefault="00AB379F" w:rsidP="005571A4">
      <w:pPr>
        <w:pStyle w:val="ListParagraph"/>
        <w:numPr>
          <w:ilvl w:val="0"/>
          <w:numId w:val="76"/>
        </w:numPr>
        <w:rPr>
          <w:color w:val="000000" w:themeColor="text1"/>
        </w:rPr>
      </w:pPr>
      <w:r w:rsidRPr="005571A4">
        <w:rPr>
          <w:rFonts w:hint="cs"/>
          <w:color w:val="000000" w:themeColor="text1"/>
          <w:rtl/>
        </w:rPr>
        <w:t>8 تعداد بیت های در نظر گرفته شده برای قسمت اعشاری</w:t>
      </w:r>
    </w:p>
    <w:p w14:paraId="5103E62D" w14:textId="77777777" w:rsidR="00373E04" w:rsidRDefault="00373E04" w:rsidP="00733DDC">
      <w:pPr>
        <w:rPr>
          <w:color w:val="000000" w:themeColor="text1"/>
        </w:rPr>
      </w:pPr>
    </w:p>
    <w:p w14:paraId="743D6777" w14:textId="10404AF7" w:rsidR="00373E04" w:rsidRDefault="00373E04" w:rsidP="00373E04">
      <w:pPr>
        <w:ind w:firstLine="0"/>
        <w:rPr>
          <w:color w:val="000000" w:themeColor="text1"/>
          <w:rtl/>
        </w:rPr>
      </w:pPr>
      <w:r>
        <w:rPr>
          <w:rFonts w:hint="cs"/>
          <w:color w:val="000000" w:themeColor="text1"/>
          <w:rtl/>
        </w:rPr>
        <w:t xml:space="preserve">پس در زمان تحلیل بر روی کاغذ از </w:t>
      </w:r>
      <w:r w:rsidR="00F13B8F">
        <w:rPr>
          <w:rFonts w:hint="cs"/>
          <w:color w:val="000000" w:themeColor="text1"/>
          <w:rtl/>
        </w:rPr>
        <w:t xml:space="preserve">روش </w:t>
      </w:r>
      <w:proofErr w:type="spellStart"/>
      <w:r w:rsidR="00F13B8F">
        <w:rPr>
          <w:color w:val="000000" w:themeColor="text1"/>
        </w:rPr>
        <w:t>s.m.n</w:t>
      </w:r>
      <w:proofErr w:type="spellEnd"/>
      <w:r w:rsidR="00F13B8F">
        <w:rPr>
          <w:rFonts w:hint="cs"/>
          <w:color w:val="000000" w:themeColor="text1"/>
          <w:rtl/>
        </w:rPr>
        <w:t xml:space="preserve"> و در هنگام استفاده از </w:t>
      </w:r>
      <w:proofErr w:type="spellStart"/>
      <w:r w:rsidR="00C0580B">
        <w:rPr>
          <w:rFonts w:hint="cs"/>
          <w:color w:val="000000" w:themeColor="text1"/>
        </w:rPr>
        <w:t>Matlab</w:t>
      </w:r>
      <w:proofErr w:type="spellEnd"/>
      <w:r w:rsidR="00F13B8F">
        <w:rPr>
          <w:rFonts w:hint="cs"/>
          <w:color w:val="000000" w:themeColor="text1"/>
          <w:rtl/>
        </w:rPr>
        <w:t xml:space="preserve"> از روش خود </w:t>
      </w:r>
      <w:proofErr w:type="spellStart"/>
      <w:r w:rsidR="00C0580B">
        <w:rPr>
          <w:rFonts w:hint="cs"/>
          <w:color w:val="000000" w:themeColor="text1"/>
        </w:rPr>
        <w:t>Matlab</w:t>
      </w:r>
      <w:proofErr w:type="spellEnd"/>
      <w:r w:rsidR="00F13B8F">
        <w:rPr>
          <w:rFonts w:hint="cs"/>
          <w:color w:val="000000" w:themeColor="text1"/>
          <w:rtl/>
        </w:rPr>
        <w:t xml:space="preserve"> استفاده می کنیم.</w:t>
      </w:r>
    </w:p>
    <w:p w14:paraId="05D75309" w14:textId="77777777" w:rsidR="00F13B8F" w:rsidRDefault="00F13B8F" w:rsidP="00373E04">
      <w:pPr>
        <w:ind w:firstLine="0"/>
        <w:rPr>
          <w:color w:val="000000" w:themeColor="text1"/>
          <w:rtl/>
        </w:rPr>
      </w:pPr>
    </w:p>
    <w:p w14:paraId="00BEF3ED" w14:textId="2F66FEAA" w:rsidR="00F13B8F" w:rsidRPr="005571A4" w:rsidRDefault="00BD558D" w:rsidP="00373E04">
      <w:pPr>
        <w:ind w:firstLine="0"/>
        <w:rPr>
          <w:color w:val="FF0000"/>
          <w:rtl/>
        </w:rPr>
      </w:pPr>
      <w:r w:rsidRPr="005571A4">
        <w:rPr>
          <w:rFonts w:hint="cs"/>
          <w:color w:val="FF0000"/>
          <w:rtl/>
        </w:rPr>
        <w:t>برای ک</w:t>
      </w:r>
      <w:r w:rsidR="00A954B2" w:rsidRPr="005571A4">
        <w:rPr>
          <w:rFonts w:hint="cs"/>
          <w:color w:val="FF0000"/>
          <w:rtl/>
        </w:rPr>
        <w:t>و</w:t>
      </w:r>
      <w:r w:rsidRPr="005571A4">
        <w:rPr>
          <w:rFonts w:hint="cs"/>
          <w:color w:val="FF0000"/>
          <w:rtl/>
        </w:rPr>
        <w:t xml:space="preserve">انتیزه کردن مدل </w:t>
      </w:r>
      <w:r w:rsidRPr="005571A4">
        <w:rPr>
          <w:color w:val="FF0000"/>
        </w:rPr>
        <w:t>Floating Point</w:t>
      </w:r>
      <w:r w:rsidRPr="005571A4">
        <w:rPr>
          <w:rFonts w:hint="cs"/>
          <w:color w:val="FF0000"/>
          <w:rtl/>
        </w:rPr>
        <w:t xml:space="preserve"> باید ابتدا ورودی های خارجی را کوانتیزه کنیم، سپس ورودی های داخلی مانند منابع سینوسی و ثابت داخل </w:t>
      </w:r>
      <w:r w:rsidRPr="005571A4">
        <w:rPr>
          <w:color w:val="FF0000"/>
        </w:rPr>
        <w:t>FPGA</w:t>
      </w:r>
      <w:r w:rsidRPr="005571A4">
        <w:rPr>
          <w:rFonts w:hint="cs"/>
          <w:color w:val="FF0000"/>
          <w:rtl/>
        </w:rPr>
        <w:t xml:space="preserve"> و در مرحله بعد کوانتیزه کردن عملگرها مانند جمع و ضرب و . . . </w:t>
      </w:r>
      <w:r w:rsidR="00136CB8" w:rsidRPr="005571A4">
        <w:rPr>
          <w:rFonts w:hint="cs"/>
          <w:color w:val="FF0000"/>
          <w:rtl/>
        </w:rPr>
        <w:t>.</w:t>
      </w:r>
    </w:p>
    <w:p w14:paraId="45F02FF3" w14:textId="77777777" w:rsidR="000316A8" w:rsidRDefault="00136CB8" w:rsidP="006D5F26">
      <w:pPr>
        <w:ind w:firstLine="0"/>
        <w:rPr>
          <w:color w:val="000000" w:themeColor="text1"/>
          <w:rtl/>
        </w:rPr>
      </w:pPr>
      <w:r>
        <w:rPr>
          <w:rFonts w:hint="cs"/>
          <w:color w:val="000000" w:themeColor="text1"/>
          <w:rtl/>
        </w:rPr>
        <w:t xml:space="preserve">عرض بیت ورودی های اصلی کاملا مشخص هستند و ما به عنوان طراح مقدار آنها را می دانیم، این ورودی ها می توانند خروجی های </w:t>
      </w:r>
      <w:r>
        <w:rPr>
          <w:color w:val="000000" w:themeColor="text1"/>
        </w:rPr>
        <w:t>ADC</w:t>
      </w:r>
      <w:r>
        <w:rPr>
          <w:rFonts w:hint="cs"/>
          <w:color w:val="000000" w:themeColor="text1"/>
          <w:rtl/>
        </w:rPr>
        <w:t xml:space="preserve"> یا . . . باشند.</w:t>
      </w:r>
      <w:r w:rsidR="006D5F26">
        <w:rPr>
          <w:rFonts w:hint="cs"/>
          <w:color w:val="000000" w:themeColor="text1"/>
          <w:rtl/>
        </w:rPr>
        <w:t xml:space="preserve"> مثلا اگر </w:t>
      </w:r>
      <w:r w:rsidR="006D5F26">
        <w:rPr>
          <w:color w:val="000000" w:themeColor="text1"/>
        </w:rPr>
        <w:t>ADC</w:t>
      </w:r>
      <w:r w:rsidR="006D5F26">
        <w:rPr>
          <w:rFonts w:hint="cs"/>
          <w:color w:val="000000" w:themeColor="text1"/>
          <w:rtl/>
        </w:rPr>
        <w:t xml:space="preserve"> ما 14 بیتی باشد لذا ورودی اصلی خود را 14 بیتی در نظر می گیریم.</w:t>
      </w:r>
    </w:p>
    <w:p w14:paraId="68613B4F" w14:textId="588D75E1" w:rsidR="00136CB8" w:rsidRDefault="00136CB8" w:rsidP="006D5F26">
      <w:pPr>
        <w:ind w:firstLine="0"/>
        <w:rPr>
          <w:color w:val="000000" w:themeColor="text1"/>
          <w:rtl/>
        </w:rPr>
      </w:pPr>
      <w:r>
        <w:rPr>
          <w:rFonts w:hint="cs"/>
          <w:color w:val="000000" w:themeColor="text1"/>
          <w:rtl/>
        </w:rPr>
        <w:t xml:space="preserve"> </w:t>
      </w:r>
    </w:p>
    <w:p w14:paraId="57D0D3F7" w14:textId="77777777" w:rsidR="00BD558D" w:rsidRDefault="00BD558D" w:rsidP="00373E04">
      <w:pPr>
        <w:ind w:firstLine="0"/>
        <w:rPr>
          <w:color w:val="000000" w:themeColor="text1"/>
          <w:rtl/>
        </w:rPr>
      </w:pPr>
    </w:p>
    <w:p w14:paraId="7D8F7CD1" w14:textId="05413D8E" w:rsidR="00F13B8F" w:rsidRDefault="00E94FD3" w:rsidP="00F13B8F">
      <w:pPr>
        <w:ind w:left="-1143" w:firstLine="0"/>
        <w:rPr>
          <w:color w:val="000000" w:themeColor="text1"/>
          <w:rtl/>
        </w:rPr>
      </w:pPr>
      <w:r>
        <w:rPr>
          <w:noProof/>
          <w:color w:val="000000" w:themeColor="text1"/>
          <w:rtl/>
          <w:lang w:val="fa-IR"/>
        </w:rPr>
        <w:lastRenderedPageBreak/>
        <mc:AlternateContent>
          <mc:Choice Requires="wps">
            <w:drawing>
              <wp:anchor distT="0" distB="0" distL="114300" distR="114300" simplePos="0" relativeHeight="251676672" behindDoc="0" locked="0" layoutInCell="1" allowOverlap="1" wp14:anchorId="32E32F14" wp14:editId="3E08E0A3">
                <wp:simplePos x="0" y="0"/>
                <wp:positionH relativeFrom="column">
                  <wp:posOffset>3832860</wp:posOffset>
                </wp:positionH>
                <wp:positionV relativeFrom="paragraph">
                  <wp:posOffset>2453640</wp:posOffset>
                </wp:positionV>
                <wp:extent cx="403860" cy="1409700"/>
                <wp:effectExtent l="38100" t="0" r="34290" b="57150"/>
                <wp:wrapNone/>
                <wp:docPr id="1456280496" name="Straight Arrow Connector 1"/>
                <wp:cNvGraphicFramePr/>
                <a:graphic xmlns:a="http://schemas.openxmlformats.org/drawingml/2006/main">
                  <a:graphicData uri="http://schemas.microsoft.com/office/word/2010/wordprocessingShape">
                    <wps:wsp>
                      <wps:cNvCnPr/>
                      <wps:spPr>
                        <a:xfrm flipH="1">
                          <a:off x="0" y="0"/>
                          <a:ext cx="403860"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664628" id="Straight Arrow Connector 1" o:spid="_x0000_s1026" type="#_x0000_t32" style="position:absolute;margin-left:301.8pt;margin-top:193.2pt;width:31.8pt;height:111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" strokecolor="#4579b8 [3044]">
                <v:stroke endarrow="block"/>
              </v:shape>
            </w:pict>
          </mc:Fallback>
        </mc:AlternateContent>
      </w:r>
      <w:r w:rsidR="00F13B8F" w:rsidRPr="00F13B8F">
        <w:rPr>
          <w:noProof/>
          <w:color w:val="000000" w:themeColor="text1"/>
          <w:rtl/>
        </w:rPr>
        <w:drawing>
          <wp:inline distT="0" distB="0" distL="0" distR="0" wp14:anchorId="733B983E" wp14:editId="0D63DBE4">
            <wp:extent cx="7003922" cy="3406140"/>
            <wp:effectExtent l="0" t="0" r="6985" b="3810"/>
            <wp:docPr id="56518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6268" name=""/>
                    <pic:cNvPicPr/>
                  </pic:nvPicPr>
                  <pic:blipFill>
                    <a:blip r:embed="rId26"/>
                    <a:stretch>
                      <a:fillRect/>
                    </a:stretch>
                  </pic:blipFill>
                  <pic:spPr>
                    <a:xfrm>
                      <a:off x="0" y="0"/>
                      <a:ext cx="7012506" cy="3410314"/>
                    </a:xfrm>
                    <a:prstGeom prst="rect">
                      <a:avLst/>
                    </a:prstGeom>
                  </pic:spPr>
                </pic:pic>
              </a:graphicData>
            </a:graphic>
          </wp:inline>
        </w:drawing>
      </w:r>
    </w:p>
    <w:p w14:paraId="347D3905" w14:textId="77777777" w:rsidR="00AB379F" w:rsidRDefault="00AB379F" w:rsidP="00733DDC">
      <w:pPr>
        <w:rPr>
          <w:color w:val="000000" w:themeColor="text1"/>
          <w:rtl/>
        </w:rPr>
      </w:pPr>
    </w:p>
    <w:p w14:paraId="79329900" w14:textId="77777777" w:rsidR="00E94FD3" w:rsidRDefault="00E94FD3" w:rsidP="00733DDC">
      <w:pPr>
        <w:rPr>
          <w:color w:val="000000" w:themeColor="text1"/>
          <w:rtl/>
        </w:rPr>
      </w:pPr>
    </w:p>
    <w:p w14:paraId="655FB50F" w14:textId="5FCE44E1" w:rsidR="00E94FD3" w:rsidRDefault="00E94FD3" w:rsidP="004D6B38">
      <w:pPr>
        <w:rPr>
          <w:color w:val="000000" w:themeColor="text1"/>
          <w:rtl/>
        </w:rPr>
      </w:pPr>
      <w:r>
        <w:rPr>
          <w:rFonts w:hint="cs"/>
          <w:color w:val="000000" w:themeColor="text1"/>
          <w:rtl/>
        </w:rPr>
        <w:t xml:space="preserve">به علت اینکه این قسمت خارج از </w:t>
      </w:r>
      <w:r>
        <w:rPr>
          <w:color w:val="000000" w:themeColor="text1"/>
        </w:rPr>
        <w:t>FPGA</w:t>
      </w:r>
      <w:r>
        <w:rPr>
          <w:rFonts w:hint="cs"/>
          <w:color w:val="000000" w:themeColor="text1"/>
          <w:rtl/>
        </w:rPr>
        <w:t xml:space="preserve"> و در جهان بیرون می باشد نیازی به کوانتیزه کردن آن نداریم.</w:t>
      </w:r>
      <w:r w:rsidR="005571A4">
        <w:rPr>
          <w:rFonts w:hint="cs"/>
          <w:color w:val="000000" w:themeColor="text1"/>
          <w:rtl/>
        </w:rPr>
        <w:t xml:space="preserve"> بلکه بعد از ضرب کننده مقدار کوانتیزه شده </w:t>
      </w:r>
      <w:r w:rsidR="005571A4">
        <w:rPr>
          <w:color w:val="000000" w:themeColor="text1"/>
        </w:rPr>
        <w:t>s.0.13</w:t>
      </w:r>
      <w:r w:rsidR="005571A4">
        <w:rPr>
          <w:rFonts w:hint="cs"/>
          <w:color w:val="000000" w:themeColor="text1"/>
          <w:rtl/>
        </w:rPr>
        <w:t xml:space="preserve"> را داریم.</w:t>
      </w:r>
    </w:p>
    <w:p w14:paraId="598ECE3A" w14:textId="0C66DB50" w:rsidR="005D19C5" w:rsidRDefault="000D3647" w:rsidP="00733DDC">
      <w:pPr>
        <w:rPr>
          <w:color w:val="000000" w:themeColor="text1"/>
          <w:rtl/>
        </w:rPr>
      </w:pPr>
      <w:r>
        <w:rPr>
          <w:rFonts w:hint="cs"/>
          <w:color w:val="000000" w:themeColor="text1"/>
          <w:rtl/>
        </w:rPr>
        <w:t>به شکل زیر دقت کنید:</w:t>
      </w:r>
    </w:p>
    <w:p w14:paraId="2F8A98B8" w14:textId="07421DF5" w:rsidR="000D3647" w:rsidRDefault="000D3647" w:rsidP="004D6B38">
      <w:pPr>
        <w:ind w:firstLine="27"/>
        <w:jc w:val="center"/>
        <w:rPr>
          <w:color w:val="000000" w:themeColor="text1"/>
          <w:rtl/>
        </w:rPr>
      </w:pPr>
      <w:r w:rsidRPr="000D3647">
        <w:rPr>
          <w:noProof/>
          <w:color w:val="000000" w:themeColor="text1"/>
          <w:rtl/>
        </w:rPr>
        <w:drawing>
          <wp:inline distT="0" distB="0" distL="0" distR="0" wp14:anchorId="0E83F73B" wp14:editId="14424505">
            <wp:extent cx="2501295" cy="2275114"/>
            <wp:effectExtent l="0" t="0" r="0" b="0"/>
            <wp:docPr id="21202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7652" name=""/>
                    <pic:cNvPicPr/>
                  </pic:nvPicPr>
                  <pic:blipFill>
                    <a:blip r:embed="rId27"/>
                    <a:stretch>
                      <a:fillRect/>
                    </a:stretch>
                  </pic:blipFill>
                  <pic:spPr>
                    <a:xfrm>
                      <a:off x="0" y="0"/>
                      <a:ext cx="2504646" cy="2278162"/>
                    </a:xfrm>
                    <a:prstGeom prst="rect">
                      <a:avLst/>
                    </a:prstGeom>
                  </pic:spPr>
                </pic:pic>
              </a:graphicData>
            </a:graphic>
          </wp:inline>
        </w:drawing>
      </w:r>
    </w:p>
    <w:p w14:paraId="40E301F1" w14:textId="77777777" w:rsidR="004D6B38" w:rsidRDefault="004D6B38" w:rsidP="000D3647">
      <w:pPr>
        <w:jc w:val="left"/>
        <w:rPr>
          <w:color w:val="000000" w:themeColor="text1"/>
          <w:rtl/>
        </w:rPr>
      </w:pPr>
    </w:p>
    <w:p w14:paraId="4C41BF37" w14:textId="4D5E9766" w:rsidR="000D3647" w:rsidRDefault="000D3647" w:rsidP="000D3647">
      <w:pPr>
        <w:jc w:val="left"/>
        <w:rPr>
          <w:color w:val="000000" w:themeColor="text1"/>
          <w:rtl/>
        </w:rPr>
      </w:pPr>
      <w:r>
        <w:rPr>
          <w:rFonts w:hint="cs"/>
          <w:color w:val="000000" w:themeColor="text1"/>
          <w:rtl/>
        </w:rPr>
        <w:t>همواره عمل ضرب باعث افزایش بخش صحیح و اعشاری عدد حاصلضرب می شود ولی معمولا عرض بیت های قسمت اعشاری که بیشتر از عرض بیت اعشاری ورودی اصلی باشند قابل خذف کردن می باشند و ارزش چندانی ندارند.</w:t>
      </w:r>
    </w:p>
    <w:p w14:paraId="710C5C22" w14:textId="7F4EA6A5" w:rsidR="00386114" w:rsidRDefault="005D2CB4" w:rsidP="004D6B38">
      <w:pPr>
        <w:ind w:firstLine="27"/>
        <w:jc w:val="center"/>
        <w:rPr>
          <w:color w:val="000000" w:themeColor="text1"/>
          <w:rtl/>
        </w:rPr>
      </w:pPr>
      <w:r w:rsidRPr="005D2CB4">
        <w:rPr>
          <w:noProof/>
          <w:color w:val="000000" w:themeColor="text1"/>
          <w:rtl/>
        </w:rPr>
        <w:lastRenderedPageBreak/>
        <w:drawing>
          <wp:inline distT="0" distB="0" distL="0" distR="0" wp14:anchorId="2EA086D4" wp14:editId="337B0D56">
            <wp:extent cx="2552700" cy="2013152"/>
            <wp:effectExtent l="0" t="0" r="0" b="6350"/>
            <wp:docPr id="194203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9350" name=""/>
                    <pic:cNvPicPr/>
                  </pic:nvPicPr>
                  <pic:blipFill>
                    <a:blip r:embed="rId28"/>
                    <a:stretch>
                      <a:fillRect/>
                    </a:stretch>
                  </pic:blipFill>
                  <pic:spPr>
                    <a:xfrm>
                      <a:off x="0" y="0"/>
                      <a:ext cx="2559717" cy="2018686"/>
                    </a:xfrm>
                    <a:prstGeom prst="rect">
                      <a:avLst/>
                    </a:prstGeom>
                  </pic:spPr>
                </pic:pic>
              </a:graphicData>
            </a:graphic>
          </wp:inline>
        </w:drawing>
      </w:r>
    </w:p>
    <w:p w14:paraId="618484DB" w14:textId="77777777" w:rsidR="005B0DFE" w:rsidRDefault="005B0DFE" w:rsidP="005B0DFE">
      <w:pPr>
        <w:rPr>
          <w:rtl/>
        </w:rPr>
      </w:pPr>
    </w:p>
    <w:p w14:paraId="7FB3C4E9" w14:textId="5A97F77E" w:rsidR="005B0DFE" w:rsidRDefault="005B0DFE" w:rsidP="005B0DFE">
      <w:pPr>
        <w:rPr>
          <w:rtl/>
        </w:rPr>
      </w:pPr>
      <w:r>
        <w:rPr>
          <w:rFonts w:hint="cs"/>
          <w:rtl/>
        </w:rPr>
        <w:t xml:space="preserve">به خروجی دقت کنید. قانونا باید از آنالیز </w:t>
      </w:r>
      <w:proofErr w:type="spellStart"/>
      <w:r>
        <w:t>s.m.n</w:t>
      </w:r>
      <w:proofErr w:type="spellEnd"/>
      <w:r>
        <w:rPr>
          <w:rFonts w:hint="cs"/>
          <w:rtl/>
        </w:rPr>
        <w:t xml:space="preserve">، عدد خروجی را </w:t>
      </w:r>
      <w:r>
        <w:t>s.4.13</w:t>
      </w:r>
      <w:r>
        <w:rPr>
          <w:rFonts w:hint="cs"/>
          <w:rtl/>
        </w:rPr>
        <w:t xml:space="preserve"> می گذاشتیم چون می دانیم جمع دو سیگنال در </w:t>
      </w:r>
      <w:r>
        <w:t>VHDL</w:t>
      </w:r>
      <w:r>
        <w:rPr>
          <w:rFonts w:hint="cs"/>
          <w:rtl/>
        </w:rPr>
        <w:t xml:space="preserve"> را باید در یک سیگنال با عرض بیتی به اندازه یک بیت بیشتر قرار داد چون ممکن است ج</w:t>
      </w:r>
      <w:r w:rsidR="00BB42C8">
        <w:rPr>
          <w:rFonts w:hint="cs"/>
          <w:rtl/>
        </w:rPr>
        <w:t>م</w:t>
      </w:r>
      <w:r>
        <w:rPr>
          <w:rFonts w:hint="cs"/>
          <w:rtl/>
        </w:rPr>
        <w:t xml:space="preserve">ع دو عدد باعث به وجود آمدن یک بیت </w:t>
      </w:r>
      <w:r w:rsidR="00BB42C8">
        <w:rPr>
          <w:rFonts w:hint="cs"/>
          <w:rtl/>
        </w:rPr>
        <w:t>سرریز</w:t>
      </w:r>
      <w:r>
        <w:rPr>
          <w:rFonts w:hint="cs"/>
          <w:rtl/>
        </w:rPr>
        <w:t xml:space="preserve"> شود. اما ما در اینجا این کار را نکردیم چون در مرحله قبل که جمع کردن سیگنال های ورودی داخلی بود، یک بیت به قسمت صحیح بابت ضرب شدن دو عدد در یکدیگر اضافه کرده ایم که می دانیم همان تکرار عدد علامت است، پس دیگر در هنگام تعیین عرض بیت خروجی نیازی نیست که به واسطه جمع ورو</w:t>
      </w:r>
      <w:r w:rsidR="004D6B38">
        <w:rPr>
          <w:rFonts w:hint="cs"/>
          <w:rtl/>
        </w:rPr>
        <w:t>د</w:t>
      </w:r>
      <w:r>
        <w:rPr>
          <w:rFonts w:hint="cs"/>
          <w:rtl/>
        </w:rPr>
        <w:t>ی های داخلی و خارجی یک بیت اضافه برای قسمت صحیح در نظر بگیریم.</w:t>
      </w:r>
    </w:p>
    <w:p w14:paraId="7D282DB6" w14:textId="5BCD281D" w:rsidR="005B0DFE" w:rsidRDefault="00384821" w:rsidP="005B0DFE">
      <w:pPr>
        <w:rPr>
          <w:rtl/>
        </w:rPr>
      </w:pPr>
      <w:r>
        <w:rPr>
          <w:rFonts w:hint="cs"/>
          <w:rtl/>
        </w:rPr>
        <w:t>پس اگر در الگوریتم و طرح خود یک جمع کننده داشته باشیم که یکی یا هر دو ورودی آن حاصل یک ضرب علامتدار باشد، نیازی نیست برای کنترل سرریز یک بیت به عرض بیت های خروجی جمع کننده اضافه کنیم.</w:t>
      </w:r>
      <w:r w:rsidR="003E0973">
        <w:rPr>
          <w:rFonts w:hint="cs"/>
          <w:rtl/>
        </w:rPr>
        <w:t xml:space="preserve"> چرا که این بیت قبلا در حاصلضرب اضافه شده است.</w:t>
      </w:r>
    </w:p>
    <w:p w14:paraId="312747CE" w14:textId="746F468B" w:rsidR="0008132E" w:rsidRDefault="0008132E" w:rsidP="00D44BB7">
      <w:pPr>
        <w:rPr>
          <w:rtl/>
        </w:rPr>
      </w:pPr>
      <w:r>
        <w:rPr>
          <w:rFonts w:hint="cs"/>
          <w:rtl/>
        </w:rPr>
        <w:t xml:space="preserve">در نرم افزار </w:t>
      </w:r>
      <w:proofErr w:type="spellStart"/>
      <w:r>
        <w:t>Matlab</w:t>
      </w:r>
      <w:proofErr w:type="spellEnd"/>
      <w:r>
        <w:rPr>
          <w:rFonts w:hint="cs"/>
          <w:rtl/>
        </w:rPr>
        <w:t xml:space="preserve"> هنگام کوانتیزه کردن</w:t>
      </w:r>
      <w:r w:rsidR="004D6B38">
        <w:rPr>
          <w:rFonts w:hint="cs"/>
          <w:rtl/>
        </w:rPr>
        <w:t xml:space="preserve">، انتخاب گزینه </w:t>
      </w:r>
      <w:r>
        <w:t>floor</w:t>
      </w:r>
      <w:r>
        <w:rPr>
          <w:rFonts w:hint="cs"/>
          <w:rtl/>
        </w:rPr>
        <w:t xml:space="preserve"> </w:t>
      </w:r>
      <w:r w:rsidR="004D6B38">
        <w:rPr>
          <w:rFonts w:hint="cs"/>
          <w:rtl/>
        </w:rPr>
        <w:t xml:space="preserve">در واقع </w:t>
      </w:r>
      <w:r>
        <w:rPr>
          <w:rFonts w:hint="cs"/>
          <w:rtl/>
        </w:rPr>
        <w:t xml:space="preserve">همان </w:t>
      </w:r>
      <w:r>
        <w:t>Truncation</w:t>
      </w:r>
      <w:r>
        <w:rPr>
          <w:rFonts w:hint="cs"/>
          <w:rtl/>
        </w:rPr>
        <w:t xml:space="preserve"> می باشد.</w:t>
      </w:r>
    </w:p>
    <w:p w14:paraId="4DB954BE" w14:textId="7982D4F7" w:rsidR="00D44BB7" w:rsidRDefault="00D44BB7" w:rsidP="00D44BB7">
      <w:pPr>
        <w:rPr>
          <w:rtl/>
        </w:rPr>
      </w:pPr>
      <w:r>
        <w:rPr>
          <w:rFonts w:hint="cs"/>
          <w:rtl/>
        </w:rPr>
        <w:t xml:space="preserve">در </w:t>
      </w:r>
      <w:r w:rsidR="00663484">
        <w:t>Simulink</w:t>
      </w:r>
      <w:r w:rsidR="00663484">
        <w:rPr>
          <w:rFonts w:hint="cs"/>
          <w:rtl/>
        </w:rPr>
        <w:t xml:space="preserve"> </w:t>
      </w:r>
      <w:r>
        <w:rPr>
          <w:rFonts w:hint="cs"/>
          <w:rtl/>
        </w:rPr>
        <w:t xml:space="preserve">برای اینکه </w:t>
      </w:r>
      <w:r w:rsidR="004503E1">
        <w:rPr>
          <w:rFonts w:hint="cs"/>
          <w:rtl/>
        </w:rPr>
        <w:t xml:space="preserve">ورودی و </w:t>
      </w:r>
      <w:r>
        <w:rPr>
          <w:rFonts w:hint="cs"/>
          <w:rtl/>
        </w:rPr>
        <w:t xml:space="preserve">خروجی خود را </w:t>
      </w:r>
      <w:r w:rsidR="00103341">
        <w:rPr>
          <w:rFonts w:hint="cs"/>
          <w:rtl/>
        </w:rPr>
        <w:t xml:space="preserve">از </w:t>
      </w:r>
      <w:r w:rsidR="00103341">
        <w:t>Simulink</w:t>
      </w:r>
      <w:r w:rsidR="00103341">
        <w:rPr>
          <w:rFonts w:hint="cs"/>
          <w:rtl/>
        </w:rPr>
        <w:t xml:space="preserve"> به فضای </w:t>
      </w:r>
      <w:r w:rsidR="00103341">
        <w:t>workspace</w:t>
      </w:r>
      <w:r w:rsidR="00103341">
        <w:rPr>
          <w:rFonts w:hint="cs"/>
          <w:rtl/>
        </w:rPr>
        <w:t xml:space="preserve"> ببریم تا </w:t>
      </w:r>
      <w:r>
        <w:rPr>
          <w:rFonts w:hint="cs"/>
          <w:rtl/>
        </w:rPr>
        <w:t xml:space="preserve">در </w:t>
      </w:r>
      <w:r w:rsidR="00103341">
        <w:rPr>
          <w:rFonts w:hint="cs"/>
          <w:rtl/>
        </w:rPr>
        <w:t xml:space="preserve">آنجا این مقادیر را در </w:t>
      </w:r>
      <w:r>
        <w:rPr>
          <w:rFonts w:hint="cs"/>
          <w:rtl/>
        </w:rPr>
        <w:t>یک فایل بریزیم</w:t>
      </w:r>
      <w:r w:rsidR="00103341">
        <w:rPr>
          <w:rFonts w:hint="cs"/>
          <w:rtl/>
        </w:rPr>
        <w:t>،</w:t>
      </w:r>
      <w:r>
        <w:rPr>
          <w:rFonts w:hint="cs"/>
          <w:rtl/>
        </w:rPr>
        <w:t xml:space="preserve"> از بلوکی با نام </w:t>
      </w:r>
      <w:r>
        <w:t>To Workspace</w:t>
      </w:r>
      <w:r>
        <w:rPr>
          <w:rFonts w:hint="cs"/>
          <w:rtl/>
        </w:rPr>
        <w:t xml:space="preserve"> استفاده می کنیم.</w:t>
      </w:r>
    </w:p>
    <w:p w14:paraId="293854B7" w14:textId="77777777" w:rsidR="002A04AB" w:rsidRDefault="002A04AB" w:rsidP="005B0DFE">
      <w:pPr>
        <w:rPr>
          <w:rtl/>
        </w:rPr>
      </w:pPr>
    </w:p>
    <w:p w14:paraId="7F4C9875" w14:textId="77777777" w:rsidR="00E320A6" w:rsidRDefault="00E320A6" w:rsidP="005B0DFE">
      <w:pPr>
        <w:rPr>
          <w:rtl/>
        </w:rPr>
      </w:pPr>
    </w:p>
    <w:p w14:paraId="66E43964" w14:textId="77777777" w:rsidR="00E320A6" w:rsidRDefault="00E320A6" w:rsidP="005B0DFE"/>
    <w:p w14:paraId="5A09A367" w14:textId="77777777" w:rsidR="00222D10" w:rsidRDefault="00222D10" w:rsidP="005B0DFE">
      <w:pPr>
        <w:rPr>
          <w:rtl/>
        </w:rPr>
      </w:pPr>
    </w:p>
    <w:p w14:paraId="57D0788E" w14:textId="77777777" w:rsidR="000A738F" w:rsidRDefault="000A738F" w:rsidP="005B0DFE">
      <w:pPr>
        <w:rPr>
          <w:rtl/>
        </w:rPr>
      </w:pPr>
    </w:p>
    <w:p w14:paraId="6ABDBB9F" w14:textId="77777777" w:rsidR="000A738F" w:rsidRDefault="000A738F" w:rsidP="005B0DFE">
      <w:pPr>
        <w:rPr>
          <w:rtl/>
        </w:rPr>
      </w:pPr>
    </w:p>
    <w:p w14:paraId="52C6739D" w14:textId="77777777" w:rsidR="000A738F" w:rsidRDefault="000A738F" w:rsidP="005B0DFE">
      <w:pPr>
        <w:rPr>
          <w:rtl/>
        </w:rPr>
      </w:pPr>
    </w:p>
    <w:p w14:paraId="2BBE49A7" w14:textId="77777777" w:rsidR="000A738F" w:rsidRDefault="000A738F" w:rsidP="005B0DFE">
      <w:pPr>
        <w:rPr>
          <w:rtl/>
        </w:rPr>
      </w:pPr>
    </w:p>
    <w:p w14:paraId="5E9DA9DE" w14:textId="77777777" w:rsidR="000A738F" w:rsidRDefault="000A738F" w:rsidP="005B0DFE"/>
    <w:p w14:paraId="29BA3226" w14:textId="77777777" w:rsidR="00C26579" w:rsidRDefault="00222D10" w:rsidP="00C26579">
      <w:pPr>
        <w:pStyle w:val="Heading2"/>
        <w:rPr>
          <w:rtl/>
        </w:rPr>
      </w:pPr>
      <w:r w:rsidRPr="00996FBF">
        <w:lastRenderedPageBreak/>
        <w:t>Scaling</w:t>
      </w:r>
      <w:r>
        <w:rPr>
          <w:rFonts w:hint="cs"/>
          <w:rtl/>
        </w:rPr>
        <w:t>:</w:t>
      </w:r>
    </w:p>
    <w:p w14:paraId="17BB805E" w14:textId="401611EB" w:rsidR="00222D10" w:rsidRDefault="006F5C7D" w:rsidP="005B0DFE">
      <w:r>
        <w:rPr>
          <w:rFonts w:hint="cs"/>
          <w:rtl/>
        </w:rPr>
        <w:t xml:space="preserve">به طور کلی به تغییر محل نقطه اعشاری </w:t>
      </w:r>
      <w:r>
        <w:t>scaling</w:t>
      </w:r>
      <w:r>
        <w:rPr>
          <w:rFonts w:hint="cs"/>
          <w:rtl/>
        </w:rPr>
        <w:t xml:space="preserve"> گفته می شود.</w:t>
      </w:r>
      <w:r w:rsidR="00996FBF">
        <w:rPr>
          <w:rFonts w:hint="cs"/>
          <w:rtl/>
        </w:rPr>
        <w:t xml:space="preserve"> </w:t>
      </w:r>
    </w:p>
    <w:p w14:paraId="7B7D2A5A" w14:textId="5940704F" w:rsidR="000A738F" w:rsidRDefault="000A738F" w:rsidP="000A738F">
      <w:pPr>
        <w:ind w:firstLine="0"/>
        <w:rPr>
          <w:rtl/>
        </w:rPr>
      </w:pPr>
      <w:r>
        <w:rPr>
          <w:rFonts w:hint="cs"/>
          <w:rtl/>
        </w:rPr>
        <w:t>این کار به دو شکل انجام می شود:</w:t>
      </w:r>
    </w:p>
    <w:p w14:paraId="56F6B7F9" w14:textId="783E8789" w:rsidR="000A738F" w:rsidRDefault="000A738F" w:rsidP="00E320A6">
      <w:pPr>
        <w:ind w:firstLine="0"/>
        <w:jc w:val="center"/>
        <w:rPr>
          <w:rtl/>
        </w:rPr>
      </w:pPr>
      <w:r w:rsidRPr="000A738F">
        <w:rPr>
          <w:noProof/>
          <w:rtl/>
        </w:rPr>
        <w:drawing>
          <wp:inline distT="0" distB="0" distL="0" distR="0" wp14:anchorId="11E286C3" wp14:editId="57046E61">
            <wp:extent cx="4133850" cy="2239799"/>
            <wp:effectExtent l="0" t="0" r="0" b="8255"/>
            <wp:docPr id="27470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05309" name=""/>
                    <pic:cNvPicPr/>
                  </pic:nvPicPr>
                  <pic:blipFill>
                    <a:blip r:embed="rId29"/>
                    <a:stretch>
                      <a:fillRect/>
                    </a:stretch>
                  </pic:blipFill>
                  <pic:spPr>
                    <a:xfrm>
                      <a:off x="0" y="0"/>
                      <a:ext cx="4156595" cy="2252123"/>
                    </a:xfrm>
                    <a:prstGeom prst="rect">
                      <a:avLst/>
                    </a:prstGeom>
                  </pic:spPr>
                </pic:pic>
              </a:graphicData>
            </a:graphic>
          </wp:inline>
        </w:drawing>
      </w:r>
    </w:p>
    <w:p w14:paraId="12710ABD" w14:textId="77777777" w:rsidR="000A738F" w:rsidRDefault="000A738F" w:rsidP="000A738F">
      <w:pPr>
        <w:rPr>
          <w:rtl/>
        </w:rPr>
      </w:pPr>
    </w:p>
    <w:p w14:paraId="77811B8B" w14:textId="48518CAE" w:rsidR="000A738F" w:rsidRDefault="000A738F" w:rsidP="000A738F">
      <w:pPr>
        <w:rPr>
          <w:rtl/>
        </w:rPr>
      </w:pPr>
      <w:r>
        <w:rPr>
          <w:rFonts w:hint="cs"/>
          <w:rtl/>
        </w:rPr>
        <w:t xml:space="preserve">در عمده موارد ما از </w:t>
      </w:r>
      <w:r>
        <w:t>Scaling</w:t>
      </w:r>
      <w:r>
        <w:rPr>
          <w:rFonts w:hint="cs"/>
          <w:rtl/>
        </w:rPr>
        <w:t xml:space="preserve"> واقعی استفاده می کنیم. مثلا در هنگام </w:t>
      </w:r>
      <w:proofErr w:type="spellStart"/>
      <w:r>
        <w:t>Trauncate</w:t>
      </w:r>
      <w:proofErr w:type="spellEnd"/>
      <w:r>
        <w:rPr>
          <w:rFonts w:hint="cs"/>
          <w:rtl/>
        </w:rPr>
        <w:t xml:space="preserve"> کردن یا . . .</w:t>
      </w:r>
    </w:p>
    <w:p w14:paraId="2E56B9D2" w14:textId="6BF72CB1" w:rsidR="000A738F" w:rsidRDefault="000A738F" w:rsidP="000A738F">
      <w:r>
        <w:rPr>
          <w:rFonts w:hint="cs"/>
          <w:rtl/>
        </w:rPr>
        <w:t xml:space="preserve">ولی در برخی موارد می توان با استفاده از </w:t>
      </w:r>
      <w:r>
        <w:t>Scaling</w:t>
      </w:r>
      <w:r>
        <w:rPr>
          <w:rFonts w:hint="cs"/>
          <w:rtl/>
        </w:rPr>
        <w:t xml:space="preserve"> مجازی جادو کرد! مثلا فرض کنیم در بخشی از عملیات پیاده سازی نیاز داریم یک مقدار را در عدد 2 ضرب کنیم، برای این کار می توان از یک ضرب کننده استفاده کرد و در نتیجه مقداری </w:t>
      </w:r>
      <w:r>
        <w:t>Resource</w:t>
      </w:r>
      <w:r>
        <w:rPr>
          <w:rFonts w:hint="cs"/>
          <w:rtl/>
        </w:rPr>
        <w:t xml:space="preserve"> را مورد استفاده قرار داد و یا فقط در هنگام آنالیز طرح در ذهن خود این ضرب در 2 را در نظر بگیریم، یعنی مثلا هنگام آنالیز </w:t>
      </w:r>
      <w:proofErr w:type="spellStart"/>
      <w:r>
        <w:t>s.m.n</w:t>
      </w:r>
      <w:proofErr w:type="spellEnd"/>
      <w:r>
        <w:rPr>
          <w:rFonts w:hint="cs"/>
          <w:rtl/>
        </w:rPr>
        <w:t xml:space="preserve"> یک بیت از </w:t>
      </w:r>
      <w:r>
        <w:t xml:space="preserve">n </w:t>
      </w:r>
      <w:r>
        <w:rPr>
          <w:rFonts w:hint="cs"/>
          <w:rtl/>
        </w:rPr>
        <w:t xml:space="preserve">کم کرده و به </w:t>
      </w:r>
      <w:r>
        <w:t>m</w:t>
      </w:r>
      <w:r>
        <w:rPr>
          <w:rFonts w:hint="cs"/>
          <w:rtl/>
        </w:rPr>
        <w:t xml:space="preserve"> اضافه کنیم</w:t>
      </w:r>
      <w:r w:rsidR="00F62173">
        <w:rPr>
          <w:rFonts w:hint="cs"/>
          <w:rtl/>
        </w:rPr>
        <w:t>، بدون اینکه از هیچ سخت افزاری استفاده کنیم.</w:t>
      </w:r>
      <w:r w:rsidR="007A3E37">
        <w:rPr>
          <w:rFonts w:hint="cs"/>
          <w:rtl/>
        </w:rPr>
        <w:t xml:space="preserve"> پس توسط </w:t>
      </w:r>
      <w:r w:rsidR="007A3E37">
        <w:t>Scaling</w:t>
      </w:r>
      <w:r w:rsidR="007A3E37">
        <w:rPr>
          <w:rFonts w:hint="cs"/>
          <w:rtl/>
        </w:rPr>
        <w:t xml:space="preserve"> مجازی می توان جادو کرد یعنی اینکه ضرب و تقسیم بر اعدادی که مضرب 2 هستند را می توان به صورت ذهنی و نه به صورت سخت افزاری پیاده سازی کرد.</w:t>
      </w:r>
    </w:p>
    <w:p w14:paraId="1645E60E" w14:textId="53439FC4" w:rsidR="000A738F" w:rsidRDefault="000A738F" w:rsidP="000A738F">
      <w:r>
        <w:t>Scaling</w:t>
      </w:r>
      <w:r>
        <w:rPr>
          <w:rFonts w:hint="cs"/>
          <w:rtl/>
        </w:rPr>
        <w:t xml:space="preserve"> </w:t>
      </w:r>
      <w:r w:rsidR="005428C9">
        <w:rPr>
          <w:rFonts w:hint="cs"/>
          <w:rtl/>
        </w:rPr>
        <w:t>م</w:t>
      </w:r>
      <w:r>
        <w:rPr>
          <w:rFonts w:hint="cs"/>
          <w:rtl/>
        </w:rPr>
        <w:t>جازی در واقع همون کاری هستش که ما در پروژه های خودمون هم انجام میدیم و یک سیگنال رو در یک مقداری ضرب می کنیم.</w:t>
      </w:r>
    </w:p>
    <w:p w14:paraId="21CF4BE7" w14:textId="77777777" w:rsidR="009E631B" w:rsidRDefault="009E631B" w:rsidP="000A738F"/>
    <w:p w14:paraId="10477844" w14:textId="77777777" w:rsidR="009E631B" w:rsidRDefault="009E631B" w:rsidP="000A738F"/>
    <w:p w14:paraId="6DFFCAB7" w14:textId="77777777" w:rsidR="009E631B" w:rsidRDefault="009E631B" w:rsidP="000A738F"/>
    <w:p w14:paraId="60FBED9A" w14:textId="77777777" w:rsidR="009E631B" w:rsidRDefault="009E631B" w:rsidP="000A738F"/>
    <w:p w14:paraId="47F78778" w14:textId="77777777" w:rsidR="009E631B" w:rsidRDefault="009E631B" w:rsidP="000A738F"/>
    <w:p w14:paraId="02A22C1C" w14:textId="77777777" w:rsidR="009E631B" w:rsidRDefault="009E631B" w:rsidP="000A738F"/>
    <w:p w14:paraId="149B5203" w14:textId="77777777" w:rsidR="009E631B" w:rsidRDefault="009E631B" w:rsidP="000A738F"/>
    <w:p w14:paraId="14040B5B" w14:textId="1D870F2A" w:rsidR="009E631B" w:rsidRDefault="009E631B" w:rsidP="009E631B">
      <w:pPr>
        <w:ind w:firstLine="0"/>
        <w:rPr>
          <w:rtl/>
        </w:rPr>
      </w:pPr>
    </w:p>
    <w:p w14:paraId="238A138E" w14:textId="77777777" w:rsidR="00682C04" w:rsidRDefault="00682C04" w:rsidP="009E631B">
      <w:pPr>
        <w:ind w:firstLine="0"/>
        <w:rPr>
          <w:rtl/>
        </w:rPr>
      </w:pPr>
    </w:p>
    <w:p w14:paraId="59374716" w14:textId="0BEEDA70" w:rsidR="009E631B" w:rsidRPr="00F77A1E" w:rsidRDefault="009E631B" w:rsidP="00C26579">
      <w:pPr>
        <w:pStyle w:val="Heading1"/>
        <w:rPr>
          <w:rtl/>
        </w:rPr>
      </w:pPr>
      <w:r w:rsidRPr="00F77A1E">
        <w:rPr>
          <w:rFonts w:hint="cs"/>
          <w:rtl/>
        </w:rPr>
        <w:lastRenderedPageBreak/>
        <w:t xml:space="preserve">7 گام پیاده سازی الگوریتم های پردازش سیگنال </w:t>
      </w:r>
    </w:p>
    <w:p w14:paraId="33BA2FC1" w14:textId="6F4F632B" w:rsidR="009E631B" w:rsidRPr="00F77A1E" w:rsidRDefault="009E631B" w:rsidP="009E631B">
      <w:pPr>
        <w:pStyle w:val="ListParagraph"/>
        <w:numPr>
          <w:ilvl w:val="0"/>
          <w:numId w:val="78"/>
        </w:numPr>
        <w:rPr>
          <w:b/>
          <w:bCs/>
        </w:rPr>
      </w:pPr>
      <w:r w:rsidRPr="00F77A1E">
        <w:rPr>
          <w:rFonts w:hint="cs"/>
          <w:b/>
          <w:bCs/>
          <w:rtl/>
        </w:rPr>
        <w:t xml:space="preserve">بررسی مدل </w:t>
      </w:r>
      <w:r w:rsidRPr="00F77A1E">
        <w:rPr>
          <w:b/>
          <w:bCs/>
        </w:rPr>
        <w:t>Floating Point</w:t>
      </w:r>
      <w:r w:rsidRPr="00F77A1E">
        <w:rPr>
          <w:rFonts w:hint="cs"/>
          <w:b/>
          <w:bCs/>
          <w:rtl/>
        </w:rPr>
        <w:t xml:space="preserve"> در </w:t>
      </w:r>
      <w:r w:rsidR="00AB0510" w:rsidRPr="00F77A1E">
        <w:rPr>
          <w:rFonts w:hint="cs"/>
          <w:b/>
          <w:bCs/>
          <w:rtl/>
        </w:rPr>
        <w:t xml:space="preserve">محیط </w:t>
      </w:r>
      <w:proofErr w:type="spellStart"/>
      <w:r w:rsidR="00AB0510" w:rsidRPr="00F77A1E">
        <w:rPr>
          <w:b/>
          <w:bCs/>
        </w:rPr>
        <w:t>Matlab</w:t>
      </w:r>
      <w:proofErr w:type="spellEnd"/>
      <w:r w:rsidRPr="00F77A1E">
        <w:rPr>
          <w:rFonts w:hint="cs"/>
          <w:b/>
          <w:bCs/>
          <w:rtl/>
        </w:rPr>
        <w:t xml:space="preserve"> و رفع ابهامات</w:t>
      </w:r>
    </w:p>
    <w:p w14:paraId="04B9035D" w14:textId="4033D64F" w:rsidR="00C80F21" w:rsidRDefault="00C80F21" w:rsidP="00C80F21">
      <w:pPr>
        <w:rPr>
          <w:rtl/>
        </w:rPr>
      </w:pPr>
      <w:r>
        <w:rPr>
          <w:rFonts w:hint="cs"/>
          <w:rtl/>
        </w:rPr>
        <w:t>مدل ارا</w:t>
      </w:r>
      <w:r w:rsidR="00655E9A">
        <w:rPr>
          <w:rFonts w:hint="cs"/>
          <w:rtl/>
        </w:rPr>
        <w:t>ئ</w:t>
      </w:r>
      <w:r>
        <w:rPr>
          <w:rFonts w:hint="cs"/>
          <w:rtl/>
        </w:rPr>
        <w:t>ه شده ب</w:t>
      </w:r>
      <w:r w:rsidR="00655E9A">
        <w:rPr>
          <w:rFonts w:hint="cs"/>
          <w:rtl/>
        </w:rPr>
        <w:t>ه</w:t>
      </w:r>
      <w:r>
        <w:rPr>
          <w:rFonts w:hint="cs"/>
          <w:rtl/>
        </w:rPr>
        <w:t xml:space="preserve"> ما می تواند در قالب های گوناگون مثل فایل </w:t>
      </w:r>
      <w:r>
        <w:t>C</w:t>
      </w:r>
      <w:r>
        <w:rPr>
          <w:rFonts w:hint="cs"/>
          <w:rtl/>
        </w:rPr>
        <w:t>، فرمول یا ... باشد</w:t>
      </w:r>
      <w:r w:rsidR="00BA6786">
        <w:rPr>
          <w:rFonts w:hint="cs"/>
          <w:rtl/>
        </w:rPr>
        <w:t>.</w:t>
      </w:r>
      <w:r>
        <w:rPr>
          <w:rFonts w:hint="cs"/>
          <w:rtl/>
        </w:rPr>
        <w:t xml:space="preserve"> باید آن را به یک مدل </w:t>
      </w:r>
      <w:r>
        <w:t>Floating Point</w:t>
      </w:r>
      <w:r>
        <w:rPr>
          <w:rFonts w:hint="cs"/>
          <w:rtl/>
        </w:rPr>
        <w:t xml:space="preserve"> در متلب تبدیل کنیم و هماهنگی های لازم را با طراح </w:t>
      </w:r>
      <w:r>
        <w:t>system</w:t>
      </w:r>
      <w:r>
        <w:rPr>
          <w:rFonts w:hint="cs"/>
          <w:rtl/>
        </w:rPr>
        <w:t xml:space="preserve"> </w:t>
      </w:r>
      <w:r w:rsidR="000A38FB">
        <w:rPr>
          <w:rFonts w:hint="cs"/>
          <w:rtl/>
        </w:rPr>
        <w:t xml:space="preserve">یعنی طراح الگوریتم </w:t>
      </w:r>
      <w:r>
        <w:rPr>
          <w:rFonts w:hint="cs"/>
          <w:rtl/>
        </w:rPr>
        <w:t>انجام دهیم.</w:t>
      </w:r>
    </w:p>
    <w:p w14:paraId="28DF9DD0" w14:textId="77777777" w:rsidR="009E631B" w:rsidRDefault="009E631B" w:rsidP="00C80F21">
      <w:pPr>
        <w:rPr>
          <w:rtl/>
        </w:rPr>
      </w:pPr>
    </w:p>
    <w:p w14:paraId="0C0F6565" w14:textId="16D257C4" w:rsidR="00DE26DF" w:rsidRPr="00F77A1E" w:rsidRDefault="00797370" w:rsidP="00BA29C3">
      <w:pPr>
        <w:pStyle w:val="ListParagraph"/>
        <w:numPr>
          <w:ilvl w:val="0"/>
          <w:numId w:val="78"/>
        </w:numPr>
        <w:rPr>
          <w:b/>
          <w:bCs/>
        </w:rPr>
      </w:pPr>
      <w:r w:rsidRPr="00F77A1E">
        <w:rPr>
          <w:rFonts w:hint="cs"/>
          <w:b/>
          <w:bCs/>
          <w:rtl/>
        </w:rPr>
        <w:t xml:space="preserve">کوانتیزاسیون مدل </w:t>
      </w:r>
      <w:r w:rsidRPr="00F77A1E">
        <w:rPr>
          <w:b/>
          <w:bCs/>
        </w:rPr>
        <w:t>Floating Point</w:t>
      </w:r>
      <w:r w:rsidRPr="00F77A1E">
        <w:rPr>
          <w:rFonts w:hint="cs"/>
          <w:b/>
          <w:bCs/>
          <w:rtl/>
        </w:rPr>
        <w:t xml:space="preserve"> و تهیه مدل </w:t>
      </w:r>
      <w:r w:rsidRPr="00F77A1E">
        <w:rPr>
          <w:b/>
          <w:bCs/>
        </w:rPr>
        <w:t>Fixed Point</w:t>
      </w:r>
      <w:r w:rsidRPr="00F77A1E">
        <w:rPr>
          <w:rFonts w:hint="cs"/>
          <w:b/>
          <w:bCs/>
          <w:rtl/>
        </w:rPr>
        <w:t xml:space="preserve"> یا طلایی</w:t>
      </w:r>
    </w:p>
    <w:p w14:paraId="5582A922" w14:textId="15A44F86" w:rsidR="00BA29C3" w:rsidRDefault="00BA29C3" w:rsidP="00BA29C3">
      <w:pPr>
        <w:rPr>
          <w:rtl/>
        </w:rPr>
      </w:pPr>
      <w:r>
        <w:rPr>
          <w:rFonts w:hint="cs"/>
          <w:rtl/>
        </w:rPr>
        <w:t xml:space="preserve">یک کپی از مدل </w:t>
      </w:r>
      <w:r>
        <w:t>Floating Point</w:t>
      </w:r>
      <w:r>
        <w:rPr>
          <w:rFonts w:hint="cs"/>
          <w:rtl/>
        </w:rPr>
        <w:t xml:space="preserve"> ایجاد می کنیم و آن را مدل طلایی می نامیم</w:t>
      </w:r>
      <w:r w:rsidR="00542087">
        <w:rPr>
          <w:rFonts w:hint="cs"/>
          <w:rtl/>
        </w:rPr>
        <w:t>.</w:t>
      </w:r>
    </w:p>
    <w:p w14:paraId="0104B6E6" w14:textId="77777777" w:rsidR="00BA29C3" w:rsidRDefault="00BA29C3" w:rsidP="00BA29C3">
      <w:pPr>
        <w:rPr>
          <w:rtl/>
        </w:rPr>
      </w:pPr>
    </w:p>
    <w:p w14:paraId="44056FC9" w14:textId="19B56F28" w:rsidR="00BA29C3" w:rsidRPr="00F77A1E" w:rsidRDefault="00B7019F" w:rsidP="00BA29C3">
      <w:pPr>
        <w:pStyle w:val="ListParagraph"/>
        <w:numPr>
          <w:ilvl w:val="0"/>
          <w:numId w:val="78"/>
        </w:numPr>
        <w:rPr>
          <w:b/>
          <w:bCs/>
        </w:rPr>
      </w:pPr>
      <w:r w:rsidRPr="00F77A1E">
        <w:rPr>
          <w:rFonts w:hint="cs"/>
          <w:b/>
          <w:bCs/>
          <w:rtl/>
        </w:rPr>
        <w:t>بررسی اثرات خطای کوانتیزاسیون و محاسبه کمترین عرض بیت ها</w:t>
      </w:r>
    </w:p>
    <w:p w14:paraId="1D45116A" w14:textId="77777777" w:rsidR="00B7019F" w:rsidRDefault="00B7019F" w:rsidP="00B7019F">
      <w:pPr>
        <w:rPr>
          <w:rtl/>
        </w:rPr>
      </w:pPr>
      <w:r>
        <w:rPr>
          <w:rFonts w:hint="cs"/>
          <w:rtl/>
        </w:rPr>
        <w:t>این مرحله، مهمترین مرحله کار ما می باشد. که در سه مرحله انجام می شود:</w:t>
      </w:r>
    </w:p>
    <w:p w14:paraId="74AC809D" w14:textId="77777777" w:rsidR="00B7019F" w:rsidRDefault="00B7019F" w:rsidP="00B7019F">
      <w:pPr>
        <w:pStyle w:val="ListParagraph"/>
        <w:numPr>
          <w:ilvl w:val="0"/>
          <w:numId w:val="76"/>
        </w:numPr>
      </w:pPr>
      <w:r>
        <w:rPr>
          <w:rFonts w:hint="cs"/>
          <w:rtl/>
        </w:rPr>
        <w:t xml:space="preserve"> کوانتیزاسیون ورودی های اصلی</w:t>
      </w:r>
    </w:p>
    <w:p w14:paraId="01FCD877" w14:textId="6DBEDFC2" w:rsidR="00B7019F" w:rsidRDefault="00B7019F" w:rsidP="00B7019F">
      <w:pPr>
        <w:pStyle w:val="ListParagraph"/>
        <w:numPr>
          <w:ilvl w:val="0"/>
          <w:numId w:val="76"/>
        </w:numPr>
      </w:pPr>
      <w:r>
        <w:rPr>
          <w:rFonts w:hint="cs"/>
          <w:rtl/>
        </w:rPr>
        <w:t>کوانتیزاسیون ورودی های داخلی</w:t>
      </w:r>
    </w:p>
    <w:p w14:paraId="2F3CDAC4" w14:textId="4E9B07F7" w:rsidR="00B7019F" w:rsidRDefault="00B7019F" w:rsidP="00B7019F">
      <w:pPr>
        <w:pStyle w:val="ListParagraph"/>
        <w:numPr>
          <w:ilvl w:val="0"/>
          <w:numId w:val="76"/>
        </w:numPr>
      </w:pPr>
      <w:r>
        <w:rPr>
          <w:rFonts w:hint="cs"/>
          <w:rtl/>
        </w:rPr>
        <w:t>کوانتیزاسیون عملگرها</w:t>
      </w:r>
    </w:p>
    <w:p w14:paraId="58866559" w14:textId="77777777" w:rsidR="005C124F" w:rsidRDefault="005C124F" w:rsidP="00C22CB7">
      <w:pPr>
        <w:pStyle w:val="ListParagraph"/>
        <w:ind w:left="757" w:firstLine="0"/>
      </w:pPr>
    </w:p>
    <w:p w14:paraId="124348EB" w14:textId="4B738AF2" w:rsidR="005C124F" w:rsidRPr="00F77A1E" w:rsidRDefault="00B253EF" w:rsidP="005C124F">
      <w:pPr>
        <w:pStyle w:val="ListParagraph"/>
        <w:numPr>
          <w:ilvl w:val="0"/>
          <w:numId w:val="78"/>
        </w:numPr>
        <w:rPr>
          <w:b/>
          <w:bCs/>
        </w:rPr>
      </w:pPr>
      <w:r w:rsidRPr="00F77A1E">
        <w:rPr>
          <w:rFonts w:hint="cs"/>
          <w:b/>
          <w:bCs/>
          <w:rtl/>
        </w:rPr>
        <w:t>انجام شبیه سازی و ذخیره سازی ورودی و خروجی در فایل متن</w:t>
      </w:r>
      <w:r w:rsidR="0067712B" w:rsidRPr="00F77A1E">
        <w:rPr>
          <w:rFonts w:hint="cs"/>
          <w:b/>
          <w:bCs/>
          <w:rtl/>
        </w:rPr>
        <w:t>ی</w:t>
      </w:r>
    </w:p>
    <w:p w14:paraId="6F2BA952" w14:textId="25BA5CF0" w:rsidR="0067712B" w:rsidRDefault="0067712B" w:rsidP="0067712B">
      <w:pPr>
        <w:ind w:left="360" w:firstLine="0"/>
        <w:rPr>
          <w:rtl/>
        </w:rPr>
      </w:pPr>
      <w:r>
        <w:rPr>
          <w:rFonts w:hint="cs"/>
          <w:rtl/>
        </w:rPr>
        <w:t xml:space="preserve">این کار به کمک بلوک های </w:t>
      </w:r>
      <w:r>
        <w:t>To Work Space</w:t>
      </w:r>
      <w:r>
        <w:rPr>
          <w:rFonts w:hint="cs"/>
          <w:rtl/>
        </w:rPr>
        <w:t xml:space="preserve"> در محیط </w:t>
      </w:r>
      <w:proofErr w:type="spellStart"/>
      <w:r>
        <w:t>Matlab</w:t>
      </w:r>
      <w:proofErr w:type="spellEnd"/>
      <w:r>
        <w:t xml:space="preserve"> Simulink</w:t>
      </w:r>
      <w:r>
        <w:rPr>
          <w:rFonts w:hint="cs"/>
          <w:rtl/>
        </w:rPr>
        <w:t xml:space="preserve"> انجام می شود. بعد از </w:t>
      </w:r>
      <w:r w:rsidR="00542087">
        <w:rPr>
          <w:rFonts w:hint="cs"/>
          <w:rtl/>
        </w:rPr>
        <w:t>ش</w:t>
      </w:r>
      <w:r>
        <w:rPr>
          <w:rFonts w:hint="cs"/>
          <w:rtl/>
        </w:rPr>
        <w:t xml:space="preserve">بیه سازی در </w:t>
      </w:r>
      <w:proofErr w:type="spellStart"/>
      <w:r>
        <w:t>Matlab</w:t>
      </w:r>
      <w:proofErr w:type="spellEnd"/>
      <w:r>
        <w:rPr>
          <w:rFonts w:hint="cs"/>
          <w:rtl/>
        </w:rPr>
        <w:t xml:space="preserve"> ورودی های به مدل </w:t>
      </w:r>
      <w:r>
        <w:t>Fixed Point</w:t>
      </w:r>
      <w:r>
        <w:rPr>
          <w:rFonts w:hint="cs"/>
          <w:rtl/>
        </w:rPr>
        <w:t xml:space="preserve"> و خروجی های مدل</w:t>
      </w:r>
      <w:r w:rsidR="00542087">
        <w:rPr>
          <w:rFonts w:hint="cs"/>
          <w:rtl/>
        </w:rPr>
        <w:t xml:space="preserve"> </w:t>
      </w:r>
      <w:r w:rsidR="00542087">
        <w:t>Fixed Point</w:t>
      </w:r>
      <w:r>
        <w:rPr>
          <w:rFonts w:hint="cs"/>
          <w:rtl/>
        </w:rPr>
        <w:t xml:space="preserve"> را در یک فایل قرار می دهیم. علت قرار دادن ورودی</w:t>
      </w:r>
      <w:r w:rsidR="00237FDC">
        <w:rPr>
          <w:rFonts w:hint="cs"/>
          <w:rtl/>
        </w:rPr>
        <w:t xml:space="preserve"> های</w:t>
      </w:r>
      <w:r>
        <w:rPr>
          <w:rFonts w:hint="cs"/>
          <w:rtl/>
        </w:rPr>
        <w:t xml:space="preserve"> مدل </w:t>
      </w:r>
      <w:r>
        <w:t>Fixed Point</w:t>
      </w:r>
      <w:r>
        <w:rPr>
          <w:rFonts w:hint="cs"/>
          <w:rtl/>
        </w:rPr>
        <w:t xml:space="preserve"> در یک فایل متنی این است که قرار است از آن به عنوان ورودی به </w:t>
      </w:r>
      <w:r w:rsidR="00B1451B">
        <w:rPr>
          <w:rFonts w:hint="cs"/>
          <w:rtl/>
        </w:rPr>
        <w:t>مدل</w:t>
      </w:r>
      <w:r>
        <w:rPr>
          <w:rFonts w:hint="cs"/>
          <w:rtl/>
        </w:rPr>
        <w:t xml:space="preserve"> </w:t>
      </w:r>
      <w:r>
        <w:t>VHDL</w:t>
      </w:r>
      <w:r>
        <w:rPr>
          <w:rFonts w:hint="cs"/>
          <w:rtl/>
        </w:rPr>
        <w:t xml:space="preserve"> استفاده کنیم.</w:t>
      </w:r>
      <w:r w:rsidR="00301563">
        <w:rPr>
          <w:rFonts w:hint="cs"/>
          <w:rtl/>
        </w:rPr>
        <w:t xml:space="preserve"> علت قرار دادن خروجی مدل </w:t>
      </w:r>
      <w:r w:rsidR="00301563">
        <w:t>Fixed Point</w:t>
      </w:r>
      <w:r w:rsidR="00301563">
        <w:rPr>
          <w:rFonts w:hint="cs"/>
          <w:rtl/>
        </w:rPr>
        <w:t xml:space="preserve"> در یک فایل متنی این است که قرار است در ادامه این خروجی را با خروجی مدل </w:t>
      </w:r>
      <w:r w:rsidR="00301563">
        <w:t>VHDL</w:t>
      </w:r>
      <w:r w:rsidR="00301563">
        <w:rPr>
          <w:rFonts w:hint="cs"/>
          <w:rtl/>
        </w:rPr>
        <w:t xml:space="preserve"> مقایسه کنیم.</w:t>
      </w:r>
    </w:p>
    <w:p w14:paraId="7F0D739E" w14:textId="1FC4C4E6" w:rsidR="0067712B" w:rsidRPr="00F77A1E" w:rsidRDefault="00B1451B" w:rsidP="00B1451B">
      <w:pPr>
        <w:pStyle w:val="ListParagraph"/>
        <w:numPr>
          <w:ilvl w:val="0"/>
          <w:numId w:val="78"/>
        </w:numPr>
        <w:rPr>
          <w:b/>
          <w:bCs/>
        </w:rPr>
      </w:pPr>
      <w:r w:rsidRPr="00F77A1E">
        <w:rPr>
          <w:rFonts w:hint="cs"/>
          <w:b/>
          <w:bCs/>
          <w:rtl/>
        </w:rPr>
        <w:t xml:space="preserve">پیاده سازی الگوریتم به زبان </w:t>
      </w:r>
      <w:r w:rsidRPr="00F77A1E">
        <w:rPr>
          <w:b/>
          <w:bCs/>
        </w:rPr>
        <w:t>VHDL</w:t>
      </w:r>
      <w:r w:rsidRPr="00F77A1E">
        <w:rPr>
          <w:rFonts w:hint="cs"/>
          <w:b/>
          <w:bCs/>
          <w:rtl/>
        </w:rPr>
        <w:t xml:space="preserve"> بر مبنای نتایج مدل طلایی</w:t>
      </w:r>
    </w:p>
    <w:p w14:paraId="6F5CB536" w14:textId="7752F1F9" w:rsidR="00B1451B" w:rsidRPr="00F77A1E" w:rsidRDefault="00F77A1E" w:rsidP="00F77A1E">
      <w:pPr>
        <w:pStyle w:val="ListParagraph"/>
        <w:numPr>
          <w:ilvl w:val="0"/>
          <w:numId w:val="78"/>
        </w:numPr>
        <w:rPr>
          <w:b/>
          <w:bCs/>
        </w:rPr>
      </w:pPr>
      <w:r w:rsidRPr="00F77A1E">
        <w:rPr>
          <w:rFonts w:hint="cs"/>
          <w:b/>
          <w:bCs/>
          <w:rtl/>
        </w:rPr>
        <w:t xml:space="preserve">شبیه سازی کد </w:t>
      </w:r>
      <w:r w:rsidRPr="00F77A1E">
        <w:rPr>
          <w:b/>
          <w:bCs/>
        </w:rPr>
        <w:t>VHDL</w:t>
      </w:r>
      <w:r w:rsidRPr="00F77A1E">
        <w:rPr>
          <w:rFonts w:hint="cs"/>
          <w:b/>
          <w:bCs/>
          <w:rtl/>
        </w:rPr>
        <w:t xml:space="preserve"> با اعمال همان ورودی های مدل طلایی</w:t>
      </w:r>
    </w:p>
    <w:p w14:paraId="4781B999" w14:textId="1D50E99D" w:rsidR="007D7497" w:rsidRDefault="00F77A1E" w:rsidP="007D7497">
      <w:pPr>
        <w:pStyle w:val="ListParagraph"/>
        <w:numPr>
          <w:ilvl w:val="0"/>
          <w:numId w:val="78"/>
        </w:numPr>
        <w:rPr>
          <w:b/>
          <w:bCs/>
        </w:rPr>
      </w:pPr>
      <w:r w:rsidRPr="007D7497">
        <w:rPr>
          <w:rFonts w:hint="cs"/>
          <w:b/>
          <w:bCs/>
          <w:rtl/>
        </w:rPr>
        <w:t>مقایسه</w:t>
      </w:r>
      <w:r w:rsidRPr="007D7497">
        <w:rPr>
          <w:b/>
          <w:bCs/>
        </w:rPr>
        <w:t xml:space="preserve"> </w:t>
      </w:r>
      <w:r w:rsidRPr="007D7497">
        <w:rPr>
          <w:rFonts w:hint="cs"/>
          <w:b/>
          <w:bCs/>
          <w:rtl/>
        </w:rPr>
        <w:t xml:space="preserve">خروجی مدل طلایی با خروجی شبیه سازی کد </w:t>
      </w:r>
      <w:r w:rsidRPr="007D7497">
        <w:rPr>
          <w:b/>
          <w:bCs/>
        </w:rPr>
        <w:t>VHDL</w:t>
      </w:r>
      <w:r w:rsidRPr="007D7497">
        <w:rPr>
          <w:rFonts w:hint="cs"/>
          <w:b/>
          <w:bCs/>
          <w:rtl/>
        </w:rPr>
        <w:t xml:space="preserve"> در </w:t>
      </w:r>
      <w:proofErr w:type="spellStart"/>
      <w:r w:rsidRPr="007D7497">
        <w:rPr>
          <w:b/>
          <w:bCs/>
        </w:rPr>
        <w:t>Matla</w:t>
      </w:r>
      <w:r w:rsidR="007D7497">
        <w:rPr>
          <w:b/>
          <w:bCs/>
        </w:rPr>
        <w:t>b</w:t>
      </w:r>
      <w:proofErr w:type="spellEnd"/>
    </w:p>
    <w:p w14:paraId="71574067" w14:textId="77777777" w:rsidR="007D7497" w:rsidRPr="007D7497" w:rsidRDefault="007D7497" w:rsidP="007D7497"/>
    <w:p w14:paraId="53BFE393" w14:textId="77777777" w:rsidR="007D7497" w:rsidRPr="007D7497" w:rsidRDefault="007D7497" w:rsidP="007D7497"/>
    <w:p w14:paraId="702E1440" w14:textId="77777777" w:rsidR="007D7497" w:rsidRPr="007D7497" w:rsidRDefault="007D7497" w:rsidP="007D7497"/>
    <w:p w14:paraId="4E8CC6E5" w14:textId="77777777" w:rsidR="007D7497" w:rsidRPr="007D7497" w:rsidRDefault="007D7497" w:rsidP="007D7497"/>
    <w:p w14:paraId="500BBC4B" w14:textId="77777777" w:rsidR="007D7497" w:rsidRPr="007D7497" w:rsidRDefault="007D7497" w:rsidP="007D7497"/>
    <w:p w14:paraId="4EA4647F" w14:textId="77777777" w:rsidR="007D7497" w:rsidRPr="007D7497" w:rsidRDefault="007D7497" w:rsidP="007D7497"/>
    <w:p w14:paraId="6D4F643E" w14:textId="77777777" w:rsidR="007D7497" w:rsidRPr="007D7497" w:rsidRDefault="007D7497" w:rsidP="007D7497"/>
    <w:p w14:paraId="094FC830" w14:textId="7957FEDE" w:rsidR="007D439A" w:rsidRPr="007D439A" w:rsidRDefault="007D439A" w:rsidP="007D7497">
      <w:pPr>
        <w:rPr>
          <w:b/>
          <w:bCs/>
        </w:rPr>
      </w:pPr>
      <w:r w:rsidRPr="007D439A">
        <w:rPr>
          <w:b/>
          <w:bCs/>
        </w:rPr>
        <w:lastRenderedPageBreak/>
        <w:t>Filter</w:t>
      </w:r>
      <w:r w:rsidRPr="007D439A">
        <w:rPr>
          <w:rFonts w:hint="cs"/>
          <w:b/>
          <w:bCs/>
          <w:rtl/>
        </w:rPr>
        <w:t xml:space="preserve"> و </w:t>
      </w:r>
      <w:r w:rsidRPr="007D439A">
        <w:rPr>
          <w:b/>
          <w:bCs/>
        </w:rPr>
        <w:t>FFT</w:t>
      </w:r>
    </w:p>
    <w:p w14:paraId="57502223" w14:textId="0D8A2F93" w:rsidR="007D7497" w:rsidRDefault="007D7497" w:rsidP="007D7497">
      <w:pPr>
        <w:rPr>
          <w:rtl/>
        </w:rPr>
      </w:pPr>
      <w:r>
        <w:rPr>
          <w:rFonts w:hint="cs"/>
          <w:rtl/>
        </w:rPr>
        <w:t>یک الگوریتم پردازش سیگنال در واقع یک مجموعه از محاسبات ریاضی است که از بلوک هایی تشکیل شده که به 3 بخش تقسیم می شوند:</w:t>
      </w:r>
    </w:p>
    <w:p w14:paraId="31ADA626" w14:textId="7B1A6B94" w:rsidR="007D7497" w:rsidRDefault="007D7497" w:rsidP="007D7497">
      <w:pPr>
        <w:pStyle w:val="ListParagraph"/>
        <w:numPr>
          <w:ilvl w:val="0"/>
          <w:numId w:val="76"/>
        </w:numPr>
      </w:pPr>
      <w:r>
        <w:rPr>
          <w:rFonts w:hint="cs"/>
          <w:rtl/>
        </w:rPr>
        <w:t>عملگرهای اصلی (جمع، ضرب، تقسیم، منها)</w:t>
      </w:r>
    </w:p>
    <w:p w14:paraId="2B0E72BE" w14:textId="60C4C111" w:rsidR="007D7497" w:rsidRDefault="00F762C6" w:rsidP="007D7497">
      <w:pPr>
        <w:pStyle w:val="ListParagraph"/>
        <w:numPr>
          <w:ilvl w:val="0"/>
          <w:numId w:val="76"/>
        </w:numPr>
      </w:pPr>
      <w:r>
        <w:rPr>
          <w:rFonts w:hint="cs"/>
          <w:rtl/>
        </w:rPr>
        <w:t>توابع خاص (</w:t>
      </w:r>
      <w:r>
        <w:t>Sin</w:t>
      </w:r>
      <w:r>
        <w:rPr>
          <w:rFonts w:hint="cs"/>
          <w:rtl/>
        </w:rPr>
        <w:t xml:space="preserve">، </w:t>
      </w:r>
      <w:r>
        <w:t>Cos</w:t>
      </w:r>
      <w:r>
        <w:rPr>
          <w:rFonts w:hint="cs"/>
          <w:rtl/>
        </w:rPr>
        <w:t>، رادیکال و . . . )</w:t>
      </w:r>
    </w:p>
    <w:p w14:paraId="54D829FC" w14:textId="3433094A" w:rsidR="007D439A" w:rsidRDefault="009920C7" w:rsidP="00C01F79">
      <w:pPr>
        <w:pStyle w:val="ListParagraph"/>
        <w:numPr>
          <w:ilvl w:val="0"/>
          <w:numId w:val="76"/>
        </w:numPr>
        <w:rPr>
          <w:rtl/>
        </w:rPr>
      </w:pPr>
      <w:r>
        <w:rPr>
          <w:rFonts w:hint="cs"/>
          <w:rtl/>
        </w:rPr>
        <w:t>بلوکهای پردازشی پایه (</w:t>
      </w:r>
      <w:r>
        <w:t>filter</w:t>
      </w:r>
      <w:r>
        <w:rPr>
          <w:rFonts w:hint="cs"/>
          <w:rtl/>
        </w:rPr>
        <w:t xml:space="preserve">، </w:t>
      </w:r>
      <w:r>
        <w:t>FFT</w:t>
      </w:r>
      <w:r>
        <w:rPr>
          <w:rFonts w:hint="cs"/>
          <w:rtl/>
        </w:rPr>
        <w:t xml:space="preserve"> و . . . )</w:t>
      </w:r>
    </w:p>
    <w:p w14:paraId="47B889C5" w14:textId="423E7B4B" w:rsidR="007D439A" w:rsidRDefault="007D439A" w:rsidP="006C32E8">
      <w:r w:rsidRPr="00C01F79">
        <w:rPr>
          <w:rFonts w:hint="cs"/>
          <w:b/>
          <w:bCs/>
          <w:rtl/>
        </w:rPr>
        <w:t>تبدیل فوریه:</w:t>
      </w:r>
      <w:r w:rsidR="006C32E8">
        <w:rPr>
          <w:rFonts w:hint="cs"/>
          <w:rtl/>
        </w:rPr>
        <w:t xml:space="preserve"> </w:t>
      </w:r>
      <w:r>
        <w:rPr>
          <w:rFonts w:hint="cs"/>
          <w:rtl/>
        </w:rPr>
        <w:t xml:space="preserve"> </w:t>
      </w:r>
      <w:r w:rsidR="006C32E8">
        <w:rPr>
          <w:rFonts w:hint="cs"/>
          <w:rtl/>
        </w:rPr>
        <w:t xml:space="preserve">هر سیگنالی را می توان با جمع مجموعه ای از سیگنال های </w:t>
      </w:r>
      <w:r w:rsidR="006C32E8">
        <w:t>Sin</w:t>
      </w:r>
      <w:r w:rsidR="006C32E8">
        <w:rPr>
          <w:rFonts w:hint="cs"/>
          <w:rtl/>
        </w:rPr>
        <w:t xml:space="preserve"> و </w:t>
      </w:r>
      <w:r w:rsidR="006C32E8">
        <w:t>Cos</w:t>
      </w:r>
      <w:r w:rsidR="006C32E8">
        <w:rPr>
          <w:rFonts w:hint="cs"/>
          <w:rtl/>
        </w:rPr>
        <w:t xml:space="preserve"> با فرکانس های مختلف ساخت. که به هر کدام از این سیگنال های </w:t>
      </w:r>
      <w:r w:rsidR="006C32E8">
        <w:t>Sin</w:t>
      </w:r>
      <w:r w:rsidR="006C32E8">
        <w:rPr>
          <w:rFonts w:hint="cs"/>
          <w:rtl/>
        </w:rPr>
        <w:t xml:space="preserve"> و </w:t>
      </w:r>
      <w:r w:rsidR="006C32E8">
        <w:t>Cos</w:t>
      </w:r>
      <w:r w:rsidR="006C32E8">
        <w:rPr>
          <w:rFonts w:hint="cs"/>
          <w:rtl/>
        </w:rPr>
        <w:t xml:space="preserve"> یک </w:t>
      </w:r>
      <w:r w:rsidR="006C32E8">
        <w:t>Component</w:t>
      </w:r>
      <w:r w:rsidR="006C32E8">
        <w:rPr>
          <w:rFonts w:hint="cs"/>
          <w:rtl/>
        </w:rPr>
        <w:t xml:space="preserve"> گفته می شود. </w:t>
      </w:r>
      <w:r w:rsidR="006C32E8" w:rsidRPr="006C32E8">
        <w:rPr>
          <w:rtl/>
        </w:rPr>
        <w:t>تبدیل فوریه معمولا برای تبدیل یک سیگنال در طیف زمانی به سیگنالی در طیف فرکانسی مورد استفاده قرار می‌گیرد</w:t>
      </w:r>
      <w:r w:rsidR="006C32E8">
        <w:rPr>
          <w:rFonts w:hint="cs"/>
          <w:rtl/>
        </w:rPr>
        <w:t xml:space="preserve">. </w:t>
      </w:r>
      <w:r w:rsidR="006C32E8">
        <w:t>FFT</w:t>
      </w:r>
      <w:r w:rsidR="006C32E8">
        <w:rPr>
          <w:rFonts w:hint="cs"/>
          <w:rtl/>
        </w:rPr>
        <w:t xml:space="preserve"> </w:t>
      </w:r>
      <w:r w:rsidR="00CC699E" w:rsidRPr="00CC699E">
        <w:rPr>
          <w:rtl/>
        </w:rPr>
        <w:t>یک الگوریتم است که برای محاسبه</w:t>
      </w:r>
      <w:r>
        <w:fldChar w:fldCharType="begin"/>
      </w:r>
      <w:r>
        <w:instrText>HYPERLINK "https://blog.faradars.org/%D8%AA%D8%A8%D8%AF%DB%8C%D9%84-%D9%81%D9%88%D8%B1%DB%8C%D9%87-%DA%AF%D8%B3%D8%B3%D8%AA%D9%87/"</w:instrText>
      </w:r>
      <w:r>
        <w:fldChar w:fldCharType="separate"/>
      </w:r>
      <w:r w:rsidR="00CC699E" w:rsidRPr="00CC699E">
        <w:t> </w:t>
      </w:r>
      <w:r w:rsidR="00CC699E" w:rsidRPr="00CC699E">
        <w:rPr>
          <w:rtl/>
        </w:rPr>
        <w:t>تبدیل فوریه گسسته</w:t>
      </w:r>
      <w:r>
        <w:fldChar w:fldCharType="end"/>
      </w:r>
      <w:r w:rsidR="00CC699E" w:rsidRPr="00CC699E">
        <w:t xml:space="preserve"> (Discrete Fourier Transform) </w:t>
      </w:r>
      <w:r w:rsidR="006C32E8">
        <w:rPr>
          <w:rFonts w:hint="cs"/>
          <w:rtl/>
        </w:rPr>
        <w:t xml:space="preserve"> </w:t>
      </w:r>
      <w:r w:rsidR="00CC699E" w:rsidRPr="00CC699E">
        <w:rPr>
          <w:rtl/>
        </w:rPr>
        <w:t>یا</w:t>
      </w:r>
      <w:r w:rsidR="00CC699E" w:rsidRPr="00CC699E">
        <w:t xml:space="preserve"> DFT </w:t>
      </w:r>
      <w:r w:rsidR="006C32E8">
        <w:rPr>
          <w:rFonts w:hint="cs"/>
          <w:rtl/>
        </w:rPr>
        <w:t xml:space="preserve"> </w:t>
      </w:r>
      <w:r w:rsidR="00CC699E" w:rsidRPr="00CC699E">
        <w:rPr>
          <w:rtl/>
        </w:rPr>
        <w:t>و نیز معکوس آن</w:t>
      </w:r>
      <w:r w:rsidR="00CC699E" w:rsidRPr="00CC699E">
        <w:t xml:space="preserve"> (IDFT) </w:t>
      </w:r>
      <w:r w:rsidR="00B35C5A" w:rsidRPr="00B35C5A">
        <w:rPr>
          <w:rFonts w:hint="cs"/>
          <w:b/>
          <w:bCs/>
          <w:rtl/>
        </w:rPr>
        <w:t>با سرعت بالا</w:t>
      </w:r>
      <w:r w:rsidR="00B35C5A">
        <w:rPr>
          <w:rFonts w:hint="cs"/>
          <w:rtl/>
        </w:rPr>
        <w:t xml:space="preserve"> </w:t>
      </w:r>
      <w:r w:rsidR="00CC699E" w:rsidRPr="00CC699E">
        <w:rPr>
          <w:rtl/>
        </w:rPr>
        <w:t>مورد استفاده قرار می‌گیرد</w:t>
      </w:r>
      <w:r w:rsidR="00CC699E" w:rsidRPr="00CC699E">
        <w:t>.</w:t>
      </w:r>
    </w:p>
    <w:p w14:paraId="09219C34" w14:textId="6EFB3371" w:rsidR="00DD1F97" w:rsidRDefault="00DD1F97" w:rsidP="00DD1F97">
      <w:pPr>
        <w:jc w:val="center"/>
        <w:rPr>
          <w:rtl/>
        </w:rPr>
      </w:pPr>
      <w:r>
        <w:rPr>
          <w:noProof/>
        </w:rPr>
        <w:drawing>
          <wp:inline distT="0" distB="0" distL="0" distR="0" wp14:anchorId="2E35EAFE" wp14:editId="7B698D38">
            <wp:extent cx="2880360" cy="2304288"/>
            <wp:effectExtent l="0" t="0" r="0" b="1270"/>
            <wp:docPr id="364056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6010" cy="2316808"/>
                    </a:xfrm>
                    <a:prstGeom prst="rect">
                      <a:avLst/>
                    </a:prstGeom>
                    <a:noFill/>
                    <a:ln>
                      <a:noFill/>
                    </a:ln>
                  </pic:spPr>
                </pic:pic>
              </a:graphicData>
            </a:graphic>
          </wp:inline>
        </w:drawing>
      </w:r>
    </w:p>
    <w:p w14:paraId="3D41214F" w14:textId="77777777" w:rsidR="00DD1F97" w:rsidRDefault="00DD1F97" w:rsidP="00DD1F97"/>
    <w:p w14:paraId="699C9A18" w14:textId="05311C43" w:rsidR="00DD1F97" w:rsidRDefault="00C01F79" w:rsidP="00C01F79">
      <w:pPr>
        <w:jc w:val="center"/>
        <w:rPr>
          <w:noProof/>
        </w:rPr>
      </w:pPr>
      <w:r>
        <w:rPr>
          <w:noProof/>
        </w:rPr>
        <w:drawing>
          <wp:inline distT="0" distB="0" distL="0" distR="0" wp14:anchorId="0F2AE011" wp14:editId="130406C5">
            <wp:extent cx="2712720" cy="2712720"/>
            <wp:effectExtent l="0" t="0" r="0" b="0"/>
            <wp:docPr id="411325921" name="Picture 3" descr="FFT - MATLAB Flipbook Mini 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 - MATLAB Flipbook Mini Ha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61150D2C" w14:textId="77777777" w:rsidR="00C01F79" w:rsidRDefault="00C01F79" w:rsidP="00C01F79"/>
    <w:p w14:paraId="4B7EAE2F" w14:textId="0AC8F797" w:rsidR="00C01F79" w:rsidRDefault="001623B7" w:rsidP="00C01F79">
      <w:r w:rsidRPr="001623B7">
        <w:rPr>
          <w:noProof/>
          <w:rtl/>
        </w:rPr>
        <w:lastRenderedPageBreak/>
        <w:drawing>
          <wp:inline distT="0" distB="0" distL="0" distR="0" wp14:anchorId="5ACF2057" wp14:editId="57188431">
            <wp:extent cx="4290432" cy="3414056"/>
            <wp:effectExtent l="0" t="0" r="0" b="0"/>
            <wp:docPr id="9507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3151" name=""/>
                    <pic:cNvPicPr/>
                  </pic:nvPicPr>
                  <pic:blipFill>
                    <a:blip r:embed="rId32"/>
                    <a:stretch>
                      <a:fillRect/>
                    </a:stretch>
                  </pic:blipFill>
                  <pic:spPr>
                    <a:xfrm>
                      <a:off x="0" y="0"/>
                      <a:ext cx="4290432" cy="3414056"/>
                    </a:xfrm>
                    <a:prstGeom prst="rect">
                      <a:avLst/>
                    </a:prstGeom>
                  </pic:spPr>
                </pic:pic>
              </a:graphicData>
            </a:graphic>
          </wp:inline>
        </w:drawing>
      </w:r>
    </w:p>
    <w:p w14:paraId="6BED0E49" w14:textId="25BD5613" w:rsidR="001623B7" w:rsidRDefault="001623B7" w:rsidP="00C01F79"/>
    <w:p w14:paraId="5541FF4B" w14:textId="2BADD341" w:rsidR="00762A44" w:rsidRDefault="00762A44" w:rsidP="00C01F79">
      <w:pPr>
        <w:rPr>
          <w:rtl/>
        </w:rPr>
      </w:pPr>
      <w:r>
        <w:rPr>
          <w:rFonts w:hint="cs"/>
          <w:rtl/>
        </w:rPr>
        <w:t xml:space="preserve">نمودار تبدیل فوریه به ما نشان می دهد که سیگنال اصلی ما از چه </w:t>
      </w:r>
      <w:r w:rsidR="00657721">
        <w:t>Component</w:t>
      </w:r>
      <w:r w:rsidR="00657721">
        <w:rPr>
          <w:rFonts w:hint="cs"/>
          <w:rtl/>
        </w:rPr>
        <w:t xml:space="preserve"> </w:t>
      </w:r>
      <w:r w:rsidR="00657721">
        <w:rPr>
          <w:rFonts w:hint="cs"/>
          <w:rtl/>
        </w:rPr>
        <w:t xml:space="preserve">ها یا </w:t>
      </w:r>
      <w:r>
        <w:rPr>
          <w:rFonts w:hint="cs"/>
          <w:rtl/>
        </w:rPr>
        <w:t>مولفه های فرکانسی</w:t>
      </w:r>
      <w:r w:rsidR="009223C4">
        <w:rPr>
          <w:rFonts w:hint="cs"/>
          <w:rtl/>
        </w:rPr>
        <w:t xml:space="preserve"> (موج</w:t>
      </w:r>
      <w:r w:rsidR="00332FC2">
        <w:rPr>
          <w:rFonts w:hint="cs"/>
          <w:rtl/>
        </w:rPr>
        <w:t xml:space="preserve"> </w:t>
      </w:r>
      <w:r w:rsidR="009223C4">
        <w:rPr>
          <w:rFonts w:hint="cs"/>
          <w:rtl/>
        </w:rPr>
        <w:t>های سینوسی با چه فرکانسی)</w:t>
      </w:r>
      <w:r>
        <w:rPr>
          <w:rFonts w:hint="cs"/>
          <w:rtl/>
        </w:rPr>
        <w:t xml:space="preserve"> تشکیل شده است و نقش هر کدام از این مولفه ها در تشکیل آن سیگنال چقدر می باشد (در واقع دامنه هر کدام از این مولفه ها چقدر است)</w:t>
      </w:r>
    </w:p>
    <w:p w14:paraId="299047BB" w14:textId="0C5DCE98" w:rsidR="002A6FBA" w:rsidRDefault="005910EF" w:rsidP="00C01F79">
      <w:pPr>
        <w:rPr>
          <w:rtl/>
        </w:rPr>
      </w:pPr>
      <w:r>
        <w:t>FFT</w:t>
      </w:r>
      <w:r>
        <w:rPr>
          <w:rFonts w:hint="cs"/>
          <w:rtl/>
        </w:rPr>
        <w:t xml:space="preserve"> علاوه بر اینکه عملیات تبدیل فوریه را با سرعت بالایی انجام می</w:t>
      </w:r>
      <w:r w:rsidR="00D16EE5">
        <w:softHyphen/>
      </w:r>
      <w:r>
        <w:rPr>
          <w:rFonts w:hint="cs"/>
          <w:rtl/>
        </w:rPr>
        <w:t xml:space="preserve">دهد، از نظر پیاده سازی در </w:t>
      </w:r>
      <w:r>
        <w:t>FPGA</w:t>
      </w:r>
      <w:r>
        <w:rPr>
          <w:rFonts w:hint="cs"/>
          <w:rtl/>
        </w:rPr>
        <w:t xml:space="preserve"> و مصرف منابع نیز بسیار بهینه و مناسب می باشد.</w:t>
      </w:r>
    </w:p>
    <w:p w14:paraId="1AB6E400" w14:textId="3FE96D81" w:rsidR="00A5189F" w:rsidRDefault="00A5189F" w:rsidP="00C01F79">
      <w:pPr>
        <w:rPr>
          <w:rtl/>
        </w:rPr>
      </w:pPr>
      <w:r>
        <w:rPr>
          <w:rFonts w:hint="cs"/>
          <w:rtl/>
        </w:rPr>
        <w:t xml:space="preserve">ورودی </w:t>
      </w:r>
      <w:r>
        <w:t>FFT</w:t>
      </w:r>
      <w:r>
        <w:rPr>
          <w:rFonts w:hint="cs"/>
          <w:rtl/>
        </w:rPr>
        <w:t xml:space="preserve"> یک سیگنال </w:t>
      </w:r>
      <w:proofErr w:type="spellStart"/>
      <w:r>
        <w:t>Descreat</w:t>
      </w:r>
      <w:proofErr w:type="spellEnd"/>
      <w:r>
        <w:rPr>
          <w:rFonts w:hint="cs"/>
          <w:rtl/>
        </w:rPr>
        <w:t xml:space="preserve"> یا گسسته می باشد و نه یک سی</w:t>
      </w:r>
      <w:r w:rsidR="00C30ECB">
        <w:rPr>
          <w:rFonts w:hint="cs"/>
          <w:rtl/>
        </w:rPr>
        <w:t xml:space="preserve">گنال آنالوگ </w:t>
      </w:r>
      <w:r>
        <w:rPr>
          <w:rFonts w:hint="cs"/>
          <w:rtl/>
        </w:rPr>
        <w:t>پیوسته.</w:t>
      </w:r>
      <w:r w:rsidR="00787ED4">
        <w:rPr>
          <w:rFonts w:hint="cs"/>
          <w:rtl/>
        </w:rPr>
        <w:t xml:space="preserve"> یکی از </w:t>
      </w:r>
      <w:r w:rsidR="00A7064A">
        <w:rPr>
          <w:rFonts w:hint="cs"/>
          <w:rtl/>
        </w:rPr>
        <w:t>پارامترهای</w:t>
      </w:r>
      <w:r w:rsidR="00787ED4">
        <w:rPr>
          <w:rFonts w:hint="cs"/>
          <w:rtl/>
        </w:rPr>
        <w:t xml:space="preserve"> </w:t>
      </w:r>
      <w:r w:rsidR="00787ED4">
        <w:t>FFT</w:t>
      </w:r>
      <w:r w:rsidR="00787ED4">
        <w:rPr>
          <w:rFonts w:hint="cs"/>
          <w:rtl/>
        </w:rPr>
        <w:t xml:space="preserve"> تعداد نقاط</w:t>
      </w:r>
      <w:r w:rsidR="00843CCB">
        <w:rPr>
          <w:rFonts w:hint="cs"/>
          <w:rtl/>
        </w:rPr>
        <w:t xml:space="preserve"> (</w:t>
      </w:r>
      <w:r w:rsidR="00843CCB">
        <w:t>Point</w:t>
      </w:r>
      <w:r w:rsidR="00843CCB">
        <w:rPr>
          <w:rFonts w:hint="cs"/>
          <w:rtl/>
        </w:rPr>
        <w:t>)</w:t>
      </w:r>
      <w:r w:rsidR="00787ED4">
        <w:rPr>
          <w:rFonts w:hint="cs"/>
          <w:rtl/>
        </w:rPr>
        <w:t xml:space="preserve"> آن می باش</w:t>
      </w:r>
      <w:r w:rsidR="00A7064A">
        <w:rPr>
          <w:rFonts w:hint="cs"/>
          <w:rtl/>
        </w:rPr>
        <w:t xml:space="preserve">د. این پارامتر مشخص کننده تعداد ورودی هایی است که باید به </w:t>
      </w:r>
      <w:r w:rsidR="00A7064A">
        <w:t>FFT</w:t>
      </w:r>
      <w:r w:rsidR="00A7064A">
        <w:rPr>
          <w:rFonts w:hint="cs"/>
          <w:rtl/>
        </w:rPr>
        <w:t xml:space="preserve"> داد. فرض کنیم از یک سیگنال توسط یک </w:t>
      </w:r>
      <w:r w:rsidR="00A7064A">
        <w:t>ADC</w:t>
      </w:r>
      <w:r w:rsidR="00A7064A">
        <w:rPr>
          <w:rFonts w:hint="cs"/>
          <w:rtl/>
        </w:rPr>
        <w:t xml:space="preserve"> با فرکانس </w:t>
      </w:r>
      <w:r w:rsidR="00A7064A">
        <w:t>1Khz</w:t>
      </w:r>
      <w:r w:rsidR="00A7064A">
        <w:rPr>
          <w:rFonts w:hint="cs"/>
          <w:rtl/>
        </w:rPr>
        <w:t xml:space="preserve">، تعداد 1000 نمونه در یک ثانیه برداشته ایم. این 1000 نقطه را می توان به یک </w:t>
      </w:r>
      <w:r w:rsidR="00A7064A">
        <w:t>FFT</w:t>
      </w:r>
      <w:r w:rsidR="00A7064A">
        <w:rPr>
          <w:rFonts w:hint="cs"/>
          <w:rtl/>
        </w:rPr>
        <w:t xml:space="preserve"> 1000 نقطه ای داد تا محاسبات لازم را بر روی آنها </w:t>
      </w:r>
      <w:r w:rsidR="009206BA">
        <w:rPr>
          <w:rFonts w:hint="cs"/>
          <w:rtl/>
        </w:rPr>
        <w:t xml:space="preserve">را </w:t>
      </w:r>
      <w:r w:rsidR="00A7064A">
        <w:rPr>
          <w:rFonts w:hint="cs"/>
          <w:rtl/>
        </w:rPr>
        <w:t>انجام داده و فرکانس های سینوسی سازنده سیگنال اصلی را به ما بدهد.</w:t>
      </w:r>
      <w:r w:rsidR="00663A3D">
        <w:rPr>
          <w:rFonts w:hint="cs"/>
          <w:rtl/>
        </w:rPr>
        <w:t xml:space="preserve"> خروجی </w:t>
      </w:r>
      <w:r w:rsidR="00663A3D">
        <w:t>FFT</w:t>
      </w:r>
      <w:r w:rsidR="00663A3D">
        <w:rPr>
          <w:rFonts w:hint="cs"/>
          <w:rtl/>
        </w:rPr>
        <w:t xml:space="preserve"> برابر با همان تعداد نقاط ورودی است یعنی اگر یک </w:t>
      </w:r>
      <w:r w:rsidR="00663A3D">
        <w:t>FFT</w:t>
      </w:r>
      <w:r w:rsidR="00663A3D">
        <w:rPr>
          <w:rFonts w:hint="cs"/>
          <w:rtl/>
        </w:rPr>
        <w:t>، 100 نقطه ای باشد و 100 ورودی بگیرد، تعداد 100 فرکانس که بیان کننده فرکانس سیگال های تشکیل دهنده سیگنال اصلی هستند</w:t>
      </w:r>
      <w:r w:rsidR="005E7781">
        <w:rPr>
          <w:rFonts w:hint="cs"/>
          <w:rtl/>
        </w:rPr>
        <w:t xml:space="preserve"> را به همراه دامنه آنها </w:t>
      </w:r>
      <w:r w:rsidR="00663A3D">
        <w:rPr>
          <w:rFonts w:hint="cs"/>
          <w:rtl/>
        </w:rPr>
        <w:t>به ما می دهد.</w:t>
      </w:r>
    </w:p>
    <w:p w14:paraId="430CDE6E" w14:textId="5F6190FE" w:rsidR="00D254FF" w:rsidRDefault="008A5EAD" w:rsidP="00CB6EC0">
      <w:pPr>
        <w:jc w:val="center"/>
        <w:rPr>
          <w:rtl/>
        </w:rPr>
      </w:pPr>
      <w:r w:rsidRPr="008A5EAD">
        <w:rPr>
          <w:noProof/>
          <w:rtl/>
        </w:rPr>
        <w:lastRenderedPageBreak/>
        <w:drawing>
          <wp:inline distT="0" distB="0" distL="0" distR="0" wp14:anchorId="3D0453E3" wp14:editId="0206B6DD">
            <wp:extent cx="2644140" cy="2123325"/>
            <wp:effectExtent l="0" t="0" r="3810" b="0"/>
            <wp:docPr id="93417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1884" name=""/>
                    <pic:cNvPicPr/>
                  </pic:nvPicPr>
                  <pic:blipFill>
                    <a:blip r:embed="rId33"/>
                    <a:stretch>
                      <a:fillRect/>
                    </a:stretch>
                  </pic:blipFill>
                  <pic:spPr>
                    <a:xfrm>
                      <a:off x="0" y="0"/>
                      <a:ext cx="2649545" cy="2127665"/>
                    </a:xfrm>
                    <a:prstGeom prst="rect">
                      <a:avLst/>
                    </a:prstGeom>
                  </pic:spPr>
                </pic:pic>
              </a:graphicData>
            </a:graphic>
          </wp:inline>
        </w:drawing>
      </w:r>
    </w:p>
    <w:p w14:paraId="60864AA7" w14:textId="77777777" w:rsidR="005E7781" w:rsidRDefault="005E7781" w:rsidP="00C01F79">
      <w:pPr>
        <w:rPr>
          <w:rtl/>
        </w:rPr>
      </w:pPr>
    </w:p>
    <w:p w14:paraId="39C941D1" w14:textId="74A5E64B" w:rsidR="00381EFB" w:rsidRDefault="008A5EAD" w:rsidP="00381EFB">
      <w:pPr>
        <w:rPr>
          <w:rtl/>
        </w:rPr>
      </w:pPr>
      <w:r>
        <w:rPr>
          <w:rFonts w:hint="cs"/>
          <w:rtl/>
        </w:rPr>
        <w:t xml:space="preserve">همانطور که در شکل بالا مشاهده می شود، با وجود 4 نقطه ای بودن </w:t>
      </w:r>
      <w:r>
        <w:t>FFT</w:t>
      </w:r>
      <w:r>
        <w:rPr>
          <w:rFonts w:hint="cs"/>
          <w:rtl/>
        </w:rPr>
        <w:t xml:space="preserve"> تعداد ورودی ها و خروجی های آن</w:t>
      </w:r>
      <w:r w:rsidR="000F2A2E">
        <w:rPr>
          <w:rFonts w:hint="cs"/>
          <w:rtl/>
        </w:rPr>
        <w:t xml:space="preserve"> هر کدام</w:t>
      </w:r>
      <w:r>
        <w:rPr>
          <w:rFonts w:hint="cs"/>
          <w:rtl/>
        </w:rPr>
        <w:t xml:space="preserve"> 8 عدد می باشد</w:t>
      </w:r>
      <w:r w:rsidR="00986D4D">
        <w:rPr>
          <w:rFonts w:hint="cs"/>
          <w:rtl/>
        </w:rPr>
        <w:t>،</w:t>
      </w:r>
      <w:r>
        <w:rPr>
          <w:rFonts w:hint="cs"/>
          <w:rtl/>
        </w:rPr>
        <w:t xml:space="preserve"> علت آن این است که الگوریتم </w:t>
      </w:r>
      <w:r>
        <w:t>FFT</w:t>
      </w:r>
      <w:r>
        <w:rPr>
          <w:rFonts w:hint="cs"/>
          <w:rtl/>
        </w:rPr>
        <w:t xml:space="preserve"> یک الگوریتم مختلط می باشد لذا ورودی و خروجی های آن نیز اعداد مختلط می باشند و به ازای هر نق</w:t>
      </w:r>
      <w:r w:rsidR="00AE772B">
        <w:rPr>
          <w:rFonts w:hint="cs"/>
          <w:rtl/>
        </w:rPr>
        <w:t>ط</w:t>
      </w:r>
      <w:r>
        <w:rPr>
          <w:rFonts w:hint="cs"/>
          <w:rtl/>
        </w:rPr>
        <w:t>ه باید یک عدد مختلط که دارای یک بخش حقیقی و یک بخش موهومی می باشد را به آن بدهیم</w:t>
      </w:r>
      <w:r w:rsidR="00AE772B">
        <w:rPr>
          <w:rFonts w:hint="cs"/>
          <w:rtl/>
        </w:rPr>
        <w:t xml:space="preserve"> و یک عدد مختلط نیز دریافت کنیم.</w:t>
      </w:r>
    </w:p>
    <w:p w14:paraId="45A5D835" w14:textId="0443BC4E" w:rsidR="00381EFB" w:rsidRDefault="00381EFB" w:rsidP="00381EFB">
      <w:pPr>
        <w:rPr>
          <w:rFonts w:hint="cs"/>
          <w:rtl/>
        </w:rPr>
      </w:pPr>
      <w:r>
        <w:rPr>
          <w:rFonts w:hint="cs"/>
          <w:rtl/>
        </w:rPr>
        <w:t xml:space="preserve">یکی دیگر از پارامترهای </w:t>
      </w:r>
      <w:r>
        <w:t>FFT</w:t>
      </w:r>
      <w:r>
        <w:rPr>
          <w:rFonts w:hint="cs"/>
          <w:rtl/>
        </w:rPr>
        <w:t>، فرکانس نمونه برداری</w:t>
      </w:r>
      <w:r w:rsidR="00610AE5">
        <w:rPr>
          <w:rFonts w:hint="cs"/>
          <w:rtl/>
        </w:rPr>
        <w:t>(</w:t>
      </w:r>
      <w:r w:rsidR="00610AE5">
        <w:t>Fs</w:t>
      </w:r>
      <w:r w:rsidR="00610AE5">
        <w:rPr>
          <w:rFonts w:hint="cs"/>
          <w:rtl/>
        </w:rPr>
        <w:t>)</w:t>
      </w:r>
      <w:r>
        <w:rPr>
          <w:rFonts w:hint="cs"/>
          <w:rtl/>
        </w:rPr>
        <w:t xml:space="preserve"> می باشد، چرا که </w:t>
      </w:r>
      <w:r>
        <w:t>FFT</w:t>
      </w:r>
      <w:r>
        <w:rPr>
          <w:rFonts w:hint="cs"/>
          <w:rtl/>
        </w:rPr>
        <w:t xml:space="preserve"> باید بداند نقاط ورودی به آن با چه فرکانسی نمونه برداری شده اند</w:t>
      </w:r>
      <w:r w:rsidR="00134FE1">
        <w:rPr>
          <w:rFonts w:hint="cs"/>
          <w:rtl/>
        </w:rPr>
        <w:t xml:space="preserve"> (فرکانس </w:t>
      </w:r>
      <w:r w:rsidR="00134FE1">
        <w:t>ADC</w:t>
      </w:r>
      <w:r w:rsidR="00134FE1">
        <w:rPr>
          <w:rFonts w:hint="cs"/>
          <w:rtl/>
        </w:rPr>
        <w:t>)</w:t>
      </w:r>
      <w:r>
        <w:rPr>
          <w:rFonts w:hint="cs"/>
          <w:rtl/>
        </w:rPr>
        <w:t xml:space="preserve"> که بر اساس آن بتواند محاسبات خود را انجام دهد.</w:t>
      </w:r>
      <w:r w:rsidR="00EA779C">
        <w:rPr>
          <w:rFonts w:hint="cs"/>
          <w:rtl/>
        </w:rPr>
        <w:t xml:space="preserve"> فرکانس مولفه هایی که </w:t>
      </w:r>
      <w:r w:rsidR="00EA779C">
        <w:t>FFT</w:t>
      </w:r>
      <w:r w:rsidR="00EA779C">
        <w:rPr>
          <w:rFonts w:hint="cs"/>
          <w:rtl/>
        </w:rPr>
        <w:t xml:space="preserve"> در خروجی میدهد، حداکثر برابر با </w:t>
      </w:r>
      <w:r w:rsidR="00EA779C">
        <w:t>Fs</w:t>
      </w:r>
      <w:r w:rsidR="00EA779C">
        <w:rPr>
          <w:rFonts w:hint="cs"/>
          <w:rtl/>
        </w:rPr>
        <w:t xml:space="preserve"> می باشد. به عنوان مثال فرض کنیم از یک سیگنال توسط یک </w:t>
      </w:r>
      <w:r w:rsidR="00EA779C">
        <w:t>ADC</w:t>
      </w:r>
      <w:r w:rsidR="00EA779C">
        <w:rPr>
          <w:rFonts w:hint="cs"/>
          <w:rtl/>
        </w:rPr>
        <w:t xml:space="preserve"> با فرکانس </w:t>
      </w:r>
      <w:r w:rsidR="00EA779C">
        <w:t>1Mhz</w:t>
      </w:r>
      <w:r w:rsidR="00EA779C">
        <w:rPr>
          <w:rFonts w:hint="cs"/>
          <w:rtl/>
        </w:rPr>
        <w:t xml:space="preserve"> نمونه برداری شده است و </w:t>
      </w:r>
      <w:r w:rsidR="003B29F8">
        <w:rPr>
          <w:rFonts w:hint="cs"/>
          <w:rtl/>
        </w:rPr>
        <w:t xml:space="preserve">ما </w:t>
      </w:r>
      <w:r w:rsidR="00627252">
        <w:rPr>
          <w:rFonts w:hint="cs"/>
          <w:rtl/>
        </w:rPr>
        <w:t>4</w:t>
      </w:r>
      <w:r w:rsidR="003B29F8">
        <w:rPr>
          <w:rFonts w:hint="cs"/>
          <w:rtl/>
        </w:rPr>
        <w:t xml:space="preserve"> عدد از این نمونه ها را به </w:t>
      </w:r>
      <w:r w:rsidR="003B29F8">
        <w:t>FFT</w:t>
      </w:r>
      <w:r w:rsidR="003B29F8">
        <w:rPr>
          <w:rFonts w:hint="cs"/>
          <w:rtl/>
        </w:rPr>
        <w:t xml:space="preserve"> می دهیم. </w:t>
      </w:r>
      <w:r w:rsidR="003B29F8">
        <w:t>FFT</w:t>
      </w:r>
      <w:r w:rsidR="003B29F8">
        <w:rPr>
          <w:rFonts w:hint="cs"/>
          <w:rtl/>
        </w:rPr>
        <w:t xml:space="preserve">، تعداد </w:t>
      </w:r>
      <w:r w:rsidR="00627252">
        <w:rPr>
          <w:rFonts w:hint="cs"/>
          <w:rtl/>
        </w:rPr>
        <w:t>4</w:t>
      </w:r>
      <w:r w:rsidR="003B29F8">
        <w:rPr>
          <w:rFonts w:hint="cs"/>
          <w:rtl/>
        </w:rPr>
        <w:t xml:space="preserve"> عدد سیگنال با فرکانس های از </w:t>
      </w:r>
      <w:r w:rsidR="003B29F8">
        <w:t>0</w:t>
      </w:r>
      <w:r w:rsidR="003B29F8">
        <w:rPr>
          <w:rFonts w:hint="cs"/>
          <w:rtl/>
        </w:rPr>
        <w:t xml:space="preserve"> تا </w:t>
      </w:r>
      <w:r w:rsidR="003B29F8">
        <w:t>1Mhz</w:t>
      </w:r>
      <w:r w:rsidR="003B29F8">
        <w:rPr>
          <w:rFonts w:hint="cs"/>
          <w:rtl/>
        </w:rPr>
        <w:t xml:space="preserve"> را که تشکیل دهنده سیگنال اصلی هستند به ما می دهد.</w:t>
      </w:r>
      <w:r w:rsidR="00627252">
        <w:rPr>
          <w:rFonts w:hint="cs"/>
          <w:rtl/>
        </w:rPr>
        <w:t xml:space="preserve"> یعنی نقش سیگنال های با فرکانس </w:t>
      </w:r>
      <w:r w:rsidR="00627252">
        <w:t>250Khz</w:t>
      </w:r>
      <w:r w:rsidR="00627252">
        <w:rPr>
          <w:rFonts w:hint="cs"/>
          <w:rtl/>
        </w:rPr>
        <w:t xml:space="preserve">، </w:t>
      </w:r>
      <w:r w:rsidR="00627252">
        <w:t>500Khz</w:t>
      </w:r>
      <w:r w:rsidR="00627252">
        <w:rPr>
          <w:rFonts w:hint="cs"/>
          <w:rtl/>
        </w:rPr>
        <w:t xml:space="preserve">، </w:t>
      </w:r>
      <w:r w:rsidR="00627252">
        <w:t>750Khz</w:t>
      </w:r>
      <w:r w:rsidR="00627252">
        <w:rPr>
          <w:rFonts w:hint="cs"/>
          <w:rtl/>
        </w:rPr>
        <w:t xml:space="preserve"> و </w:t>
      </w:r>
      <w:r w:rsidR="00627252">
        <w:t>1Mhz</w:t>
      </w:r>
      <w:r w:rsidR="00627252">
        <w:rPr>
          <w:rFonts w:hint="cs"/>
          <w:rtl/>
        </w:rPr>
        <w:t xml:space="preserve"> را در تشکیل سیگنال اصلی به ما می دهد.</w:t>
      </w:r>
    </w:p>
    <w:p w14:paraId="6680B4D4" w14:textId="64C2E84D" w:rsidR="00B053FA" w:rsidRDefault="00104F47" w:rsidP="00381EFB">
      <w:pPr>
        <w:rPr>
          <w:rtl/>
        </w:rPr>
      </w:pPr>
      <w:r>
        <w:rPr>
          <w:rFonts w:hint="cs"/>
          <w:rtl/>
        </w:rPr>
        <w:t xml:space="preserve">یکی دیگر از پارامترهای </w:t>
      </w:r>
      <w:r>
        <w:t>FFT</w:t>
      </w:r>
      <w:r>
        <w:rPr>
          <w:rFonts w:hint="cs"/>
          <w:rtl/>
        </w:rPr>
        <w:t xml:space="preserve">، </w:t>
      </w:r>
      <w:r>
        <w:t>Resolution</w:t>
      </w:r>
      <w:r>
        <w:rPr>
          <w:rFonts w:hint="cs"/>
          <w:rtl/>
        </w:rPr>
        <w:t xml:space="preserve"> آن می باشد که برابر است با تقسیم فرکانس نمونه برداری(</w:t>
      </w:r>
      <w:r>
        <w:t>Fs</w:t>
      </w:r>
      <w:r>
        <w:rPr>
          <w:rFonts w:hint="cs"/>
          <w:rtl/>
        </w:rPr>
        <w:t>) بر تعداد نقاط نمونه برداری</w:t>
      </w:r>
      <w:r w:rsidR="00AC192C">
        <w:rPr>
          <w:rFonts w:hint="cs"/>
          <w:rtl/>
        </w:rPr>
        <w:t>.</w:t>
      </w:r>
    </w:p>
    <w:p w14:paraId="311A81E9" w14:textId="22EB28B2" w:rsidR="00AC192C" w:rsidRDefault="00AC192C" w:rsidP="00381EFB">
      <w:pPr>
        <w:rPr>
          <w:rtl/>
        </w:rPr>
      </w:pPr>
      <w:r>
        <w:rPr>
          <w:rFonts w:hint="cs"/>
          <w:rtl/>
        </w:rPr>
        <w:t xml:space="preserve">مشخص است که هر چه تعداد نقاط نمونه برداری بیشتر باشد، رزولوشن </w:t>
      </w:r>
      <w:r>
        <w:t>FFT</w:t>
      </w:r>
      <w:r>
        <w:rPr>
          <w:rFonts w:hint="cs"/>
          <w:rtl/>
        </w:rPr>
        <w:t xml:space="preserve"> کمتر شده و دقت آن بالاتر می رود یعنی </w:t>
      </w:r>
      <w:r>
        <w:t>FFT</w:t>
      </w:r>
      <w:r>
        <w:rPr>
          <w:rFonts w:hint="cs"/>
          <w:rtl/>
        </w:rPr>
        <w:t xml:space="preserve"> دقیقتر می تواند به ما بگوید که مولفه های فرکانسی</w:t>
      </w:r>
      <w:r w:rsidR="003B6147">
        <w:rPr>
          <w:rFonts w:hint="cs"/>
          <w:rtl/>
        </w:rPr>
        <w:t xml:space="preserve"> (</w:t>
      </w:r>
      <w:r w:rsidR="003B6147">
        <w:t>Component</w:t>
      </w:r>
      <w:r w:rsidR="003B6147">
        <w:rPr>
          <w:rFonts w:hint="cs"/>
          <w:rtl/>
        </w:rPr>
        <w:t>ها)</w:t>
      </w:r>
      <w:r>
        <w:rPr>
          <w:rFonts w:hint="cs"/>
          <w:rtl/>
        </w:rPr>
        <w:t xml:space="preserve"> تشکیل دهنده یک سیگنال، کدام ها هستند.</w:t>
      </w:r>
      <w:r w:rsidR="0023367E">
        <w:rPr>
          <w:rFonts w:hint="cs"/>
          <w:rtl/>
        </w:rPr>
        <w:t xml:space="preserve"> مثلا اگر یک مولفه با فرکانس </w:t>
      </w:r>
      <w:r w:rsidR="0023367E">
        <w:t xml:space="preserve">6.25 </w:t>
      </w:r>
      <w:proofErr w:type="spellStart"/>
      <w:r w:rsidR="0023367E">
        <w:t>Mhz</w:t>
      </w:r>
      <w:proofErr w:type="spellEnd"/>
      <w:r w:rsidR="0023367E">
        <w:rPr>
          <w:rFonts w:hint="cs"/>
          <w:rtl/>
        </w:rPr>
        <w:t xml:space="preserve"> داشته باشیم و رزولوشن </w:t>
      </w:r>
      <w:r w:rsidR="0023367E">
        <w:t>FF</w:t>
      </w:r>
      <w:r w:rsidR="006105F7">
        <w:t>T</w:t>
      </w:r>
      <w:r w:rsidR="0023367E">
        <w:rPr>
          <w:rFonts w:hint="cs"/>
          <w:rtl/>
        </w:rPr>
        <w:t xml:space="preserve"> برابر با </w:t>
      </w:r>
      <w:r w:rsidR="0023367E">
        <w:t>1Mhz</w:t>
      </w:r>
      <w:r w:rsidR="0023367E">
        <w:rPr>
          <w:rFonts w:hint="cs"/>
          <w:rtl/>
        </w:rPr>
        <w:t xml:space="preserve"> باشد، </w:t>
      </w:r>
      <w:r w:rsidR="0023367E">
        <w:t>FFT</w:t>
      </w:r>
      <w:r w:rsidR="0023367E">
        <w:rPr>
          <w:rFonts w:hint="cs"/>
          <w:rtl/>
        </w:rPr>
        <w:t xml:space="preserve"> نمی تواند آن مولفه را دقیقا نشان دهد چون دقت بینهایت ندارد و فقط مولفه ها</w:t>
      </w:r>
      <w:r w:rsidR="003B5CF7">
        <w:rPr>
          <w:rFonts w:hint="cs"/>
          <w:rtl/>
        </w:rPr>
        <w:t>ی</w:t>
      </w:r>
      <w:r w:rsidR="0023367E">
        <w:rPr>
          <w:rFonts w:hint="cs"/>
          <w:rtl/>
        </w:rPr>
        <w:t xml:space="preserve">ی </w:t>
      </w:r>
      <w:r w:rsidR="003B5CF7">
        <w:rPr>
          <w:rFonts w:hint="cs"/>
          <w:rtl/>
        </w:rPr>
        <w:t xml:space="preserve">که مضرب </w:t>
      </w:r>
      <w:r w:rsidR="003B5CF7">
        <w:t>1MHz</w:t>
      </w:r>
      <w:r w:rsidR="003B5CF7">
        <w:rPr>
          <w:rFonts w:hint="cs"/>
          <w:rtl/>
        </w:rPr>
        <w:t xml:space="preserve"> هستند را </w:t>
      </w:r>
      <w:r w:rsidR="0023367E">
        <w:rPr>
          <w:rFonts w:hint="cs"/>
          <w:rtl/>
        </w:rPr>
        <w:t>نمایش می دهد.</w:t>
      </w:r>
    </w:p>
    <w:p w14:paraId="76B1EF4D" w14:textId="46AFCE11" w:rsidR="00241C7D" w:rsidRDefault="00B42154" w:rsidP="00F70E6A">
      <w:pPr>
        <w:jc w:val="center"/>
      </w:pPr>
      <w:r w:rsidRPr="00B42154">
        <w:rPr>
          <w:noProof/>
          <w:rtl/>
        </w:rPr>
        <w:lastRenderedPageBreak/>
        <w:drawing>
          <wp:inline distT="0" distB="0" distL="0" distR="0" wp14:anchorId="61812DB4" wp14:editId="4A14C57E">
            <wp:extent cx="4442460" cy="4436132"/>
            <wp:effectExtent l="0" t="0" r="0" b="2540"/>
            <wp:docPr id="208271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3604" name=""/>
                    <pic:cNvPicPr/>
                  </pic:nvPicPr>
                  <pic:blipFill>
                    <a:blip r:embed="rId34"/>
                    <a:stretch>
                      <a:fillRect/>
                    </a:stretch>
                  </pic:blipFill>
                  <pic:spPr>
                    <a:xfrm>
                      <a:off x="0" y="0"/>
                      <a:ext cx="4447103" cy="4440768"/>
                    </a:xfrm>
                    <a:prstGeom prst="rect">
                      <a:avLst/>
                    </a:prstGeom>
                  </pic:spPr>
                </pic:pic>
              </a:graphicData>
            </a:graphic>
          </wp:inline>
        </w:drawing>
      </w:r>
    </w:p>
    <w:p w14:paraId="472DF11A" w14:textId="633E4FD1" w:rsidR="0040645E" w:rsidRDefault="0040645E" w:rsidP="00F70E6A">
      <w:pPr>
        <w:ind w:firstLine="0"/>
      </w:pPr>
    </w:p>
    <w:p w14:paraId="444D0A85" w14:textId="42FCEB70" w:rsidR="001A571D" w:rsidRDefault="001516C5" w:rsidP="001A571D">
      <w:r>
        <w:rPr>
          <w:rFonts w:hint="cs"/>
          <w:rtl/>
        </w:rPr>
        <w:t xml:space="preserve">برای بالا بردن </w:t>
      </w:r>
      <w:r>
        <w:t>Resolution</w:t>
      </w:r>
      <w:r>
        <w:rPr>
          <w:rFonts w:hint="cs"/>
          <w:rtl/>
        </w:rPr>
        <w:t xml:space="preserve"> مربوط به </w:t>
      </w:r>
      <w:r>
        <w:t>FFT</w:t>
      </w:r>
      <w:r>
        <w:rPr>
          <w:rFonts w:hint="cs"/>
          <w:rtl/>
        </w:rPr>
        <w:t xml:space="preserve">، کارهای مختلفی را می توان انجام داد، یکی از آنها افزایش تعداد نقاط </w:t>
      </w:r>
      <w:r>
        <w:t>FFT</w:t>
      </w:r>
      <w:r>
        <w:rPr>
          <w:rFonts w:hint="cs"/>
          <w:rtl/>
        </w:rPr>
        <w:t xml:space="preserve"> می باشد، یکی دیگر از اقداماتی که می توان انجام داد </w:t>
      </w:r>
      <w:r w:rsidR="001A571D">
        <w:rPr>
          <w:rFonts w:hint="cs"/>
          <w:rtl/>
        </w:rPr>
        <w:t>درون یاب</w:t>
      </w:r>
      <w:r w:rsidR="0057558A">
        <w:rPr>
          <w:rFonts w:hint="cs"/>
          <w:rtl/>
        </w:rPr>
        <w:t>ی</w:t>
      </w:r>
      <w:r>
        <w:rPr>
          <w:rFonts w:hint="cs"/>
          <w:rtl/>
        </w:rPr>
        <w:t xml:space="preserve"> یا </w:t>
      </w:r>
      <w:r>
        <w:t>Interpolation</w:t>
      </w:r>
      <w:r w:rsidR="001A571D">
        <w:rPr>
          <w:rFonts w:hint="cs"/>
          <w:rtl/>
        </w:rPr>
        <w:t xml:space="preserve"> (که در درس محاسبات عددی خوانده ایم)</w:t>
      </w:r>
      <w:r>
        <w:rPr>
          <w:rFonts w:hint="cs"/>
          <w:rtl/>
        </w:rPr>
        <w:t xml:space="preserve"> می باشد. به این وسیله</w:t>
      </w:r>
      <w:r w:rsidR="001A571D">
        <w:rPr>
          <w:rFonts w:hint="cs"/>
          <w:rtl/>
        </w:rPr>
        <w:t xml:space="preserve"> می توان مقادیر یک فرکانس خاص را که با توجه به رزولیشن </w:t>
      </w:r>
      <w:r w:rsidR="001A571D">
        <w:t>FFT</w:t>
      </w:r>
      <w:r w:rsidR="001A571D">
        <w:rPr>
          <w:rFonts w:hint="cs"/>
          <w:rtl/>
        </w:rPr>
        <w:t xml:space="preserve"> مشخص نشده است را تعیین کرد.</w:t>
      </w:r>
      <w:r w:rsidR="008838B5">
        <w:rPr>
          <w:rFonts w:hint="cs"/>
          <w:rtl/>
        </w:rPr>
        <w:t xml:space="preserve"> </w:t>
      </w:r>
      <w:r w:rsidR="001A571D">
        <w:rPr>
          <w:rFonts w:hint="cs"/>
          <w:rtl/>
        </w:rPr>
        <w:t>(به عنوان مثال فرض کنی</w:t>
      </w:r>
      <w:r w:rsidR="00D329CD">
        <w:rPr>
          <w:rFonts w:hint="cs"/>
          <w:rtl/>
        </w:rPr>
        <w:t>د</w:t>
      </w:r>
      <w:r w:rsidR="001A571D">
        <w:rPr>
          <w:rFonts w:hint="cs"/>
          <w:rtl/>
        </w:rPr>
        <w:t xml:space="preserve"> </w:t>
      </w:r>
      <w:r w:rsidR="00811C37">
        <w:rPr>
          <w:rFonts w:hint="cs"/>
          <w:rtl/>
        </w:rPr>
        <w:t>ب</w:t>
      </w:r>
      <w:r w:rsidR="001A571D">
        <w:rPr>
          <w:rFonts w:hint="cs"/>
          <w:rtl/>
        </w:rPr>
        <w:t xml:space="preserve">خواهیم مقدار مولفه سینوسی با فرکانس </w:t>
      </w:r>
      <w:r w:rsidR="001A571D">
        <w:t>1.15hz</w:t>
      </w:r>
      <w:r w:rsidR="001A571D">
        <w:rPr>
          <w:rFonts w:hint="cs"/>
          <w:rtl/>
        </w:rPr>
        <w:t xml:space="preserve"> را در شکل بالا به دست بیاوریم).</w:t>
      </w:r>
      <w:r w:rsidR="002141EB">
        <w:rPr>
          <w:rFonts w:hint="cs"/>
          <w:rtl/>
        </w:rPr>
        <w:t xml:space="preserve"> </w:t>
      </w:r>
    </w:p>
    <w:p w14:paraId="3D5A17BA" w14:textId="77777777" w:rsidR="001A571D" w:rsidRDefault="001A571D" w:rsidP="00381EFB"/>
    <w:p w14:paraId="5A25E915" w14:textId="77777777" w:rsidR="008949B9" w:rsidRDefault="008949B9" w:rsidP="00381EFB">
      <w:pPr>
        <w:rPr>
          <w:rtl/>
        </w:rPr>
      </w:pPr>
    </w:p>
    <w:p w14:paraId="6E65C0AC" w14:textId="77777777" w:rsidR="008949B9" w:rsidRDefault="008949B9" w:rsidP="00381EFB">
      <w:pPr>
        <w:rPr>
          <w:rtl/>
        </w:rPr>
      </w:pPr>
    </w:p>
    <w:p w14:paraId="45D1E4DB" w14:textId="77777777" w:rsidR="008949B9" w:rsidRDefault="008949B9" w:rsidP="00381EFB">
      <w:pPr>
        <w:rPr>
          <w:rtl/>
        </w:rPr>
      </w:pPr>
    </w:p>
    <w:p w14:paraId="27E43ED2" w14:textId="77777777" w:rsidR="008949B9" w:rsidRDefault="008949B9" w:rsidP="00381EFB">
      <w:pPr>
        <w:rPr>
          <w:rtl/>
        </w:rPr>
      </w:pPr>
    </w:p>
    <w:p w14:paraId="2061490E" w14:textId="77777777" w:rsidR="008949B9" w:rsidRDefault="008949B9" w:rsidP="00381EFB">
      <w:pPr>
        <w:rPr>
          <w:rtl/>
        </w:rPr>
      </w:pPr>
    </w:p>
    <w:p w14:paraId="5C1124F1" w14:textId="77777777" w:rsidR="008949B9" w:rsidRDefault="008949B9" w:rsidP="00381EFB">
      <w:pPr>
        <w:rPr>
          <w:rtl/>
        </w:rPr>
      </w:pPr>
    </w:p>
    <w:p w14:paraId="11E2DB9A" w14:textId="77777777" w:rsidR="008949B9" w:rsidRDefault="008949B9" w:rsidP="00381EFB">
      <w:pPr>
        <w:rPr>
          <w:rtl/>
        </w:rPr>
      </w:pPr>
    </w:p>
    <w:p w14:paraId="6A0426C3" w14:textId="18C32804" w:rsidR="00EE0D99" w:rsidRDefault="00EE0D99" w:rsidP="00381EFB">
      <w:r>
        <w:rPr>
          <w:rFonts w:hint="cs"/>
          <w:rtl/>
        </w:rPr>
        <w:lastRenderedPageBreak/>
        <w:t xml:space="preserve">فیلتر: یک فیلتر وقتی یک سیگنال را در ورودی دریافت کند می تواند برخی از مولفه های فرکانسی آن سیگنال را (سیگنال های سینوسی که مجموع </w:t>
      </w:r>
      <w:r w:rsidR="008246F1">
        <w:rPr>
          <w:rFonts w:hint="cs"/>
          <w:rtl/>
        </w:rPr>
        <w:t>آن</w:t>
      </w:r>
      <w:r>
        <w:rPr>
          <w:rFonts w:hint="cs"/>
          <w:rtl/>
        </w:rPr>
        <w:t>ها سازنده سیگنال اصلی می باشد) از خود عبور ندهد.</w:t>
      </w:r>
    </w:p>
    <w:p w14:paraId="227BA904" w14:textId="00FEA816" w:rsidR="00F70E6A" w:rsidRDefault="00F70E6A" w:rsidP="00381EFB">
      <w:r>
        <w:rPr>
          <w:rFonts w:hint="cs"/>
          <w:rtl/>
        </w:rPr>
        <w:t>به عنوان مثال یک فیلتر پایین گذر:</w:t>
      </w:r>
    </w:p>
    <w:p w14:paraId="68A9CBBE" w14:textId="2ED56A75" w:rsidR="00A5189F" w:rsidRDefault="00F70E6A" w:rsidP="00CF57A9">
      <w:pPr>
        <w:jc w:val="center"/>
      </w:pPr>
      <w:r w:rsidRPr="00F70E6A">
        <w:rPr>
          <w:noProof/>
          <w:rtl/>
        </w:rPr>
        <w:drawing>
          <wp:inline distT="0" distB="0" distL="0" distR="0" wp14:anchorId="17F9F17B" wp14:editId="12356B5A">
            <wp:extent cx="3352459" cy="3187283"/>
            <wp:effectExtent l="0" t="0" r="635" b="0"/>
            <wp:docPr id="7406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91270" name=""/>
                    <pic:cNvPicPr/>
                  </pic:nvPicPr>
                  <pic:blipFill>
                    <a:blip r:embed="rId35"/>
                    <a:stretch>
                      <a:fillRect/>
                    </a:stretch>
                  </pic:blipFill>
                  <pic:spPr>
                    <a:xfrm>
                      <a:off x="0" y="0"/>
                      <a:ext cx="3362182" cy="3196527"/>
                    </a:xfrm>
                    <a:prstGeom prst="rect">
                      <a:avLst/>
                    </a:prstGeom>
                  </pic:spPr>
                </pic:pic>
              </a:graphicData>
            </a:graphic>
          </wp:inline>
        </w:drawing>
      </w:r>
    </w:p>
    <w:p w14:paraId="16DE384B" w14:textId="77777777" w:rsidR="00492213" w:rsidRDefault="00492213" w:rsidP="00B03CCC">
      <w:pPr>
        <w:rPr>
          <w:rtl/>
        </w:rPr>
      </w:pPr>
    </w:p>
    <w:p w14:paraId="42247805" w14:textId="7D3C8C45" w:rsidR="00B03CCC" w:rsidRDefault="008A755C" w:rsidP="00B03CCC">
      <w:pPr>
        <w:rPr>
          <w:rtl/>
        </w:rPr>
      </w:pPr>
      <w:r>
        <w:rPr>
          <w:rFonts w:hint="cs"/>
          <w:rtl/>
        </w:rPr>
        <w:t xml:space="preserve">یک </w:t>
      </w:r>
      <w:r w:rsidR="00E72957">
        <w:rPr>
          <w:rFonts w:hint="cs"/>
          <w:rtl/>
        </w:rPr>
        <w:t>ش</w:t>
      </w:r>
      <w:r>
        <w:rPr>
          <w:rFonts w:hint="cs"/>
          <w:rtl/>
        </w:rPr>
        <w:t>کل عالی برای نشان دادن</w:t>
      </w:r>
      <w:r w:rsidR="0033737B">
        <w:rPr>
          <w:rFonts w:hint="cs"/>
          <w:rtl/>
        </w:rPr>
        <w:t xml:space="preserve"> خروجی</w:t>
      </w:r>
      <w:r>
        <w:rPr>
          <w:rFonts w:hint="cs"/>
          <w:rtl/>
        </w:rPr>
        <w:t xml:space="preserve"> </w:t>
      </w:r>
      <w:r w:rsidR="00B03CCC">
        <w:rPr>
          <w:rFonts w:hint="cs"/>
          <w:rtl/>
        </w:rPr>
        <w:t>انواع فیلتر:</w:t>
      </w:r>
    </w:p>
    <w:p w14:paraId="6295F4BC" w14:textId="4724C59C" w:rsidR="00CF57A9" w:rsidRDefault="00B03CCC" w:rsidP="00B03CCC">
      <w:pPr>
        <w:ind w:left="-1233" w:firstLine="27"/>
        <w:jc w:val="center"/>
        <w:rPr>
          <w:noProof/>
        </w:rPr>
      </w:pPr>
      <w:r>
        <w:rPr>
          <w:noProof/>
        </w:rPr>
        <w:drawing>
          <wp:inline distT="0" distB="0" distL="0" distR="0" wp14:anchorId="66AF6121" wp14:editId="2CF5A181">
            <wp:extent cx="7268709" cy="3733800"/>
            <wp:effectExtent l="0" t="0" r="8890" b="0"/>
            <wp:docPr id="657493589" name="Picture 2" descr="An Introduction to Filters - Technical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Introduction to Filters - Technical Artic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8140" cy="3738644"/>
                    </a:xfrm>
                    <a:prstGeom prst="rect">
                      <a:avLst/>
                    </a:prstGeom>
                    <a:noFill/>
                    <a:ln>
                      <a:noFill/>
                    </a:ln>
                  </pic:spPr>
                </pic:pic>
              </a:graphicData>
            </a:graphic>
          </wp:inline>
        </w:drawing>
      </w:r>
    </w:p>
    <w:p w14:paraId="2BEB7B69" w14:textId="77777777" w:rsidR="00231D6C" w:rsidRDefault="00231D6C" w:rsidP="00492213">
      <w:pPr>
        <w:ind w:firstLine="0"/>
        <w:rPr>
          <w:rtl/>
        </w:rPr>
      </w:pPr>
    </w:p>
    <w:p w14:paraId="4CFCF0E1" w14:textId="0C95A776" w:rsidR="001A6DD6" w:rsidRPr="00557306" w:rsidRDefault="001A6DD6" w:rsidP="00C26579">
      <w:pPr>
        <w:pStyle w:val="Heading1"/>
        <w:rPr>
          <w:rtl/>
        </w:rPr>
      </w:pPr>
      <w:r w:rsidRPr="00557306">
        <w:rPr>
          <w:rFonts w:hint="cs"/>
          <w:rtl/>
        </w:rPr>
        <w:lastRenderedPageBreak/>
        <w:t>فیلترهای دیجیتال:</w:t>
      </w:r>
    </w:p>
    <w:p w14:paraId="48E7B09C" w14:textId="13B22234" w:rsidR="003500B9" w:rsidRDefault="00AC3EEC" w:rsidP="001A6DD6">
      <w:pPr>
        <w:rPr>
          <w:rtl/>
        </w:rPr>
      </w:pPr>
      <w:r>
        <w:rPr>
          <w:rFonts w:hint="cs"/>
          <w:rtl/>
        </w:rPr>
        <w:t>فیلترهای دیجیتال در هر الگوریتم پردازش سیگ</w:t>
      </w:r>
      <w:r w:rsidR="00113DD7">
        <w:rPr>
          <w:rFonts w:hint="cs"/>
          <w:rtl/>
        </w:rPr>
        <w:t>نا</w:t>
      </w:r>
      <w:r>
        <w:rPr>
          <w:rFonts w:hint="cs"/>
          <w:rtl/>
        </w:rPr>
        <w:t>ل دیجیتالی وجود دارند. لذا بسیار حائز اهمیت می باشند.</w:t>
      </w:r>
      <w:r w:rsidR="00AB2F31">
        <w:rPr>
          <w:rFonts w:hint="cs"/>
          <w:rtl/>
        </w:rPr>
        <w:t xml:space="preserve"> به طور کلی فیلترهای دیجیتال به دو ساختا</w:t>
      </w:r>
      <w:r w:rsidR="003500B9">
        <w:rPr>
          <w:rFonts w:hint="cs"/>
          <w:rtl/>
        </w:rPr>
        <w:t xml:space="preserve">ر </w:t>
      </w:r>
      <w:r w:rsidR="006411CA">
        <w:rPr>
          <w:rFonts w:hint="cs"/>
          <w:rtl/>
        </w:rPr>
        <w:t>گروه</w:t>
      </w:r>
      <w:r w:rsidR="00C75B85">
        <w:rPr>
          <w:rFonts w:hint="cs"/>
          <w:rtl/>
        </w:rPr>
        <w:t xml:space="preserve"> اصلی</w:t>
      </w:r>
      <w:r w:rsidR="003500B9">
        <w:rPr>
          <w:rFonts w:hint="cs"/>
          <w:rtl/>
        </w:rPr>
        <w:t xml:space="preserve"> تقسیم می شوند:</w:t>
      </w:r>
    </w:p>
    <w:p w14:paraId="37C16E18" w14:textId="660799D6" w:rsidR="003500B9" w:rsidRDefault="00AB2F31" w:rsidP="003500B9">
      <w:pPr>
        <w:pStyle w:val="ListParagraph"/>
        <w:numPr>
          <w:ilvl w:val="0"/>
          <w:numId w:val="76"/>
        </w:numPr>
      </w:pPr>
      <w:r>
        <w:t>FI</w:t>
      </w:r>
      <w:r w:rsidRPr="003500B9">
        <w:rPr>
          <w:rFonts w:asciiTheme="majorBidi" w:hAnsiTheme="majorBidi" w:cstheme="majorBidi"/>
        </w:rPr>
        <w:t>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202124"/>
          <w:sz w:val="30"/>
          <w:szCs w:val="30"/>
          <w:shd w:val="clear" w:color="auto" w:fill="FFFFFF"/>
        </w:rPr>
        <w:t>Finite Impulse Response)</w:t>
      </w:r>
    </w:p>
    <w:p w14:paraId="4BC32739" w14:textId="4CA599E8" w:rsidR="00AB2F31" w:rsidRDefault="00AB2F31" w:rsidP="003500B9">
      <w:pPr>
        <w:pStyle w:val="ListParagraph"/>
        <w:numPr>
          <w:ilvl w:val="0"/>
          <w:numId w:val="76"/>
        </w:numPr>
      </w:pPr>
      <w:r w:rsidRPr="003500B9">
        <w:rPr>
          <w:rFonts w:asciiTheme="majorBidi" w:hAnsiTheme="majorBidi" w:cstheme="majorBidi"/>
        </w:rPr>
        <w:t>IIR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040C28"/>
          <w:sz w:val="30"/>
          <w:szCs w:val="30"/>
        </w:rPr>
        <w:t>Infinite Impulse Response)</w:t>
      </w:r>
    </w:p>
    <w:p w14:paraId="0444BB28" w14:textId="77777777" w:rsidR="001A6DD6" w:rsidRDefault="001A6DD6" w:rsidP="00231D6C">
      <w:pPr>
        <w:ind w:firstLine="0"/>
      </w:pPr>
    </w:p>
    <w:p w14:paraId="4DF099DA" w14:textId="655AA728" w:rsidR="00231D6C" w:rsidRDefault="00231D6C" w:rsidP="00231D6C">
      <w:pPr>
        <w:ind w:firstLine="0"/>
        <w:jc w:val="center"/>
      </w:pPr>
      <w:r w:rsidRPr="00231D6C">
        <w:rPr>
          <w:noProof/>
          <w:rtl/>
        </w:rPr>
        <w:drawing>
          <wp:inline distT="0" distB="0" distL="0" distR="0" wp14:anchorId="30118A7F" wp14:editId="1DE50339">
            <wp:extent cx="3479800" cy="1464469"/>
            <wp:effectExtent l="0" t="0" r="6350" b="2540"/>
            <wp:docPr id="1542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41667" name=""/>
                    <pic:cNvPicPr/>
                  </pic:nvPicPr>
                  <pic:blipFill>
                    <a:blip r:embed="rId37"/>
                    <a:stretch>
                      <a:fillRect/>
                    </a:stretch>
                  </pic:blipFill>
                  <pic:spPr>
                    <a:xfrm>
                      <a:off x="0" y="0"/>
                      <a:ext cx="3504294" cy="1474777"/>
                    </a:xfrm>
                    <a:prstGeom prst="rect">
                      <a:avLst/>
                    </a:prstGeom>
                  </pic:spPr>
                </pic:pic>
              </a:graphicData>
            </a:graphic>
          </wp:inline>
        </w:drawing>
      </w:r>
    </w:p>
    <w:p w14:paraId="10A4176D" w14:textId="77777777" w:rsidR="008E6940" w:rsidRDefault="008E6940" w:rsidP="00231D6C">
      <w:pPr>
        <w:ind w:firstLine="0"/>
        <w:jc w:val="left"/>
        <w:rPr>
          <w:b/>
          <w:bCs/>
          <w:rtl/>
        </w:rPr>
      </w:pPr>
    </w:p>
    <w:p w14:paraId="4547FA98" w14:textId="1C62AD6E" w:rsidR="00231D6C" w:rsidRPr="008E6940" w:rsidRDefault="00231D6C" w:rsidP="00231D6C">
      <w:pPr>
        <w:ind w:firstLine="0"/>
        <w:jc w:val="left"/>
        <w:rPr>
          <w:b/>
          <w:bCs/>
          <w:rtl/>
        </w:rPr>
      </w:pPr>
      <w:r w:rsidRPr="008E6940">
        <w:rPr>
          <w:rFonts w:hint="cs"/>
          <w:b/>
          <w:bCs/>
          <w:rtl/>
        </w:rPr>
        <w:t>منظور از فاز خطی و غیر خطی چیست؟</w:t>
      </w:r>
    </w:p>
    <w:p w14:paraId="0EF4AD3A" w14:textId="2A6350EC" w:rsidR="00433E63" w:rsidRDefault="00231D6C" w:rsidP="00AC35CA">
      <w:pPr>
        <w:ind w:firstLine="0"/>
        <w:jc w:val="both"/>
        <w:rPr>
          <w:rtl/>
        </w:rPr>
      </w:pPr>
      <w:r>
        <w:rPr>
          <w:rFonts w:hint="cs"/>
          <w:rtl/>
        </w:rPr>
        <w:t xml:space="preserve">وقتی یک سیگنال از یک فیلتر عبور می کند، علاوه بر حذف برخی مولفه های فرکانسی </w:t>
      </w:r>
      <w:r w:rsidR="008E6940">
        <w:rPr>
          <w:rFonts w:hint="cs"/>
          <w:rtl/>
        </w:rPr>
        <w:t>ی</w:t>
      </w:r>
      <w:r>
        <w:rPr>
          <w:rFonts w:hint="cs"/>
          <w:rtl/>
        </w:rPr>
        <w:t>ک اتفاق دیگر نیز به واسطه ذات فی</w:t>
      </w:r>
      <w:r w:rsidR="00262F13">
        <w:rPr>
          <w:rFonts w:hint="cs"/>
          <w:rtl/>
        </w:rPr>
        <w:t>ل</w:t>
      </w:r>
      <w:r>
        <w:rPr>
          <w:rFonts w:hint="cs"/>
          <w:rtl/>
        </w:rPr>
        <w:t xml:space="preserve">تر بر روی سیگنال خروجی ظاهر می شود و آن اختلاف فاز سیگنال ورودی و </w:t>
      </w:r>
      <w:r w:rsidR="00092069">
        <w:rPr>
          <w:rFonts w:hint="cs"/>
          <w:rtl/>
        </w:rPr>
        <w:t xml:space="preserve">سیگنال </w:t>
      </w:r>
      <w:r>
        <w:rPr>
          <w:rFonts w:hint="cs"/>
          <w:rtl/>
        </w:rPr>
        <w:t>خروجی</w:t>
      </w:r>
      <w:r w:rsidR="00092069">
        <w:rPr>
          <w:rFonts w:hint="cs"/>
          <w:rtl/>
        </w:rPr>
        <w:t xml:space="preserve"> از فیلتر</w:t>
      </w:r>
      <w:r>
        <w:rPr>
          <w:rFonts w:hint="cs"/>
          <w:rtl/>
        </w:rPr>
        <w:t xml:space="preserve"> است.</w:t>
      </w:r>
      <w:r w:rsidR="00433E63">
        <w:rPr>
          <w:rFonts w:hint="cs"/>
          <w:rtl/>
        </w:rPr>
        <w:t xml:space="preserve"> این اختلاف فاز ایجاد شده بستگی به فرکانس سیگنال ورودی دارد. </w:t>
      </w:r>
    </w:p>
    <w:p w14:paraId="09AEE767" w14:textId="67C29A76" w:rsidR="00433E63" w:rsidRDefault="00433E63" w:rsidP="00AC35CA">
      <w:pPr>
        <w:ind w:firstLine="0"/>
        <w:jc w:val="both"/>
        <w:rPr>
          <w:rtl/>
        </w:rPr>
      </w:pPr>
      <w:r>
        <w:rPr>
          <w:rFonts w:hint="cs"/>
          <w:rtl/>
        </w:rPr>
        <w:t>اگر اختلاف فاز بین سیگنال ورودی و خروجی یک فیلتر به ازای سیگنال های ورودی با فرکانس های مختلف را در یک نمودار رسم کنیم، و شکل ایجاد شده یک خط باشد می گوییم فیلتر فاز خطی دارد و در غیر این صورت فاز فیلتر غیرخطی می باشد:</w:t>
      </w:r>
    </w:p>
    <w:p w14:paraId="625D5167" w14:textId="2D145184" w:rsidR="00231D6C" w:rsidRDefault="007D4893" w:rsidP="00871C36">
      <w:pPr>
        <w:ind w:firstLine="0"/>
        <w:jc w:val="left"/>
      </w:pPr>
      <w:r>
        <w:object w:dxaOrig="6588" w:dyaOrig="2904" w14:anchorId="5BDD5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5pt;height:180.65pt" o:ole="">
            <v:imagedata r:id="rId38" o:title=""/>
          </v:shape>
          <o:OLEObject Type="Embed" ProgID="Visio.Drawing.15" ShapeID="_x0000_i1025" DrawAspect="Content" ObjectID="_1781245339" r:id="rId39"/>
        </w:object>
      </w:r>
    </w:p>
    <w:p w14:paraId="19F77AF8" w14:textId="1ABC80E0" w:rsidR="007D4893" w:rsidRDefault="007D4893" w:rsidP="00691254">
      <w:pPr>
        <w:ind w:firstLine="0"/>
        <w:jc w:val="both"/>
        <w:rPr>
          <w:rtl/>
        </w:rPr>
      </w:pPr>
      <w:r>
        <w:rPr>
          <w:rFonts w:hint="cs"/>
          <w:rtl/>
        </w:rPr>
        <w:t xml:space="preserve">اگر شکل بالا اختلاف فاز بین ورودی و خروجی یک فیلتر را بر حسب فرکانس سیگنال ورودی نشان دهد، فیلتر مورد نظر دارای فاز خطی بوده است یعنی یک فیلتر </w:t>
      </w:r>
      <w:r>
        <w:t>FIR</w:t>
      </w:r>
      <w:r>
        <w:rPr>
          <w:rFonts w:hint="cs"/>
          <w:rtl/>
        </w:rPr>
        <w:t xml:space="preserve"> بوده است. </w:t>
      </w:r>
      <w:r w:rsidR="00871C36">
        <w:rPr>
          <w:rFonts w:hint="cs"/>
          <w:rtl/>
        </w:rPr>
        <w:t>در فیلتر های با فاز خ</w:t>
      </w:r>
      <w:r w:rsidR="00691254">
        <w:rPr>
          <w:rFonts w:hint="cs"/>
          <w:rtl/>
        </w:rPr>
        <w:t>ط</w:t>
      </w:r>
      <w:r w:rsidR="00871C36">
        <w:rPr>
          <w:rFonts w:hint="cs"/>
          <w:rtl/>
        </w:rPr>
        <w:t>ی می توان با استفاده از روش</w:t>
      </w:r>
      <w:r w:rsidR="00F561D6">
        <w:rPr>
          <w:rFonts w:hint="cs"/>
          <w:rtl/>
        </w:rPr>
        <w:t xml:space="preserve"> </w:t>
      </w:r>
      <w:r w:rsidR="00871C36">
        <w:rPr>
          <w:rFonts w:hint="cs"/>
          <w:rtl/>
        </w:rPr>
        <w:t xml:space="preserve">هایی، منابع مصرفی در </w:t>
      </w:r>
      <w:r w:rsidR="00871C36">
        <w:t>FPGA</w:t>
      </w:r>
      <w:r w:rsidR="00871C36">
        <w:rPr>
          <w:rFonts w:hint="cs"/>
          <w:rtl/>
        </w:rPr>
        <w:t xml:space="preserve"> جهت پیاده سازی را کاهش داد.</w:t>
      </w:r>
    </w:p>
    <w:p w14:paraId="205642CF" w14:textId="6C74DF7D" w:rsidR="00871C36" w:rsidRDefault="001A6DD6" w:rsidP="00596582">
      <w:pPr>
        <w:ind w:firstLine="27"/>
        <w:jc w:val="center"/>
        <w:rPr>
          <w:noProof/>
          <w:rtl/>
        </w:rPr>
      </w:pPr>
      <w:r>
        <w:rPr>
          <w:noProof/>
        </w:rPr>
        <w:lastRenderedPageBreak/>
        <w:drawing>
          <wp:inline distT="0" distB="0" distL="0" distR="0" wp14:anchorId="420F3483" wp14:editId="3778A501">
            <wp:extent cx="5732145" cy="3576955"/>
            <wp:effectExtent l="0" t="0" r="0" b="0"/>
            <wp:docPr id="1752602363" name="Picture 3" descr="Digital Filter Design: FIR vs IIR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gital Filter Design: FIR vs IIR Filte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576955"/>
                    </a:xfrm>
                    <a:prstGeom prst="rect">
                      <a:avLst/>
                    </a:prstGeom>
                    <a:noFill/>
                    <a:ln>
                      <a:noFill/>
                    </a:ln>
                  </pic:spPr>
                </pic:pic>
              </a:graphicData>
            </a:graphic>
          </wp:inline>
        </w:drawing>
      </w:r>
    </w:p>
    <w:p w14:paraId="6AF842C9" w14:textId="2ED31273" w:rsidR="00C043F4" w:rsidRPr="00596582" w:rsidRDefault="00CB6E52" w:rsidP="00871C36">
      <w:pPr>
        <w:rPr>
          <w:color w:val="FF0000"/>
          <w:rtl/>
        </w:rPr>
      </w:pPr>
      <w:r w:rsidRPr="00596582">
        <w:rPr>
          <w:rFonts w:hint="cs"/>
          <w:color w:val="FF0000"/>
          <w:rtl/>
        </w:rPr>
        <w:t xml:space="preserve">هر چقدر مرتبه </w:t>
      </w:r>
      <w:r w:rsidR="004B706F">
        <w:rPr>
          <w:rFonts w:hint="cs"/>
          <w:color w:val="FF0000"/>
          <w:rtl/>
        </w:rPr>
        <w:t>(</w:t>
      </w:r>
      <w:r w:rsidR="004B706F">
        <w:rPr>
          <w:color w:val="FF0000"/>
        </w:rPr>
        <w:t>Order</w:t>
      </w:r>
      <w:r w:rsidR="004B706F">
        <w:rPr>
          <w:rFonts w:hint="cs"/>
          <w:color w:val="FF0000"/>
          <w:rtl/>
        </w:rPr>
        <w:t xml:space="preserve">) </w:t>
      </w:r>
      <w:r w:rsidRPr="00596582">
        <w:rPr>
          <w:rFonts w:hint="cs"/>
          <w:color w:val="FF0000"/>
          <w:rtl/>
        </w:rPr>
        <w:t xml:space="preserve">یک فیلتر بالاتر باشد، منابع بیشتری برای پیاده سازی آن در </w:t>
      </w:r>
      <w:r w:rsidRPr="00596582">
        <w:rPr>
          <w:color w:val="FF0000"/>
        </w:rPr>
        <w:t>FPGA</w:t>
      </w:r>
      <w:r w:rsidRPr="00596582">
        <w:rPr>
          <w:rFonts w:hint="cs"/>
          <w:color w:val="FF0000"/>
          <w:rtl/>
        </w:rPr>
        <w:t xml:space="preserve"> مورد نیاز است.</w:t>
      </w:r>
    </w:p>
    <w:p w14:paraId="5CC374EE" w14:textId="77777777" w:rsidR="00CB6E52" w:rsidRDefault="00CB6E52" w:rsidP="00871C36">
      <w:pPr>
        <w:rPr>
          <w:color w:val="FF0000"/>
        </w:rPr>
      </w:pPr>
    </w:p>
    <w:p w14:paraId="40EE9F5A" w14:textId="77777777" w:rsidR="006C1ECC" w:rsidRDefault="006C1ECC" w:rsidP="00871C36">
      <w:pPr>
        <w:rPr>
          <w:color w:val="FF0000"/>
        </w:rPr>
      </w:pPr>
    </w:p>
    <w:p w14:paraId="23C1739E" w14:textId="77777777" w:rsidR="006C1ECC" w:rsidRDefault="006C1ECC" w:rsidP="00871C36">
      <w:pPr>
        <w:rPr>
          <w:color w:val="FF0000"/>
        </w:rPr>
      </w:pPr>
    </w:p>
    <w:p w14:paraId="11133B2B" w14:textId="77777777" w:rsidR="006C1ECC" w:rsidRDefault="006C1ECC" w:rsidP="00871C36">
      <w:pPr>
        <w:rPr>
          <w:color w:val="FF0000"/>
        </w:rPr>
      </w:pPr>
    </w:p>
    <w:p w14:paraId="69EBC094" w14:textId="77777777" w:rsidR="006C1ECC" w:rsidRDefault="006C1ECC" w:rsidP="00871C36">
      <w:pPr>
        <w:rPr>
          <w:color w:val="FF0000"/>
        </w:rPr>
      </w:pPr>
    </w:p>
    <w:p w14:paraId="221487B9" w14:textId="77777777" w:rsidR="006C1ECC" w:rsidRDefault="006C1ECC" w:rsidP="00871C36">
      <w:pPr>
        <w:rPr>
          <w:color w:val="FF0000"/>
        </w:rPr>
      </w:pPr>
    </w:p>
    <w:p w14:paraId="1D73318E" w14:textId="77777777" w:rsidR="006C1ECC" w:rsidRDefault="006C1ECC" w:rsidP="00871C36">
      <w:pPr>
        <w:rPr>
          <w:color w:val="FF0000"/>
        </w:rPr>
      </w:pPr>
    </w:p>
    <w:p w14:paraId="3FE26A76" w14:textId="77777777" w:rsidR="006C1ECC" w:rsidRDefault="006C1ECC" w:rsidP="00871C36">
      <w:pPr>
        <w:rPr>
          <w:color w:val="FF0000"/>
        </w:rPr>
      </w:pPr>
    </w:p>
    <w:p w14:paraId="6426170C" w14:textId="77777777" w:rsidR="006C1ECC" w:rsidRDefault="006C1ECC" w:rsidP="00871C36">
      <w:pPr>
        <w:rPr>
          <w:color w:val="FF0000"/>
        </w:rPr>
      </w:pPr>
    </w:p>
    <w:p w14:paraId="05EDD334" w14:textId="77777777" w:rsidR="006C1ECC" w:rsidRDefault="006C1ECC" w:rsidP="00871C36">
      <w:pPr>
        <w:rPr>
          <w:color w:val="FF0000"/>
        </w:rPr>
      </w:pPr>
    </w:p>
    <w:p w14:paraId="25B11999" w14:textId="77777777" w:rsidR="006C1ECC" w:rsidRDefault="006C1ECC" w:rsidP="00871C36">
      <w:pPr>
        <w:rPr>
          <w:color w:val="FF0000"/>
        </w:rPr>
      </w:pPr>
    </w:p>
    <w:p w14:paraId="430B8538" w14:textId="77777777" w:rsidR="006C1ECC" w:rsidRDefault="006C1ECC" w:rsidP="00871C36">
      <w:pPr>
        <w:rPr>
          <w:color w:val="FF0000"/>
        </w:rPr>
      </w:pPr>
    </w:p>
    <w:p w14:paraId="7A4A0396" w14:textId="77777777" w:rsidR="006C1ECC" w:rsidRDefault="006C1ECC" w:rsidP="00871C36">
      <w:pPr>
        <w:rPr>
          <w:color w:val="FF0000"/>
        </w:rPr>
      </w:pPr>
    </w:p>
    <w:p w14:paraId="1FD932A8" w14:textId="77777777" w:rsidR="006C1ECC" w:rsidRDefault="006C1ECC" w:rsidP="00871C36">
      <w:pPr>
        <w:rPr>
          <w:color w:val="FF0000"/>
        </w:rPr>
      </w:pPr>
    </w:p>
    <w:p w14:paraId="41A6029D" w14:textId="77777777" w:rsidR="006C1ECC" w:rsidRDefault="006C1ECC" w:rsidP="00871C36">
      <w:pPr>
        <w:rPr>
          <w:color w:val="FF0000"/>
        </w:rPr>
      </w:pPr>
    </w:p>
    <w:p w14:paraId="7537C366" w14:textId="77777777" w:rsidR="006C1ECC" w:rsidRDefault="006C1ECC" w:rsidP="00871C36">
      <w:pPr>
        <w:rPr>
          <w:color w:val="FF0000"/>
        </w:rPr>
      </w:pPr>
    </w:p>
    <w:p w14:paraId="5770FB9E" w14:textId="77777777" w:rsidR="006C1ECC" w:rsidRDefault="006C1ECC" w:rsidP="00871C36">
      <w:pPr>
        <w:rPr>
          <w:color w:val="FF0000"/>
        </w:rPr>
      </w:pPr>
    </w:p>
    <w:p w14:paraId="3A7D076B" w14:textId="77777777" w:rsidR="006C1ECC" w:rsidRDefault="006C1ECC" w:rsidP="00871C36">
      <w:pPr>
        <w:rPr>
          <w:color w:val="FF0000"/>
        </w:rPr>
      </w:pPr>
    </w:p>
    <w:p w14:paraId="2FAA8642" w14:textId="77777777" w:rsidR="006C1ECC" w:rsidRDefault="006C1ECC" w:rsidP="00871C36">
      <w:pPr>
        <w:rPr>
          <w:color w:val="FF0000"/>
        </w:rPr>
      </w:pPr>
    </w:p>
    <w:p w14:paraId="1D458E7F" w14:textId="77777777" w:rsidR="006C1ECC" w:rsidRDefault="006C1ECC" w:rsidP="00871C36">
      <w:pPr>
        <w:rPr>
          <w:color w:val="FF0000"/>
        </w:rPr>
      </w:pPr>
    </w:p>
    <w:p w14:paraId="77E1CC06" w14:textId="77777777" w:rsidR="006C1ECC" w:rsidRDefault="006C1ECC" w:rsidP="00871C36">
      <w:pPr>
        <w:rPr>
          <w:color w:val="FF0000"/>
          <w:rtl/>
        </w:rPr>
      </w:pPr>
    </w:p>
    <w:p w14:paraId="6BC22E79" w14:textId="6B5D52B0" w:rsidR="00A2729E" w:rsidRDefault="00A2729E" w:rsidP="00C26579">
      <w:pPr>
        <w:pStyle w:val="Heading2"/>
        <w:rPr>
          <w:rtl/>
        </w:rPr>
      </w:pPr>
      <w:r w:rsidRPr="00A2729E">
        <w:rPr>
          <w:rFonts w:hint="cs"/>
          <w:rtl/>
        </w:rPr>
        <w:lastRenderedPageBreak/>
        <w:t xml:space="preserve">ساختارهای محبوب فیلتر </w:t>
      </w:r>
      <w:r w:rsidRPr="00A2729E">
        <w:t>FIR</w:t>
      </w:r>
      <w:r w:rsidRPr="00A2729E">
        <w:rPr>
          <w:rFonts w:hint="cs"/>
          <w:rtl/>
        </w:rPr>
        <w:t xml:space="preserve"> برای پیاده سازی:</w:t>
      </w:r>
    </w:p>
    <w:p w14:paraId="2CE8E16F" w14:textId="322E1946" w:rsidR="002F6790" w:rsidRPr="00721595" w:rsidRDefault="002F6790" w:rsidP="00C26579">
      <w:pPr>
        <w:pStyle w:val="Heading3"/>
      </w:pPr>
      <w:r w:rsidRPr="00721595">
        <w:t>Direct Form</w:t>
      </w:r>
    </w:p>
    <w:p w14:paraId="337D5961" w14:textId="77777777" w:rsidR="000F36A7" w:rsidRDefault="000F36A7" w:rsidP="000F36A7"/>
    <w:p w14:paraId="5A87A32D" w14:textId="77777777" w:rsidR="00346213" w:rsidRDefault="000F36A7" w:rsidP="003735EC">
      <w:pPr>
        <w:keepNext/>
        <w:ind w:firstLine="27"/>
        <w:jc w:val="center"/>
      </w:pPr>
      <w:r w:rsidRPr="000F36A7">
        <w:rPr>
          <w:noProof/>
          <w:rtl/>
        </w:rPr>
        <w:drawing>
          <wp:inline distT="0" distB="0" distL="0" distR="0" wp14:anchorId="7C0D994D" wp14:editId="68EF342A">
            <wp:extent cx="3768436" cy="1665800"/>
            <wp:effectExtent l="0" t="0" r="3810" b="0"/>
            <wp:docPr id="18529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3306" name=""/>
                    <pic:cNvPicPr/>
                  </pic:nvPicPr>
                  <pic:blipFill>
                    <a:blip r:embed="rId41"/>
                    <a:stretch>
                      <a:fillRect/>
                    </a:stretch>
                  </pic:blipFill>
                  <pic:spPr>
                    <a:xfrm>
                      <a:off x="0" y="0"/>
                      <a:ext cx="3776882" cy="1669533"/>
                    </a:xfrm>
                    <a:prstGeom prst="rect">
                      <a:avLst/>
                    </a:prstGeom>
                  </pic:spPr>
                </pic:pic>
              </a:graphicData>
            </a:graphic>
          </wp:inline>
        </w:drawing>
      </w:r>
    </w:p>
    <w:p w14:paraId="4726BC91" w14:textId="794A6CDD" w:rsidR="00FF318D" w:rsidRDefault="00346213" w:rsidP="004D0AA4">
      <w:pPr>
        <w:pStyle w:val="Caption"/>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D0AA4">
        <w:rPr>
          <w:noProof/>
          <w:rtl/>
        </w:rPr>
        <w:t>1</w:t>
      </w:r>
      <w:r>
        <w:rPr>
          <w:rtl/>
        </w:rPr>
        <w:fldChar w:fldCharType="end"/>
      </w:r>
      <w:r>
        <w:t xml:space="preserve">: </w:t>
      </w:r>
      <w:r>
        <w:rPr>
          <w:rFonts w:hint="cs"/>
          <w:rtl/>
        </w:rPr>
        <w:t xml:space="preserve">نمایش </w:t>
      </w:r>
      <w:r>
        <w:t>Flow Graph</w:t>
      </w:r>
      <w:r>
        <w:rPr>
          <w:rFonts w:hint="cs"/>
          <w:rtl/>
        </w:rPr>
        <w:t xml:space="preserve"> مربوط به ساختار </w:t>
      </w:r>
      <w:r>
        <w:t>Direct Form</w:t>
      </w:r>
    </w:p>
    <w:p w14:paraId="6948FDE4" w14:textId="0C6A75A7" w:rsidR="00FF318D" w:rsidRDefault="00FF318D" w:rsidP="002F6790">
      <w:pPr>
        <w:rPr>
          <w:rtl/>
        </w:rPr>
      </w:pPr>
      <w:r>
        <w:t>Filter Coefficients</w:t>
      </w:r>
      <w:r>
        <w:rPr>
          <w:rFonts w:hint="cs"/>
          <w:rtl/>
        </w:rPr>
        <w:t xml:space="preserve"> (</w:t>
      </w:r>
      <w:r w:rsidR="003F340C">
        <w:rPr>
          <w:rFonts w:hint="cs"/>
          <w:rtl/>
        </w:rPr>
        <w:t>ض</w:t>
      </w:r>
      <w:r>
        <w:rPr>
          <w:rFonts w:hint="cs"/>
          <w:rtl/>
        </w:rPr>
        <w:t xml:space="preserve">رایب فیلتر): وقتی یک طراح سیستم، فیلتری را طراحی کند و از ما بخواهد آن را در </w:t>
      </w:r>
      <w:r>
        <w:t>FPGA</w:t>
      </w:r>
      <w:r>
        <w:rPr>
          <w:rFonts w:hint="cs"/>
          <w:rtl/>
        </w:rPr>
        <w:t xml:space="preserve"> پیاده سازی کنیم تنها کافی است که ضرایب آن فیلتر </w:t>
      </w:r>
      <w:r w:rsidR="003C3FDC">
        <w:rPr>
          <w:rFonts w:hint="cs"/>
          <w:rtl/>
        </w:rPr>
        <w:t>و نوع آن را به ما بگوید</w:t>
      </w:r>
      <w:r w:rsidR="003B0994">
        <w:rPr>
          <w:rFonts w:hint="cs"/>
          <w:rtl/>
        </w:rPr>
        <w:t>.</w:t>
      </w:r>
      <w:r w:rsidR="00DD0895">
        <w:rPr>
          <w:rFonts w:hint="cs"/>
          <w:rtl/>
        </w:rPr>
        <w:t xml:space="preserve"> مثلا بگوید یک فیلتر </w:t>
      </w:r>
      <w:r w:rsidR="00DD0895">
        <w:t>FIR</w:t>
      </w:r>
      <w:r w:rsidR="00DD0895">
        <w:rPr>
          <w:rFonts w:hint="cs"/>
          <w:rtl/>
        </w:rPr>
        <w:t xml:space="preserve"> از نوع </w:t>
      </w:r>
      <w:r w:rsidR="00DD0895">
        <w:t>Direct Form</w:t>
      </w:r>
      <w:r w:rsidR="00DD0895">
        <w:rPr>
          <w:rFonts w:hint="cs"/>
          <w:rtl/>
        </w:rPr>
        <w:t xml:space="preserve"> با این ضرایب را پیاده سازی کنید.</w:t>
      </w:r>
    </w:p>
    <w:p w14:paraId="4BAAF3F1" w14:textId="762B86C7" w:rsidR="00B05778" w:rsidRDefault="00B05778" w:rsidP="002F6790">
      <w:r>
        <w:t>Filter Order</w:t>
      </w:r>
      <w:r>
        <w:rPr>
          <w:rFonts w:hint="cs"/>
          <w:rtl/>
        </w:rPr>
        <w:t xml:space="preserve"> (مرتبه یا درجه فیلتر): </w:t>
      </w:r>
      <w:r w:rsidR="000779FF">
        <w:rPr>
          <w:rFonts w:hint="cs"/>
          <w:rtl/>
        </w:rPr>
        <w:t xml:space="preserve">مرتبه فیلتر بالا برابر با </w:t>
      </w:r>
      <w:r w:rsidR="000779FF">
        <w:t>3</w:t>
      </w:r>
      <w:r w:rsidR="000779FF">
        <w:rPr>
          <w:rFonts w:hint="cs"/>
          <w:rtl/>
        </w:rPr>
        <w:t xml:space="preserve"> می باشد.</w:t>
      </w:r>
    </w:p>
    <w:p w14:paraId="49D76CB6" w14:textId="6F26DD9D" w:rsidR="004A4912" w:rsidRDefault="004A4912" w:rsidP="002F6790"/>
    <w:p w14:paraId="2475E94C" w14:textId="29F6D9D4" w:rsidR="007C7F0E" w:rsidRDefault="007C7F0E" w:rsidP="002F6790">
      <w:pPr>
        <w:rPr>
          <w:rtl/>
        </w:rPr>
      </w:pPr>
      <w:r>
        <w:t>T</w:t>
      </w:r>
      <w:r w:rsidRPr="007C7F0E">
        <w:t xml:space="preserve">ransfer </w:t>
      </w:r>
      <w:r>
        <w:t>F</w:t>
      </w:r>
      <w:r w:rsidRPr="007C7F0E">
        <w:t>unction</w:t>
      </w:r>
      <w:r>
        <w:rPr>
          <w:rFonts w:hint="cs"/>
          <w:rtl/>
        </w:rPr>
        <w:t xml:space="preserve"> یا تابع انتقال</w:t>
      </w:r>
      <w:r w:rsidR="00C22A32">
        <w:rPr>
          <w:rFonts w:hint="cs"/>
          <w:rtl/>
        </w:rPr>
        <w:t xml:space="preserve"> </w:t>
      </w:r>
      <w:r>
        <w:rPr>
          <w:rFonts w:hint="cs"/>
          <w:rtl/>
        </w:rPr>
        <w:t xml:space="preserve">فیلتر </w:t>
      </w:r>
      <w:r w:rsidR="00C22A32">
        <w:rPr>
          <w:rFonts w:hint="cs"/>
          <w:rtl/>
        </w:rPr>
        <w:t xml:space="preserve">بالا </w:t>
      </w:r>
      <w:r>
        <w:rPr>
          <w:rFonts w:hint="cs"/>
          <w:rtl/>
        </w:rPr>
        <w:t>برابر خواهد بود با:</w:t>
      </w:r>
    </w:p>
    <w:p w14:paraId="2392C834" w14:textId="77777777" w:rsidR="007C7F0E" w:rsidRDefault="007C7F0E" w:rsidP="002F6790"/>
    <w:p w14:paraId="5377BFC7" w14:textId="03180C99" w:rsidR="006C1ECC" w:rsidRPr="00795AF9" w:rsidRDefault="00795AF9" w:rsidP="002F6790">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w:rPr>
                  <w:rFonts w:ascii="Cambria Math" w:hAnsi="Cambria Math"/>
                </w:rPr>
                <m:t>Y[n]</m:t>
              </m:r>
            </m:num>
            <m:den>
              <m:r>
                <w:rPr>
                  <w:rFonts w:ascii="Cambria Math" w:hAnsi="Cambria Math"/>
                </w:rPr>
                <m:t>X[n]</m:t>
              </m:r>
            </m:den>
          </m:f>
        </m:oMath>
      </m:oMathPara>
    </w:p>
    <w:p w14:paraId="613FB5AB" w14:textId="77777777" w:rsidR="00795AF9" w:rsidRDefault="00795AF9" w:rsidP="002F6790"/>
    <w:p w14:paraId="671AE096" w14:textId="7B1B8B9E" w:rsidR="007C7F0E" w:rsidRDefault="00795AF9" w:rsidP="002F6790">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78E9232C" w14:textId="77777777" w:rsidR="00795AF9" w:rsidRDefault="00795AF9" w:rsidP="002F6790"/>
    <w:p w14:paraId="00B1E3B6" w14:textId="77777777" w:rsidR="00795AF9" w:rsidRDefault="00795AF9" w:rsidP="002F6790">
      <w:pPr>
        <w:rPr>
          <w:rtl/>
        </w:rPr>
      </w:pPr>
    </w:p>
    <w:p w14:paraId="44C168B3" w14:textId="77777777" w:rsidR="00C26579" w:rsidRDefault="00C26579" w:rsidP="002F6790">
      <w:pPr>
        <w:rPr>
          <w:rtl/>
        </w:rPr>
      </w:pPr>
    </w:p>
    <w:p w14:paraId="3AA82FFA" w14:textId="77777777" w:rsidR="00C26579" w:rsidRDefault="00C26579" w:rsidP="002F6790">
      <w:pPr>
        <w:rPr>
          <w:rtl/>
        </w:rPr>
      </w:pPr>
    </w:p>
    <w:p w14:paraId="3A920428" w14:textId="77777777" w:rsidR="00C26579" w:rsidRDefault="00C26579" w:rsidP="002F6790">
      <w:pPr>
        <w:rPr>
          <w:rtl/>
        </w:rPr>
      </w:pPr>
    </w:p>
    <w:p w14:paraId="0446170C" w14:textId="77777777" w:rsidR="00C26579" w:rsidRDefault="00C26579" w:rsidP="002F6790">
      <w:pPr>
        <w:rPr>
          <w:rtl/>
        </w:rPr>
      </w:pPr>
    </w:p>
    <w:p w14:paraId="59D24F77" w14:textId="77777777" w:rsidR="00C26579" w:rsidRDefault="00C26579" w:rsidP="002F6790">
      <w:pPr>
        <w:rPr>
          <w:rtl/>
        </w:rPr>
      </w:pPr>
    </w:p>
    <w:p w14:paraId="3EE71B1C" w14:textId="77777777" w:rsidR="00C26579" w:rsidRDefault="00C26579" w:rsidP="002F6790">
      <w:pPr>
        <w:rPr>
          <w:rtl/>
        </w:rPr>
      </w:pPr>
    </w:p>
    <w:p w14:paraId="1C0B7A90" w14:textId="77777777" w:rsidR="00C26579" w:rsidRDefault="00C26579" w:rsidP="002F6790">
      <w:pPr>
        <w:rPr>
          <w:rtl/>
        </w:rPr>
      </w:pPr>
    </w:p>
    <w:p w14:paraId="1279DDD5" w14:textId="77777777" w:rsidR="00C26579" w:rsidRDefault="00C26579" w:rsidP="002F6790">
      <w:pPr>
        <w:rPr>
          <w:rtl/>
        </w:rPr>
      </w:pPr>
    </w:p>
    <w:p w14:paraId="77AB82D9" w14:textId="77777777" w:rsidR="00C26579" w:rsidRDefault="00C26579" w:rsidP="002F6790"/>
    <w:p w14:paraId="3B5C9991" w14:textId="075EAC2F" w:rsidR="004A4912" w:rsidRPr="00721595" w:rsidRDefault="00721595" w:rsidP="00C26579">
      <w:pPr>
        <w:pStyle w:val="Heading3"/>
      </w:pPr>
      <w:r w:rsidRPr="00721595">
        <w:lastRenderedPageBreak/>
        <w:t xml:space="preserve">Direct Form </w:t>
      </w:r>
      <w:r w:rsidR="004A4912" w:rsidRPr="00721595">
        <w:t xml:space="preserve">Transposed </w:t>
      </w:r>
    </w:p>
    <w:p w14:paraId="2368ECCA" w14:textId="77777777" w:rsidR="004D0AA4" w:rsidRDefault="004D0AA4" w:rsidP="004D0AA4">
      <w:pPr>
        <w:keepNext/>
        <w:jc w:val="center"/>
      </w:pPr>
      <w:r w:rsidRPr="004D0AA4">
        <w:rPr>
          <w:noProof/>
          <w:rtl/>
        </w:rPr>
        <w:drawing>
          <wp:inline distT="0" distB="0" distL="0" distR="0" wp14:anchorId="69473A0A" wp14:editId="04327014">
            <wp:extent cx="3734277" cy="1668780"/>
            <wp:effectExtent l="0" t="0" r="0" b="7620"/>
            <wp:docPr id="16477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8417" name=""/>
                    <pic:cNvPicPr/>
                  </pic:nvPicPr>
                  <pic:blipFill>
                    <a:blip r:embed="rId42"/>
                    <a:stretch>
                      <a:fillRect/>
                    </a:stretch>
                  </pic:blipFill>
                  <pic:spPr>
                    <a:xfrm>
                      <a:off x="0" y="0"/>
                      <a:ext cx="3754926" cy="1678007"/>
                    </a:xfrm>
                    <a:prstGeom prst="rect">
                      <a:avLst/>
                    </a:prstGeom>
                  </pic:spPr>
                </pic:pic>
              </a:graphicData>
            </a:graphic>
          </wp:inline>
        </w:drawing>
      </w:r>
    </w:p>
    <w:p w14:paraId="657C8E08" w14:textId="2B8145F6" w:rsidR="004A4912" w:rsidRDefault="004D0AA4" w:rsidP="004D0AA4">
      <w:pPr>
        <w:pStyle w:val="Caption"/>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w:t>
      </w:r>
      <w:r>
        <w:rPr>
          <w:rtl/>
        </w:rPr>
        <w:fldChar w:fldCharType="end"/>
      </w:r>
      <w:r>
        <w:t xml:space="preserve">: </w:t>
      </w:r>
      <w:r w:rsidRPr="008D490D">
        <w:rPr>
          <w:rtl/>
        </w:rPr>
        <w:t>نما</w:t>
      </w:r>
      <w:r w:rsidRPr="008D490D">
        <w:rPr>
          <w:rFonts w:hint="cs"/>
          <w:rtl/>
        </w:rPr>
        <w:t>ی</w:t>
      </w:r>
      <w:r w:rsidRPr="008D490D">
        <w:rPr>
          <w:rFonts w:hint="eastAsia"/>
          <w:rtl/>
        </w:rPr>
        <w:t>ش</w:t>
      </w:r>
      <w:r w:rsidRPr="008D490D">
        <w:t xml:space="preserve"> Flow Graph </w:t>
      </w:r>
      <w:r w:rsidRPr="008D490D">
        <w:rPr>
          <w:rtl/>
        </w:rPr>
        <w:t>مربوط به ساختار</w:t>
      </w:r>
      <w:r w:rsidRPr="008D490D">
        <w:t xml:space="preserve"> </w:t>
      </w:r>
      <w:r>
        <w:t>Transposed Structure</w:t>
      </w:r>
    </w:p>
    <w:p w14:paraId="3D3731B6" w14:textId="7240F39E" w:rsidR="0083798B" w:rsidRDefault="0083798B" w:rsidP="0083798B">
      <w:pPr>
        <w:rPr>
          <w:rtl/>
        </w:rPr>
      </w:pPr>
      <w:r>
        <w:rPr>
          <w:rFonts w:hint="cs"/>
          <w:rtl/>
        </w:rPr>
        <w:t xml:space="preserve">نسبت به ساختار </w:t>
      </w:r>
      <w:r>
        <w:t>Direct Form</w:t>
      </w:r>
      <w:r>
        <w:rPr>
          <w:rFonts w:hint="cs"/>
          <w:rtl/>
        </w:rPr>
        <w:t>، این ساختار برای پیاده سازی مناسب تر است.</w:t>
      </w:r>
    </w:p>
    <w:p w14:paraId="5DB01385" w14:textId="3B867A0E" w:rsidR="0083798B" w:rsidRDefault="0083798B" w:rsidP="0083798B">
      <w:pPr>
        <w:rPr>
          <w:rtl/>
        </w:rPr>
      </w:pPr>
      <w:r>
        <w:rPr>
          <w:rFonts w:hint="cs"/>
          <w:rtl/>
        </w:rPr>
        <w:t>چرا؟</w:t>
      </w:r>
    </w:p>
    <w:p w14:paraId="31D32E0A" w14:textId="7AF39745" w:rsidR="0083798B" w:rsidRDefault="0083798B" w:rsidP="0083798B">
      <w:pPr>
        <w:rPr>
          <w:rtl/>
        </w:rPr>
      </w:pPr>
      <w:r>
        <w:rPr>
          <w:rFonts w:hint="cs"/>
          <w:rtl/>
        </w:rPr>
        <w:t xml:space="preserve">برای اینکه در ساختار </w:t>
      </w:r>
      <w:r>
        <w:t>direct Form</w:t>
      </w:r>
      <w:r>
        <w:rPr>
          <w:rFonts w:hint="cs"/>
          <w:rtl/>
        </w:rPr>
        <w:t xml:space="preserve"> در هر کلاک یک خروجی (</w:t>
      </w:r>
      <w:r>
        <w:t>y[n]</w:t>
      </w:r>
      <w:r>
        <w:rPr>
          <w:rFonts w:hint="cs"/>
          <w:rtl/>
        </w:rPr>
        <w:t>) تولید شود، به سه عدد جمع و 4 عدد ضرب نیاز داریم:</w:t>
      </w:r>
    </w:p>
    <w:p w14:paraId="66F78657" w14:textId="77777777" w:rsidR="0083798B" w:rsidRDefault="0083798B" w:rsidP="0083798B">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18B32046" w14:textId="77777777" w:rsidR="0083798B" w:rsidRDefault="0083798B" w:rsidP="0083798B">
      <w:pPr>
        <w:rPr>
          <w:rtl/>
        </w:rPr>
      </w:pPr>
    </w:p>
    <w:p w14:paraId="4099EF8F" w14:textId="77777777" w:rsidR="0083798B" w:rsidRDefault="0083798B" w:rsidP="0083798B">
      <w:pPr>
        <w:rPr>
          <w:rtl/>
        </w:rPr>
      </w:pPr>
      <w:r>
        <w:rPr>
          <w:rFonts w:hint="cs"/>
          <w:rtl/>
        </w:rPr>
        <w:t xml:space="preserve">اما در ساختار </w:t>
      </w:r>
      <w:r>
        <w:t>Transposed</w:t>
      </w:r>
      <w:r>
        <w:rPr>
          <w:rFonts w:hint="cs"/>
          <w:rtl/>
        </w:rPr>
        <w:t xml:space="preserve"> فقط به یک ضرب و یک جمع نیاز داریم. چرا؟ چون هر کدام از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Pr>
          <w:rFonts w:hint="cs"/>
          <w:rtl/>
        </w:rPr>
        <w:t xml:space="preserve"> در واقع یک رجیستر می باشند که محتوای یک محاسبه ای در آنها ریخته می شود.</w:t>
      </w:r>
    </w:p>
    <w:p w14:paraId="3E3BD4C0" w14:textId="045FBE07" w:rsidR="0083798B" w:rsidRDefault="0065543D" w:rsidP="0083798B">
      <w:pPr>
        <w:jc w:val="center"/>
        <w:rPr>
          <w:rtl/>
        </w:rPr>
      </w:pPr>
      <w:r w:rsidRPr="0065543D">
        <w:rPr>
          <w:noProof/>
          <w:rtl/>
        </w:rPr>
        <w:drawing>
          <wp:inline distT="0" distB="0" distL="0" distR="0" wp14:anchorId="6809C8CA" wp14:editId="27A016E5">
            <wp:extent cx="3209030" cy="1440180"/>
            <wp:effectExtent l="0" t="0" r="0" b="7620"/>
            <wp:docPr id="82122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26091" name=""/>
                    <pic:cNvPicPr/>
                  </pic:nvPicPr>
                  <pic:blipFill>
                    <a:blip r:embed="rId43"/>
                    <a:stretch>
                      <a:fillRect/>
                    </a:stretch>
                  </pic:blipFill>
                  <pic:spPr>
                    <a:xfrm>
                      <a:off x="0" y="0"/>
                      <a:ext cx="3215642" cy="1443147"/>
                    </a:xfrm>
                    <a:prstGeom prst="rect">
                      <a:avLst/>
                    </a:prstGeom>
                  </pic:spPr>
                </pic:pic>
              </a:graphicData>
            </a:graphic>
          </wp:inline>
        </w:drawing>
      </w:r>
    </w:p>
    <w:p w14:paraId="60638909" w14:textId="77777777" w:rsidR="0083798B" w:rsidRDefault="0083798B" w:rsidP="0083798B">
      <w:pPr>
        <w:rPr>
          <w:rtl/>
        </w:rPr>
      </w:pPr>
    </w:p>
    <w:p w14:paraId="70FC2109" w14:textId="0449EC4C" w:rsidR="0083798B" w:rsidRDefault="0083798B" w:rsidP="0083798B">
      <w:pPr>
        <w:rPr>
          <w:rtl/>
        </w:rPr>
      </w:pPr>
      <w:r>
        <w:rPr>
          <w:rFonts w:hint="cs"/>
          <w:rtl/>
        </w:rPr>
        <w:t xml:space="preserve"> پس در این ساختار مقدار </w:t>
      </w:r>
      <w:r>
        <w:t>y[n]</w:t>
      </w:r>
      <w:r>
        <w:rPr>
          <w:rFonts w:hint="cs"/>
          <w:rtl/>
        </w:rPr>
        <w:t xml:space="preserve"> طبق فرمول زیر محاسبه می شود</w:t>
      </w:r>
      <w:r w:rsidR="003E109A">
        <w:rPr>
          <w:rFonts w:hint="cs"/>
          <w:rtl/>
        </w:rPr>
        <w:t>:</w:t>
      </w:r>
    </w:p>
    <w:p w14:paraId="45B8D089" w14:textId="4D65999B" w:rsidR="0083798B" w:rsidRPr="000301AF" w:rsidRDefault="0083798B" w:rsidP="0083798B">
      <w:pPr>
        <w:rPr>
          <w:rtl/>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b0×X</m:t>
          </m:r>
          <m:d>
            <m:dPr>
              <m:begChr m:val="["/>
              <m:endChr m:val="]"/>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cs="Times New Roman"/>
              <w:rtl/>
            </w:rPr>
            <m:t>α</m:t>
          </m:r>
          <m:r>
            <m:rPr>
              <m:sty m:val="p"/>
            </m:rPr>
            <w:rPr>
              <w:rFonts w:ascii="Cambria Math" w:cs="Times New Roman"/>
            </w:rPr>
            <m:t xml:space="preserve"> </m:t>
          </m:r>
          <m:r>
            <m:rPr>
              <m:sty m:val="p"/>
            </m:rPr>
            <w:rPr>
              <w:rFonts w:ascii="Cambria Math" w:cs="Times New Roman" w:hint="cs"/>
              <w:rtl/>
            </w:rPr>
            <m:t>رجیستر</m:t>
          </m:r>
          <m:r>
            <m:rPr>
              <m:sty m:val="p"/>
            </m:rPr>
            <w:rPr>
              <w:rFonts w:ascii="Cambria Math" w:cs="Times New Roman"/>
            </w:rPr>
            <m:t xml:space="preserve"> </m:t>
          </m:r>
          <m:r>
            <m:rPr>
              <m:sty m:val="p"/>
            </m:rPr>
            <w:rPr>
              <w:rFonts w:ascii="Cambria Math" w:cs="Times New Roman" w:hint="cs"/>
              <w:rtl/>
            </w:rPr>
            <m:t>محتوای</m:t>
          </m:r>
        </m:oMath>
      </m:oMathPara>
    </w:p>
    <w:p w14:paraId="0C574E8E" w14:textId="77777777" w:rsidR="005D231E" w:rsidRDefault="005D231E" w:rsidP="000301AF">
      <w:pPr>
        <w:rPr>
          <w:rtl/>
        </w:rPr>
      </w:pPr>
    </w:p>
    <w:p w14:paraId="698DFA9A" w14:textId="32B3CFCC" w:rsidR="000301AF" w:rsidRDefault="005D231E" w:rsidP="005D231E">
      <w:pPr>
        <w:rPr>
          <w:rtl/>
        </w:rPr>
      </w:pPr>
      <w:r>
        <w:rPr>
          <w:rFonts w:hint="cs"/>
          <w:rtl/>
        </w:rPr>
        <w:t xml:space="preserve">اصلا مهم نیست که محتوای رجیستر </w:t>
      </w:r>
      <w:r>
        <w:rPr>
          <w:rFonts w:ascii="Calibri" w:hAnsi="Calibri" w:cs="Calibri" w:hint="cs"/>
          <w:rtl/>
        </w:rPr>
        <w:t>α</w:t>
      </w:r>
      <w:r>
        <w:rPr>
          <w:rFonts w:hint="cs"/>
          <w:rtl/>
        </w:rPr>
        <w:t xml:space="preserve"> در چند کلاک آماده شده است</w:t>
      </w:r>
      <w:r w:rsidR="0049406B">
        <w:rPr>
          <w:rFonts w:hint="cs"/>
          <w:rtl/>
        </w:rPr>
        <w:t xml:space="preserve"> و درست است که برای محاسبه سایر رجیسترها هم در همان کلاک محاسباتی در حال انجام است</w:t>
      </w:r>
      <w:r>
        <w:rPr>
          <w:rFonts w:hint="cs"/>
          <w:rtl/>
        </w:rPr>
        <w:t>، مهم این است که در لحظه محاسبه خروجی در هر کلاک مقدار آن مشخص می باشد.</w:t>
      </w:r>
      <w:r w:rsidR="002A1B08">
        <w:rPr>
          <w:rFonts w:hint="cs"/>
          <w:rtl/>
        </w:rPr>
        <w:t xml:space="preserve"> در واقع از هر رجیستر تا رجیستر دیگری فقط به یک جمع و یک ضرب نیاز داریم.</w:t>
      </w:r>
      <w:r w:rsidR="006F2FC5">
        <w:rPr>
          <w:rFonts w:hint="cs"/>
          <w:rtl/>
        </w:rPr>
        <w:t xml:space="preserve"> پس ساختار </w:t>
      </w:r>
      <w:r w:rsidR="006F2FC5">
        <w:t>Transposed</w:t>
      </w:r>
      <w:r w:rsidR="006F2FC5">
        <w:rPr>
          <w:rFonts w:hint="cs"/>
          <w:rtl/>
        </w:rPr>
        <w:t xml:space="preserve"> سرعت بالاتری نسبت به </w:t>
      </w:r>
      <w:r w:rsidR="006F2FC5">
        <w:t>Direct Form</w:t>
      </w:r>
      <w:r w:rsidR="006F2FC5">
        <w:rPr>
          <w:rFonts w:hint="cs"/>
          <w:rtl/>
        </w:rPr>
        <w:t xml:space="preserve"> دارد.</w:t>
      </w:r>
    </w:p>
    <w:p w14:paraId="73517414" w14:textId="16DF18AE" w:rsidR="002E75AF" w:rsidRDefault="00826D79" w:rsidP="002E75AF">
      <w:pPr>
        <w:rPr>
          <w:color w:val="FF0000"/>
        </w:rPr>
      </w:pPr>
      <w:r w:rsidRPr="00B7693B">
        <w:rPr>
          <w:rFonts w:hint="cs"/>
          <w:color w:val="FF0000"/>
          <w:rtl/>
        </w:rPr>
        <w:lastRenderedPageBreak/>
        <w:t xml:space="preserve">دو ساختار </w:t>
      </w:r>
      <w:r w:rsidRPr="00B7693B">
        <w:rPr>
          <w:color w:val="FF0000"/>
        </w:rPr>
        <w:t>Direct Form</w:t>
      </w:r>
      <w:r w:rsidRPr="00B7693B">
        <w:rPr>
          <w:rFonts w:hint="cs"/>
          <w:color w:val="FF0000"/>
          <w:rtl/>
        </w:rPr>
        <w:t xml:space="preserve"> و </w:t>
      </w:r>
      <w:r w:rsidRPr="00B7693B">
        <w:rPr>
          <w:color w:val="FF0000"/>
        </w:rPr>
        <w:t>Transposed</w:t>
      </w:r>
      <w:r w:rsidRPr="00B7693B">
        <w:rPr>
          <w:rFonts w:hint="cs"/>
          <w:color w:val="FF0000"/>
          <w:rtl/>
        </w:rPr>
        <w:t xml:space="preserve"> در صورت یکسان بودن ضرایب هیچ تفاوتی در پاسخ نخواهند داشت، یعنی طراح سیستم برایش اهمیتی ندارد که ما طبق کدام ساختار فیلتر را پیاده سازی می کنیم</w:t>
      </w:r>
      <w:r w:rsidR="000610FD" w:rsidRPr="00B7693B">
        <w:rPr>
          <w:rFonts w:hint="cs"/>
          <w:color w:val="FF0000"/>
          <w:rtl/>
        </w:rPr>
        <w:t xml:space="preserve">، چرا که خروجی هر دو فیلتر یکسان خواهد بود ولی استفاده از </w:t>
      </w:r>
      <w:r w:rsidR="000610FD" w:rsidRPr="00B7693B">
        <w:rPr>
          <w:color w:val="FF0000"/>
        </w:rPr>
        <w:t>Transposed</w:t>
      </w:r>
      <w:r w:rsidR="000610FD" w:rsidRPr="00B7693B">
        <w:rPr>
          <w:rFonts w:hint="cs"/>
          <w:color w:val="FF0000"/>
          <w:rtl/>
        </w:rPr>
        <w:t xml:space="preserve"> کمک می کند که سرعت اجرای الگوریتم بالاتر باشد.</w:t>
      </w:r>
    </w:p>
    <w:p w14:paraId="4F264DB5" w14:textId="77777777" w:rsidR="002E75AF" w:rsidRDefault="002E75AF" w:rsidP="002E75AF">
      <w:pPr>
        <w:rPr>
          <w:color w:val="FF0000"/>
        </w:rPr>
      </w:pPr>
    </w:p>
    <w:p w14:paraId="4798B6BC" w14:textId="77777777" w:rsidR="002E75AF" w:rsidRDefault="002E75AF" w:rsidP="002E75AF">
      <w:pPr>
        <w:rPr>
          <w:color w:val="FF0000"/>
          <w:rtl/>
        </w:rPr>
      </w:pPr>
    </w:p>
    <w:p w14:paraId="71EEC621" w14:textId="77777777" w:rsidR="007B425A" w:rsidRDefault="007B425A" w:rsidP="002E75AF">
      <w:pPr>
        <w:rPr>
          <w:color w:val="FF0000"/>
          <w:rtl/>
        </w:rPr>
      </w:pPr>
    </w:p>
    <w:p w14:paraId="0E132D3F" w14:textId="77777777" w:rsidR="007B425A" w:rsidRDefault="007B425A" w:rsidP="002E75AF">
      <w:pPr>
        <w:rPr>
          <w:color w:val="FF0000"/>
          <w:rtl/>
        </w:rPr>
      </w:pPr>
    </w:p>
    <w:p w14:paraId="02BCB65C" w14:textId="77777777" w:rsidR="007B425A" w:rsidRDefault="007B425A" w:rsidP="002E75AF">
      <w:pPr>
        <w:rPr>
          <w:color w:val="FF0000"/>
          <w:rtl/>
        </w:rPr>
      </w:pPr>
    </w:p>
    <w:p w14:paraId="240183C4" w14:textId="77777777" w:rsidR="007B425A" w:rsidRDefault="007B425A" w:rsidP="002E75AF">
      <w:pPr>
        <w:rPr>
          <w:color w:val="FF0000"/>
          <w:rtl/>
        </w:rPr>
      </w:pPr>
    </w:p>
    <w:p w14:paraId="5BE7BD01" w14:textId="77777777" w:rsidR="007B425A" w:rsidRDefault="007B425A" w:rsidP="002E75AF">
      <w:pPr>
        <w:rPr>
          <w:color w:val="FF0000"/>
          <w:rtl/>
        </w:rPr>
      </w:pPr>
    </w:p>
    <w:p w14:paraId="2363325C" w14:textId="77777777" w:rsidR="007B425A" w:rsidRDefault="007B425A" w:rsidP="002E75AF">
      <w:pPr>
        <w:rPr>
          <w:color w:val="FF0000"/>
          <w:rtl/>
        </w:rPr>
      </w:pPr>
    </w:p>
    <w:p w14:paraId="397D83A0" w14:textId="77777777" w:rsidR="007B425A" w:rsidRDefault="007B425A" w:rsidP="002E75AF">
      <w:pPr>
        <w:rPr>
          <w:color w:val="FF0000"/>
          <w:rtl/>
        </w:rPr>
      </w:pPr>
    </w:p>
    <w:p w14:paraId="79E22EFE" w14:textId="77777777" w:rsidR="007B425A" w:rsidRDefault="007B425A" w:rsidP="002E75AF">
      <w:pPr>
        <w:rPr>
          <w:color w:val="FF0000"/>
          <w:rtl/>
        </w:rPr>
      </w:pPr>
    </w:p>
    <w:p w14:paraId="11A0A7C2" w14:textId="77777777" w:rsidR="007B425A" w:rsidRDefault="007B425A" w:rsidP="002E75AF">
      <w:pPr>
        <w:rPr>
          <w:color w:val="FF0000"/>
          <w:rtl/>
        </w:rPr>
      </w:pPr>
    </w:p>
    <w:p w14:paraId="3838103E" w14:textId="77777777" w:rsidR="007B425A" w:rsidRDefault="007B425A" w:rsidP="002E75AF">
      <w:pPr>
        <w:rPr>
          <w:color w:val="FF0000"/>
          <w:rtl/>
        </w:rPr>
      </w:pPr>
    </w:p>
    <w:p w14:paraId="34DF139C" w14:textId="77777777" w:rsidR="007B425A" w:rsidRDefault="007B425A" w:rsidP="002E75AF">
      <w:pPr>
        <w:rPr>
          <w:color w:val="FF0000"/>
          <w:rtl/>
        </w:rPr>
      </w:pPr>
    </w:p>
    <w:p w14:paraId="3A03E566" w14:textId="77777777" w:rsidR="007B425A" w:rsidRDefault="007B425A" w:rsidP="002E75AF">
      <w:pPr>
        <w:rPr>
          <w:color w:val="FF0000"/>
          <w:rtl/>
        </w:rPr>
      </w:pPr>
    </w:p>
    <w:p w14:paraId="69654BEE" w14:textId="77777777" w:rsidR="007B425A" w:rsidRDefault="007B425A" w:rsidP="002E75AF">
      <w:pPr>
        <w:rPr>
          <w:color w:val="FF0000"/>
          <w:rtl/>
        </w:rPr>
      </w:pPr>
    </w:p>
    <w:p w14:paraId="3147C3D4" w14:textId="77777777" w:rsidR="007B425A" w:rsidRDefault="007B425A" w:rsidP="002E75AF">
      <w:pPr>
        <w:rPr>
          <w:color w:val="FF0000"/>
          <w:rtl/>
        </w:rPr>
      </w:pPr>
    </w:p>
    <w:p w14:paraId="43BB9D81" w14:textId="77777777" w:rsidR="007B425A" w:rsidRDefault="007B425A" w:rsidP="002E75AF">
      <w:pPr>
        <w:rPr>
          <w:color w:val="FF0000"/>
          <w:rtl/>
        </w:rPr>
      </w:pPr>
    </w:p>
    <w:p w14:paraId="1333EB6D" w14:textId="77777777" w:rsidR="007B425A" w:rsidRDefault="007B425A" w:rsidP="002E75AF">
      <w:pPr>
        <w:rPr>
          <w:color w:val="FF0000"/>
          <w:rtl/>
        </w:rPr>
      </w:pPr>
    </w:p>
    <w:p w14:paraId="00657BE4" w14:textId="77777777" w:rsidR="007B425A" w:rsidRDefault="007B425A" w:rsidP="002E75AF">
      <w:pPr>
        <w:rPr>
          <w:color w:val="FF0000"/>
          <w:rtl/>
        </w:rPr>
      </w:pPr>
    </w:p>
    <w:p w14:paraId="6EF78D5F" w14:textId="77777777" w:rsidR="007B425A" w:rsidRDefault="007B425A" w:rsidP="002E75AF">
      <w:pPr>
        <w:rPr>
          <w:color w:val="FF0000"/>
          <w:rtl/>
        </w:rPr>
      </w:pPr>
    </w:p>
    <w:p w14:paraId="13385894" w14:textId="77777777" w:rsidR="007B425A" w:rsidRDefault="007B425A" w:rsidP="002E75AF">
      <w:pPr>
        <w:rPr>
          <w:color w:val="FF0000"/>
          <w:rtl/>
        </w:rPr>
      </w:pPr>
    </w:p>
    <w:p w14:paraId="7DA78252" w14:textId="77777777" w:rsidR="007B425A" w:rsidRDefault="007B425A" w:rsidP="002E75AF">
      <w:pPr>
        <w:rPr>
          <w:color w:val="FF0000"/>
          <w:rtl/>
        </w:rPr>
      </w:pPr>
    </w:p>
    <w:p w14:paraId="03A0D114" w14:textId="77777777" w:rsidR="007B425A" w:rsidRDefault="007B425A" w:rsidP="002E75AF">
      <w:pPr>
        <w:rPr>
          <w:color w:val="FF0000"/>
          <w:rtl/>
        </w:rPr>
      </w:pPr>
    </w:p>
    <w:p w14:paraId="47B763BD" w14:textId="77777777" w:rsidR="007B425A" w:rsidRDefault="007B425A" w:rsidP="002E75AF">
      <w:pPr>
        <w:rPr>
          <w:color w:val="FF0000"/>
          <w:rtl/>
        </w:rPr>
      </w:pPr>
    </w:p>
    <w:p w14:paraId="240FE9ED" w14:textId="77777777" w:rsidR="007B425A" w:rsidRDefault="007B425A" w:rsidP="002E75AF">
      <w:pPr>
        <w:rPr>
          <w:color w:val="FF0000"/>
          <w:rtl/>
        </w:rPr>
      </w:pPr>
    </w:p>
    <w:p w14:paraId="0D927FB4" w14:textId="77777777" w:rsidR="007B425A" w:rsidRDefault="007B425A" w:rsidP="002E75AF">
      <w:pPr>
        <w:rPr>
          <w:color w:val="FF0000"/>
          <w:rtl/>
        </w:rPr>
      </w:pPr>
    </w:p>
    <w:p w14:paraId="22100C1E" w14:textId="6027C1B1" w:rsidR="001C4FDB" w:rsidRDefault="001C4FDB" w:rsidP="00AB5F74">
      <w:pPr>
        <w:pStyle w:val="Heading2"/>
        <w:rPr>
          <w:rtl/>
        </w:rPr>
      </w:pPr>
      <w:r>
        <w:rPr>
          <w:rFonts w:hint="cs"/>
          <w:rtl/>
        </w:rPr>
        <w:lastRenderedPageBreak/>
        <w:t xml:space="preserve">ساختارهای محبوب فیلتر </w:t>
      </w:r>
      <w:r>
        <w:t>IIR</w:t>
      </w:r>
      <w:r>
        <w:rPr>
          <w:rFonts w:hint="cs"/>
          <w:rtl/>
        </w:rPr>
        <w:t xml:space="preserve"> برای پیاده سازی:</w:t>
      </w:r>
    </w:p>
    <w:p w14:paraId="2839C0EA" w14:textId="36E38456" w:rsidR="00AB5F74" w:rsidRDefault="00AB5F74" w:rsidP="00AB5F74">
      <w:pPr>
        <w:pStyle w:val="Heading3"/>
      </w:pPr>
      <w:r>
        <w:t>Direct Form I</w:t>
      </w:r>
    </w:p>
    <w:p w14:paraId="6AE0851E" w14:textId="77777777" w:rsidR="007B425A" w:rsidRDefault="007B425A" w:rsidP="008511B5">
      <w:pPr>
        <w:pStyle w:val="Subtitle"/>
        <w:rPr>
          <w:rtl/>
        </w:rPr>
      </w:pPr>
    </w:p>
    <w:p w14:paraId="24BEEF5E" w14:textId="5C0CF062" w:rsidR="007B425A" w:rsidRDefault="007B425A" w:rsidP="007B425A">
      <w:pPr>
        <w:pStyle w:val="Subtitle"/>
        <w:jc w:val="center"/>
        <w:rPr>
          <w:rtl/>
        </w:rPr>
      </w:pPr>
      <w:r w:rsidRPr="007B425A">
        <w:rPr>
          <w:rFonts w:cs="Arial"/>
          <w:noProof/>
          <w:rtl/>
        </w:rPr>
        <w:drawing>
          <wp:inline distT="0" distB="0" distL="0" distR="0" wp14:anchorId="27674644" wp14:editId="06659511">
            <wp:extent cx="4291673" cy="2565400"/>
            <wp:effectExtent l="0" t="0" r="0" b="6350"/>
            <wp:docPr id="203105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7207" name=""/>
                    <pic:cNvPicPr/>
                  </pic:nvPicPr>
                  <pic:blipFill>
                    <a:blip r:embed="rId44"/>
                    <a:stretch>
                      <a:fillRect/>
                    </a:stretch>
                  </pic:blipFill>
                  <pic:spPr>
                    <a:xfrm>
                      <a:off x="0" y="0"/>
                      <a:ext cx="4295288" cy="2567561"/>
                    </a:xfrm>
                    <a:prstGeom prst="rect">
                      <a:avLst/>
                    </a:prstGeom>
                  </pic:spPr>
                </pic:pic>
              </a:graphicData>
            </a:graphic>
          </wp:inline>
        </w:drawing>
      </w:r>
    </w:p>
    <w:p w14:paraId="4E650392" w14:textId="5E131BFD" w:rsidR="008511B5" w:rsidRPr="008511B5" w:rsidRDefault="007B425A" w:rsidP="008511B5">
      <w:pPr>
        <w:pStyle w:val="Subtitle"/>
      </w:pPr>
      <w:r>
        <w:rPr>
          <w:noProof/>
        </w:rPr>
        <mc:AlternateContent>
          <mc:Choice Requires="wpg">
            <w:drawing>
              <wp:anchor distT="0" distB="0" distL="114300" distR="114300" simplePos="0" relativeHeight="251698176" behindDoc="0" locked="0" layoutInCell="1" allowOverlap="1" wp14:anchorId="4DFEB39A" wp14:editId="23F1567B">
                <wp:simplePos x="0" y="0"/>
                <wp:positionH relativeFrom="column">
                  <wp:posOffset>91440</wp:posOffset>
                </wp:positionH>
                <wp:positionV relativeFrom="paragraph">
                  <wp:posOffset>271780</wp:posOffset>
                </wp:positionV>
                <wp:extent cx="5189220" cy="4983480"/>
                <wp:effectExtent l="0" t="0" r="11430" b="26670"/>
                <wp:wrapNone/>
                <wp:docPr id="1463357500" name="Group 3"/>
                <wp:cNvGraphicFramePr/>
                <a:graphic xmlns:a="http://schemas.openxmlformats.org/drawingml/2006/main">
                  <a:graphicData uri="http://schemas.microsoft.com/office/word/2010/wordprocessingGroup">
                    <wpg:wgp>
                      <wpg:cNvGrpSpPr/>
                      <wpg:grpSpPr>
                        <a:xfrm>
                          <a:off x="0" y="0"/>
                          <a:ext cx="5189220" cy="4983480"/>
                          <a:chOff x="0" y="0"/>
                          <a:chExt cx="5189220" cy="4983480"/>
                        </a:xfrm>
                      </wpg:grpSpPr>
                      <wps:wsp>
                        <wps:cNvPr id="642256026" name="Rectangle 1"/>
                        <wps:cNvSpPr/>
                        <wps:spPr>
                          <a:xfrm>
                            <a:off x="487680" y="0"/>
                            <a:ext cx="1988820" cy="265684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345105" name="Straight Arrow Connector 2"/>
                        <wps:cNvCnPr/>
                        <wps:spPr>
                          <a:xfrm>
                            <a:off x="1863090" y="2655570"/>
                            <a:ext cx="0" cy="3987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490290268" name="Text Box 2"/>
                        <wps:cNvSpPr txBox="1">
                          <a:spLocks noChangeArrowheads="1"/>
                        </wps:cNvSpPr>
                        <wps:spPr bwMode="auto">
                          <a:xfrm>
                            <a:off x="0" y="3055620"/>
                            <a:ext cx="2476500" cy="1927860"/>
                          </a:xfrm>
                          <a:prstGeom prst="rect">
                            <a:avLst/>
                          </a:prstGeom>
                          <a:solidFill>
                            <a:srgbClr val="FFFFFF"/>
                          </a:solidFill>
                          <a:ln w="9525">
                            <a:solidFill>
                              <a:srgbClr val="000000"/>
                            </a:solidFill>
                            <a:miter lim="800000"/>
                            <a:headEnd/>
                            <a:tailEnd/>
                          </a:ln>
                        </wps:spPr>
                        <wps:txbx>
                          <w:txbxContent>
                            <w:p w14:paraId="3C0A4FEE" w14:textId="5C2C3344" w:rsidR="007B425A" w:rsidRDefault="007B425A" w:rsidP="007B425A">
                              <w:pPr>
                                <w:ind w:firstLine="0"/>
                                <w:rPr>
                                  <w:rtl/>
                                </w:rPr>
                              </w:pPr>
                              <w:r>
                                <w:rPr>
                                  <w:rFonts w:hint="cs"/>
                                  <w:rtl/>
                                </w:rPr>
                                <w:t xml:space="preserve">همانطور که مشاهده می شود این بخش از فیلتر </w:t>
                              </w:r>
                              <w:r>
                                <w:t>IIR</w:t>
                              </w:r>
                              <w:r>
                                <w:rPr>
                                  <w:rFonts w:hint="cs"/>
                                  <w:rtl/>
                                </w:rPr>
                                <w:t xml:space="preserve"> کاملا شبیه به فیلتر </w:t>
                              </w:r>
                              <w:r>
                                <w:t>FIR</w:t>
                              </w:r>
                              <w:r>
                                <w:rPr>
                                  <w:rFonts w:hint="cs"/>
                                  <w:rtl/>
                                </w:rPr>
                                <w:t xml:space="preserve"> می باشد، به همین دلیل به آن بخش </w:t>
                              </w:r>
                              <w:r>
                                <w:t>FIR</w:t>
                              </w:r>
                              <w:r>
                                <w:rPr>
                                  <w:rFonts w:hint="cs"/>
                                  <w:rtl/>
                                </w:rPr>
                                <w:t xml:space="preserve"> فیلتر </w:t>
                              </w:r>
                              <w:r>
                                <w:t>IIR</w:t>
                              </w:r>
                              <w:r>
                                <w:rPr>
                                  <w:rFonts w:hint="cs"/>
                                  <w:rtl/>
                                </w:rPr>
                                <w:t xml:space="preserve"> نیز گفته می شود.</w:t>
                              </w:r>
                            </w:p>
                            <w:p w14:paraId="6F3FA629" w14:textId="4A4F9280" w:rsidR="007B425A" w:rsidRDefault="007B425A" w:rsidP="007B425A">
                              <w:pPr>
                                <w:ind w:firstLine="0"/>
                                <w:rPr>
                                  <w:rtl/>
                                </w:rPr>
                              </w:pPr>
                              <w:r>
                                <w:rPr>
                                  <w:rFonts w:hint="cs"/>
                                  <w:rtl/>
                                </w:rPr>
                                <w:t xml:space="preserve">همچنین به این بخش از فیلتر </w:t>
                              </w:r>
                              <w:r>
                                <w:t>IIR</w:t>
                              </w:r>
                              <w:r>
                                <w:rPr>
                                  <w:rFonts w:hint="cs"/>
                                  <w:rtl/>
                                </w:rPr>
                                <w:t xml:space="preserve"> اصطلاحا </w:t>
                              </w:r>
                              <w:r w:rsidR="00722316">
                                <w:t>f</w:t>
                              </w:r>
                              <w:r>
                                <w:t>eed</w:t>
                              </w:r>
                              <w:r w:rsidR="00722316">
                                <w:t>f</w:t>
                              </w:r>
                              <w:r>
                                <w:t>orward</w:t>
                              </w:r>
                              <w:r>
                                <w:rPr>
                                  <w:rFonts w:hint="cs"/>
                                  <w:rtl/>
                                </w:rPr>
                                <w:t xml:space="preserve"> نیز گفته می شود.</w:t>
                              </w:r>
                            </w:p>
                          </w:txbxContent>
                        </wps:txbx>
                        <wps:bodyPr rot="0" vert="horz" wrap="square" lIns="91440" tIns="45720" rIns="91440" bIns="45720" anchor="t" anchorCtr="0">
                          <a:noAutofit/>
                        </wps:bodyPr>
                      </wps:wsp>
                      <wps:wsp>
                        <wps:cNvPr id="116948460" name="Rectangle 1"/>
                        <wps:cNvSpPr/>
                        <wps:spPr>
                          <a:xfrm>
                            <a:off x="2712720" y="0"/>
                            <a:ext cx="1988820" cy="265684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543963" name="Straight Arrow Connector 2"/>
                        <wps:cNvCnPr/>
                        <wps:spPr>
                          <a:xfrm>
                            <a:off x="3348990" y="2655570"/>
                            <a:ext cx="0" cy="3987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70105042" name="Text Box 2"/>
                        <wps:cNvSpPr txBox="1">
                          <a:spLocks noChangeArrowheads="1"/>
                        </wps:cNvSpPr>
                        <wps:spPr bwMode="auto">
                          <a:xfrm>
                            <a:off x="2712720" y="3055620"/>
                            <a:ext cx="2476500" cy="754380"/>
                          </a:xfrm>
                          <a:prstGeom prst="rect">
                            <a:avLst/>
                          </a:prstGeom>
                          <a:solidFill>
                            <a:srgbClr val="FFFFFF"/>
                          </a:solidFill>
                          <a:ln w="9525">
                            <a:solidFill>
                              <a:srgbClr val="000000"/>
                            </a:solidFill>
                            <a:miter lim="800000"/>
                            <a:headEnd/>
                            <a:tailEnd/>
                          </a:ln>
                        </wps:spPr>
                        <wps:txbx>
                          <w:txbxContent>
                            <w:p w14:paraId="41A97A33" w14:textId="4747B45A" w:rsidR="007B425A" w:rsidRDefault="007B425A" w:rsidP="007B425A">
                              <w:pPr>
                                <w:ind w:firstLine="0"/>
                                <w:rPr>
                                  <w:rtl/>
                                </w:rPr>
                              </w:pPr>
                              <w:r>
                                <w:rPr>
                                  <w:rFonts w:hint="cs"/>
                                  <w:rtl/>
                                </w:rPr>
                                <w:t xml:space="preserve">به این بخش از فیلتر </w:t>
                              </w:r>
                              <w:r>
                                <w:t>IIR</w:t>
                              </w:r>
                              <w:r>
                                <w:rPr>
                                  <w:rFonts w:hint="cs"/>
                                  <w:rtl/>
                                </w:rPr>
                                <w:t xml:space="preserve">، اصطلاحا </w:t>
                              </w:r>
                              <w:r w:rsidR="00722316">
                                <w:t>feedback</w:t>
                              </w:r>
                              <w:r w:rsidR="00722316">
                                <w:rPr>
                                  <w:rFonts w:hint="cs"/>
                                  <w:rtl/>
                                </w:rPr>
                                <w:t xml:space="preserve"> </w:t>
                              </w:r>
                              <w:r>
                                <w:rPr>
                                  <w:rFonts w:hint="cs"/>
                                  <w:rtl/>
                                </w:rPr>
                                <w:t>گفته می شود.</w:t>
                              </w:r>
                            </w:p>
                            <w:p w14:paraId="10C89463" w14:textId="7C075DE1" w:rsidR="007B425A" w:rsidRDefault="007B425A" w:rsidP="007B425A">
                              <w:pPr>
                                <w:ind w:firstLine="0"/>
                                <w:rPr>
                                  <w:rtl/>
                                </w:rPr>
                              </w:pPr>
                            </w:p>
                          </w:txbxContent>
                        </wps:txbx>
                        <wps:bodyPr rot="0" vert="horz" wrap="square" lIns="91440" tIns="45720" rIns="91440" bIns="45720" anchor="t" anchorCtr="0">
                          <a:noAutofit/>
                        </wps:bodyPr>
                      </wps:wsp>
                    </wpg:wgp>
                  </a:graphicData>
                </a:graphic>
              </wp:anchor>
            </w:drawing>
          </mc:Choice>
          <mc:Fallback>
            <w:pict>
              <v:group w14:anchorId="4DFEB39A" id="Group 3" o:spid="_x0000_s1039" style="position:absolute;left:0;text-align:left;margin-left:7.2pt;margin-top:21.4pt;width:408.6pt;height:392.4pt;z-index:251698176" coordsize="51892,49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">
                <v:rect id="Rectangle 1" o:spid="_x0000_s1040" style="position:absolute;left:4876;width:19889;height:2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" filled="f" strokecolor="#f79646 [3209]" strokeweight="1.5pt">
                  <v:stroke joinstyle="round"/>
                </v:rect>
                <v:shape id="Straight Arrow Connector 2" o:spid="_x0000_s1041" type="#_x0000_t32" style="position:absolute;left:18630;top:26555;width:0;height:3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" strokecolor="#f79646 [3209]" strokeweight="2pt">
                  <v:stroke endarrow="block"/>
                  <v:shadow on="t" color="black" opacity="24903f" origin=",.5" offset="0,.55556mm"/>
                </v:shape>
                <v:shape id="_x0000_s1042" type="#_x0000_t202" style="position:absolute;top:30556;width:24765;height:19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">
                  <v:textbox>
                    <w:txbxContent>
                      <w:p w14:paraId="3C0A4FEE" w14:textId="5C2C3344" w:rsidR="007B425A" w:rsidRDefault="007B425A" w:rsidP="007B425A">
                        <w:pPr>
                          <w:ind w:firstLine="0"/>
                          <w:rPr>
                            <w:rtl/>
                          </w:rPr>
                        </w:pPr>
                        <w:r>
                          <w:rPr>
                            <w:rFonts w:hint="cs"/>
                            <w:rtl/>
                          </w:rPr>
                          <w:t xml:space="preserve">همانطور که مشاهده می شود این بخش از فیلتر </w:t>
                        </w:r>
                        <w:r>
                          <w:t>IIR</w:t>
                        </w:r>
                        <w:r>
                          <w:rPr>
                            <w:rFonts w:hint="cs"/>
                            <w:rtl/>
                          </w:rPr>
                          <w:t xml:space="preserve"> کاملا شبیه به فیلتر </w:t>
                        </w:r>
                        <w:r>
                          <w:t>FIR</w:t>
                        </w:r>
                        <w:r>
                          <w:rPr>
                            <w:rFonts w:hint="cs"/>
                            <w:rtl/>
                          </w:rPr>
                          <w:t xml:space="preserve"> می باشد، به همین دلیل به آن بخش </w:t>
                        </w:r>
                        <w:r>
                          <w:t>FIR</w:t>
                        </w:r>
                        <w:r>
                          <w:rPr>
                            <w:rFonts w:hint="cs"/>
                            <w:rtl/>
                          </w:rPr>
                          <w:t xml:space="preserve"> فیلتر </w:t>
                        </w:r>
                        <w:r>
                          <w:t>IIR</w:t>
                        </w:r>
                        <w:r>
                          <w:rPr>
                            <w:rFonts w:hint="cs"/>
                            <w:rtl/>
                          </w:rPr>
                          <w:t xml:space="preserve"> نیز گفته می شود.</w:t>
                        </w:r>
                      </w:p>
                      <w:p w14:paraId="6F3FA629" w14:textId="4A4F9280" w:rsidR="007B425A" w:rsidRDefault="007B425A" w:rsidP="007B425A">
                        <w:pPr>
                          <w:ind w:firstLine="0"/>
                          <w:rPr>
                            <w:rtl/>
                          </w:rPr>
                        </w:pPr>
                        <w:r>
                          <w:rPr>
                            <w:rFonts w:hint="cs"/>
                            <w:rtl/>
                          </w:rPr>
                          <w:t xml:space="preserve">همچنین به این بخش از فیلتر </w:t>
                        </w:r>
                        <w:r>
                          <w:t>IIR</w:t>
                        </w:r>
                        <w:r>
                          <w:rPr>
                            <w:rFonts w:hint="cs"/>
                            <w:rtl/>
                          </w:rPr>
                          <w:t xml:space="preserve"> اصطلاحا </w:t>
                        </w:r>
                        <w:r w:rsidR="00722316">
                          <w:t>f</w:t>
                        </w:r>
                        <w:r>
                          <w:t>eed</w:t>
                        </w:r>
                        <w:r w:rsidR="00722316">
                          <w:t>f</w:t>
                        </w:r>
                        <w:r>
                          <w:t>orward</w:t>
                        </w:r>
                        <w:r>
                          <w:rPr>
                            <w:rFonts w:hint="cs"/>
                            <w:rtl/>
                          </w:rPr>
                          <w:t xml:space="preserve"> نیز گفته می شود.</w:t>
                        </w:r>
                      </w:p>
                    </w:txbxContent>
                  </v:textbox>
                </v:shape>
                <v:rect id="Rectangle 1" o:spid="_x0000_s1043" style="position:absolute;left:27127;width:19888;height:2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" filled="f" strokecolor="#f79646 [3209]" strokeweight="1.5pt">
                  <v:stroke joinstyle="round"/>
                </v:rect>
                <v:shape id="Straight Arrow Connector 2" o:spid="_x0000_s1044" type="#_x0000_t32" style="position:absolute;left:33489;top:26555;width:0;height:3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" strokecolor="#f79646 [3209]" strokeweight="2pt">
                  <v:stroke endarrow="block"/>
                  <v:shadow on="t" color="black" opacity="24903f" origin=",.5" offset="0,.55556mm"/>
                </v:shape>
                <v:shape id="_x0000_s1045" type="#_x0000_t202" style="position:absolute;left:27127;top:30556;width:24765;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">
                  <v:textbox>
                    <w:txbxContent>
                      <w:p w14:paraId="41A97A33" w14:textId="4747B45A" w:rsidR="007B425A" w:rsidRDefault="007B425A" w:rsidP="007B425A">
                        <w:pPr>
                          <w:ind w:firstLine="0"/>
                          <w:rPr>
                            <w:rtl/>
                          </w:rPr>
                        </w:pPr>
                        <w:r>
                          <w:rPr>
                            <w:rFonts w:hint="cs"/>
                            <w:rtl/>
                          </w:rPr>
                          <w:t xml:space="preserve">به این بخش از فیلتر </w:t>
                        </w:r>
                        <w:r>
                          <w:t>IIR</w:t>
                        </w:r>
                        <w:r>
                          <w:rPr>
                            <w:rFonts w:hint="cs"/>
                            <w:rtl/>
                          </w:rPr>
                          <w:t xml:space="preserve">، اصطلاحا </w:t>
                        </w:r>
                        <w:r w:rsidR="00722316">
                          <w:t>feedback</w:t>
                        </w:r>
                        <w:r w:rsidR="00722316">
                          <w:rPr>
                            <w:rFonts w:hint="cs"/>
                            <w:rtl/>
                          </w:rPr>
                          <w:t xml:space="preserve"> </w:t>
                        </w:r>
                        <w:r>
                          <w:rPr>
                            <w:rFonts w:hint="cs"/>
                            <w:rtl/>
                          </w:rPr>
                          <w:t>گفته می شود.</w:t>
                        </w:r>
                      </w:p>
                      <w:p w14:paraId="10C89463" w14:textId="7C075DE1" w:rsidR="007B425A" w:rsidRDefault="007B425A" w:rsidP="007B425A">
                        <w:pPr>
                          <w:ind w:firstLine="0"/>
                          <w:rPr>
                            <w:rtl/>
                          </w:rPr>
                        </w:pPr>
                      </w:p>
                    </w:txbxContent>
                  </v:textbox>
                </v:shape>
              </v:group>
            </w:pict>
          </mc:Fallback>
        </mc:AlternateContent>
      </w:r>
    </w:p>
    <w:p w14:paraId="0CDC40C7" w14:textId="56BE001F" w:rsidR="001C4FDB" w:rsidRDefault="008511B5" w:rsidP="008511B5">
      <w:pPr>
        <w:jc w:val="center"/>
        <w:rPr>
          <w:color w:val="FF0000"/>
          <w:rtl/>
        </w:rPr>
      </w:pPr>
      <w:r w:rsidRPr="008511B5">
        <w:rPr>
          <w:noProof/>
          <w:color w:val="FF0000"/>
          <w:rtl/>
        </w:rPr>
        <w:drawing>
          <wp:inline distT="0" distB="0" distL="0" distR="0" wp14:anchorId="0FAFB378" wp14:editId="3FD040EC">
            <wp:extent cx="4322445" cy="2657056"/>
            <wp:effectExtent l="0" t="0" r="1905" b="0"/>
            <wp:docPr id="68148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6690" name=""/>
                    <pic:cNvPicPr/>
                  </pic:nvPicPr>
                  <pic:blipFill>
                    <a:blip r:embed="rId45"/>
                    <a:stretch>
                      <a:fillRect/>
                    </a:stretch>
                  </pic:blipFill>
                  <pic:spPr>
                    <a:xfrm>
                      <a:off x="0" y="0"/>
                      <a:ext cx="4330654" cy="2662102"/>
                    </a:xfrm>
                    <a:prstGeom prst="rect">
                      <a:avLst/>
                    </a:prstGeom>
                  </pic:spPr>
                </pic:pic>
              </a:graphicData>
            </a:graphic>
          </wp:inline>
        </w:drawing>
      </w:r>
    </w:p>
    <w:p w14:paraId="3F3534F8" w14:textId="77777777" w:rsidR="001C4FDB" w:rsidRDefault="001C4FDB" w:rsidP="002E75AF">
      <w:pPr>
        <w:rPr>
          <w:color w:val="FF0000"/>
          <w:rtl/>
        </w:rPr>
      </w:pPr>
    </w:p>
    <w:p w14:paraId="1CE08E88" w14:textId="37EB105C" w:rsidR="001C4FDB" w:rsidRDefault="001C4FDB" w:rsidP="002E75AF">
      <w:pPr>
        <w:rPr>
          <w:color w:val="FF0000"/>
          <w:rtl/>
        </w:rPr>
      </w:pPr>
    </w:p>
    <w:p w14:paraId="4B35B963" w14:textId="4A82F17C" w:rsidR="001C4FDB" w:rsidRDefault="001C4FDB" w:rsidP="002E75AF">
      <w:pPr>
        <w:rPr>
          <w:color w:val="FF0000"/>
          <w:rtl/>
        </w:rPr>
      </w:pPr>
    </w:p>
    <w:p w14:paraId="4EDD7A29" w14:textId="77777777" w:rsidR="001C4FDB" w:rsidRDefault="001C4FDB" w:rsidP="002E75AF">
      <w:pPr>
        <w:rPr>
          <w:color w:val="FF0000"/>
          <w:rtl/>
        </w:rPr>
      </w:pPr>
    </w:p>
    <w:p w14:paraId="39FEB3D8" w14:textId="77777777" w:rsidR="001C4FDB" w:rsidRDefault="001C4FDB" w:rsidP="002E75AF">
      <w:pPr>
        <w:rPr>
          <w:color w:val="FF0000"/>
          <w:rtl/>
        </w:rPr>
      </w:pPr>
    </w:p>
    <w:p w14:paraId="52A0F83B" w14:textId="77777777" w:rsidR="001C4FDB" w:rsidRDefault="001C4FDB" w:rsidP="002E75AF">
      <w:pPr>
        <w:rPr>
          <w:color w:val="FF0000"/>
          <w:rtl/>
        </w:rPr>
      </w:pPr>
    </w:p>
    <w:p w14:paraId="6A434DE4" w14:textId="77777777" w:rsidR="001C4FDB" w:rsidRDefault="001C4FDB" w:rsidP="002E75AF">
      <w:pPr>
        <w:rPr>
          <w:color w:val="FF0000"/>
          <w:rtl/>
        </w:rPr>
      </w:pPr>
    </w:p>
    <w:p w14:paraId="4E37FB52" w14:textId="5138C6C1" w:rsidR="00600D0E" w:rsidRPr="00600D0E" w:rsidRDefault="00600D0E" w:rsidP="00E77D3D">
      <w:pPr>
        <w:rPr>
          <w:color w:val="FF0000"/>
          <w:rtl/>
        </w:rPr>
      </w:pPr>
      <w:r w:rsidRPr="00600D0E">
        <w:rPr>
          <w:rFonts w:hint="cs"/>
          <w:color w:val="FF0000"/>
          <w:rtl/>
        </w:rPr>
        <w:lastRenderedPageBreak/>
        <w:t xml:space="preserve">به این نکته توجه شود که ممکن است برخی از ضرایب این فیلتر برابر با </w:t>
      </w:r>
      <w:r w:rsidRPr="00600D0E">
        <w:rPr>
          <w:color w:val="FF0000"/>
        </w:rPr>
        <w:t>0</w:t>
      </w:r>
      <w:r w:rsidRPr="00600D0E">
        <w:rPr>
          <w:rFonts w:hint="cs"/>
          <w:color w:val="FF0000"/>
          <w:rtl/>
        </w:rPr>
        <w:t xml:space="preserve"> باشند.</w:t>
      </w:r>
    </w:p>
    <w:p w14:paraId="68993E51" w14:textId="6989A6EA" w:rsidR="001C4FDB" w:rsidRDefault="00550E2F" w:rsidP="00E77D3D">
      <w:pPr>
        <w:rPr>
          <w:rtl/>
        </w:rPr>
      </w:pPr>
      <w:r>
        <w:rPr>
          <w:rFonts w:hint="cs"/>
          <w:rtl/>
        </w:rPr>
        <w:t xml:space="preserve">وجود بخش </w:t>
      </w:r>
      <w:r>
        <w:t>Feed back</w:t>
      </w:r>
      <w:r>
        <w:rPr>
          <w:rFonts w:hint="cs"/>
          <w:rtl/>
        </w:rPr>
        <w:t xml:space="preserve"> در فیلترهای </w:t>
      </w:r>
      <w:r>
        <w:t>IIR</w:t>
      </w:r>
      <w:r>
        <w:rPr>
          <w:rFonts w:hint="cs"/>
          <w:rtl/>
        </w:rPr>
        <w:t>، باعث می شود که پیاده سازی و طراحی این فیلترها پیچیده</w:t>
      </w:r>
      <w:r w:rsidR="006525EE">
        <w:rPr>
          <w:rtl/>
        </w:rPr>
        <w:softHyphen/>
      </w:r>
      <w:r>
        <w:rPr>
          <w:rFonts w:hint="cs"/>
          <w:rtl/>
        </w:rPr>
        <w:t xml:space="preserve">تر از فیلترهای </w:t>
      </w:r>
      <w:r>
        <w:t>FIR</w:t>
      </w:r>
      <w:r>
        <w:rPr>
          <w:rFonts w:hint="cs"/>
          <w:rtl/>
        </w:rPr>
        <w:t xml:space="preserve"> باشد.</w:t>
      </w:r>
    </w:p>
    <w:p w14:paraId="0CFC146D" w14:textId="56B899AC" w:rsidR="00E77D3D" w:rsidRDefault="00AD3CA7" w:rsidP="00E77D3D">
      <w:pPr>
        <w:rPr>
          <w:rtl/>
        </w:rPr>
      </w:pPr>
      <w:r>
        <w:rPr>
          <w:rFonts w:hint="cs"/>
          <w:rtl/>
        </w:rPr>
        <w:t>نمونه برداری از خروجی، ضرب آن در ضرایب</w:t>
      </w:r>
      <w:r>
        <w:t>a1</w:t>
      </w:r>
      <w:r>
        <w:rPr>
          <w:rFonts w:hint="cs"/>
          <w:rtl/>
        </w:rPr>
        <w:t xml:space="preserve"> و </w:t>
      </w:r>
      <w:r>
        <w:t>a2</w:t>
      </w:r>
      <w:r>
        <w:rPr>
          <w:rFonts w:hint="cs"/>
          <w:rtl/>
        </w:rPr>
        <w:t xml:space="preserve"> و . . . وجمع حاصل آنها با یکدیگر می تواند  باعث افزایش مقادیر در قسمت </w:t>
      </w:r>
      <w:r>
        <w:t>feedback</w:t>
      </w:r>
      <w:r>
        <w:rPr>
          <w:rFonts w:hint="cs"/>
          <w:rtl/>
        </w:rPr>
        <w:t xml:space="preserve"> فیلتر </w:t>
      </w:r>
      <w:r>
        <w:t>IIR</w:t>
      </w:r>
      <w:r>
        <w:rPr>
          <w:rFonts w:hint="cs"/>
          <w:rtl/>
        </w:rPr>
        <w:t xml:space="preserve"> شود، ولی در این ساختار </w:t>
      </w:r>
      <w:r>
        <w:t>(Direct Form</w:t>
      </w:r>
      <w:r w:rsidR="00950453">
        <w:t xml:space="preserve"> </w:t>
      </w:r>
      <w:r>
        <w:t>I)</w:t>
      </w:r>
      <w:r>
        <w:rPr>
          <w:rFonts w:hint="cs"/>
          <w:rtl/>
        </w:rPr>
        <w:t xml:space="preserve"> با توجه به اینکه</w:t>
      </w:r>
      <w:r w:rsidR="00950453">
        <w:rPr>
          <w:rFonts w:hint="cs"/>
          <w:rtl/>
        </w:rPr>
        <w:t xml:space="preserve"> نتیجه این فیدبک نیز در خروجی قابل مشاهده می باشد (به </w:t>
      </w:r>
      <w:r w:rsidR="006525EE">
        <w:rPr>
          <w:rFonts w:hint="cs"/>
          <w:rtl/>
        </w:rPr>
        <w:t>خر</w:t>
      </w:r>
      <w:r w:rsidR="00950453">
        <w:rPr>
          <w:rFonts w:hint="cs"/>
          <w:rtl/>
        </w:rPr>
        <w:t>و</w:t>
      </w:r>
      <w:r w:rsidR="006525EE">
        <w:rPr>
          <w:rFonts w:hint="cs"/>
          <w:rtl/>
        </w:rPr>
        <w:t>ج</w:t>
      </w:r>
      <w:r w:rsidR="00950453">
        <w:rPr>
          <w:rFonts w:hint="cs"/>
          <w:rtl/>
        </w:rPr>
        <w:t xml:space="preserve">ی رفته است) لذا بعد از شبیه سازی در </w:t>
      </w:r>
      <w:proofErr w:type="spellStart"/>
      <w:r w:rsidR="00950453">
        <w:t>Matlab</w:t>
      </w:r>
      <w:proofErr w:type="spellEnd"/>
      <w:r w:rsidR="00950453">
        <w:rPr>
          <w:rFonts w:hint="cs"/>
          <w:rtl/>
        </w:rPr>
        <w:t xml:space="preserve"> می توان با دیدن خروجی نتیجه این جمع و ضرب ها در قسمت </w:t>
      </w:r>
      <w:r w:rsidR="00950453">
        <w:t>feedback</w:t>
      </w:r>
      <w:r w:rsidR="00950453">
        <w:rPr>
          <w:rFonts w:hint="cs"/>
          <w:rtl/>
        </w:rPr>
        <w:t xml:space="preserve"> را در نظر نگرفت و نگران کنترل سرریزهای داخلی نبود.</w:t>
      </w:r>
    </w:p>
    <w:p w14:paraId="394ABEBB" w14:textId="31E396F6" w:rsidR="00013A74" w:rsidRPr="003C3C5F" w:rsidRDefault="0022481A" w:rsidP="00E77D3D">
      <w:pPr>
        <w:rPr>
          <w:color w:val="FF0000"/>
          <w:rtl/>
        </w:rPr>
      </w:pPr>
      <w:r w:rsidRPr="003C3C5F">
        <w:rPr>
          <w:rFonts w:hint="cs"/>
          <w:color w:val="FF0000"/>
          <w:rtl/>
        </w:rPr>
        <w:t xml:space="preserve">پس در ساختار </w:t>
      </w:r>
      <w:r w:rsidRPr="003C3C5F">
        <w:rPr>
          <w:color w:val="FF0000"/>
        </w:rPr>
        <w:t>Direct Form I</w:t>
      </w:r>
      <w:r w:rsidRPr="003C3C5F">
        <w:rPr>
          <w:rFonts w:hint="cs"/>
          <w:color w:val="FF0000"/>
          <w:rtl/>
        </w:rPr>
        <w:t xml:space="preserve"> نیازی به کنترل سرریزهای داخلی نمی باشد.</w:t>
      </w:r>
    </w:p>
    <w:p w14:paraId="30D8B675" w14:textId="180D3A91" w:rsidR="001C4FDB" w:rsidRDefault="001C4FDB" w:rsidP="002E75AF">
      <w:pPr>
        <w:rPr>
          <w:color w:val="FF0000"/>
          <w:rtl/>
        </w:rPr>
      </w:pPr>
    </w:p>
    <w:p w14:paraId="1A1D82AE" w14:textId="17EA53EA" w:rsidR="001C4FDB" w:rsidRDefault="00F23077" w:rsidP="00BB66A1">
      <w:pPr>
        <w:jc w:val="center"/>
        <w:rPr>
          <w:color w:val="FF0000"/>
          <w:rtl/>
        </w:rPr>
      </w:pPr>
      <w:r>
        <w:rPr>
          <w:noProof/>
          <w:color w:val="FF0000"/>
          <w:rtl/>
          <w:lang w:val="fa-IR"/>
        </w:rPr>
        <mc:AlternateContent>
          <mc:Choice Requires="wpg">
            <w:drawing>
              <wp:anchor distT="0" distB="0" distL="114300" distR="114300" simplePos="0" relativeHeight="251703296" behindDoc="0" locked="0" layoutInCell="1" allowOverlap="1" wp14:anchorId="13A2026A" wp14:editId="2F62382F">
                <wp:simplePos x="0" y="0"/>
                <wp:positionH relativeFrom="column">
                  <wp:posOffset>586154</wp:posOffset>
                </wp:positionH>
                <wp:positionV relativeFrom="paragraph">
                  <wp:posOffset>34241</wp:posOffset>
                </wp:positionV>
                <wp:extent cx="4291330" cy="3582524"/>
                <wp:effectExtent l="0" t="0" r="0" b="18415"/>
                <wp:wrapNone/>
                <wp:docPr id="1372868281" name="Group 30"/>
                <wp:cNvGraphicFramePr/>
                <a:graphic xmlns:a="http://schemas.openxmlformats.org/drawingml/2006/main">
                  <a:graphicData uri="http://schemas.microsoft.com/office/word/2010/wordprocessingGroup">
                    <wpg:wgp>
                      <wpg:cNvGrpSpPr/>
                      <wpg:grpSpPr>
                        <a:xfrm>
                          <a:off x="0" y="0"/>
                          <a:ext cx="4291330" cy="3582524"/>
                          <a:chOff x="0" y="0"/>
                          <a:chExt cx="4291330" cy="3582524"/>
                        </a:xfrm>
                      </wpg:grpSpPr>
                      <wps:wsp>
                        <wps:cNvPr id="1057821454" name="Rectangle 29"/>
                        <wps:cNvSpPr/>
                        <wps:spPr>
                          <a:xfrm>
                            <a:off x="0" y="0"/>
                            <a:ext cx="4291330" cy="2525053"/>
                          </a:xfrm>
                          <a:prstGeom prst="rect">
                            <a:avLst/>
                          </a:prstGeom>
                          <a:blipFill>
                            <a:blip r:embed="rId4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25332502" name="Group 28"/>
                        <wpg:cNvGrpSpPr/>
                        <wpg:grpSpPr>
                          <a:xfrm>
                            <a:off x="439615" y="454269"/>
                            <a:ext cx="2270125" cy="3128255"/>
                            <a:chOff x="0" y="0"/>
                            <a:chExt cx="2270125" cy="3128255"/>
                          </a:xfrm>
                        </wpg:grpSpPr>
                        <wps:wsp>
                          <wps:cNvPr id="816581904" name="Straight Arrow Connector 4"/>
                          <wps:cNvCnPr/>
                          <wps:spPr>
                            <a:xfrm flipV="1">
                              <a:off x="1141535" y="0"/>
                              <a:ext cx="805962" cy="2413782"/>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239341599" name="Text Box 2"/>
                          <wps:cNvSpPr txBox="1">
                            <a:spLocks noChangeArrowheads="1"/>
                          </wps:cNvSpPr>
                          <wps:spPr bwMode="auto">
                            <a:xfrm>
                              <a:off x="0" y="2435470"/>
                              <a:ext cx="2270125" cy="692785"/>
                            </a:xfrm>
                            <a:prstGeom prst="rect">
                              <a:avLst/>
                            </a:prstGeom>
                            <a:solidFill>
                              <a:srgbClr val="FFFFFF"/>
                            </a:solidFill>
                            <a:ln w="9525">
                              <a:solidFill>
                                <a:srgbClr val="000000"/>
                              </a:solidFill>
                              <a:miter lim="800000"/>
                              <a:headEnd/>
                              <a:tailEnd/>
                            </a:ln>
                          </wps:spPr>
                          <wps:txbx>
                            <w:txbxContent>
                              <w:p w14:paraId="7FB0253C" w14:textId="669F1FC9" w:rsidR="00BB66A1" w:rsidRDefault="00BB66A1" w:rsidP="00BB66A1">
                                <w:pPr>
                                  <w:ind w:firstLine="0"/>
                                  <w:rPr>
                                    <w:rtl/>
                                  </w:rPr>
                                </w:pPr>
                                <w:r>
                                  <w:rPr>
                                    <w:rFonts w:hint="cs"/>
                                    <w:rtl/>
                                  </w:rPr>
                                  <w:t xml:space="preserve">نتیجه </w:t>
                                </w:r>
                                <w:r>
                                  <w:t>feedback</w:t>
                                </w:r>
                                <w:r>
                                  <w:rPr>
                                    <w:rFonts w:hint="cs"/>
                                    <w:rtl/>
                                  </w:rPr>
                                  <w:t xml:space="preserve"> در خروجی نیز ظاهر می شود.</w:t>
                                </w:r>
                              </w:p>
                            </w:txbxContent>
                          </wps:txbx>
                          <wps:bodyPr rot="0" vert="horz" wrap="square" lIns="91440" tIns="45720" rIns="91440" bIns="45720" anchor="t" anchorCtr="0">
                            <a:spAutoFit/>
                          </wps:bodyPr>
                        </wps:wsp>
                      </wpg:grpSp>
                    </wpg:wgp>
                  </a:graphicData>
                </a:graphic>
              </wp:anchor>
            </w:drawing>
          </mc:Choice>
          <mc:Fallback>
            <w:pict>
              <v:group w14:anchorId="13A2026A" id="Group 30" o:spid="_x0000_s1046" style="position:absolute;left:0;text-align:left;margin-left:46.15pt;margin-top:2.7pt;width:337.9pt;height:282.1pt;z-index:251703296" coordsize="42913,3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">
                <v:rect id="Rectangle 29" o:spid="_x0000_s1047" style="position:absolute;width:42913;height:25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" stroked="f" strokeweight="2pt">
                  <v:fill r:id="rId47" o:title="" recolor="t" rotate="t" type="frame"/>
                </v:rect>
                <v:group id="Group 28" o:spid="_x0000_s1048" style="position:absolute;left:4396;top:4542;width:22701;height:31283" coordsize="22701,3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">
                  <v:shape id="Straight Arrow Connector 4" o:spid="_x0000_s1049" type="#_x0000_t32" style="position:absolute;left:11415;width:8059;height:241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" strokecolor="#f79646 [3209]" strokeweight="2pt">
                    <v:stroke endarrow="block"/>
                    <v:shadow on="t" color="black" opacity="24903f" origin=",.5" offset="0,.55556mm"/>
                  </v:shape>
                  <v:shape id="_x0000_s1050" type="#_x0000_t202" style="position:absolute;top:24354;width:22701;height:6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">
                    <v:textbox style="mso-fit-shape-to-text:t">
                      <w:txbxContent>
                        <w:p w14:paraId="7FB0253C" w14:textId="669F1FC9" w:rsidR="00BB66A1" w:rsidRDefault="00BB66A1" w:rsidP="00BB66A1">
                          <w:pPr>
                            <w:ind w:firstLine="0"/>
                            <w:rPr>
                              <w:rtl/>
                            </w:rPr>
                          </w:pPr>
                          <w:r>
                            <w:rPr>
                              <w:rFonts w:hint="cs"/>
                              <w:rtl/>
                            </w:rPr>
                            <w:t xml:space="preserve">نتیجه </w:t>
                          </w:r>
                          <w:r>
                            <w:t>feedback</w:t>
                          </w:r>
                          <w:r>
                            <w:rPr>
                              <w:rFonts w:hint="cs"/>
                              <w:rtl/>
                            </w:rPr>
                            <w:t xml:space="preserve"> در خروجی نیز ظاهر می شود.</w:t>
                          </w:r>
                        </w:p>
                      </w:txbxContent>
                    </v:textbox>
                  </v:shape>
                </v:group>
              </v:group>
            </w:pict>
          </mc:Fallback>
        </mc:AlternateContent>
      </w:r>
    </w:p>
    <w:p w14:paraId="118D0276" w14:textId="38ED2D90" w:rsidR="00AD3CA7" w:rsidRDefault="00AD3CA7" w:rsidP="002E75AF">
      <w:pPr>
        <w:rPr>
          <w:color w:val="FF0000"/>
          <w:rtl/>
        </w:rPr>
      </w:pPr>
    </w:p>
    <w:p w14:paraId="57CEEE6A" w14:textId="7807D107" w:rsidR="00AD3CA7" w:rsidRDefault="00AD3CA7" w:rsidP="002E75AF">
      <w:pPr>
        <w:rPr>
          <w:color w:val="FF0000"/>
          <w:rtl/>
        </w:rPr>
      </w:pPr>
    </w:p>
    <w:p w14:paraId="0544A81B" w14:textId="6BCFAC38" w:rsidR="00AD3CA7" w:rsidRDefault="00AD3CA7" w:rsidP="002E75AF">
      <w:pPr>
        <w:rPr>
          <w:color w:val="FF0000"/>
          <w:rtl/>
        </w:rPr>
      </w:pPr>
    </w:p>
    <w:p w14:paraId="1885410A" w14:textId="7C26A038" w:rsidR="00AD3CA7" w:rsidRDefault="00AD3CA7" w:rsidP="002E75AF">
      <w:pPr>
        <w:rPr>
          <w:color w:val="FF0000"/>
          <w:rtl/>
        </w:rPr>
      </w:pPr>
    </w:p>
    <w:p w14:paraId="2AC79B16" w14:textId="179A6DE9" w:rsidR="00AD3CA7" w:rsidRDefault="00AD3CA7" w:rsidP="002E75AF">
      <w:pPr>
        <w:rPr>
          <w:color w:val="FF0000"/>
          <w:rtl/>
        </w:rPr>
      </w:pPr>
    </w:p>
    <w:p w14:paraId="6EB5A0CA" w14:textId="77777777" w:rsidR="00AD3CA7" w:rsidRDefault="00AD3CA7" w:rsidP="002E75AF">
      <w:pPr>
        <w:rPr>
          <w:color w:val="FF0000"/>
          <w:rtl/>
        </w:rPr>
      </w:pPr>
    </w:p>
    <w:p w14:paraId="48868C3E" w14:textId="77777777" w:rsidR="00AD3CA7" w:rsidRDefault="00AD3CA7" w:rsidP="002E75AF">
      <w:pPr>
        <w:rPr>
          <w:color w:val="FF0000"/>
          <w:rtl/>
        </w:rPr>
      </w:pPr>
    </w:p>
    <w:p w14:paraId="745E79E6" w14:textId="77777777" w:rsidR="00AD3CA7" w:rsidRDefault="00AD3CA7" w:rsidP="002E75AF">
      <w:pPr>
        <w:rPr>
          <w:color w:val="FF0000"/>
          <w:rtl/>
        </w:rPr>
      </w:pPr>
    </w:p>
    <w:p w14:paraId="67838F0A" w14:textId="77777777" w:rsidR="00AD3CA7" w:rsidRDefault="00AD3CA7" w:rsidP="002E75AF">
      <w:pPr>
        <w:rPr>
          <w:color w:val="FF0000"/>
          <w:rtl/>
        </w:rPr>
      </w:pPr>
    </w:p>
    <w:p w14:paraId="28BCEBE1" w14:textId="77777777" w:rsidR="00AD3CA7" w:rsidRDefault="00AD3CA7" w:rsidP="002E75AF">
      <w:pPr>
        <w:rPr>
          <w:color w:val="FF0000"/>
          <w:rtl/>
        </w:rPr>
      </w:pPr>
    </w:p>
    <w:p w14:paraId="2EAC57D8" w14:textId="77777777" w:rsidR="00AD3CA7" w:rsidRDefault="00AD3CA7" w:rsidP="002E75AF">
      <w:pPr>
        <w:rPr>
          <w:color w:val="FF0000"/>
          <w:rtl/>
        </w:rPr>
      </w:pPr>
    </w:p>
    <w:p w14:paraId="429A46BB" w14:textId="77777777" w:rsidR="00F23077" w:rsidRDefault="00F23077" w:rsidP="00F23077">
      <w:pPr>
        <w:pStyle w:val="Heading3"/>
        <w:numPr>
          <w:ilvl w:val="0"/>
          <w:numId w:val="0"/>
        </w:numPr>
        <w:ind w:left="720"/>
        <w:rPr>
          <w:rtl/>
        </w:rPr>
      </w:pPr>
    </w:p>
    <w:p w14:paraId="14F4558B" w14:textId="77777777" w:rsidR="00F23077" w:rsidRDefault="00F23077" w:rsidP="00F23077">
      <w:pPr>
        <w:pStyle w:val="Subtitle"/>
        <w:rPr>
          <w:rtl/>
        </w:rPr>
      </w:pPr>
    </w:p>
    <w:p w14:paraId="349CCC20" w14:textId="77777777" w:rsidR="00F23077" w:rsidRDefault="00F23077" w:rsidP="00F23077">
      <w:pPr>
        <w:rPr>
          <w:rtl/>
        </w:rPr>
      </w:pPr>
    </w:p>
    <w:p w14:paraId="55253F3F" w14:textId="77777777" w:rsidR="00F23077" w:rsidRDefault="00F23077" w:rsidP="00F23077">
      <w:pPr>
        <w:rPr>
          <w:rtl/>
        </w:rPr>
      </w:pPr>
    </w:p>
    <w:p w14:paraId="1CB701F8" w14:textId="77777777" w:rsidR="00F23077" w:rsidRDefault="00F23077" w:rsidP="00F23077">
      <w:pPr>
        <w:rPr>
          <w:rtl/>
        </w:rPr>
      </w:pPr>
    </w:p>
    <w:p w14:paraId="4A217D36" w14:textId="77777777" w:rsidR="00F23077" w:rsidRDefault="00F23077" w:rsidP="00F23077">
      <w:pPr>
        <w:rPr>
          <w:rtl/>
        </w:rPr>
      </w:pPr>
    </w:p>
    <w:p w14:paraId="3CAF9C36" w14:textId="77777777" w:rsidR="00F23077" w:rsidRDefault="00F23077" w:rsidP="00F23077">
      <w:pPr>
        <w:rPr>
          <w:rtl/>
        </w:rPr>
      </w:pPr>
    </w:p>
    <w:p w14:paraId="3455335B" w14:textId="77777777" w:rsidR="00F23077" w:rsidRPr="00F23077" w:rsidRDefault="00F23077" w:rsidP="00F23077"/>
    <w:p w14:paraId="72B1B160" w14:textId="1FA9727F" w:rsidR="00AD3CA7" w:rsidRDefault="00F868AB" w:rsidP="00F868AB">
      <w:pPr>
        <w:pStyle w:val="Heading3"/>
      </w:pPr>
      <w:r>
        <w:rPr>
          <w:rFonts w:hint="cs"/>
          <w:rtl/>
        </w:rPr>
        <w:lastRenderedPageBreak/>
        <w:t xml:space="preserve">ساختار </w:t>
      </w:r>
      <w:r>
        <w:t>Direct Form II</w:t>
      </w:r>
    </w:p>
    <w:p w14:paraId="0EDDD55F" w14:textId="77777777" w:rsidR="00FD5EA5" w:rsidRPr="00FD5EA5" w:rsidRDefault="00FD5EA5" w:rsidP="009F0FF3">
      <w:pPr>
        <w:pStyle w:val="Subtitle"/>
        <w:ind w:firstLine="0"/>
      </w:pPr>
    </w:p>
    <w:p w14:paraId="51785A7E" w14:textId="33296DDF" w:rsidR="00AD3CA7" w:rsidRDefault="00FD5EA5" w:rsidP="00FD5EA5">
      <w:pPr>
        <w:jc w:val="center"/>
        <w:rPr>
          <w:color w:val="FF0000"/>
          <w:rtl/>
        </w:rPr>
      </w:pPr>
      <w:r w:rsidRPr="00FD5EA5">
        <w:rPr>
          <w:noProof/>
          <w:color w:val="FF0000"/>
          <w:rtl/>
        </w:rPr>
        <w:drawing>
          <wp:inline distT="0" distB="0" distL="0" distR="0" wp14:anchorId="5768C918" wp14:editId="1D03A65B">
            <wp:extent cx="3665220" cy="2644464"/>
            <wp:effectExtent l="0" t="0" r="0" b="3810"/>
            <wp:docPr id="25433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32408" name=""/>
                    <pic:cNvPicPr/>
                  </pic:nvPicPr>
                  <pic:blipFill>
                    <a:blip r:embed="rId48"/>
                    <a:stretch>
                      <a:fillRect/>
                    </a:stretch>
                  </pic:blipFill>
                  <pic:spPr>
                    <a:xfrm>
                      <a:off x="0" y="0"/>
                      <a:ext cx="3665220" cy="2644464"/>
                    </a:xfrm>
                    <a:prstGeom prst="rect">
                      <a:avLst/>
                    </a:prstGeom>
                  </pic:spPr>
                </pic:pic>
              </a:graphicData>
            </a:graphic>
          </wp:inline>
        </w:drawing>
      </w:r>
    </w:p>
    <w:p w14:paraId="3BB43471" w14:textId="77777777" w:rsidR="00FD5EA5" w:rsidRDefault="00FD5EA5" w:rsidP="00FD5EA5">
      <w:pPr>
        <w:rPr>
          <w:rtl/>
        </w:rPr>
      </w:pPr>
    </w:p>
    <w:p w14:paraId="69F12DA0" w14:textId="4270707D" w:rsidR="00E67B8C" w:rsidRDefault="00FD5EA5" w:rsidP="00FD5EA5">
      <w:r>
        <w:rPr>
          <w:rFonts w:hint="cs"/>
          <w:rtl/>
        </w:rPr>
        <w:t xml:space="preserve">در این ساختار احتمال سرریز در ورودی </w:t>
      </w:r>
      <w:r>
        <w:t>Delay Line</w:t>
      </w:r>
      <w:r>
        <w:rPr>
          <w:rFonts w:hint="cs"/>
          <w:rtl/>
        </w:rPr>
        <w:t xml:space="preserve"> وجود دارد</w:t>
      </w:r>
      <w:r w:rsidR="00466D8B">
        <w:rPr>
          <w:rFonts w:hint="cs"/>
          <w:rtl/>
        </w:rPr>
        <w:t>.</w:t>
      </w:r>
      <w:r w:rsidR="0012217E">
        <w:rPr>
          <w:rFonts w:hint="cs"/>
          <w:rtl/>
        </w:rPr>
        <w:t xml:space="preserve"> چرا که حاصل جمع کننده ها ابتدا در ضریب </w:t>
      </w:r>
      <w:r w:rsidR="007705FF">
        <w:t>b</w:t>
      </w:r>
      <w:r w:rsidR="007705FF">
        <w:rPr>
          <w:vertAlign w:val="subscript"/>
        </w:rPr>
        <w:t>0</w:t>
      </w:r>
      <w:r w:rsidR="0012217E">
        <w:rPr>
          <w:rFonts w:hint="cs"/>
          <w:rtl/>
        </w:rPr>
        <w:t xml:space="preserve"> ضرب شده و سپس وارد خروجی شده اند.</w:t>
      </w:r>
    </w:p>
    <w:p w14:paraId="0550F07E" w14:textId="77777777" w:rsidR="00E67B8C" w:rsidRDefault="00E67B8C" w:rsidP="00FD5EA5">
      <w:pPr>
        <w:rPr>
          <w:rtl/>
        </w:rPr>
      </w:pPr>
    </w:p>
    <w:p w14:paraId="1C341F76" w14:textId="6FE7DEF4" w:rsidR="00E67B8C" w:rsidRDefault="00E67B8C" w:rsidP="00E67B8C">
      <w:pPr>
        <w:pStyle w:val="Heading3"/>
      </w:pPr>
      <w:r>
        <w:rPr>
          <w:rFonts w:hint="cs"/>
          <w:rtl/>
        </w:rPr>
        <w:t xml:space="preserve">ساختار </w:t>
      </w:r>
      <w:r>
        <w:t>Transposed Direct Form I</w:t>
      </w:r>
    </w:p>
    <w:p w14:paraId="400C3F4C" w14:textId="77777777" w:rsidR="00E67B8C" w:rsidRDefault="00E67B8C" w:rsidP="00FD5EA5">
      <w:pPr>
        <w:rPr>
          <w:rtl/>
        </w:rPr>
      </w:pPr>
    </w:p>
    <w:p w14:paraId="60CFF0CF" w14:textId="738F93A8" w:rsidR="00E67B8C" w:rsidRDefault="00E67B8C" w:rsidP="00E67B8C">
      <w:pPr>
        <w:jc w:val="center"/>
        <w:rPr>
          <w:rtl/>
        </w:rPr>
      </w:pPr>
      <w:r w:rsidRPr="00E67B8C">
        <w:rPr>
          <w:noProof/>
          <w:rtl/>
        </w:rPr>
        <w:drawing>
          <wp:inline distT="0" distB="0" distL="0" distR="0" wp14:anchorId="66208146" wp14:editId="1A345756">
            <wp:extent cx="4533900" cy="2586638"/>
            <wp:effectExtent l="0" t="0" r="0" b="4445"/>
            <wp:docPr id="110651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9403" name=""/>
                    <pic:cNvPicPr/>
                  </pic:nvPicPr>
                  <pic:blipFill>
                    <a:blip r:embed="rId49"/>
                    <a:stretch>
                      <a:fillRect/>
                    </a:stretch>
                  </pic:blipFill>
                  <pic:spPr>
                    <a:xfrm>
                      <a:off x="0" y="0"/>
                      <a:ext cx="4541757" cy="2591120"/>
                    </a:xfrm>
                    <a:prstGeom prst="rect">
                      <a:avLst/>
                    </a:prstGeom>
                  </pic:spPr>
                </pic:pic>
              </a:graphicData>
            </a:graphic>
          </wp:inline>
        </w:drawing>
      </w:r>
    </w:p>
    <w:p w14:paraId="19099094" w14:textId="77777777" w:rsidR="00E67B8C" w:rsidRDefault="00E67B8C" w:rsidP="00FD5EA5"/>
    <w:p w14:paraId="6A714CFC" w14:textId="16994D49" w:rsidR="002873CF" w:rsidRDefault="002873CF" w:rsidP="00FD5EA5">
      <w:pPr>
        <w:rPr>
          <w:rtl/>
        </w:rPr>
      </w:pPr>
      <w:r>
        <w:rPr>
          <w:rFonts w:hint="cs"/>
          <w:rtl/>
        </w:rPr>
        <w:t xml:space="preserve">احتمال سرریز در ورودی </w:t>
      </w:r>
      <w:r>
        <w:t>Delay line</w:t>
      </w:r>
      <w:r w:rsidR="00466D08">
        <w:rPr>
          <w:rFonts w:hint="cs"/>
          <w:rtl/>
        </w:rPr>
        <w:t xml:space="preserve"> وجود دارد.</w:t>
      </w:r>
    </w:p>
    <w:p w14:paraId="6FD77834" w14:textId="77777777" w:rsidR="00A41267" w:rsidRDefault="00A41267" w:rsidP="00FD5EA5">
      <w:pPr>
        <w:rPr>
          <w:rtl/>
        </w:rPr>
      </w:pPr>
    </w:p>
    <w:p w14:paraId="6EE7F68A" w14:textId="77777777" w:rsidR="00A41267" w:rsidRDefault="00A41267" w:rsidP="00FD5EA5">
      <w:pPr>
        <w:rPr>
          <w:rtl/>
        </w:rPr>
      </w:pPr>
    </w:p>
    <w:p w14:paraId="4CB3C108" w14:textId="70FEC7B2" w:rsidR="00BF5B87" w:rsidRDefault="00BF5B87" w:rsidP="00BF5B87">
      <w:pPr>
        <w:pStyle w:val="Heading3"/>
      </w:pPr>
      <w:r>
        <w:rPr>
          <w:rFonts w:hint="cs"/>
          <w:rtl/>
        </w:rPr>
        <w:lastRenderedPageBreak/>
        <w:t xml:space="preserve">ساختار </w:t>
      </w:r>
      <w:r>
        <w:t>Transposed Direct Form II</w:t>
      </w:r>
    </w:p>
    <w:p w14:paraId="6A6740E9" w14:textId="77777777" w:rsidR="00BF5B87" w:rsidRDefault="00BF5B87" w:rsidP="00FD5EA5">
      <w:pPr>
        <w:rPr>
          <w:rtl/>
        </w:rPr>
      </w:pPr>
    </w:p>
    <w:p w14:paraId="159CEB18" w14:textId="0811B5FE" w:rsidR="00BF5B87" w:rsidRDefault="00BF5B87" w:rsidP="00F7276E">
      <w:pPr>
        <w:jc w:val="center"/>
        <w:rPr>
          <w:rtl/>
        </w:rPr>
      </w:pPr>
      <w:r w:rsidRPr="00BF5B87">
        <w:rPr>
          <w:noProof/>
          <w:rtl/>
        </w:rPr>
        <w:drawing>
          <wp:inline distT="0" distB="0" distL="0" distR="0" wp14:anchorId="2A7F8C9E" wp14:editId="71469E54">
            <wp:extent cx="3894006" cy="3291840"/>
            <wp:effectExtent l="0" t="0" r="0" b="3810"/>
            <wp:docPr id="74098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5563" name=""/>
                    <pic:cNvPicPr/>
                  </pic:nvPicPr>
                  <pic:blipFill>
                    <a:blip r:embed="rId50"/>
                    <a:stretch>
                      <a:fillRect/>
                    </a:stretch>
                  </pic:blipFill>
                  <pic:spPr>
                    <a:xfrm>
                      <a:off x="0" y="0"/>
                      <a:ext cx="3898793" cy="3295887"/>
                    </a:xfrm>
                    <a:prstGeom prst="rect">
                      <a:avLst/>
                    </a:prstGeom>
                  </pic:spPr>
                </pic:pic>
              </a:graphicData>
            </a:graphic>
          </wp:inline>
        </w:drawing>
      </w:r>
    </w:p>
    <w:p w14:paraId="793EBDD9" w14:textId="77777777" w:rsidR="002873CF" w:rsidRDefault="002873CF" w:rsidP="00FD5EA5"/>
    <w:p w14:paraId="44D2ED90" w14:textId="20D0CFC4" w:rsidR="002873CF" w:rsidRDefault="00D55CD2" w:rsidP="00D55CD2">
      <w:pPr>
        <w:ind w:firstLine="0"/>
      </w:pPr>
      <w:r>
        <w:rPr>
          <w:rFonts w:hint="cs"/>
          <w:rtl/>
        </w:rPr>
        <w:t xml:space="preserve">نیاز به کنترل سرریز های داخلی ندارد چرا که </w:t>
      </w:r>
      <w:r w:rsidR="008433E7">
        <w:t>y[n]</w:t>
      </w:r>
      <w:r w:rsidR="008433E7">
        <w:rPr>
          <w:rFonts w:hint="cs"/>
          <w:rtl/>
        </w:rPr>
        <w:t xml:space="preserve"> عبارت است از حاصل جمع 5 عدد حاصلضرب و مستقیما می توان نتیجه این حاصلضرب ها را در خروجی مشاهده کرد.</w:t>
      </w:r>
    </w:p>
    <w:p w14:paraId="1C5D4F3A" w14:textId="24562D03" w:rsidR="001C4FDB" w:rsidRDefault="00466D8B" w:rsidP="00FD5EA5">
      <w:pPr>
        <w:rPr>
          <w:rtl/>
        </w:rPr>
      </w:pPr>
      <w:r>
        <w:rPr>
          <w:rFonts w:hint="cs"/>
          <w:rtl/>
        </w:rPr>
        <w:t xml:space="preserve"> </w:t>
      </w:r>
    </w:p>
    <w:p w14:paraId="38DDB164" w14:textId="77777777" w:rsidR="001C4FDB" w:rsidRDefault="001C4FDB" w:rsidP="002E75AF">
      <w:pPr>
        <w:rPr>
          <w:color w:val="FF0000"/>
          <w:rtl/>
        </w:rPr>
      </w:pPr>
    </w:p>
    <w:p w14:paraId="73278307" w14:textId="77777777" w:rsidR="001C4FDB" w:rsidRDefault="001C4FDB" w:rsidP="002E75AF">
      <w:pPr>
        <w:rPr>
          <w:color w:val="FF0000"/>
          <w:rtl/>
        </w:rPr>
      </w:pPr>
    </w:p>
    <w:p w14:paraId="56C8D3B8" w14:textId="77777777" w:rsidR="001C4FDB" w:rsidRDefault="001C4FDB" w:rsidP="002E75AF">
      <w:pPr>
        <w:rPr>
          <w:color w:val="FF0000"/>
          <w:rtl/>
        </w:rPr>
      </w:pPr>
    </w:p>
    <w:p w14:paraId="4CD19811" w14:textId="77777777" w:rsidR="001C4FDB" w:rsidRDefault="001C4FDB" w:rsidP="002E75AF">
      <w:pPr>
        <w:rPr>
          <w:color w:val="FF0000"/>
          <w:rtl/>
        </w:rPr>
      </w:pPr>
    </w:p>
    <w:p w14:paraId="2D8F1CC4" w14:textId="77777777" w:rsidR="001C4FDB" w:rsidRDefault="001C4FDB" w:rsidP="002E75AF">
      <w:pPr>
        <w:rPr>
          <w:color w:val="FF0000"/>
          <w:rtl/>
        </w:rPr>
      </w:pPr>
    </w:p>
    <w:p w14:paraId="0CEA3F6F" w14:textId="77777777" w:rsidR="001C4FDB" w:rsidRDefault="001C4FDB" w:rsidP="002E75AF">
      <w:pPr>
        <w:rPr>
          <w:color w:val="FF0000"/>
          <w:rtl/>
        </w:rPr>
      </w:pPr>
    </w:p>
    <w:p w14:paraId="6444A920" w14:textId="77777777" w:rsidR="001C4FDB" w:rsidRDefault="001C4FDB" w:rsidP="002E75AF">
      <w:pPr>
        <w:rPr>
          <w:color w:val="FF0000"/>
          <w:rtl/>
        </w:rPr>
      </w:pPr>
    </w:p>
    <w:p w14:paraId="153C94A8" w14:textId="77777777" w:rsidR="001C4FDB" w:rsidRDefault="001C4FDB" w:rsidP="002E75AF">
      <w:pPr>
        <w:rPr>
          <w:color w:val="FF0000"/>
          <w:rtl/>
        </w:rPr>
      </w:pPr>
    </w:p>
    <w:p w14:paraId="282F5ADB" w14:textId="77777777" w:rsidR="00AB75E9" w:rsidRDefault="00AB75E9" w:rsidP="00C26579">
      <w:pPr>
        <w:ind w:firstLine="0"/>
        <w:rPr>
          <w:color w:val="FF0000"/>
          <w:rtl/>
        </w:rPr>
      </w:pPr>
    </w:p>
    <w:p w14:paraId="01A55BE5" w14:textId="77777777" w:rsidR="00010D46" w:rsidRDefault="00010D46" w:rsidP="00C26579">
      <w:pPr>
        <w:ind w:firstLine="0"/>
        <w:rPr>
          <w:color w:val="FF0000"/>
          <w:rtl/>
        </w:rPr>
      </w:pPr>
    </w:p>
    <w:p w14:paraId="375DF53F" w14:textId="77777777" w:rsidR="00010D46" w:rsidRDefault="00010D46" w:rsidP="00C26579">
      <w:pPr>
        <w:ind w:firstLine="0"/>
        <w:rPr>
          <w:color w:val="FF0000"/>
          <w:rtl/>
        </w:rPr>
      </w:pPr>
    </w:p>
    <w:p w14:paraId="626E158B" w14:textId="77777777" w:rsidR="00010D46" w:rsidRDefault="00010D46" w:rsidP="00C26579">
      <w:pPr>
        <w:ind w:firstLine="0"/>
        <w:rPr>
          <w:color w:val="FF0000"/>
          <w:rtl/>
        </w:rPr>
      </w:pPr>
    </w:p>
    <w:p w14:paraId="315B2DEC" w14:textId="77777777" w:rsidR="00010D46" w:rsidRDefault="00010D46" w:rsidP="00C26579">
      <w:pPr>
        <w:ind w:firstLine="0"/>
        <w:rPr>
          <w:color w:val="FF0000"/>
        </w:rPr>
      </w:pPr>
    </w:p>
    <w:p w14:paraId="1120501A" w14:textId="7C5D5784" w:rsidR="002E75AF" w:rsidRDefault="002E75AF" w:rsidP="00C26579">
      <w:pPr>
        <w:pStyle w:val="Heading2"/>
        <w:rPr>
          <w:rtl/>
        </w:rPr>
      </w:pPr>
      <w:r w:rsidRPr="00AB75E9">
        <w:rPr>
          <w:rFonts w:hint="cs"/>
          <w:rtl/>
        </w:rPr>
        <w:lastRenderedPageBreak/>
        <w:t xml:space="preserve">مفهوم </w:t>
      </w:r>
      <w:r w:rsidRPr="00AB75E9">
        <w:t>Delay Line</w:t>
      </w:r>
    </w:p>
    <w:p w14:paraId="27861BEC" w14:textId="3873BD70" w:rsidR="00AB75E9" w:rsidRPr="00AB75E9" w:rsidRDefault="00AB75E9" w:rsidP="00AB75E9">
      <w:r>
        <w:rPr>
          <w:rFonts w:hint="cs"/>
          <w:rtl/>
        </w:rPr>
        <w:t>مشاهده می شود که در هر کلاک، مقدار ورودی در رجیستر بعدی قرار میگیرد و بعد از زمان مشخصی به خروجی می رسد.</w:t>
      </w:r>
    </w:p>
    <w:p w14:paraId="47F9AC44" w14:textId="1FD303B0" w:rsidR="002E75AF" w:rsidRPr="00B7693B" w:rsidRDefault="002E75AF" w:rsidP="002E75AF">
      <w:pPr>
        <w:jc w:val="right"/>
        <w:rPr>
          <w:color w:val="FF0000"/>
        </w:rPr>
      </w:pPr>
      <w:r w:rsidRPr="002E75AF">
        <w:rPr>
          <w:noProof/>
          <w:color w:val="FF0000"/>
        </w:rPr>
        <mc:AlternateContent>
          <mc:Choice Requires="wps">
            <w:drawing>
              <wp:anchor distT="45720" distB="45720" distL="114300" distR="114300" simplePos="0" relativeHeight="251684864" behindDoc="0" locked="0" layoutInCell="1" allowOverlap="1" wp14:anchorId="3A925686" wp14:editId="7D0B4F0E">
                <wp:simplePos x="0" y="0"/>
                <wp:positionH relativeFrom="column">
                  <wp:posOffset>4731385</wp:posOffset>
                </wp:positionH>
                <wp:positionV relativeFrom="paragraph">
                  <wp:posOffset>2428875</wp:posOffset>
                </wp:positionV>
                <wp:extent cx="1153795" cy="1404620"/>
                <wp:effectExtent l="0" t="0" r="27305" b="22860"/>
                <wp:wrapNone/>
                <wp:docPr id="451470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795" cy="1404620"/>
                        </a:xfrm>
                        <a:prstGeom prst="rect">
                          <a:avLst/>
                        </a:prstGeom>
                        <a:solidFill>
                          <a:srgbClr val="FFFFFF"/>
                        </a:solidFill>
                        <a:ln w="9525">
                          <a:solidFill>
                            <a:srgbClr val="000000"/>
                          </a:solidFill>
                          <a:miter lim="800000"/>
                          <a:headEnd/>
                          <a:tailEnd/>
                        </a:ln>
                      </wps:spPr>
                      <wps:txbx>
                        <w:txbxContent>
                          <w:p w14:paraId="5ECC87D3" w14:textId="6694B7D5" w:rsidR="002E75AF" w:rsidRDefault="002E75AF" w:rsidP="002E75AF">
                            <w:pPr>
                              <w:ind w:firstLine="0"/>
                              <w:jc w:val="center"/>
                            </w:pPr>
                            <w:r>
                              <w:rPr>
                                <w:rFonts w:hint="cs"/>
                                <w:rtl/>
                              </w:rPr>
                              <w:t>کلاک چهارم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25686" id="Text Box 2" o:spid="_x0000_s1051" type="#_x0000_t202" style="position:absolute;left:0;text-align:left;margin-left:372.55pt;margin-top:191.25pt;width:90.8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">
                <v:textbox style="mso-fit-shape-to-text:t">
                  <w:txbxContent>
                    <w:p w14:paraId="5ECC87D3" w14:textId="6694B7D5" w:rsidR="002E75AF" w:rsidRDefault="002E75AF" w:rsidP="002E75AF">
                      <w:pPr>
                        <w:ind w:firstLine="0"/>
                        <w:jc w:val="center"/>
                      </w:pPr>
                      <w:r>
                        <w:rPr>
                          <w:rFonts w:hint="cs"/>
                          <w:rtl/>
                        </w:rPr>
                        <w:t>کلاک چهارم</w:t>
                      </w:r>
                    </w:p>
                  </w:txbxContent>
                </v:textbox>
              </v:shape>
            </w:pict>
          </mc:Fallback>
        </mc:AlternateContent>
      </w:r>
      <w:r w:rsidRPr="002E75AF">
        <w:rPr>
          <w:noProof/>
          <w:color w:val="FF0000"/>
        </w:rPr>
        <mc:AlternateContent>
          <mc:Choice Requires="wps">
            <w:drawing>
              <wp:anchor distT="45720" distB="45720" distL="114300" distR="114300" simplePos="0" relativeHeight="251686912" behindDoc="0" locked="0" layoutInCell="1" allowOverlap="1" wp14:anchorId="34F59DD6" wp14:editId="35E4C1F3">
                <wp:simplePos x="0" y="0"/>
                <wp:positionH relativeFrom="column">
                  <wp:posOffset>4735195</wp:posOffset>
                </wp:positionH>
                <wp:positionV relativeFrom="paragraph">
                  <wp:posOffset>3192780</wp:posOffset>
                </wp:positionV>
                <wp:extent cx="1153160" cy="1404620"/>
                <wp:effectExtent l="0" t="0" r="27940" b="22860"/>
                <wp:wrapNone/>
                <wp:docPr id="972500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255F6D81" w14:textId="4D3C4384" w:rsidR="002E75AF" w:rsidRDefault="002E75AF" w:rsidP="002E75AF">
                            <w:pPr>
                              <w:ind w:firstLine="0"/>
                              <w:jc w:val="center"/>
                            </w:pPr>
                            <w:r>
                              <w:rPr>
                                <w:rFonts w:hint="cs"/>
                                <w:rtl/>
                              </w:rPr>
                              <w:t>کلاک پنجم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59DD6" id="_x0000_s1052" type="#_x0000_t202" style="position:absolute;left:0;text-align:left;margin-left:372.85pt;margin-top:251.4pt;width:90.8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">
                <v:textbox style="mso-fit-shape-to-text:t">
                  <w:txbxContent>
                    <w:p w14:paraId="255F6D81" w14:textId="4D3C4384" w:rsidR="002E75AF" w:rsidRDefault="002E75AF" w:rsidP="002E75AF">
                      <w:pPr>
                        <w:ind w:firstLine="0"/>
                        <w:jc w:val="center"/>
                      </w:pPr>
                      <w:r>
                        <w:rPr>
                          <w:rFonts w:hint="cs"/>
                          <w:rtl/>
                        </w:rPr>
                        <w:t>کلاک پنجم</w:t>
                      </w:r>
                    </w:p>
                  </w:txbxContent>
                </v:textbox>
              </v:shape>
            </w:pict>
          </mc:Fallback>
        </mc:AlternateContent>
      </w:r>
      <w:r w:rsidRPr="002E75AF">
        <w:rPr>
          <w:noProof/>
          <w:color w:val="FF0000"/>
        </w:rPr>
        <mc:AlternateContent>
          <mc:Choice Requires="wps">
            <w:drawing>
              <wp:anchor distT="45720" distB="45720" distL="114300" distR="114300" simplePos="0" relativeHeight="251682816" behindDoc="0" locked="0" layoutInCell="1" allowOverlap="1" wp14:anchorId="41C173C4" wp14:editId="262F3B86">
                <wp:simplePos x="0" y="0"/>
                <wp:positionH relativeFrom="column">
                  <wp:posOffset>4733290</wp:posOffset>
                </wp:positionH>
                <wp:positionV relativeFrom="paragraph">
                  <wp:posOffset>1664970</wp:posOffset>
                </wp:positionV>
                <wp:extent cx="1153160" cy="1404620"/>
                <wp:effectExtent l="0" t="0" r="27940" b="22860"/>
                <wp:wrapNone/>
                <wp:docPr id="68896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E0F860" w14:textId="25C93E03" w:rsidR="002E75AF" w:rsidRDefault="002E75AF" w:rsidP="002E75AF">
                            <w:pPr>
                              <w:ind w:firstLine="0"/>
                              <w:jc w:val="center"/>
                            </w:pPr>
                            <w:r>
                              <w:rPr>
                                <w:rFonts w:hint="cs"/>
                                <w:rtl/>
                              </w:rPr>
                              <w:t>کلاک سوم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C173C4" id="_x0000_s1053" type="#_x0000_t202" style="position:absolute;left:0;text-align:left;margin-left:372.7pt;margin-top:131.1pt;width:90.8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73FAIAACg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">
                <v:textbox style="mso-fit-shape-to-text:t">
                  <w:txbxContent>
                    <w:p w14:paraId="39E0F860" w14:textId="25C93E03" w:rsidR="002E75AF" w:rsidRDefault="002E75AF" w:rsidP="002E75AF">
                      <w:pPr>
                        <w:ind w:firstLine="0"/>
                        <w:jc w:val="center"/>
                      </w:pPr>
                      <w:r>
                        <w:rPr>
                          <w:rFonts w:hint="cs"/>
                          <w:rtl/>
                        </w:rPr>
                        <w:t>کلاک سوم</w:t>
                      </w:r>
                    </w:p>
                  </w:txbxContent>
                </v:textbox>
              </v:shape>
            </w:pict>
          </mc:Fallback>
        </mc:AlternateContent>
      </w:r>
      <w:r w:rsidRPr="002E75AF">
        <w:rPr>
          <w:noProof/>
          <w:color w:val="FF0000"/>
        </w:rPr>
        <mc:AlternateContent>
          <mc:Choice Requires="wps">
            <w:drawing>
              <wp:anchor distT="45720" distB="45720" distL="114300" distR="114300" simplePos="0" relativeHeight="251680768" behindDoc="0" locked="0" layoutInCell="1" allowOverlap="1" wp14:anchorId="47737ADB" wp14:editId="64478110">
                <wp:simplePos x="0" y="0"/>
                <wp:positionH relativeFrom="column">
                  <wp:posOffset>4733290</wp:posOffset>
                </wp:positionH>
                <wp:positionV relativeFrom="paragraph">
                  <wp:posOffset>901065</wp:posOffset>
                </wp:positionV>
                <wp:extent cx="1153160" cy="1404620"/>
                <wp:effectExtent l="0" t="0" r="27940" b="22860"/>
                <wp:wrapNone/>
                <wp:docPr id="1242189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563A89D7" w14:textId="722D297B" w:rsidR="002E75AF" w:rsidRDefault="002E75AF" w:rsidP="002E75AF">
                            <w:pPr>
                              <w:ind w:firstLine="0"/>
                              <w:jc w:val="center"/>
                            </w:pPr>
                            <w:r>
                              <w:rPr>
                                <w:rFonts w:hint="cs"/>
                                <w:rtl/>
                              </w:rPr>
                              <w:t>کلاک دوم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37ADB" id="_x0000_s1054" type="#_x0000_t202" style="position:absolute;left:0;text-align:left;margin-left:372.7pt;margin-top:70.95pt;width:90.8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w2FQIAACg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">
                <v:textbox style="mso-fit-shape-to-text:t">
                  <w:txbxContent>
                    <w:p w14:paraId="563A89D7" w14:textId="722D297B" w:rsidR="002E75AF" w:rsidRDefault="002E75AF" w:rsidP="002E75AF">
                      <w:pPr>
                        <w:ind w:firstLine="0"/>
                        <w:jc w:val="center"/>
                      </w:pPr>
                      <w:r>
                        <w:rPr>
                          <w:rFonts w:hint="cs"/>
                          <w:rtl/>
                        </w:rPr>
                        <w:t>کلاک دوم</w:t>
                      </w:r>
                    </w:p>
                  </w:txbxContent>
                </v:textbox>
              </v:shape>
            </w:pict>
          </mc:Fallback>
        </mc:AlternateContent>
      </w:r>
      <w:r w:rsidRPr="002E75AF">
        <w:rPr>
          <w:noProof/>
          <w:color w:val="FF0000"/>
        </w:rPr>
        <mc:AlternateContent>
          <mc:Choice Requires="wps">
            <w:drawing>
              <wp:anchor distT="45720" distB="45720" distL="114300" distR="114300" simplePos="0" relativeHeight="251678720" behindDoc="0" locked="0" layoutInCell="1" allowOverlap="1" wp14:anchorId="5301A6F5" wp14:editId="759EB30A">
                <wp:simplePos x="0" y="0"/>
                <wp:positionH relativeFrom="column">
                  <wp:posOffset>4732655</wp:posOffset>
                </wp:positionH>
                <wp:positionV relativeFrom="paragraph">
                  <wp:posOffset>137160</wp:posOffset>
                </wp:positionV>
                <wp:extent cx="1153160" cy="1404620"/>
                <wp:effectExtent l="0" t="0" r="2794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A88B03" w14:textId="159B5922" w:rsidR="002E75AF" w:rsidRDefault="002E75AF" w:rsidP="002E75AF">
                            <w:pPr>
                              <w:ind w:firstLine="0"/>
                              <w:jc w:val="center"/>
                            </w:pPr>
                            <w:r>
                              <w:rPr>
                                <w:rFonts w:hint="cs"/>
                                <w:rtl/>
                              </w:rPr>
                              <w:t>کلاک اول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1A6F5" id="_x0000_s1055" type="#_x0000_t202" style="position:absolute;left:0;text-align:left;margin-left:372.65pt;margin-top:10.8pt;width:90.8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">
                <v:textbox style="mso-fit-shape-to-text:t">
                  <w:txbxContent>
                    <w:p w14:paraId="39A88B03" w14:textId="159B5922" w:rsidR="002E75AF" w:rsidRDefault="002E75AF" w:rsidP="002E75AF">
                      <w:pPr>
                        <w:ind w:firstLine="0"/>
                        <w:jc w:val="center"/>
                      </w:pPr>
                      <w:r>
                        <w:rPr>
                          <w:rFonts w:hint="cs"/>
                          <w:rtl/>
                        </w:rPr>
                        <w:t>کلاک اول</w:t>
                      </w:r>
                    </w:p>
                  </w:txbxContent>
                </v:textbox>
              </v:shape>
            </w:pict>
          </mc:Fallback>
        </mc:AlternateContent>
      </w:r>
      <w:r w:rsidRPr="002E75AF">
        <w:rPr>
          <w:noProof/>
          <w:color w:val="FF0000"/>
          <w:rtl/>
        </w:rPr>
        <w:drawing>
          <wp:inline distT="0" distB="0" distL="0" distR="0" wp14:anchorId="490E5F7D" wp14:editId="1509F27E">
            <wp:extent cx="4587638" cy="3749365"/>
            <wp:effectExtent l="0" t="0" r="3810" b="3810"/>
            <wp:docPr id="151180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5896" name=""/>
                    <pic:cNvPicPr/>
                  </pic:nvPicPr>
                  <pic:blipFill>
                    <a:blip r:embed="rId51"/>
                    <a:stretch>
                      <a:fillRect/>
                    </a:stretch>
                  </pic:blipFill>
                  <pic:spPr>
                    <a:xfrm>
                      <a:off x="0" y="0"/>
                      <a:ext cx="4587638" cy="3749365"/>
                    </a:xfrm>
                    <a:prstGeom prst="rect">
                      <a:avLst/>
                    </a:prstGeom>
                  </pic:spPr>
                </pic:pic>
              </a:graphicData>
            </a:graphic>
          </wp:inline>
        </w:drawing>
      </w:r>
    </w:p>
    <w:p w14:paraId="5031DB3C" w14:textId="77777777" w:rsidR="000610FD" w:rsidRDefault="000610FD" w:rsidP="005D231E">
      <w:pPr>
        <w:rPr>
          <w:rtl/>
        </w:rPr>
      </w:pPr>
    </w:p>
    <w:p w14:paraId="2D216B80" w14:textId="6B09817E" w:rsidR="00266D34" w:rsidRDefault="00266D34" w:rsidP="005D231E">
      <w:pPr>
        <w:rPr>
          <w:rtl/>
        </w:rPr>
      </w:pPr>
      <w:r>
        <w:rPr>
          <w:rFonts w:hint="cs"/>
          <w:rtl/>
        </w:rPr>
        <w:t xml:space="preserve">مدار </w:t>
      </w:r>
      <w:r>
        <w:t>Delay Line</w:t>
      </w:r>
      <w:r>
        <w:rPr>
          <w:rFonts w:hint="cs"/>
          <w:rtl/>
        </w:rPr>
        <w:t xml:space="preserve"> در سخت افزار در واقع به صورت </w:t>
      </w:r>
      <w:r>
        <w:t>Flip Flop</w:t>
      </w:r>
      <w:r>
        <w:rPr>
          <w:rFonts w:hint="cs"/>
          <w:rtl/>
        </w:rPr>
        <w:t xml:space="preserve"> ها ساخته می شود:</w:t>
      </w:r>
    </w:p>
    <w:p w14:paraId="7A6E01C7" w14:textId="50FBFE76" w:rsidR="00266D34" w:rsidRDefault="00266D34" w:rsidP="005D231E">
      <w:pPr>
        <w:rPr>
          <w:rtl/>
        </w:rPr>
      </w:pPr>
      <w:r w:rsidRPr="00266D34">
        <w:rPr>
          <w:noProof/>
          <w:rtl/>
        </w:rPr>
        <w:drawing>
          <wp:inline distT="0" distB="0" distL="0" distR="0" wp14:anchorId="6E5DCF27" wp14:editId="1FE106A7">
            <wp:extent cx="5189670" cy="891617"/>
            <wp:effectExtent l="0" t="0" r="0" b="3810"/>
            <wp:docPr id="181607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4450" name=""/>
                    <pic:cNvPicPr/>
                  </pic:nvPicPr>
                  <pic:blipFill>
                    <a:blip r:embed="rId52"/>
                    <a:stretch>
                      <a:fillRect/>
                    </a:stretch>
                  </pic:blipFill>
                  <pic:spPr>
                    <a:xfrm>
                      <a:off x="0" y="0"/>
                      <a:ext cx="5189670" cy="891617"/>
                    </a:xfrm>
                    <a:prstGeom prst="rect">
                      <a:avLst/>
                    </a:prstGeom>
                  </pic:spPr>
                </pic:pic>
              </a:graphicData>
            </a:graphic>
          </wp:inline>
        </w:drawing>
      </w:r>
    </w:p>
    <w:p w14:paraId="36788E5A" w14:textId="70A20D29" w:rsidR="00266D34" w:rsidRDefault="00266D34" w:rsidP="005D231E">
      <w:pPr>
        <w:rPr>
          <w:rtl/>
        </w:rPr>
      </w:pPr>
    </w:p>
    <w:p w14:paraId="0B449A45" w14:textId="10C74FE0" w:rsidR="0029055C" w:rsidRDefault="0029055C" w:rsidP="005D231E">
      <w:pPr>
        <w:rPr>
          <w:rtl/>
        </w:rPr>
      </w:pPr>
      <w:r>
        <w:rPr>
          <w:rFonts w:hint="cs"/>
          <w:rtl/>
        </w:rPr>
        <w:t xml:space="preserve">کد توصیف سخت افزار در زبان </w:t>
      </w:r>
      <w:r>
        <w:t>VHDL</w:t>
      </w:r>
      <w:r>
        <w:rPr>
          <w:rFonts w:hint="cs"/>
          <w:rtl/>
        </w:rPr>
        <w:t xml:space="preserve"> برای پیاده سازی این </w:t>
      </w:r>
      <w:r>
        <w:t>delay Line</w:t>
      </w:r>
      <w:r>
        <w:rPr>
          <w:rFonts w:hint="cs"/>
          <w:rtl/>
        </w:rPr>
        <w:t xml:space="preserve"> به شکل زیر نوشته می شود:</w:t>
      </w:r>
    </w:p>
    <w:p w14:paraId="2D9DC9E6" w14:textId="236786C7" w:rsidR="0029055C" w:rsidRDefault="0029055C" w:rsidP="0029055C">
      <w:pPr>
        <w:jc w:val="center"/>
        <w:rPr>
          <w:rtl/>
        </w:rPr>
      </w:pPr>
      <w:r w:rsidRPr="0029055C">
        <w:rPr>
          <w:noProof/>
          <w:rtl/>
        </w:rPr>
        <w:drawing>
          <wp:inline distT="0" distB="0" distL="0" distR="0" wp14:anchorId="55AA54D0" wp14:editId="4B0A7293">
            <wp:extent cx="2007158" cy="1363980"/>
            <wp:effectExtent l="0" t="0" r="0" b="7620"/>
            <wp:docPr id="16913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96914" name=""/>
                    <pic:cNvPicPr/>
                  </pic:nvPicPr>
                  <pic:blipFill>
                    <a:blip r:embed="rId53"/>
                    <a:stretch>
                      <a:fillRect/>
                    </a:stretch>
                  </pic:blipFill>
                  <pic:spPr>
                    <a:xfrm>
                      <a:off x="0" y="0"/>
                      <a:ext cx="2008643" cy="1364989"/>
                    </a:xfrm>
                    <a:prstGeom prst="rect">
                      <a:avLst/>
                    </a:prstGeom>
                  </pic:spPr>
                </pic:pic>
              </a:graphicData>
            </a:graphic>
          </wp:inline>
        </w:drawing>
      </w:r>
    </w:p>
    <w:p w14:paraId="3BFB3889" w14:textId="77777777" w:rsidR="002A1B08" w:rsidRDefault="002A1B08" w:rsidP="005D231E">
      <w:pPr>
        <w:rPr>
          <w:rtl/>
        </w:rPr>
      </w:pPr>
    </w:p>
    <w:p w14:paraId="6BA41396" w14:textId="38F6A97E" w:rsidR="005D231E" w:rsidRDefault="00797E42" w:rsidP="000301AF">
      <w:pPr>
        <w:rPr>
          <w:rtl/>
        </w:rPr>
      </w:pPr>
      <w:r>
        <w:lastRenderedPageBreak/>
        <w:t>Delay Line</w:t>
      </w:r>
      <w:r>
        <w:rPr>
          <w:rFonts w:hint="cs"/>
          <w:rtl/>
        </w:rPr>
        <w:t xml:space="preserve"> را می توان علاوه بر رجیسترها به کمک حافظه بلوکی نیز پیاده سازی کرد.</w:t>
      </w:r>
    </w:p>
    <w:p w14:paraId="73EB767A" w14:textId="12617272" w:rsidR="00406DC1" w:rsidRDefault="00406DC1" w:rsidP="000301AF">
      <w:pPr>
        <w:rPr>
          <w:rtl/>
        </w:rPr>
      </w:pPr>
      <w:r>
        <w:rPr>
          <w:rFonts w:hint="cs"/>
          <w:rtl/>
        </w:rPr>
        <w:t xml:space="preserve">اگر </w:t>
      </w:r>
      <w:r>
        <w:t>Delay Line</w:t>
      </w:r>
      <w:r>
        <w:rPr>
          <w:rFonts w:hint="cs"/>
          <w:rtl/>
        </w:rPr>
        <w:t xml:space="preserve"> مورد نظر جهت پیاده سازی یک </w:t>
      </w:r>
      <w:r>
        <w:t>Delay Line</w:t>
      </w:r>
      <w:r>
        <w:rPr>
          <w:rFonts w:hint="cs"/>
          <w:rtl/>
        </w:rPr>
        <w:t xml:space="preserve"> بزرگ باشد (مثلا یک تاخیر با طول </w:t>
      </w:r>
      <w:r>
        <w:t>100 Clock</w:t>
      </w:r>
      <w:r>
        <w:rPr>
          <w:rFonts w:hint="cs"/>
          <w:rtl/>
        </w:rPr>
        <w:t xml:space="preserve">) </w:t>
      </w:r>
      <w:r w:rsidR="00E42104">
        <w:rPr>
          <w:rFonts w:hint="cs"/>
          <w:rtl/>
        </w:rPr>
        <w:t xml:space="preserve">و به مقدار های میانی آن </w:t>
      </w:r>
      <w:r w:rsidR="00E42104" w:rsidRPr="00E42104">
        <w:rPr>
          <w:rFonts w:hint="cs"/>
          <w:u w:val="single"/>
          <w:rtl/>
        </w:rPr>
        <w:t>نیازی نداشته باشیم</w:t>
      </w:r>
      <w:r w:rsidR="00E42104" w:rsidRPr="00E42104">
        <w:rPr>
          <w:rFonts w:hint="cs"/>
          <w:rtl/>
        </w:rPr>
        <w:t>(فقط به مقادیر ورودی و خروجی نیاز داشته باشیم)</w:t>
      </w:r>
      <w:r w:rsidR="00E42104">
        <w:rPr>
          <w:rFonts w:hint="cs"/>
          <w:rtl/>
        </w:rPr>
        <w:t xml:space="preserve">، </w:t>
      </w:r>
      <w:r w:rsidR="00C224E4">
        <w:rPr>
          <w:rFonts w:hint="cs"/>
          <w:rtl/>
        </w:rPr>
        <w:t xml:space="preserve">می توانیم از </w:t>
      </w:r>
      <w:r w:rsidR="00C224E4">
        <w:t>Block Memory</w:t>
      </w:r>
      <w:r w:rsidR="00C224E4">
        <w:rPr>
          <w:rFonts w:hint="cs"/>
          <w:rtl/>
        </w:rPr>
        <w:t xml:space="preserve"> برای ساخت </w:t>
      </w:r>
      <w:r w:rsidR="00C224E4">
        <w:t>Delay Line</w:t>
      </w:r>
      <w:r w:rsidR="00C224E4">
        <w:rPr>
          <w:rFonts w:hint="cs"/>
          <w:rtl/>
        </w:rPr>
        <w:t xml:space="preserve"> استفاده کنیم.</w:t>
      </w:r>
    </w:p>
    <w:p w14:paraId="501D9253" w14:textId="1CF09F7F" w:rsidR="00C224E4" w:rsidRDefault="00E56431" w:rsidP="000301AF">
      <w:pPr>
        <w:rPr>
          <w:rtl/>
        </w:rPr>
      </w:pPr>
      <w:r>
        <w:rPr>
          <w:rFonts w:hint="cs"/>
          <w:rtl/>
        </w:rPr>
        <w:t xml:space="preserve">برای این کار یک </w:t>
      </w:r>
      <w:r>
        <w:t>Dual Port Ram</w:t>
      </w:r>
      <w:r>
        <w:rPr>
          <w:rFonts w:hint="cs"/>
          <w:rtl/>
        </w:rPr>
        <w:t xml:space="preserve"> را به شکل زیر مورد استفاده قرار می دهیم:</w:t>
      </w:r>
    </w:p>
    <w:p w14:paraId="2AFC5BDD" w14:textId="25B21C54" w:rsidR="00E56431" w:rsidRDefault="00CD0F85" w:rsidP="00CD0F85">
      <w:pPr>
        <w:jc w:val="center"/>
        <w:rPr>
          <w:rtl/>
        </w:rPr>
      </w:pPr>
      <w:r w:rsidRPr="00CD0F85">
        <w:rPr>
          <w:noProof/>
          <w:rtl/>
        </w:rPr>
        <w:drawing>
          <wp:inline distT="0" distB="0" distL="0" distR="0" wp14:anchorId="3CF5843A" wp14:editId="31DE8A60">
            <wp:extent cx="2293819" cy="2232853"/>
            <wp:effectExtent l="0" t="0" r="0" b="0"/>
            <wp:docPr id="74861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11453" name=""/>
                    <pic:cNvPicPr/>
                  </pic:nvPicPr>
                  <pic:blipFill>
                    <a:blip r:embed="rId54"/>
                    <a:stretch>
                      <a:fillRect/>
                    </a:stretch>
                  </pic:blipFill>
                  <pic:spPr>
                    <a:xfrm>
                      <a:off x="0" y="0"/>
                      <a:ext cx="2293819" cy="2232853"/>
                    </a:xfrm>
                    <a:prstGeom prst="rect">
                      <a:avLst/>
                    </a:prstGeom>
                  </pic:spPr>
                </pic:pic>
              </a:graphicData>
            </a:graphic>
          </wp:inline>
        </w:drawing>
      </w:r>
    </w:p>
    <w:p w14:paraId="182A69B5" w14:textId="52507A07" w:rsidR="00797E42" w:rsidRDefault="00CD0F85" w:rsidP="000301AF">
      <w:r>
        <w:rPr>
          <w:rFonts w:hint="cs"/>
          <w:rtl/>
        </w:rPr>
        <w:t xml:space="preserve">دو شمارنده را در کد خود تعریف می کنیم که همواره یکی از آنها یک واحد از دیگری بیشتر می باشد. از شمارنده کمتر برای </w:t>
      </w:r>
      <w:r w:rsidR="003D5C7C">
        <w:rPr>
          <w:rFonts w:hint="cs"/>
          <w:rtl/>
        </w:rPr>
        <w:t>نوشتن</w:t>
      </w:r>
      <w:r>
        <w:rPr>
          <w:rFonts w:hint="cs"/>
          <w:rtl/>
        </w:rPr>
        <w:t xml:space="preserve"> روی </w:t>
      </w:r>
      <w:r>
        <w:t>Block Ram</w:t>
      </w:r>
      <w:r>
        <w:rPr>
          <w:rFonts w:hint="cs"/>
          <w:rtl/>
        </w:rPr>
        <w:t xml:space="preserve"> و از شمارنده بیشتر برای خواندن از روی </w:t>
      </w:r>
      <w:r>
        <w:t>Block Ram</w:t>
      </w:r>
      <w:r>
        <w:rPr>
          <w:rFonts w:hint="cs"/>
          <w:rtl/>
        </w:rPr>
        <w:t xml:space="preserve"> استفاده می کنیم.</w:t>
      </w:r>
      <w:r w:rsidR="003D5C7C">
        <w:rPr>
          <w:rFonts w:hint="cs"/>
          <w:rtl/>
        </w:rPr>
        <w:t xml:space="preserve"> در این صورت اگر تعداد سلول های </w:t>
      </w:r>
      <w:r w:rsidR="003D5C7C">
        <w:t>Block Ram</w:t>
      </w:r>
      <w:r w:rsidR="003D5C7C">
        <w:rPr>
          <w:rFonts w:hint="cs"/>
          <w:rtl/>
        </w:rPr>
        <w:t xml:space="preserve"> برابر با 100عدد باشد، همواره آنچه از </w:t>
      </w:r>
      <w:r w:rsidR="003D5C7C">
        <w:t>Block Ram</w:t>
      </w:r>
      <w:r w:rsidR="003D5C7C">
        <w:rPr>
          <w:rFonts w:hint="cs"/>
          <w:rtl/>
        </w:rPr>
        <w:t xml:space="preserve"> خوانده می شود دیتایی است که </w:t>
      </w:r>
      <w:r w:rsidR="003D5C7C">
        <w:t>100 Clock</w:t>
      </w:r>
      <w:r w:rsidR="003D5C7C">
        <w:rPr>
          <w:rFonts w:hint="cs"/>
          <w:rtl/>
        </w:rPr>
        <w:t xml:space="preserve"> قبل روی </w:t>
      </w:r>
      <w:r w:rsidR="003D5C7C">
        <w:t>Block Ram</w:t>
      </w:r>
      <w:r w:rsidR="003D5C7C">
        <w:rPr>
          <w:rFonts w:hint="cs"/>
          <w:rtl/>
        </w:rPr>
        <w:t xml:space="preserve"> و در آن آدرس مورد نظر نوشته شده است.</w:t>
      </w:r>
    </w:p>
    <w:p w14:paraId="747B2DF8" w14:textId="77777777" w:rsidR="00D02915" w:rsidRDefault="00D02915" w:rsidP="000301AF"/>
    <w:p w14:paraId="667CCC5B" w14:textId="77777777" w:rsidR="00D02915" w:rsidRDefault="00D02915" w:rsidP="000301AF"/>
    <w:p w14:paraId="31C895FA" w14:textId="77777777" w:rsidR="00D02915" w:rsidRDefault="00D02915" w:rsidP="000301AF"/>
    <w:p w14:paraId="49BD29BC" w14:textId="77777777" w:rsidR="00D02915" w:rsidRDefault="00D02915" w:rsidP="000301AF"/>
    <w:p w14:paraId="2E8B7D18" w14:textId="77777777" w:rsidR="00D02915" w:rsidRDefault="00D02915" w:rsidP="00C26579">
      <w:pPr>
        <w:ind w:firstLine="0"/>
      </w:pPr>
    </w:p>
    <w:p w14:paraId="298E1D5E" w14:textId="77777777" w:rsidR="00D02915" w:rsidRDefault="00D02915" w:rsidP="000301AF"/>
    <w:p w14:paraId="0A8284F0" w14:textId="77777777" w:rsidR="00C24C50" w:rsidRDefault="00C24C50" w:rsidP="000301AF"/>
    <w:p w14:paraId="4B9381B9" w14:textId="77777777" w:rsidR="00C24C50" w:rsidRDefault="00C24C50" w:rsidP="000301AF"/>
    <w:p w14:paraId="7DADAB5E" w14:textId="77777777" w:rsidR="00C24C50" w:rsidRDefault="00C24C50" w:rsidP="000301AF"/>
    <w:p w14:paraId="73FA81FD" w14:textId="77777777" w:rsidR="00C24C50" w:rsidRDefault="00C24C50" w:rsidP="000301AF"/>
    <w:p w14:paraId="4B35957C" w14:textId="77777777" w:rsidR="00C24C50" w:rsidRDefault="00C24C50" w:rsidP="000301AF"/>
    <w:p w14:paraId="69A72A9D" w14:textId="77777777" w:rsidR="00C24C50" w:rsidRDefault="00C24C50" w:rsidP="000301AF"/>
    <w:p w14:paraId="159052E4" w14:textId="77777777" w:rsidR="00C24C50" w:rsidRDefault="00C24C50" w:rsidP="000301AF"/>
    <w:p w14:paraId="18BF8C14" w14:textId="77777777" w:rsidR="00C24C50" w:rsidRDefault="00C24C50" w:rsidP="000301AF"/>
    <w:p w14:paraId="151A71E2" w14:textId="77777777" w:rsidR="00C24C50" w:rsidRDefault="00C24C50" w:rsidP="000301AF"/>
    <w:p w14:paraId="4B58DEB6" w14:textId="77777777" w:rsidR="00C24C50" w:rsidRDefault="00C24C50" w:rsidP="000301AF"/>
    <w:p w14:paraId="565B3F09" w14:textId="77777777" w:rsidR="00C24C50" w:rsidRDefault="00C24C50" w:rsidP="000301AF"/>
    <w:p w14:paraId="1E0C8648" w14:textId="7C24A6C4" w:rsidR="00D02915" w:rsidRDefault="00D02915" w:rsidP="000301AF">
      <w:pPr>
        <w:rPr>
          <w:rtl/>
        </w:rPr>
      </w:pPr>
      <w:r>
        <w:rPr>
          <w:rFonts w:hint="cs"/>
          <w:rtl/>
        </w:rPr>
        <w:lastRenderedPageBreak/>
        <w:t xml:space="preserve">ابزار </w:t>
      </w:r>
      <w:proofErr w:type="spellStart"/>
      <w:r>
        <w:t>fdatool</w:t>
      </w:r>
      <w:proofErr w:type="spellEnd"/>
      <w:r>
        <w:rPr>
          <w:rFonts w:hint="cs"/>
          <w:rtl/>
        </w:rPr>
        <w:t xml:space="preserve"> در </w:t>
      </w:r>
      <w:proofErr w:type="spellStart"/>
      <w:r>
        <w:t>Matlab</w:t>
      </w:r>
      <w:proofErr w:type="spellEnd"/>
      <w:r>
        <w:rPr>
          <w:rFonts w:hint="cs"/>
          <w:rtl/>
        </w:rPr>
        <w:t xml:space="preserve"> </w:t>
      </w:r>
      <w:r w:rsidR="00C24C50">
        <w:rPr>
          <w:rFonts w:hint="cs"/>
          <w:rtl/>
        </w:rPr>
        <w:t xml:space="preserve">ورژن های جدید </w:t>
      </w:r>
      <w:r>
        <w:rPr>
          <w:rFonts w:hint="cs"/>
          <w:rtl/>
        </w:rPr>
        <w:t xml:space="preserve">با نام </w:t>
      </w:r>
      <w:r>
        <w:t>Filter Designer</w:t>
      </w:r>
      <w:r>
        <w:rPr>
          <w:rFonts w:hint="cs"/>
          <w:rtl/>
        </w:rPr>
        <w:t xml:space="preserve"> ارائه می شود.</w:t>
      </w:r>
    </w:p>
    <w:p w14:paraId="0AA68D96" w14:textId="425BB2BE" w:rsidR="00D02915" w:rsidRDefault="00D02915" w:rsidP="000301AF">
      <w:pPr>
        <w:rPr>
          <w:rtl/>
        </w:rPr>
      </w:pPr>
      <w:r>
        <w:rPr>
          <w:rFonts w:hint="cs"/>
          <w:rtl/>
        </w:rPr>
        <w:t xml:space="preserve">در ابزار </w:t>
      </w:r>
      <w:r>
        <w:t>Filter Designer</w:t>
      </w:r>
      <w:r>
        <w:rPr>
          <w:rFonts w:hint="cs"/>
          <w:rtl/>
        </w:rPr>
        <w:t xml:space="preserve"> تصویر زیر را می توان </w:t>
      </w:r>
      <w:r w:rsidR="0090282E">
        <w:rPr>
          <w:rFonts w:hint="cs"/>
          <w:rtl/>
        </w:rPr>
        <w:t xml:space="preserve">برای </w:t>
      </w:r>
      <w:r w:rsidR="0090282E">
        <w:t>Low Pass Filter</w:t>
      </w:r>
      <w:r w:rsidR="0090282E">
        <w:rPr>
          <w:rFonts w:hint="cs"/>
          <w:rtl/>
        </w:rPr>
        <w:t xml:space="preserve"> </w:t>
      </w:r>
      <w:r>
        <w:rPr>
          <w:rFonts w:hint="cs"/>
          <w:rtl/>
        </w:rPr>
        <w:t>مشاهده کرد:</w:t>
      </w:r>
    </w:p>
    <w:p w14:paraId="47FCE181" w14:textId="4B36AE57" w:rsidR="00D02915" w:rsidRDefault="00D02915" w:rsidP="00D02915">
      <w:pPr>
        <w:ind w:firstLine="27"/>
        <w:rPr>
          <w:rtl/>
        </w:rPr>
      </w:pPr>
      <w:r w:rsidRPr="00D02915">
        <w:rPr>
          <w:noProof/>
          <w:rtl/>
        </w:rPr>
        <w:drawing>
          <wp:inline distT="0" distB="0" distL="0" distR="0" wp14:anchorId="0BCB0B10" wp14:editId="16FF6BEC">
            <wp:extent cx="5732145" cy="2504440"/>
            <wp:effectExtent l="0" t="0" r="1905" b="0"/>
            <wp:docPr id="133991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8700" name=""/>
                    <pic:cNvPicPr/>
                  </pic:nvPicPr>
                  <pic:blipFill>
                    <a:blip r:embed="rId55"/>
                    <a:stretch>
                      <a:fillRect/>
                    </a:stretch>
                  </pic:blipFill>
                  <pic:spPr>
                    <a:xfrm>
                      <a:off x="0" y="0"/>
                      <a:ext cx="5732145" cy="2504440"/>
                    </a:xfrm>
                    <a:prstGeom prst="rect">
                      <a:avLst/>
                    </a:prstGeom>
                  </pic:spPr>
                </pic:pic>
              </a:graphicData>
            </a:graphic>
          </wp:inline>
        </w:drawing>
      </w:r>
    </w:p>
    <w:p w14:paraId="5665EDD7" w14:textId="77777777" w:rsidR="0090282E" w:rsidRDefault="0090282E" w:rsidP="0090282E">
      <w:pPr>
        <w:rPr>
          <w:rtl/>
        </w:rPr>
      </w:pPr>
    </w:p>
    <w:p w14:paraId="07A97A3B" w14:textId="38A8ADCB" w:rsidR="0090282E" w:rsidRDefault="0090282E" w:rsidP="0090282E">
      <w:pPr>
        <w:rPr>
          <w:rtl/>
        </w:rPr>
      </w:pPr>
      <w:proofErr w:type="spellStart"/>
      <w:r>
        <w:t>F</w:t>
      </w:r>
      <w:r>
        <w:rPr>
          <w:vertAlign w:val="subscript"/>
        </w:rPr>
        <w:t>pass</w:t>
      </w:r>
      <w:proofErr w:type="spellEnd"/>
      <w:r>
        <w:rPr>
          <w:rFonts w:hint="cs"/>
          <w:rtl/>
        </w:rPr>
        <w:t xml:space="preserve">: سیگنال های با فرکانس کمتر از </w:t>
      </w:r>
      <w:proofErr w:type="spellStart"/>
      <w:r>
        <w:t>F</w:t>
      </w:r>
      <w:r>
        <w:rPr>
          <w:vertAlign w:val="subscript"/>
        </w:rPr>
        <w:t>pass</w:t>
      </w:r>
      <w:proofErr w:type="spellEnd"/>
      <w:r>
        <w:rPr>
          <w:rFonts w:hint="cs"/>
          <w:rtl/>
        </w:rPr>
        <w:t xml:space="preserve"> از فیلتر عبور می کنند.</w:t>
      </w:r>
      <w:r w:rsidR="004B4D78">
        <w:rPr>
          <w:rFonts w:hint="cs"/>
          <w:rtl/>
        </w:rPr>
        <w:t xml:space="preserve"> (مشخص کننده </w:t>
      </w:r>
      <w:r w:rsidR="004B4D78">
        <w:t>Pass Band</w:t>
      </w:r>
      <w:r w:rsidR="004B4D78">
        <w:rPr>
          <w:rFonts w:hint="cs"/>
          <w:rtl/>
        </w:rPr>
        <w:t>)</w:t>
      </w:r>
    </w:p>
    <w:p w14:paraId="18018A74" w14:textId="1B90AA77" w:rsidR="0090282E" w:rsidRDefault="0090282E" w:rsidP="0090282E">
      <w:pPr>
        <w:rPr>
          <w:rtl/>
        </w:rPr>
      </w:pPr>
      <w:r>
        <w:rPr>
          <w:rFonts w:hint="cs"/>
          <w:rtl/>
        </w:rPr>
        <w:t xml:space="preserve"> </w:t>
      </w:r>
      <w:proofErr w:type="spellStart"/>
      <w:r>
        <w:t>F</w:t>
      </w:r>
      <w:r>
        <w:rPr>
          <w:vertAlign w:val="subscript"/>
        </w:rPr>
        <w:t>stop</w:t>
      </w:r>
      <w:proofErr w:type="spellEnd"/>
      <w:r>
        <w:rPr>
          <w:rFonts w:hint="cs"/>
          <w:rtl/>
        </w:rPr>
        <w:t xml:space="preserve">: سیگنال های با فرکانس بیشتر از </w:t>
      </w:r>
      <w:proofErr w:type="spellStart"/>
      <w:r>
        <w:t>F</w:t>
      </w:r>
      <w:r>
        <w:rPr>
          <w:vertAlign w:val="subscript"/>
        </w:rPr>
        <w:t>stop</w:t>
      </w:r>
      <w:proofErr w:type="spellEnd"/>
      <w:r>
        <w:rPr>
          <w:rFonts w:hint="cs"/>
          <w:rtl/>
        </w:rPr>
        <w:t xml:space="preserve"> از فیلتر عبور نمی کنند و در واقه دامنه آنها به اندازه </w:t>
      </w:r>
      <w:proofErr w:type="spellStart"/>
      <w:r>
        <w:t>A</w:t>
      </w:r>
      <w:r>
        <w:rPr>
          <w:vertAlign w:val="subscript"/>
        </w:rPr>
        <w:t>stop</w:t>
      </w:r>
      <w:proofErr w:type="spellEnd"/>
      <w:r>
        <w:rPr>
          <w:rFonts w:hint="cs"/>
          <w:rtl/>
        </w:rPr>
        <w:t xml:space="preserve"> کاهش پیدا می </w:t>
      </w:r>
      <w:proofErr w:type="gramStart"/>
      <w:r>
        <w:rPr>
          <w:rFonts w:hint="cs"/>
          <w:rtl/>
        </w:rPr>
        <w:t>کند.</w:t>
      </w:r>
      <w:r w:rsidR="004B4D78">
        <w:rPr>
          <w:rFonts w:hint="cs"/>
          <w:rtl/>
        </w:rPr>
        <w:t>(</w:t>
      </w:r>
      <w:proofErr w:type="gramEnd"/>
      <w:r w:rsidR="004B4D78">
        <w:rPr>
          <w:rFonts w:hint="cs"/>
          <w:rtl/>
        </w:rPr>
        <w:t xml:space="preserve">مشخص کننده </w:t>
      </w:r>
      <w:r w:rsidR="004B4D78">
        <w:t>Stop Band</w:t>
      </w:r>
      <w:r w:rsidR="004B4D78">
        <w:rPr>
          <w:rFonts w:hint="cs"/>
          <w:rtl/>
        </w:rPr>
        <w:t>)</w:t>
      </w:r>
    </w:p>
    <w:p w14:paraId="5055BAB1" w14:textId="725E482A" w:rsidR="0090282E" w:rsidRDefault="0090282E" w:rsidP="0090282E">
      <w:pPr>
        <w:rPr>
          <w:rtl/>
        </w:rPr>
      </w:pPr>
      <w:r>
        <w:rPr>
          <w:rFonts w:hint="cs"/>
          <w:rtl/>
        </w:rPr>
        <w:t xml:space="preserve">سیگنال های با فرکانس بین </w:t>
      </w:r>
      <w:proofErr w:type="spellStart"/>
      <w:r>
        <w:t>F</w:t>
      </w:r>
      <w:r>
        <w:rPr>
          <w:vertAlign w:val="subscript"/>
        </w:rPr>
        <w:t>pass</w:t>
      </w:r>
      <w:proofErr w:type="spellEnd"/>
      <w:r>
        <w:rPr>
          <w:rFonts w:hint="cs"/>
          <w:rtl/>
        </w:rPr>
        <w:t xml:space="preserve"> و </w:t>
      </w:r>
      <w:proofErr w:type="spellStart"/>
      <w:r>
        <w:t>F</w:t>
      </w:r>
      <w:r>
        <w:rPr>
          <w:vertAlign w:val="subscript"/>
        </w:rPr>
        <w:t>stop</w:t>
      </w:r>
      <w:proofErr w:type="spellEnd"/>
      <w:r>
        <w:rPr>
          <w:rFonts w:hint="cs"/>
          <w:vertAlign w:val="subscript"/>
          <w:rtl/>
        </w:rPr>
        <w:t xml:space="preserve"> </w:t>
      </w:r>
      <w:r>
        <w:rPr>
          <w:rFonts w:hint="cs"/>
          <w:rtl/>
        </w:rPr>
        <w:t>از فیلتر عبور می کنند ولی دامنه آنها بسیار تضعیف می شود.</w:t>
      </w:r>
    </w:p>
    <w:p w14:paraId="354DEA54"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Fpass</w:t>
      </w:r>
      <w:proofErr w:type="spellEnd"/>
      <w:r>
        <w:rPr>
          <w:color w:val="636363"/>
          <w:sz w:val="27"/>
          <w:szCs w:val="27"/>
        </w:rPr>
        <w:t xml:space="preserve"> = passband frequency (in Hz)</w:t>
      </w:r>
    </w:p>
    <w:p w14:paraId="0923702F"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Fstop</w:t>
      </w:r>
      <w:proofErr w:type="spellEnd"/>
      <w:r>
        <w:rPr>
          <w:color w:val="636363"/>
          <w:sz w:val="27"/>
          <w:szCs w:val="27"/>
        </w:rPr>
        <w:t xml:space="preserve"> = stopband frequency (in Hz)</w:t>
      </w:r>
    </w:p>
    <w:p w14:paraId="2F93827B"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Apass</w:t>
      </w:r>
      <w:proofErr w:type="spellEnd"/>
      <w:r>
        <w:rPr>
          <w:color w:val="636363"/>
          <w:sz w:val="27"/>
          <w:szCs w:val="27"/>
        </w:rPr>
        <w:t xml:space="preserve"> = max ripple allowed in passband (in dB)</w:t>
      </w:r>
    </w:p>
    <w:p w14:paraId="4901867E"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Astop</w:t>
      </w:r>
      <w:proofErr w:type="spellEnd"/>
      <w:r>
        <w:rPr>
          <w:color w:val="636363"/>
          <w:sz w:val="27"/>
          <w:szCs w:val="27"/>
        </w:rPr>
        <w:t xml:space="preserve"> = min attenuation in stopband (in dB)</w:t>
      </w:r>
    </w:p>
    <w:p w14:paraId="1B5F2B30" w14:textId="3F4B29A4" w:rsidR="00D83E89" w:rsidRDefault="004B4D78" w:rsidP="0090282E">
      <w:pPr>
        <w:rPr>
          <w:rtl/>
        </w:rPr>
      </w:pPr>
      <w:proofErr w:type="spellStart"/>
      <w:r>
        <w:t>A</w:t>
      </w:r>
      <w:r>
        <w:rPr>
          <w:vertAlign w:val="subscript"/>
        </w:rPr>
        <w:t>pass</w:t>
      </w:r>
      <w:proofErr w:type="spellEnd"/>
      <w:r>
        <w:rPr>
          <w:rFonts w:hint="cs"/>
          <w:rtl/>
        </w:rPr>
        <w:t xml:space="preserve">: </w:t>
      </w:r>
      <w:r w:rsidR="00C543E1">
        <w:rPr>
          <w:rFonts w:hint="cs"/>
          <w:rtl/>
        </w:rPr>
        <w:t>مقدار</w:t>
      </w:r>
      <w:r>
        <w:rPr>
          <w:rFonts w:hint="cs"/>
          <w:rtl/>
        </w:rPr>
        <w:t xml:space="preserve"> ریپل مجاز در</w:t>
      </w:r>
      <w:r w:rsidR="00C543E1">
        <w:rPr>
          <w:rFonts w:hint="cs"/>
          <w:rtl/>
        </w:rPr>
        <w:t xml:space="preserve"> ناحیه</w:t>
      </w:r>
      <w:r>
        <w:rPr>
          <w:rFonts w:hint="cs"/>
          <w:rtl/>
        </w:rPr>
        <w:t xml:space="preserve"> </w:t>
      </w:r>
      <w:r>
        <w:t>Pass Band</w:t>
      </w:r>
      <w:r w:rsidR="00C543E1">
        <w:rPr>
          <w:rFonts w:hint="cs"/>
          <w:rtl/>
        </w:rPr>
        <w:t xml:space="preserve"> (هر چه کمتر باشد فیلتر در ناحیه </w:t>
      </w:r>
      <w:r w:rsidR="00C543E1">
        <w:t>Pass Band</w:t>
      </w:r>
      <w:r w:rsidR="00C543E1">
        <w:rPr>
          <w:rFonts w:hint="cs"/>
          <w:rtl/>
        </w:rPr>
        <w:t xml:space="preserve"> به فیلتر ایده آل نزدیکتر </w:t>
      </w:r>
      <w:r w:rsidR="00D34F63">
        <w:rPr>
          <w:rFonts w:hint="cs"/>
          <w:rtl/>
        </w:rPr>
        <w:t>می باشد</w:t>
      </w:r>
      <w:r w:rsidR="00C543E1">
        <w:rPr>
          <w:rFonts w:hint="cs"/>
          <w:rtl/>
        </w:rPr>
        <w:t>)</w:t>
      </w:r>
    </w:p>
    <w:p w14:paraId="071676D8" w14:textId="08B4452A" w:rsidR="00C543E1" w:rsidRDefault="00C543E1" w:rsidP="00C543E1">
      <w:pPr>
        <w:rPr>
          <w:rtl/>
        </w:rPr>
      </w:pPr>
      <w:proofErr w:type="spellStart"/>
      <w:r>
        <w:t>A</w:t>
      </w:r>
      <w:r>
        <w:rPr>
          <w:vertAlign w:val="subscript"/>
        </w:rPr>
        <w:t>stop</w:t>
      </w:r>
      <w:proofErr w:type="spellEnd"/>
      <w:r>
        <w:rPr>
          <w:rFonts w:hint="cs"/>
          <w:rtl/>
        </w:rPr>
        <w:t xml:space="preserve">: مقدار تضعیف دامنه سیگنال در ناحیه </w:t>
      </w:r>
      <w:r>
        <w:t>Stop Band</w:t>
      </w:r>
      <w:r w:rsidR="00D4231B">
        <w:rPr>
          <w:rFonts w:hint="cs"/>
          <w:rtl/>
        </w:rPr>
        <w:t xml:space="preserve"> (هرچه بیشتر باشد فیلتر در ناحیه </w:t>
      </w:r>
      <w:r w:rsidR="006C5867">
        <w:t>Stop Band</w:t>
      </w:r>
      <w:r w:rsidR="006C5867">
        <w:rPr>
          <w:rFonts w:hint="cs"/>
          <w:rtl/>
        </w:rPr>
        <w:t xml:space="preserve"> به فیلتر ایده آل نزدیکتر می باشد)</w:t>
      </w:r>
    </w:p>
    <w:p w14:paraId="2CC25400" w14:textId="395756F5" w:rsidR="006C5867" w:rsidRDefault="006C5867" w:rsidP="00C543E1"/>
    <w:p w14:paraId="02683D18" w14:textId="47E0C32C" w:rsidR="0022340F" w:rsidRDefault="0022340F" w:rsidP="00C543E1">
      <w:pPr>
        <w:rPr>
          <w:rtl/>
        </w:rPr>
      </w:pPr>
      <w:r>
        <w:rPr>
          <w:rFonts w:hint="cs"/>
          <w:rtl/>
        </w:rPr>
        <w:t xml:space="preserve">بعد از تنظیم کردن موارد بالا ( که البته وظیفه ما نیست و وظیفه طراح سیستم می باشد) و کلیک بر روی </w:t>
      </w:r>
      <w:r>
        <w:t>Design Filter</w:t>
      </w:r>
      <w:r>
        <w:rPr>
          <w:rFonts w:hint="cs"/>
          <w:rtl/>
        </w:rPr>
        <w:t xml:space="preserve"> می توان پاسخ فرکانسی فیلتر ساخته شده را مشاهده کرد.</w:t>
      </w:r>
    </w:p>
    <w:p w14:paraId="32ABBEB8" w14:textId="77A40407" w:rsidR="0022340F" w:rsidRDefault="00E80466" w:rsidP="00E80466">
      <w:pPr>
        <w:ind w:left="-963" w:hanging="180"/>
        <w:rPr>
          <w:rtl/>
        </w:rPr>
      </w:pPr>
      <w:r w:rsidRPr="00E80466">
        <w:rPr>
          <w:noProof/>
          <w:rtl/>
        </w:rPr>
        <w:lastRenderedPageBreak/>
        <w:drawing>
          <wp:inline distT="0" distB="0" distL="0" distR="0" wp14:anchorId="6A3B865D" wp14:editId="217D1F6F">
            <wp:extent cx="7146241" cy="3291688"/>
            <wp:effectExtent l="0" t="0" r="0" b="4445"/>
            <wp:docPr id="14321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5833" name=""/>
                    <pic:cNvPicPr/>
                  </pic:nvPicPr>
                  <pic:blipFill>
                    <a:blip r:embed="rId56"/>
                    <a:stretch>
                      <a:fillRect/>
                    </a:stretch>
                  </pic:blipFill>
                  <pic:spPr>
                    <a:xfrm>
                      <a:off x="0" y="0"/>
                      <a:ext cx="7160771" cy="3298381"/>
                    </a:xfrm>
                    <a:prstGeom prst="rect">
                      <a:avLst/>
                    </a:prstGeom>
                  </pic:spPr>
                </pic:pic>
              </a:graphicData>
            </a:graphic>
          </wp:inline>
        </w:drawing>
      </w:r>
    </w:p>
    <w:p w14:paraId="0CB5B076" w14:textId="77777777" w:rsidR="00B63CBC" w:rsidRDefault="00B63CBC" w:rsidP="00B63CBC">
      <w:pPr>
        <w:rPr>
          <w:rtl/>
        </w:rPr>
      </w:pPr>
    </w:p>
    <w:p w14:paraId="089C4E35" w14:textId="304155FD" w:rsidR="00E80466" w:rsidRDefault="00E80466" w:rsidP="00B63CBC">
      <w:pPr>
        <w:rPr>
          <w:rtl/>
        </w:rPr>
      </w:pPr>
      <w:r>
        <w:rPr>
          <w:rFonts w:hint="cs"/>
          <w:rtl/>
        </w:rPr>
        <w:t xml:space="preserve">اگر به پاسخ فرکانسی فیلتر دقت کنیم می بینیم که به ازای فرکانس های بالاتر از </w:t>
      </w:r>
      <w:r>
        <w:t>15Mhz</w:t>
      </w:r>
      <w:r>
        <w:rPr>
          <w:rFonts w:hint="cs"/>
          <w:rtl/>
        </w:rPr>
        <w:t xml:space="preserve"> تلاش کرده که کاهش دامنه سیگنال </w:t>
      </w:r>
      <w:r w:rsidR="00D26DC2">
        <w:t>6</w:t>
      </w:r>
      <w:r>
        <w:t>0db</w:t>
      </w:r>
      <w:r>
        <w:rPr>
          <w:rFonts w:hint="cs"/>
          <w:rtl/>
        </w:rPr>
        <w:t xml:space="preserve"> را بر آورده کند.</w:t>
      </w:r>
    </w:p>
    <w:p w14:paraId="61B047D0" w14:textId="12453B86" w:rsidR="007209C8" w:rsidRDefault="007209C8" w:rsidP="00B63CBC">
      <w:pPr>
        <w:rPr>
          <w:rtl/>
        </w:rPr>
      </w:pPr>
      <w:r>
        <w:rPr>
          <w:rFonts w:hint="cs"/>
          <w:rtl/>
        </w:rPr>
        <w:t xml:space="preserve">اگر فاصله بین </w:t>
      </w:r>
      <w:proofErr w:type="spellStart"/>
      <w:r>
        <w:t>F</w:t>
      </w:r>
      <w:r>
        <w:rPr>
          <w:vertAlign w:val="subscript"/>
        </w:rPr>
        <w:t>pass</w:t>
      </w:r>
      <w:proofErr w:type="spellEnd"/>
      <w:r>
        <w:rPr>
          <w:rFonts w:hint="cs"/>
          <w:rtl/>
        </w:rPr>
        <w:t xml:space="preserve"> و </w:t>
      </w:r>
      <w:proofErr w:type="spellStart"/>
      <w:r>
        <w:t>F</w:t>
      </w:r>
      <w:r>
        <w:rPr>
          <w:vertAlign w:val="subscript"/>
        </w:rPr>
        <w:t>stop</w:t>
      </w:r>
      <w:proofErr w:type="spellEnd"/>
      <w:r>
        <w:rPr>
          <w:rFonts w:hint="cs"/>
          <w:rtl/>
        </w:rPr>
        <w:t xml:space="preserve"> را بیشتر کنیم، فیلتر </w:t>
      </w:r>
      <w:r w:rsidR="00D11BBB">
        <w:rPr>
          <w:rFonts w:hint="cs"/>
          <w:rtl/>
        </w:rPr>
        <w:t xml:space="preserve">اصطلاحا </w:t>
      </w:r>
      <w:r>
        <w:rPr>
          <w:rFonts w:hint="cs"/>
          <w:rtl/>
        </w:rPr>
        <w:t>ریلکس تر می شود و در نتیجه درجه آن کاهش می یابد.</w:t>
      </w:r>
    </w:p>
    <w:p w14:paraId="0157ED2D" w14:textId="4F04B7BA" w:rsidR="00A627DD" w:rsidRDefault="00A627DD" w:rsidP="00A627DD">
      <w:pPr>
        <w:ind w:left="-1053" w:hanging="180"/>
        <w:rPr>
          <w:rtl/>
        </w:rPr>
      </w:pPr>
      <w:r w:rsidRPr="00A627DD">
        <w:rPr>
          <w:noProof/>
          <w:rtl/>
        </w:rPr>
        <w:drawing>
          <wp:inline distT="0" distB="0" distL="0" distR="0" wp14:anchorId="03093FA7" wp14:editId="01345E23">
            <wp:extent cx="7263908" cy="3423138"/>
            <wp:effectExtent l="0" t="0" r="0" b="6350"/>
            <wp:docPr id="179102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2528" name=""/>
                    <pic:cNvPicPr/>
                  </pic:nvPicPr>
                  <pic:blipFill>
                    <a:blip r:embed="rId57"/>
                    <a:stretch>
                      <a:fillRect/>
                    </a:stretch>
                  </pic:blipFill>
                  <pic:spPr>
                    <a:xfrm>
                      <a:off x="0" y="0"/>
                      <a:ext cx="7273949" cy="3427870"/>
                    </a:xfrm>
                    <a:prstGeom prst="rect">
                      <a:avLst/>
                    </a:prstGeom>
                  </pic:spPr>
                </pic:pic>
              </a:graphicData>
            </a:graphic>
          </wp:inline>
        </w:drawing>
      </w:r>
    </w:p>
    <w:p w14:paraId="6B0DD15A" w14:textId="1F595F25" w:rsidR="007209C8" w:rsidRDefault="00A627DD" w:rsidP="00B63CBC">
      <w:pPr>
        <w:rPr>
          <w:rtl/>
        </w:rPr>
      </w:pPr>
      <w:r>
        <w:rPr>
          <w:rFonts w:hint="cs"/>
          <w:rtl/>
        </w:rPr>
        <w:t>می بینیم که درجه فیلتر به 8 کاهش پیدا کرد ولی فیلتر از حالت ایده آل فاصله گرفت.</w:t>
      </w:r>
    </w:p>
    <w:p w14:paraId="411A4B24" w14:textId="77777777" w:rsidR="004305E1" w:rsidRDefault="004305E1" w:rsidP="00B63CBC">
      <w:pPr>
        <w:rPr>
          <w:rtl/>
        </w:rPr>
      </w:pPr>
    </w:p>
    <w:p w14:paraId="2383E0F9" w14:textId="4748201B" w:rsidR="004305E1" w:rsidRDefault="004305E1" w:rsidP="00B63CBC">
      <w:pPr>
        <w:rPr>
          <w:rtl/>
        </w:rPr>
      </w:pPr>
      <w:r>
        <w:rPr>
          <w:rFonts w:hint="cs"/>
          <w:rtl/>
        </w:rPr>
        <w:lastRenderedPageBreak/>
        <w:t xml:space="preserve">یک راه حل دیگر می تواند کاهش </w:t>
      </w:r>
      <w:proofErr w:type="spellStart"/>
      <w:r>
        <w:t>A</w:t>
      </w:r>
      <w:r>
        <w:rPr>
          <w:vertAlign w:val="subscript"/>
        </w:rPr>
        <w:t>stop</w:t>
      </w:r>
      <w:proofErr w:type="spellEnd"/>
      <w:r>
        <w:rPr>
          <w:rFonts w:hint="cs"/>
          <w:rtl/>
        </w:rPr>
        <w:t xml:space="preserve"> باشد. </w:t>
      </w:r>
    </w:p>
    <w:p w14:paraId="08826EC0" w14:textId="5ED7B5AA" w:rsidR="004305E1" w:rsidRDefault="004305E1" w:rsidP="004305E1">
      <w:pPr>
        <w:ind w:left="-873" w:hanging="90"/>
        <w:rPr>
          <w:rtl/>
        </w:rPr>
      </w:pPr>
      <w:r w:rsidRPr="004305E1">
        <w:rPr>
          <w:noProof/>
          <w:rtl/>
        </w:rPr>
        <w:drawing>
          <wp:inline distT="0" distB="0" distL="0" distR="0" wp14:anchorId="1461119A" wp14:editId="50A43715">
            <wp:extent cx="6832161" cy="3240111"/>
            <wp:effectExtent l="0" t="0" r="6985" b="0"/>
            <wp:docPr id="158564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2119" name=""/>
                    <pic:cNvPicPr/>
                  </pic:nvPicPr>
                  <pic:blipFill>
                    <a:blip r:embed="rId58"/>
                    <a:stretch>
                      <a:fillRect/>
                    </a:stretch>
                  </pic:blipFill>
                  <pic:spPr>
                    <a:xfrm>
                      <a:off x="0" y="0"/>
                      <a:ext cx="6840689" cy="3244155"/>
                    </a:xfrm>
                    <a:prstGeom prst="rect">
                      <a:avLst/>
                    </a:prstGeom>
                  </pic:spPr>
                </pic:pic>
              </a:graphicData>
            </a:graphic>
          </wp:inline>
        </w:drawing>
      </w:r>
    </w:p>
    <w:p w14:paraId="15198A30" w14:textId="77777777" w:rsidR="004305E1" w:rsidRDefault="004305E1" w:rsidP="004305E1">
      <w:pPr>
        <w:rPr>
          <w:rtl/>
        </w:rPr>
      </w:pPr>
    </w:p>
    <w:p w14:paraId="30D5CD54" w14:textId="77777777" w:rsidR="004305E1" w:rsidRDefault="004305E1" w:rsidP="004305E1">
      <w:pPr>
        <w:rPr>
          <w:rtl/>
        </w:rPr>
      </w:pPr>
      <w:r>
        <w:rPr>
          <w:rFonts w:hint="cs"/>
          <w:rtl/>
        </w:rPr>
        <w:t xml:space="preserve">می بینیم که با تعیین </w:t>
      </w:r>
      <w:proofErr w:type="spellStart"/>
      <w:r>
        <w:t>A</w:t>
      </w:r>
      <w:r>
        <w:rPr>
          <w:vertAlign w:val="subscript"/>
        </w:rPr>
        <w:t>stop</w:t>
      </w:r>
      <w:proofErr w:type="spellEnd"/>
      <w:r>
        <w:t xml:space="preserve"> = 40db</w:t>
      </w:r>
      <w:r>
        <w:rPr>
          <w:rFonts w:hint="cs"/>
          <w:rtl/>
        </w:rPr>
        <w:t xml:space="preserve"> درجه فیلتر به 4 کاهش پیدا کرد.</w:t>
      </w:r>
    </w:p>
    <w:p w14:paraId="1B0EE717" w14:textId="77777777" w:rsidR="00E85571" w:rsidRDefault="00E85571" w:rsidP="004305E1"/>
    <w:p w14:paraId="4828458F" w14:textId="67BDABCE" w:rsidR="004305E1" w:rsidRDefault="00E85571" w:rsidP="00EF5955">
      <w:pPr>
        <w:rPr>
          <w:rtl/>
        </w:rPr>
      </w:pPr>
      <w:r>
        <w:rPr>
          <w:rFonts w:hint="cs"/>
          <w:rtl/>
        </w:rPr>
        <w:t xml:space="preserve">در ابزار </w:t>
      </w:r>
      <w:r>
        <w:t>Filter Designer</w:t>
      </w:r>
      <w:r>
        <w:rPr>
          <w:rFonts w:hint="cs"/>
          <w:rtl/>
        </w:rPr>
        <w:t xml:space="preserve"> می</w:t>
      </w:r>
      <w:r w:rsidR="00602E32">
        <w:softHyphen/>
      </w:r>
      <w:r>
        <w:rPr>
          <w:rFonts w:hint="cs"/>
          <w:rtl/>
        </w:rPr>
        <w:t>توان موارد بسیاری از جمله</w:t>
      </w:r>
      <w:r w:rsidR="004305E1">
        <w:rPr>
          <w:rFonts w:hint="cs"/>
          <w:rtl/>
        </w:rPr>
        <w:t xml:space="preserve"> </w:t>
      </w:r>
      <w:r w:rsidRPr="00E85571">
        <w:t>magnitude response</w:t>
      </w:r>
      <w:r>
        <w:rPr>
          <w:rFonts w:hint="cs"/>
          <w:rtl/>
        </w:rPr>
        <w:t>،</w:t>
      </w:r>
      <w:r w:rsidRPr="00E85571">
        <w:t xml:space="preserve"> phase response</w:t>
      </w:r>
      <w:r>
        <w:rPr>
          <w:rFonts w:hint="cs"/>
          <w:rtl/>
        </w:rPr>
        <w:t xml:space="preserve">، </w:t>
      </w:r>
      <w:r>
        <w:t>Step Response</w:t>
      </w:r>
      <w:r>
        <w:rPr>
          <w:rFonts w:hint="cs"/>
          <w:rtl/>
        </w:rPr>
        <w:t xml:space="preserve">، </w:t>
      </w:r>
      <w:r>
        <w:t xml:space="preserve">Impulse </w:t>
      </w:r>
      <w:proofErr w:type="spellStart"/>
      <w:r>
        <w:t>Rsponse</w:t>
      </w:r>
      <w:proofErr w:type="spellEnd"/>
      <w:r>
        <w:rPr>
          <w:rFonts w:hint="cs"/>
          <w:rtl/>
        </w:rPr>
        <w:t xml:space="preserve"> را مشاهده کرد.</w:t>
      </w:r>
    </w:p>
    <w:p w14:paraId="7E50D78F" w14:textId="4669C963" w:rsidR="00564DC0" w:rsidRDefault="00564DC0" w:rsidP="00EF5955">
      <w:pPr>
        <w:rPr>
          <w:rtl/>
        </w:rPr>
      </w:pPr>
      <w:r>
        <w:rPr>
          <w:rFonts w:hint="cs"/>
          <w:rtl/>
        </w:rPr>
        <w:t xml:space="preserve">برای مشاهده بهتر پاسخ پله، در تب </w:t>
      </w:r>
      <w:r>
        <w:t>Step Response</w:t>
      </w:r>
      <w:r>
        <w:rPr>
          <w:rFonts w:hint="cs"/>
          <w:rtl/>
        </w:rPr>
        <w:t xml:space="preserve"> بر روی تصویر </w:t>
      </w:r>
      <w:r>
        <w:t>Right Click</w:t>
      </w:r>
      <w:r>
        <w:rPr>
          <w:rFonts w:hint="cs"/>
          <w:rtl/>
        </w:rPr>
        <w:t xml:space="preserve"> کرده و </w:t>
      </w:r>
      <w:r w:rsidRPr="00564DC0">
        <w:t>Analysis Parameters</w:t>
      </w:r>
      <w:r>
        <w:rPr>
          <w:rFonts w:hint="cs"/>
          <w:rtl/>
        </w:rPr>
        <w:t xml:space="preserve"> را انتخاب کن</w:t>
      </w:r>
      <w:r w:rsidR="00D714C5">
        <w:rPr>
          <w:rFonts w:hint="cs"/>
          <w:rtl/>
        </w:rPr>
        <w:t>ی</w:t>
      </w:r>
      <w:r>
        <w:rPr>
          <w:rFonts w:hint="cs"/>
          <w:rtl/>
        </w:rPr>
        <w:t>د</w:t>
      </w:r>
      <w:r w:rsidR="00D714C5">
        <w:rPr>
          <w:rFonts w:hint="cs"/>
          <w:rtl/>
        </w:rPr>
        <w:t xml:space="preserve"> و در </w:t>
      </w:r>
      <w:r w:rsidR="00D714C5">
        <w:t>Specify Length</w:t>
      </w:r>
      <w:r w:rsidR="00D714C5">
        <w:rPr>
          <w:rFonts w:hint="cs"/>
          <w:rtl/>
        </w:rPr>
        <w:t xml:space="preserve"> گزینه </w:t>
      </w:r>
      <w:r w:rsidR="00D714C5">
        <w:t>Specified</w:t>
      </w:r>
      <w:r w:rsidR="00D714C5">
        <w:rPr>
          <w:rFonts w:hint="cs"/>
          <w:rtl/>
        </w:rPr>
        <w:t xml:space="preserve"> را انتخاب کنید.</w:t>
      </w:r>
    </w:p>
    <w:p w14:paraId="705087E1" w14:textId="1FC4958D" w:rsidR="0028530A" w:rsidRDefault="0028530A" w:rsidP="0028530A">
      <w:pPr>
        <w:rPr>
          <w:rtl/>
        </w:rPr>
      </w:pPr>
      <w:r>
        <w:rPr>
          <w:rFonts w:hint="cs"/>
          <w:rtl/>
        </w:rPr>
        <w:t xml:space="preserve">در صورت نیاز به تغییر ساختار این فیلتر </w:t>
      </w:r>
      <w:r>
        <w:t>FIR</w:t>
      </w:r>
      <w:r>
        <w:rPr>
          <w:rFonts w:hint="cs"/>
          <w:rtl/>
        </w:rPr>
        <w:t xml:space="preserve">، مثلا تبدیل به ساختار </w:t>
      </w:r>
      <w:r>
        <w:t>Transposed</w:t>
      </w:r>
      <w:r>
        <w:rPr>
          <w:rFonts w:hint="cs"/>
          <w:rtl/>
        </w:rPr>
        <w:t xml:space="preserve">، باید از منوی </w:t>
      </w:r>
      <w:r>
        <w:t>Edit</w:t>
      </w:r>
      <w:r>
        <w:rPr>
          <w:rFonts w:hint="cs"/>
          <w:rtl/>
        </w:rPr>
        <w:t xml:space="preserve"> گزینه </w:t>
      </w:r>
      <w:r>
        <w:t>Convert Structure</w:t>
      </w:r>
      <w:r>
        <w:rPr>
          <w:rFonts w:hint="cs"/>
          <w:rtl/>
        </w:rPr>
        <w:t xml:space="preserve"> را انتخاب کنیم.</w:t>
      </w:r>
    </w:p>
    <w:p w14:paraId="2F346D99" w14:textId="4C53AD20" w:rsidR="009D75B8" w:rsidRDefault="00DC6D31" w:rsidP="009C3C7E">
      <w:pPr>
        <w:rPr>
          <w:rtl/>
        </w:rPr>
      </w:pPr>
      <w:r>
        <w:rPr>
          <w:rFonts w:hint="cs"/>
          <w:rtl/>
        </w:rPr>
        <w:t xml:space="preserve">اگر از گزینه های سمت چپ، </w:t>
      </w:r>
      <w:r>
        <w:t>Realize Model</w:t>
      </w:r>
      <w:r>
        <w:rPr>
          <w:rFonts w:hint="cs"/>
          <w:rtl/>
        </w:rPr>
        <w:t xml:space="preserve"> را انتخاب کنیم و سپس کلید </w:t>
      </w:r>
      <w:r>
        <w:t>Realize Model</w:t>
      </w:r>
      <w:r>
        <w:rPr>
          <w:rFonts w:hint="cs"/>
          <w:rtl/>
        </w:rPr>
        <w:t xml:space="preserve"> را کلیک کنیم، فیلتر طراحی شده به </w:t>
      </w:r>
      <w:r>
        <w:t>Simulink</w:t>
      </w:r>
      <w:r>
        <w:rPr>
          <w:rFonts w:hint="cs"/>
          <w:rtl/>
        </w:rPr>
        <w:t xml:space="preserve"> ما اضافه می شود</w:t>
      </w:r>
      <w:r w:rsidR="00F960C4">
        <w:rPr>
          <w:rFonts w:hint="cs"/>
          <w:rtl/>
        </w:rPr>
        <w:t xml:space="preserve">، قبل از آن باید تیک گزینه </w:t>
      </w:r>
      <w:r w:rsidR="00F960C4">
        <w:t>Build model using basic elements</w:t>
      </w:r>
      <w:r w:rsidR="00F960C4">
        <w:rPr>
          <w:rFonts w:hint="cs"/>
          <w:rtl/>
        </w:rPr>
        <w:t xml:space="preserve"> را انتخاب کنیم تا فیلتر با بلوک های اصلی جمع و ضرب ساخته شود.</w:t>
      </w:r>
    </w:p>
    <w:p w14:paraId="5202CFD9" w14:textId="4CC44574" w:rsidR="00DC6D31" w:rsidRDefault="00DC6D31" w:rsidP="00EB62C5">
      <w:pPr>
        <w:ind w:firstLine="27"/>
        <w:rPr>
          <w:rtl/>
        </w:rPr>
      </w:pPr>
      <w:r w:rsidRPr="00DC6D31">
        <w:rPr>
          <w:noProof/>
          <w:rtl/>
        </w:rPr>
        <w:lastRenderedPageBreak/>
        <w:drawing>
          <wp:inline distT="0" distB="0" distL="0" distR="0" wp14:anchorId="06ED0BCA" wp14:editId="18407E9F">
            <wp:extent cx="5783711" cy="2684585"/>
            <wp:effectExtent l="0" t="0" r="7620" b="1905"/>
            <wp:docPr id="30287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75043" name=""/>
                    <pic:cNvPicPr/>
                  </pic:nvPicPr>
                  <pic:blipFill>
                    <a:blip r:embed="rId59"/>
                    <a:stretch>
                      <a:fillRect/>
                    </a:stretch>
                  </pic:blipFill>
                  <pic:spPr>
                    <a:xfrm>
                      <a:off x="0" y="0"/>
                      <a:ext cx="5809411" cy="2696514"/>
                    </a:xfrm>
                    <a:prstGeom prst="rect">
                      <a:avLst/>
                    </a:prstGeom>
                  </pic:spPr>
                </pic:pic>
              </a:graphicData>
            </a:graphic>
          </wp:inline>
        </w:drawing>
      </w:r>
      <w:r w:rsidR="009C3C7E">
        <w:rPr>
          <w:rtl/>
        </w:rPr>
        <w:br/>
      </w:r>
    </w:p>
    <w:p w14:paraId="1C9E8C77" w14:textId="10BDAF26" w:rsidR="009C3C7E" w:rsidRDefault="009C3C7E" w:rsidP="009C3C7E">
      <w:pPr>
        <w:ind w:firstLine="0"/>
        <w:rPr>
          <w:rtl/>
        </w:rPr>
      </w:pPr>
      <w:r>
        <w:rPr>
          <w:rFonts w:hint="cs"/>
          <w:rtl/>
        </w:rPr>
        <w:t xml:space="preserve">برای کوانتیزه کردن ضرایب فیلتر باید از گزینه های سمت چپ گزینه </w:t>
      </w:r>
      <w:r>
        <w:t>Set quantization parameters</w:t>
      </w:r>
      <w:r>
        <w:rPr>
          <w:rFonts w:hint="cs"/>
          <w:rtl/>
        </w:rPr>
        <w:t xml:space="preserve"> را انتخاب کنیم</w:t>
      </w:r>
      <w:r w:rsidR="00435E3D">
        <w:rPr>
          <w:rFonts w:hint="cs"/>
          <w:rtl/>
        </w:rPr>
        <w:t xml:space="preserve"> و گزینه </w:t>
      </w:r>
      <w:r w:rsidR="00435E3D">
        <w:t>Filter arithmetic</w:t>
      </w:r>
      <w:r w:rsidR="00435E3D">
        <w:rPr>
          <w:rFonts w:hint="cs"/>
          <w:rtl/>
        </w:rPr>
        <w:t xml:space="preserve"> را بر روی </w:t>
      </w:r>
      <w:r w:rsidR="00435E3D">
        <w:t>Fixed-point</w:t>
      </w:r>
      <w:r w:rsidR="00435E3D">
        <w:rPr>
          <w:rFonts w:hint="cs"/>
          <w:rtl/>
        </w:rPr>
        <w:t xml:space="preserve"> تنظیم کنیم.</w:t>
      </w:r>
    </w:p>
    <w:p w14:paraId="519E3ED4" w14:textId="1724BB6F" w:rsidR="00EB62C5" w:rsidRDefault="00435E3D" w:rsidP="00435E3D">
      <w:pPr>
        <w:ind w:hanging="783"/>
        <w:rPr>
          <w:rtl/>
        </w:rPr>
      </w:pPr>
      <w:r>
        <w:rPr>
          <w:noProof/>
        </w:rPr>
        <w:drawing>
          <wp:inline distT="0" distB="0" distL="0" distR="0" wp14:anchorId="30B0FB52" wp14:editId="0C6697D1">
            <wp:extent cx="6822442" cy="3141785"/>
            <wp:effectExtent l="0" t="0" r="0" b="1905"/>
            <wp:docPr id="1549878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34374" cy="3147280"/>
                    </a:xfrm>
                    <a:prstGeom prst="rect">
                      <a:avLst/>
                    </a:prstGeom>
                    <a:noFill/>
                    <a:ln>
                      <a:noFill/>
                    </a:ln>
                  </pic:spPr>
                </pic:pic>
              </a:graphicData>
            </a:graphic>
          </wp:inline>
        </w:drawing>
      </w:r>
    </w:p>
    <w:p w14:paraId="2A2661AC" w14:textId="77777777" w:rsidR="00EB62C5" w:rsidRDefault="00EB62C5" w:rsidP="00EB62C5">
      <w:pPr>
        <w:rPr>
          <w:rtl/>
        </w:rPr>
      </w:pPr>
    </w:p>
    <w:p w14:paraId="5B608BDE" w14:textId="277FCF3B" w:rsidR="005C0D97" w:rsidRDefault="00435E3D" w:rsidP="000C2B59">
      <w:pPr>
        <w:rPr>
          <w:rtl/>
        </w:rPr>
      </w:pPr>
      <w:r>
        <w:rPr>
          <w:rFonts w:hint="cs"/>
          <w:rtl/>
        </w:rPr>
        <w:t>همانطور که مشاهده می شود برای کوانتیزه کردن فیلتر نیز مشابه با آنچه گفته شد، باید ورودی</w:t>
      </w:r>
      <w:r w:rsidR="00B0493F">
        <w:t xml:space="preserve"> </w:t>
      </w:r>
      <w:r>
        <w:rPr>
          <w:rFonts w:hint="cs"/>
          <w:rtl/>
        </w:rPr>
        <w:t xml:space="preserve">های اصلی (در اینجا </w:t>
      </w:r>
      <w:r>
        <w:t>Input/Output</w:t>
      </w:r>
      <w:r>
        <w:rPr>
          <w:rFonts w:hint="cs"/>
          <w:rtl/>
        </w:rPr>
        <w:t xml:space="preserve">)، ورودی های داخلی (در اینجا </w:t>
      </w:r>
      <w:r>
        <w:t>Coefficient</w:t>
      </w:r>
      <w:r>
        <w:rPr>
          <w:rFonts w:hint="cs"/>
          <w:rtl/>
        </w:rPr>
        <w:t xml:space="preserve">) و عملگرهای داخلی (در اینجا </w:t>
      </w:r>
      <w:r>
        <w:t>Filter Internals</w:t>
      </w:r>
      <w:r>
        <w:rPr>
          <w:rFonts w:hint="cs"/>
          <w:rtl/>
        </w:rPr>
        <w:t>) را کوانتیزه کنیم</w:t>
      </w:r>
      <w:r w:rsidR="002D7EA6">
        <w:rPr>
          <w:rFonts w:hint="cs"/>
          <w:rtl/>
        </w:rPr>
        <w:t>.</w:t>
      </w:r>
    </w:p>
    <w:p w14:paraId="00C02968" w14:textId="77777777" w:rsidR="00EB62C5" w:rsidRDefault="00EB62C5" w:rsidP="00EB62C5"/>
    <w:p w14:paraId="41D6ACBA" w14:textId="77777777" w:rsidR="00854272" w:rsidRDefault="00854272" w:rsidP="00EB62C5"/>
    <w:p w14:paraId="07A48649" w14:textId="77777777" w:rsidR="00854272" w:rsidRDefault="00854272" w:rsidP="00EB62C5"/>
    <w:p w14:paraId="6580FC08" w14:textId="77777777" w:rsidR="00854272" w:rsidRDefault="00854272" w:rsidP="00EB62C5"/>
    <w:p w14:paraId="78AAC309" w14:textId="650C3E94" w:rsidR="00854272" w:rsidRDefault="00854272" w:rsidP="00C26579">
      <w:pPr>
        <w:pStyle w:val="Heading2"/>
        <w:rPr>
          <w:rtl/>
        </w:rPr>
      </w:pPr>
      <w:r w:rsidRPr="00854272">
        <w:rPr>
          <w:rFonts w:hint="cs"/>
          <w:rtl/>
        </w:rPr>
        <w:lastRenderedPageBreak/>
        <w:t xml:space="preserve">تابع </w:t>
      </w:r>
      <w:r w:rsidRPr="00854272">
        <w:t>resize</w:t>
      </w:r>
      <w:r w:rsidRPr="00854272">
        <w:rPr>
          <w:rFonts w:hint="cs"/>
          <w:rtl/>
        </w:rPr>
        <w:t xml:space="preserve"> </w:t>
      </w:r>
    </w:p>
    <w:p w14:paraId="5096D770" w14:textId="6D64DAF0" w:rsidR="00854272" w:rsidRDefault="008C43B6" w:rsidP="006B65D7">
      <w:pPr>
        <w:ind w:left="-333" w:firstLine="0"/>
        <w:jc w:val="center"/>
        <w:rPr>
          <w:b/>
          <w:bCs/>
          <w:sz w:val="36"/>
          <w:szCs w:val="36"/>
          <w:rtl/>
        </w:rPr>
      </w:pPr>
      <w:r w:rsidRPr="008C43B6">
        <w:rPr>
          <w:b/>
          <w:bCs/>
          <w:noProof/>
          <w:sz w:val="36"/>
          <w:szCs w:val="36"/>
          <w:rtl/>
        </w:rPr>
        <w:drawing>
          <wp:inline distT="0" distB="0" distL="0" distR="0" wp14:anchorId="5130135C" wp14:editId="72622B8D">
            <wp:extent cx="4976446" cy="2931299"/>
            <wp:effectExtent l="0" t="0" r="0" b="2540"/>
            <wp:docPr id="210670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01216" name=""/>
                    <pic:cNvPicPr/>
                  </pic:nvPicPr>
                  <pic:blipFill>
                    <a:blip r:embed="rId61"/>
                    <a:stretch>
                      <a:fillRect/>
                    </a:stretch>
                  </pic:blipFill>
                  <pic:spPr>
                    <a:xfrm>
                      <a:off x="0" y="0"/>
                      <a:ext cx="4986574" cy="2937265"/>
                    </a:xfrm>
                    <a:prstGeom prst="rect">
                      <a:avLst/>
                    </a:prstGeom>
                  </pic:spPr>
                </pic:pic>
              </a:graphicData>
            </a:graphic>
          </wp:inline>
        </w:drawing>
      </w:r>
    </w:p>
    <w:p w14:paraId="41552EB8" w14:textId="77777777" w:rsidR="006E56E5" w:rsidRDefault="006E56E5" w:rsidP="006E56E5">
      <w:pPr>
        <w:rPr>
          <w:b/>
          <w:bCs/>
          <w:sz w:val="36"/>
          <w:szCs w:val="36"/>
        </w:rPr>
      </w:pPr>
    </w:p>
    <w:p w14:paraId="7C28090D" w14:textId="3806889B" w:rsidR="006E56E5" w:rsidRPr="006E56E5" w:rsidRDefault="006E56E5" w:rsidP="006E56E5">
      <w:pPr>
        <w:ind w:firstLine="0"/>
        <w:rPr>
          <w:sz w:val="36"/>
          <w:szCs w:val="36"/>
        </w:rPr>
      </w:pPr>
    </w:p>
    <w:p w14:paraId="1A6F26D0" w14:textId="4FA61DD1" w:rsidR="006E56E5" w:rsidRDefault="006E56E5" w:rsidP="006E56E5">
      <w:pPr>
        <w:rPr>
          <w:rtl/>
        </w:rPr>
      </w:pPr>
      <w:r w:rsidRPr="006E56E5">
        <w:rPr>
          <w:rFonts w:hint="cs"/>
          <w:rtl/>
        </w:rPr>
        <w:t xml:space="preserve">هربار که یک فایل </w:t>
      </w:r>
      <w:r w:rsidRPr="006E56E5">
        <w:t>Simulink</w:t>
      </w:r>
      <w:r w:rsidRPr="006E56E5">
        <w:rPr>
          <w:rFonts w:hint="cs"/>
          <w:rtl/>
        </w:rPr>
        <w:t xml:space="preserve"> ایجاد می کنیم، هنگام استتفاده از بلوک </w:t>
      </w:r>
      <w:r w:rsidRPr="006E56E5">
        <w:t>To Workspace</w:t>
      </w:r>
      <w:r w:rsidRPr="006E56E5">
        <w:rPr>
          <w:rFonts w:hint="cs"/>
          <w:rtl/>
        </w:rPr>
        <w:t xml:space="preserve"> جهت ارسال پارامترهای مورد نظر خود </w:t>
      </w:r>
      <w:r w:rsidR="00DB10AC">
        <w:rPr>
          <w:rFonts w:hint="cs"/>
          <w:rtl/>
        </w:rPr>
        <w:t xml:space="preserve">از محیط </w:t>
      </w:r>
      <w:r w:rsidR="00DB10AC">
        <w:t>Simulink</w:t>
      </w:r>
      <w:r w:rsidR="00DB10AC">
        <w:rPr>
          <w:rFonts w:hint="cs"/>
          <w:rtl/>
        </w:rPr>
        <w:t xml:space="preserve"> به </w:t>
      </w:r>
      <w:r w:rsidRPr="006E56E5">
        <w:rPr>
          <w:rFonts w:hint="cs"/>
          <w:rtl/>
        </w:rPr>
        <w:t xml:space="preserve">محیط </w:t>
      </w:r>
      <w:r w:rsidRPr="006E56E5">
        <w:t>Work Space</w:t>
      </w:r>
      <w:r w:rsidRPr="006E56E5">
        <w:rPr>
          <w:rFonts w:hint="cs"/>
          <w:rtl/>
        </w:rPr>
        <w:t xml:space="preserve"> برای اینکه خروجی های مورد نظر به صورت یک </w:t>
      </w:r>
      <w:r>
        <w:t>Variable</w:t>
      </w:r>
      <w:r>
        <w:rPr>
          <w:rFonts w:hint="cs"/>
          <w:rtl/>
        </w:rPr>
        <w:t xml:space="preserve"> کلی به این محیط ارسال نشوند:</w:t>
      </w:r>
    </w:p>
    <w:p w14:paraId="6C57A883" w14:textId="15A0990B" w:rsidR="006E56E5" w:rsidRDefault="006E56E5" w:rsidP="006E56E5">
      <w:pPr>
        <w:ind w:firstLine="0"/>
        <w:jc w:val="center"/>
        <w:rPr>
          <w:rtl/>
        </w:rPr>
      </w:pPr>
      <w:r w:rsidRPr="006E56E5">
        <w:rPr>
          <w:noProof/>
          <w:rtl/>
        </w:rPr>
        <w:drawing>
          <wp:inline distT="0" distB="0" distL="0" distR="0" wp14:anchorId="6414EFEA" wp14:editId="1244CE7C">
            <wp:extent cx="2408129" cy="2072820"/>
            <wp:effectExtent l="0" t="0" r="0" b="3810"/>
            <wp:docPr id="6800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04608" name=""/>
                    <pic:cNvPicPr/>
                  </pic:nvPicPr>
                  <pic:blipFill>
                    <a:blip r:embed="rId62"/>
                    <a:stretch>
                      <a:fillRect/>
                    </a:stretch>
                  </pic:blipFill>
                  <pic:spPr>
                    <a:xfrm>
                      <a:off x="0" y="0"/>
                      <a:ext cx="2408129" cy="2072820"/>
                    </a:xfrm>
                    <a:prstGeom prst="rect">
                      <a:avLst/>
                    </a:prstGeom>
                  </pic:spPr>
                </pic:pic>
              </a:graphicData>
            </a:graphic>
          </wp:inline>
        </w:drawing>
      </w:r>
    </w:p>
    <w:p w14:paraId="45EE4EBB" w14:textId="1E05AD57" w:rsidR="006E56E5" w:rsidRDefault="006E56E5" w:rsidP="006E56E5">
      <w:pPr>
        <w:jc w:val="left"/>
        <w:rPr>
          <w:rtl/>
        </w:rPr>
      </w:pPr>
      <w:r w:rsidRPr="006B65D7">
        <w:rPr>
          <w:rFonts w:hint="cs"/>
          <w:color w:val="FF0000"/>
          <w:rtl/>
        </w:rPr>
        <w:t xml:space="preserve">به </w:t>
      </w:r>
      <w:r w:rsidR="006B65D7">
        <w:rPr>
          <w:rFonts w:cs="Calibri" w:hint="cs"/>
          <w:color w:val="FF0000"/>
          <w:rtl/>
        </w:rPr>
        <w:t>"</w:t>
      </w:r>
      <w:r w:rsidRPr="006B65D7">
        <w:rPr>
          <w:color w:val="FF0000"/>
        </w:rPr>
        <w:t>out.</w:t>
      </w:r>
      <w:r w:rsidR="006B65D7">
        <w:rPr>
          <w:rFonts w:cs="Calibri" w:hint="cs"/>
          <w:color w:val="FF0000"/>
          <w:rtl/>
        </w:rPr>
        <w:t>"</w:t>
      </w:r>
      <w:r w:rsidRPr="006B65D7">
        <w:rPr>
          <w:rFonts w:hint="cs"/>
          <w:color w:val="FF0000"/>
          <w:rtl/>
        </w:rPr>
        <w:t xml:space="preserve"> قبل از نام </w:t>
      </w:r>
      <w:r w:rsidRPr="006B65D7">
        <w:rPr>
          <w:color w:val="FF0000"/>
        </w:rPr>
        <w:t>variable</w:t>
      </w:r>
      <w:r w:rsidRPr="006B65D7">
        <w:rPr>
          <w:rFonts w:hint="cs"/>
          <w:color w:val="FF0000"/>
          <w:rtl/>
        </w:rPr>
        <w:t xml:space="preserve"> مورد نظر دقت کنید.</w:t>
      </w:r>
    </w:p>
    <w:p w14:paraId="4DF89560" w14:textId="0C654787" w:rsidR="00881566" w:rsidRDefault="006E56E5" w:rsidP="00C26579">
      <w:pPr>
        <w:jc w:val="left"/>
        <w:rPr>
          <w:rtl/>
        </w:rPr>
      </w:pPr>
      <w:r>
        <w:rPr>
          <w:rFonts w:hint="cs"/>
          <w:rtl/>
        </w:rPr>
        <w:t xml:space="preserve">باید در محیط </w:t>
      </w:r>
      <w:r>
        <w:t>Simulink</w:t>
      </w:r>
      <w:r>
        <w:rPr>
          <w:rFonts w:hint="cs"/>
          <w:rtl/>
        </w:rPr>
        <w:t xml:space="preserve"> و در تب </w:t>
      </w:r>
      <w:r>
        <w:t>Modeling</w:t>
      </w:r>
      <w:r>
        <w:rPr>
          <w:rFonts w:hint="cs"/>
          <w:rtl/>
        </w:rPr>
        <w:t xml:space="preserve">، </w:t>
      </w:r>
      <w:r>
        <w:t>Model settings</w:t>
      </w:r>
      <w:r>
        <w:rPr>
          <w:rFonts w:hint="cs"/>
          <w:rtl/>
        </w:rPr>
        <w:t xml:space="preserve"> را انتخاب کنیم</w:t>
      </w:r>
      <w:r w:rsidR="00881566">
        <w:rPr>
          <w:rFonts w:hint="cs"/>
          <w:rtl/>
        </w:rPr>
        <w:t xml:space="preserve"> و سپس از لیست سمت چپ </w:t>
      </w:r>
      <w:r w:rsidR="00881566">
        <w:t>Data Import/Export</w:t>
      </w:r>
      <w:r w:rsidR="00881566">
        <w:rPr>
          <w:rFonts w:hint="cs"/>
          <w:rtl/>
        </w:rPr>
        <w:t xml:space="preserve"> را انتخاب کرده و تیک </w:t>
      </w:r>
      <w:r w:rsidR="00881566">
        <w:t>Single simulation output</w:t>
      </w:r>
      <w:r w:rsidR="00881566">
        <w:rPr>
          <w:rFonts w:hint="cs"/>
          <w:rtl/>
        </w:rPr>
        <w:t xml:space="preserve"> را برداریم.</w:t>
      </w:r>
    </w:p>
    <w:p w14:paraId="634D7D96" w14:textId="77777777" w:rsidR="006B65D7" w:rsidRDefault="006B65D7" w:rsidP="00C26579">
      <w:pPr>
        <w:jc w:val="left"/>
        <w:rPr>
          <w:rtl/>
        </w:rPr>
      </w:pPr>
    </w:p>
    <w:p w14:paraId="293EACBF" w14:textId="77777777" w:rsidR="006B65D7" w:rsidRDefault="006B65D7" w:rsidP="00C26579">
      <w:pPr>
        <w:jc w:val="left"/>
        <w:rPr>
          <w:rtl/>
        </w:rPr>
      </w:pPr>
    </w:p>
    <w:p w14:paraId="19090961" w14:textId="77777777" w:rsidR="006B65D7" w:rsidRDefault="006B65D7" w:rsidP="00C26579">
      <w:pPr>
        <w:jc w:val="left"/>
        <w:rPr>
          <w:rtl/>
        </w:rPr>
      </w:pPr>
    </w:p>
    <w:p w14:paraId="0B1F2ABB" w14:textId="77777777" w:rsidR="006B65D7" w:rsidRDefault="006B65D7" w:rsidP="00C26579">
      <w:pPr>
        <w:jc w:val="left"/>
      </w:pPr>
    </w:p>
    <w:p w14:paraId="20EA3716" w14:textId="4A82E21D" w:rsidR="005A79EA" w:rsidRDefault="005A79EA" w:rsidP="00C26579">
      <w:pPr>
        <w:pStyle w:val="Heading2"/>
        <w:rPr>
          <w:rtl/>
        </w:rPr>
      </w:pPr>
      <w:r w:rsidRPr="005A79EA">
        <w:rPr>
          <w:rFonts w:hint="cs"/>
          <w:rtl/>
        </w:rPr>
        <w:lastRenderedPageBreak/>
        <w:t xml:space="preserve">تکنیک های </w:t>
      </w:r>
      <w:r w:rsidRPr="00827040">
        <w:rPr>
          <w:rFonts w:hint="cs"/>
          <w:u w:val="single"/>
          <w:rtl/>
        </w:rPr>
        <w:t>افزایش سرعت</w:t>
      </w:r>
      <w:r w:rsidRPr="005A79EA">
        <w:rPr>
          <w:rFonts w:hint="cs"/>
          <w:rtl/>
        </w:rPr>
        <w:t xml:space="preserve"> یک مدار دیجیتال</w:t>
      </w:r>
    </w:p>
    <w:p w14:paraId="5510554D" w14:textId="7C92BFF9" w:rsidR="00BE566C" w:rsidRPr="00B21B39" w:rsidRDefault="00BE566C" w:rsidP="00BE566C">
      <w:pPr>
        <w:pStyle w:val="ListParagraph"/>
        <w:numPr>
          <w:ilvl w:val="0"/>
          <w:numId w:val="76"/>
        </w:numPr>
        <w:rPr>
          <w:b/>
          <w:bCs/>
        </w:rPr>
      </w:pPr>
      <w:r w:rsidRPr="00B21B39">
        <w:rPr>
          <w:rFonts w:hint="cs"/>
          <w:b/>
          <w:bCs/>
          <w:rtl/>
        </w:rPr>
        <w:t>تغییر در الگوریتم</w:t>
      </w:r>
    </w:p>
    <w:p w14:paraId="2EC04810" w14:textId="639A6BFD" w:rsidR="00CB2F3F" w:rsidRDefault="006B65D7" w:rsidP="00CB2F3F">
      <w:pPr>
        <w:pStyle w:val="ListParagraph"/>
        <w:ind w:left="757" w:firstLine="0"/>
      </w:pPr>
      <w:r>
        <w:rPr>
          <w:rFonts w:hint="cs"/>
          <w:rtl/>
        </w:rPr>
        <w:t xml:space="preserve">این مورد </w:t>
      </w:r>
      <w:r w:rsidR="00CB2F3F">
        <w:rPr>
          <w:rFonts w:hint="cs"/>
          <w:rtl/>
        </w:rPr>
        <w:t xml:space="preserve">توسط </w:t>
      </w:r>
      <w:r w:rsidR="001D0CD6">
        <w:rPr>
          <w:rFonts w:hint="cs"/>
          <w:rtl/>
        </w:rPr>
        <w:t>ط</w:t>
      </w:r>
      <w:r w:rsidR="00CB2F3F">
        <w:rPr>
          <w:rFonts w:hint="cs"/>
          <w:rtl/>
        </w:rPr>
        <w:t>راح سیستم یا در تعامل با طراح سیستم انجام می شود</w:t>
      </w:r>
      <w:r w:rsidR="007A4446">
        <w:rPr>
          <w:rFonts w:hint="cs"/>
          <w:rtl/>
        </w:rPr>
        <w:t>.</w:t>
      </w:r>
    </w:p>
    <w:p w14:paraId="1795C7E8" w14:textId="7761B5FE" w:rsidR="00BE566C" w:rsidRPr="00B21B39" w:rsidRDefault="00BE566C" w:rsidP="00BE566C">
      <w:pPr>
        <w:pStyle w:val="ListParagraph"/>
        <w:numPr>
          <w:ilvl w:val="0"/>
          <w:numId w:val="76"/>
        </w:numPr>
        <w:rPr>
          <w:b/>
          <w:bCs/>
        </w:rPr>
      </w:pPr>
      <w:r w:rsidRPr="00B21B39">
        <w:rPr>
          <w:rFonts w:hint="cs"/>
          <w:b/>
          <w:bCs/>
          <w:rtl/>
        </w:rPr>
        <w:t>تغییر در معماری</w:t>
      </w:r>
    </w:p>
    <w:p w14:paraId="7A69C6CE" w14:textId="564D2FA9" w:rsidR="00BE566C" w:rsidRPr="00B21B39" w:rsidRDefault="00BE566C" w:rsidP="00CB2F3F">
      <w:pPr>
        <w:pStyle w:val="ListParagraph"/>
        <w:numPr>
          <w:ilvl w:val="0"/>
          <w:numId w:val="80"/>
        </w:numPr>
        <w:rPr>
          <w:b/>
          <w:bCs/>
        </w:rPr>
      </w:pPr>
      <w:r w:rsidRPr="00B21B39">
        <w:rPr>
          <w:rFonts w:hint="cs"/>
          <w:b/>
          <w:bCs/>
          <w:rtl/>
        </w:rPr>
        <w:t>پایپ لاین</w:t>
      </w:r>
    </w:p>
    <w:p w14:paraId="2C667E86" w14:textId="67B56DBF" w:rsidR="00CB2F3F" w:rsidRDefault="00CB2F3F" w:rsidP="00CB2F3F">
      <w:pPr>
        <w:pStyle w:val="ListParagraph"/>
        <w:ind w:left="1080" w:firstLine="0"/>
      </w:pPr>
      <w:r>
        <w:rPr>
          <w:rFonts w:hint="cs"/>
          <w:rtl/>
        </w:rPr>
        <w:t>محبوب ترین و متداول ترین روش برای افزایش سرعت مدار دیجیتال</w:t>
      </w:r>
      <w:r w:rsidR="0022725A">
        <w:rPr>
          <w:rFonts w:hint="cs"/>
          <w:rtl/>
        </w:rPr>
        <w:t xml:space="preserve"> می باشد.</w:t>
      </w:r>
    </w:p>
    <w:p w14:paraId="759DE50C" w14:textId="7C50C5C0" w:rsidR="00BE566C" w:rsidRPr="00B21B39" w:rsidRDefault="00BE566C" w:rsidP="00CB2F3F">
      <w:pPr>
        <w:pStyle w:val="ListParagraph"/>
        <w:numPr>
          <w:ilvl w:val="0"/>
          <w:numId w:val="80"/>
        </w:numPr>
        <w:rPr>
          <w:b/>
          <w:bCs/>
        </w:rPr>
      </w:pPr>
      <w:r w:rsidRPr="00B21B39">
        <w:rPr>
          <w:rFonts w:hint="cs"/>
          <w:b/>
          <w:bCs/>
          <w:rtl/>
        </w:rPr>
        <w:t>موازی سازی</w:t>
      </w:r>
    </w:p>
    <w:p w14:paraId="7FA072CF" w14:textId="4065EDD1" w:rsidR="0026291C" w:rsidRDefault="0026291C" w:rsidP="0026291C">
      <w:pPr>
        <w:pStyle w:val="ListParagraph"/>
        <w:ind w:left="1080" w:firstLine="0"/>
      </w:pPr>
      <w:r>
        <w:rPr>
          <w:rFonts w:hint="cs"/>
          <w:rtl/>
        </w:rPr>
        <w:t xml:space="preserve">استفاده از این روش باعث افزایش منابع مصرفی می شود. مثلا فرض کنیم فیلتری داریم که با کلاک </w:t>
      </w:r>
      <w:r>
        <w:t>50Mhz</w:t>
      </w:r>
      <w:r>
        <w:rPr>
          <w:rFonts w:hint="cs"/>
          <w:rtl/>
        </w:rPr>
        <w:t xml:space="preserve"> کار می کند ولی ما نیاز داریم که از این فیلتر با سرعت </w:t>
      </w:r>
      <w:r>
        <w:t>100Mhz</w:t>
      </w:r>
      <w:r>
        <w:rPr>
          <w:rFonts w:hint="cs"/>
          <w:rtl/>
        </w:rPr>
        <w:t xml:space="preserve"> استفاده کنیم، لذا دو عدد از این فیلتر را در طرح خود استفاده می کنیم. </w:t>
      </w:r>
    </w:p>
    <w:p w14:paraId="66324C78" w14:textId="6E1FDD74" w:rsidR="00BE566C" w:rsidRDefault="00BE566C" w:rsidP="00BE566C">
      <w:pPr>
        <w:pStyle w:val="ListParagraph"/>
        <w:numPr>
          <w:ilvl w:val="0"/>
          <w:numId w:val="76"/>
        </w:numPr>
        <w:rPr>
          <w:b/>
          <w:bCs/>
        </w:rPr>
      </w:pPr>
      <w:r w:rsidRPr="00B21B39">
        <w:rPr>
          <w:rFonts w:hint="cs"/>
          <w:b/>
          <w:bCs/>
          <w:rtl/>
        </w:rPr>
        <w:t>تکنیک های کد نویسی</w:t>
      </w:r>
    </w:p>
    <w:p w14:paraId="63F5FA8A" w14:textId="2F7AE2BB" w:rsidR="00B21B39" w:rsidRDefault="00B05CCC" w:rsidP="00503CC8">
      <w:pPr>
        <w:ind w:firstLine="720"/>
        <w:rPr>
          <w:rtl/>
        </w:rPr>
      </w:pPr>
      <w:r>
        <w:rPr>
          <w:rFonts w:hint="cs"/>
          <w:rtl/>
        </w:rPr>
        <w:t>استفاده از این روش نسبت به روش های بالا تاثیر بسیار کمتری بر روی سرعت مدار دارد</w:t>
      </w:r>
      <w:r w:rsidR="00FD7195">
        <w:rPr>
          <w:rFonts w:hint="cs"/>
          <w:rtl/>
        </w:rPr>
        <w:t>.</w:t>
      </w:r>
    </w:p>
    <w:p w14:paraId="27CDC99A" w14:textId="77777777" w:rsidR="00B21B39" w:rsidRDefault="00B21B39" w:rsidP="00B21B39">
      <w:pPr>
        <w:rPr>
          <w:b/>
          <w:bCs/>
        </w:rPr>
      </w:pPr>
    </w:p>
    <w:p w14:paraId="6B446A4A" w14:textId="77777777" w:rsidR="00E57269" w:rsidRDefault="00E57269" w:rsidP="00B21B39">
      <w:pPr>
        <w:rPr>
          <w:b/>
          <w:bCs/>
        </w:rPr>
      </w:pPr>
    </w:p>
    <w:p w14:paraId="561FBF27" w14:textId="77777777" w:rsidR="00E57269" w:rsidRDefault="00E57269" w:rsidP="00B21B39">
      <w:pPr>
        <w:rPr>
          <w:b/>
          <w:bCs/>
        </w:rPr>
      </w:pPr>
    </w:p>
    <w:p w14:paraId="0B8887BB" w14:textId="4C5CBF3F" w:rsidR="00D03DF5" w:rsidRDefault="00D03DF5" w:rsidP="00C26579">
      <w:pPr>
        <w:pStyle w:val="Heading3"/>
      </w:pPr>
      <w:r>
        <w:rPr>
          <w:rFonts w:hint="cs"/>
          <w:rtl/>
        </w:rPr>
        <w:t xml:space="preserve">تکنیک </w:t>
      </w:r>
      <w:r>
        <w:t>Pipeline</w:t>
      </w:r>
    </w:p>
    <w:p w14:paraId="49F9BF74" w14:textId="51E4D92A" w:rsidR="00E57269" w:rsidRDefault="008938AC" w:rsidP="00B21B39">
      <w:pPr>
        <w:rPr>
          <w:rtl/>
        </w:rPr>
      </w:pPr>
      <w:r>
        <w:rPr>
          <w:b/>
          <w:bCs/>
        </w:rPr>
        <w:t>Latency</w:t>
      </w:r>
      <w:r>
        <w:rPr>
          <w:rFonts w:hint="cs"/>
          <w:b/>
          <w:bCs/>
          <w:rtl/>
        </w:rPr>
        <w:t xml:space="preserve">: </w:t>
      </w:r>
      <w:r w:rsidRPr="008938AC">
        <w:rPr>
          <w:rFonts w:hint="cs"/>
          <w:rtl/>
        </w:rPr>
        <w:t>اگر یک ورودی خاص به یک سیستم را در نظر بگیریم، مدت زمانی که طول می کشد تا آن ورودی توسط سیستم پرداز</w:t>
      </w:r>
      <w:r>
        <w:rPr>
          <w:rFonts w:hint="cs"/>
          <w:rtl/>
        </w:rPr>
        <w:t>ش</w:t>
      </w:r>
      <w:r w:rsidRPr="008938AC">
        <w:rPr>
          <w:rFonts w:hint="cs"/>
          <w:rtl/>
        </w:rPr>
        <w:t xml:space="preserve"> شده و در خروجی تحویل داده شود برابر با </w:t>
      </w:r>
      <w:r w:rsidRPr="008938AC">
        <w:t>Latency</w:t>
      </w:r>
      <w:r w:rsidRPr="008938AC">
        <w:rPr>
          <w:rFonts w:hint="cs"/>
          <w:rtl/>
        </w:rPr>
        <w:t xml:space="preserve"> می باشد</w:t>
      </w:r>
      <w:r>
        <w:rPr>
          <w:rFonts w:hint="cs"/>
          <w:rtl/>
        </w:rPr>
        <w:t>.</w:t>
      </w:r>
    </w:p>
    <w:p w14:paraId="72BC47DA" w14:textId="50E12643" w:rsidR="008938AC" w:rsidRDefault="00FE7C3C" w:rsidP="00B21B39">
      <w:pPr>
        <w:rPr>
          <w:b/>
          <w:bCs/>
          <w:rtl/>
        </w:rPr>
      </w:pPr>
      <w:r w:rsidRPr="00B358B0">
        <w:rPr>
          <w:b/>
          <w:bCs/>
        </w:rPr>
        <w:t>Throughput</w:t>
      </w:r>
      <w:r w:rsidRPr="00B358B0">
        <w:rPr>
          <w:rFonts w:hint="cs"/>
          <w:b/>
          <w:bCs/>
          <w:rtl/>
        </w:rPr>
        <w:t xml:space="preserve"> یا همان </w:t>
      </w:r>
      <w:r w:rsidRPr="00B358B0">
        <w:rPr>
          <w:b/>
          <w:bCs/>
        </w:rPr>
        <w:t>clock</w:t>
      </w:r>
      <w:r w:rsidRPr="00B358B0">
        <w:rPr>
          <w:rFonts w:hint="cs"/>
          <w:b/>
          <w:bCs/>
          <w:rtl/>
        </w:rPr>
        <w:t xml:space="preserve"> یا سرعت مدار</w:t>
      </w:r>
      <w:r>
        <w:rPr>
          <w:rFonts w:hint="cs"/>
          <w:rtl/>
        </w:rPr>
        <w:t>: تعداد ورودی هایی که می توان در واحد زمان به یک سیستم داد و خروجی مورد نظر را تحویل گرفت.</w:t>
      </w:r>
    </w:p>
    <w:p w14:paraId="4BBFD1A7" w14:textId="709B3566" w:rsidR="00021F08" w:rsidRDefault="00B358B0" w:rsidP="00E57269">
      <w:pPr>
        <w:rPr>
          <w:color w:val="FF0000"/>
          <w:rtl/>
        </w:rPr>
      </w:pPr>
      <w:r>
        <w:rPr>
          <w:rFonts w:hint="cs"/>
          <w:color w:val="FF0000"/>
          <w:rtl/>
        </w:rPr>
        <w:t xml:space="preserve">به عنوان مثال </w:t>
      </w:r>
      <w:r w:rsidR="00E57269" w:rsidRPr="00BB07B9">
        <w:rPr>
          <w:rFonts w:hint="cs"/>
          <w:color w:val="FF0000"/>
          <w:rtl/>
        </w:rPr>
        <w:t xml:space="preserve">در یک کارخانه دوچرخه سازی، </w:t>
      </w:r>
      <w:r w:rsidR="00BB07B9" w:rsidRPr="00BB07B9">
        <w:rPr>
          <w:rFonts w:hint="cs"/>
          <w:color w:val="FF0000"/>
          <w:rtl/>
        </w:rPr>
        <w:t xml:space="preserve">یک شاسی دوچرخه بر روی تسمه نقاله که با سرعت مشخصی حرکت می کند قرار می گیرد و این تسمه نقاله در مسیر خط تولید از </w:t>
      </w:r>
      <w:r w:rsidR="00BB07B9">
        <w:rPr>
          <w:rFonts w:hint="cs"/>
          <w:color w:val="FF0000"/>
          <w:rtl/>
        </w:rPr>
        <w:t>4</w:t>
      </w:r>
      <w:r w:rsidR="00BB07B9" w:rsidRPr="00BB07B9">
        <w:rPr>
          <w:rFonts w:hint="cs"/>
          <w:color w:val="FF0000"/>
          <w:rtl/>
        </w:rPr>
        <w:t xml:space="preserve"> بخش عبور می کند.</w:t>
      </w:r>
    </w:p>
    <w:p w14:paraId="6CA796B8" w14:textId="18DADE12" w:rsidR="00E57269" w:rsidRDefault="00BB07B9" w:rsidP="00E57269">
      <w:pPr>
        <w:rPr>
          <w:rtl/>
        </w:rPr>
      </w:pPr>
      <w:r w:rsidRPr="00BB07B9">
        <w:rPr>
          <w:rFonts w:hint="cs"/>
          <w:rtl/>
        </w:rPr>
        <w:t xml:space="preserve">فرض کنیم </w:t>
      </w:r>
      <w:r>
        <w:rPr>
          <w:rFonts w:hint="cs"/>
          <w:rtl/>
        </w:rPr>
        <w:t xml:space="preserve">که هر کدام از این بخش ها </w:t>
      </w:r>
      <w:r w:rsidR="00E57269">
        <w:rPr>
          <w:rFonts w:hint="cs"/>
          <w:rtl/>
        </w:rPr>
        <w:t xml:space="preserve"> </w:t>
      </w:r>
      <w:r>
        <w:rPr>
          <w:rFonts w:hint="cs"/>
          <w:rtl/>
        </w:rPr>
        <w:t>برای انجام کار مخصوص به خود به 1 ساعت زمان نیاز دارند.</w:t>
      </w:r>
    </w:p>
    <w:p w14:paraId="00334D37" w14:textId="3CFCFDB7" w:rsidR="00D03DF5" w:rsidRPr="00B21B39" w:rsidRDefault="00D03DF5" w:rsidP="00B21B39">
      <w:pPr>
        <w:rPr>
          <w:b/>
          <w:bCs/>
        </w:rPr>
      </w:pPr>
      <w:r w:rsidRPr="00D03DF5">
        <w:rPr>
          <w:b/>
          <w:bCs/>
          <w:noProof/>
          <w:rtl/>
        </w:rPr>
        <w:drawing>
          <wp:inline distT="0" distB="0" distL="0" distR="0" wp14:anchorId="509E214F" wp14:editId="02459CA5">
            <wp:extent cx="5732145" cy="1884680"/>
            <wp:effectExtent l="0" t="0" r="1905" b="1270"/>
            <wp:docPr id="142598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87499" name=""/>
                    <pic:cNvPicPr/>
                  </pic:nvPicPr>
                  <pic:blipFill>
                    <a:blip r:embed="rId63"/>
                    <a:stretch>
                      <a:fillRect/>
                    </a:stretch>
                  </pic:blipFill>
                  <pic:spPr>
                    <a:xfrm>
                      <a:off x="0" y="0"/>
                      <a:ext cx="5732145" cy="1884680"/>
                    </a:xfrm>
                    <a:prstGeom prst="rect">
                      <a:avLst/>
                    </a:prstGeom>
                  </pic:spPr>
                </pic:pic>
              </a:graphicData>
            </a:graphic>
          </wp:inline>
        </w:drawing>
      </w:r>
    </w:p>
    <w:p w14:paraId="4D11FEE3" w14:textId="77777777" w:rsidR="00E57269" w:rsidRDefault="00E57269" w:rsidP="00E57269">
      <w:pPr>
        <w:rPr>
          <w:rtl/>
        </w:rPr>
      </w:pPr>
    </w:p>
    <w:p w14:paraId="4E6E3157" w14:textId="10B2F2FA" w:rsidR="00BE566C" w:rsidRDefault="00E57269" w:rsidP="00E57269">
      <w:pPr>
        <w:rPr>
          <w:rtl/>
        </w:rPr>
      </w:pPr>
      <w:r>
        <w:rPr>
          <w:rFonts w:hint="cs"/>
          <w:rtl/>
        </w:rPr>
        <w:lastRenderedPageBreak/>
        <w:t xml:space="preserve">اگر تمامی این </w:t>
      </w:r>
      <w:r w:rsidR="00021F08">
        <w:rPr>
          <w:rFonts w:hint="cs"/>
          <w:rtl/>
        </w:rPr>
        <w:t>بخش ها</w:t>
      </w:r>
      <w:r>
        <w:rPr>
          <w:rFonts w:hint="cs"/>
          <w:rtl/>
        </w:rPr>
        <w:t xml:space="preserve"> توسط یک کارگر </w:t>
      </w:r>
      <w:r w:rsidR="00021F08">
        <w:rPr>
          <w:rFonts w:hint="cs"/>
          <w:rtl/>
        </w:rPr>
        <w:t>کنترل</w:t>
      </w:r>
      <w:r>
        <w:rPr>
          <w:rFonts w:hint="cs"/>
          <w:rtl/>
        </w:rPr>
        <w:t xml:space="preserve"> شو</w:t>
      </w:r>
      <w:r w:rsidR="00021F08">
        <w:rPr>
          <w:rFonts w:hint="cs"/>
          <w:rtl/>
        </w:rPr>
        <w:t>ن</w:t>
      </w:r>
      <w:r>
        <w:rPr>
          <w:rFonts w:hint="cs"/>
          <w:rtl/>
        </w:rPr>
        <w:t xml:space="preserve">د، </w:t>
      </w:r>
      <w:r w:rsidR="002817AC">
        <w:rPr>
          <w:rFonts w:hint="cs"/>
          <w:rtl/>
        </w:rPr>
        <w:t xml:space="preserve">از زمان ورودی شاسی دوچرخه تا </w:t>
      </w:r>
      <w:r w:rsidR="00021F08">
        <w:rPr>
          <w:rFonts w:hint="cs"/>
          <w:rtl/>
        </w:rPr>
        <w:t>تبدیل آن به یک دوچرخه کامل</w:t>
      </w:r>
      <w:r w:rsidR="001F7B72">
        <w:rPr>
          <w:rFonts w:hint="cs"/>
          <w:rtl/>
        </w:rPr>
        <w:t xml:space="preserve"> به</w:t>
      </w:r>
      <w:r w:rsidR="002817AC">
        <w:rPr>
          <w:rFonts w:hint="cs"/>
          <w:rtl/>
        </w:rPr>
        <w:t xml:space="preserve"> </w:t>
      </w:r>
      <w:r>
        <w:rPr>
          <w:rFonts w:hint="cs"/>
          <w:rtl/>
        </w:rPr>
        <w:t xml:space="preserve">4 ساعت زمان </w:t>
      </w:r>
      <w:r w:rsidR="001F7B72">
        <w:rPr>
          <w:rFonts w:hint="cs"/>
          <w:rtl/>
        </w:rPr>
        <w:t>نیاز خواهد بود</w:t>
      </w:r>
      <w:r>
        <w:rPr>
          <w:rFonts w:hint="cs"/>
          <w:rtl/>
        </w:rPr>
        <w:t xml:space="preserve"> (</w:t>
      </w:r>
      <w:r>
        <w:t>Latency = 4</w:t>
      </w:r>
      <w:r>
        <w:rPr>
          <w:rFonts w:hint="cs"/>
          <w:rtl/>
        </w:rPr>
        <w:t>)</w:t>
      </w:r>
      <w:r w:rsidR="00BA540D">
        <w:rPr>
          <w:rFonts w:hint="cs"/>
          <w:rtl/>
        </w:rPr>
        <w:t xml:space="preserve">و طبیعتا </w:t>
      </w:r>
      <w:r>
        <w:rPr>
          <w:rFonts w:hint="cs"/>
          <w:rtl/>
        </w:rPr>
        <w:t>در هر چهار ساعت یک دوچرخه ساخته می شود (</w:t>
      </w:r>
      <w:proofErr w:type="spellStart"/>
      <w:r>
        <w:t>Thoughput</w:t>
      </w:r>
      <w:proofErr w:type="spellEnd"/>
      <w:r>
        <w:t xml:space="preserve"> = 1/4</w:t>
      </w:r>
      <w:r>
        <w:rPr>
          <w:rFonts w:hint="cs"/>
          <w:rtl/>
        </w:rPr>
        <w:t>)</w:t>
      </w:r>
      <w:r w:rsidR="00BA540D">
        <w:rPr>
          <w:rFonts w:hint="cs"/>
          <w:rtl/>
        </w:rPr>
        <w:t>.</w:t>
      </w:r>
      <w:r w:rsidR="009860DE">
        <w:rPr>
          <w:rFonts w:hint="cs"/>
          <w:rtl/>
        </w:rPr>
        <w:t xml:space="preserve"> </w:t>
      </w:r>
      <w:r w:rsidR="009860DE" w:rsidRPr="003511BC">
        <w:rPr>
          <w:rFonts w:hint="cs"/>
          <w:color w:val="FF0000"/>
          <w:rtl/>
        </w:rPr>
        <w:t xml:space="preserve">واحد زمان در این مثال برابر با 1ساعت فرض شده است. </w:t>
      </w:r>
    </w:p>
    <w:p w14:paraId="7614E676" w14:textId="0C8D4589" w:rsidR="00E57269" w:rsidRDefault="005910A0" w:rsidP="00E57269">
      <w:pPr>
        <w:rPr>
          <w:rtl/>
        </w:rPr>
      </w:pPr>
      <w:r>
        <w:rPr>
          <w:rFonts w:hint="cs"/>
          <w:rtl/>
        </w:rPr>
        <w:t>این بار فرض کنیم که</w:t>
      </w:r>
      <w:r w:rsidR="00E57269">
        <w:rPr>
          <w:rFonts w:hint="cs"/>
          <w:rtl/>
        </w:rPr>
        <w:t xml:space="preserve"> </w:t>
      </w:r>
      <w:r w:rsidR="00BA540D">
        <w:rPr>
          <w:rFonts w:hint="cs"/>
          <w:rtl/>
        </w:rPr>
        <w:t>در هر کدام از این بخش ها 1 کارگر مستقر شده است که کنترل آن بخش را در اختیار گرفته است.</w:t>
      </w:r>
      <w:r w:rsidR="00E57269">
        <w:rPr>
          <w:rFonts w:hint="cs"/>
          <w:rtl/>
        </w:rPr>
        <w:t xml:space="preserve"> </w:t>
      </w:r>
      <w:r>
        <w:rPr>
          <w:rFonts w:hint="cs"/>
          <w:rtl/>
        </w:rPr>
        <w:t>در این حالت نیز از زمان ورودی شاسی دوچرخه تا</w:t>
      </w:r>
      <w:r w:rsidR="00BA540D">
        <w:rPr>
          <w:rFonts w:hint="cs"/>
          <w:rtl/>
        </w:rPr>
        <w:t xml:space="preserve"> تبدیل آن به یک دوچرخه کامل </w:t>
      </w:r>
      <w:r>
        <w:rPr>
          <w:rFonts w:hint="cs"/>
          <w:rtl/>
        </w:rPr>
        <w:t xml:space="preserve">باز هم </w:t>
      </w:r>
      <w:r w:rsidR="00BA540D">
        <w:rPr>
          <w:rFonts w:hint="cs"/>
          <w:rtl/>
        </w:rPr>
        <w:t xml:space="preserve">به </w:t>
      </w:r>
      <w:r>
        <w:rPr>
          <w:rFonts w:hint="cs"/>
          <w:rtl/>
        </w:rPr>
        <w:t xml:space="preserve">4 ساعت زمان </w:t>
      </w:r>
      <w:r w:rsidR="00BA540D">
        <w:rPr>
          <w:rFonts w:hint="cs"/>
          <w:rtl/>
        </w:rPr>
        <w:t>نیاز می باشد</w:t>
      </w:r>
      <w:r w:rsidR="00E57269">
        <w:rPr>
          <w:rFonts w:hint="cs"/>
          <w:rtl/>
        </w:rPr>
        <w:t xml:space="preserve"> (</w:t>
      </w:r>
      <w:r w:rsidR="00E57269">
        <w:t>Latency = 4</w:t>
      </w:r>
      <w:r w:rsidR="00E57269">
        <w:rPr>
          <w:rFonts w:hint="cs"/>
          <w:rtl/>
        </w:rPr>
        <w:t xml:space="preserve">). اما در </w:t>
      </w:r>
      <w:r w:rsidR="00BA540D">
        <w:rPr>
          <w:rFonts w:hint="cs"/>
          <w:rtl/>
        </w:rPr>
        <w:t xml:space="preserve">انتهای خط تولید در </w:t>
      </w:r>
      <w:r w:rsidR="00E57269">
        <w:rPr>
          <w:rFonts w:hint="cs"/>
          <w:rtl/>
        </w:rPr>
        <w:t>هر یک ساعت یک دوچرخه ساخته می شود (</w:t>
      </w:r>
      <w:proofErr w:type="spellStart"/>
      <w:r w:rsidR="00E57269">
        <w:t>Thoughput</w:t>
      </w:r>
      <w:proofErr w:type="spellEnd"/>
      <w:r w:rsidR="00E57269">
        <w:t>= 1</w:t>
      </w:r>
      <w:r w:rsidR="00E57269">
        <w:rPr>
          <w:rFonts w:hint="cs"/>
          <w:rtl/>
        </w:rPr>
        <w:t>)</w:t>
      </w:r>
    </w:p>
    <w:p w14:paraId="3E0B84C0" w14:textId="5622E230" w:rsidR="00E57269" w:rsidRDefault="00005FD3" w:rsidP="00005FD3">
      <w:pPr>
        <w:rPr>
          <w:b/>
          <w:bCs/>
          <w:sz w:val="36"/>
          <w:szCs w:val="36"/>
          <w:rtl/>
        </w:rPr>
      </w:pPr>
      <w:r w:rsidRPr="00005FD3">
        <w:rPr>
          <w:b/>
          <w:bCs/>
          <w:noProof/>
          <w:sz w:val="36"/>
          <w:szCs w:val="36"/>
          <w:rtl/>
        </w:rPr>
        <w:drawing>
          <wp:inline distT="0" distB="0" distL="0" distR="0" wp14:anchorId="134C1F49" wp14:editId="669B0124">
            <wp:extent cx="5732145" cy="1811655"/>
            <wp:effectExtent l="0" t="0" r="1905" b="0"/>
            <wp:docPr id="141207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0499" name=""/>
                    <pic:cNvPicPr/>
                  </pic:nvPicPr>
                  <pic:blipFill>
                    <a:blip r:embed="rId64"/>
                    <a:stretch>
                      <a:fillRect/>
                    </a:stretch>
                  </pic:blipFill>
                  <pic:spPr>
                    <a:xfrm>
                      <a:off x="0" y="0"/>
                      <a:ext cx="5732145" cy="1811655"/>
                    </a:xfrm>
                    <a:prstGeom prst="rect">
                      <a:avLst/>
                    </a:prstGeom>
                  </pic:spPr>
                </pic:pic>
              </a:graphicData>
            </a:graphic>
          </wp:inline>
        </w:drawing>
      </w:r>
    </w:p>
    <w:p w14:paraId="2A2D9085" w14:textId="1C1BE19A" w:rsidR="000E4705" w:rsidRPr="000E4705" w:rsidRDefault="000E4705" w:rsidP="000E4705">
      <w:pPr>
        <w:ind w:firstLine="0"/>
        <w:rPr>
          <w:color w:val="FF0000"/>
          <w:rtl/>
        </w:rPr>
      </w:pPr>
      <w:r w:rsidRPr="000E4705">
        <w:rPr>
          <w:rFonts w:hint="cs"/>
          <w:color w:val="FF0000"/>
          <w:rtl/>
        </w:rPr>
        <w:t xml:space="preserve">در این حالت با وجود اینکه </w:t>
      </w:r>
      <w:r w:rsidRPr="000E4705">
        <w:rPr>
          <w:color w:val="FF0000"/>
        </w:rPr>
        <w:t>Latency</w:t>
      </w:r>
      <w:r w:rsidRPr="000E4705">
        <w:rPr>
          <w:rFonts w:hint="cs"/>
          <w:color w:val="FF0000"/>
          <w:rtl/>
        </w:rPr>
        <w:t xml:space="preserve"> ثابت ماند ولی سرعت یا </w:t>
      </w:r>
      <w:r w:rsidRPr="000E4705">
        <w:rPr>
          <w:color w:val="FF0000"/>
        </w:rPr>
        <w:t>throughput</w:t>
      </w:r>
      <w:r w:rsidRPr="000E4705">
        <w:rPr>
          <w:rFonts w:hint="cs"/>
          <w:color w:val="FF0000"/>
          <w:rtl/>
        </w:rPr>
        <w:t xml:space="preserve"> چهار برابر شد</w:t>
      </w:r>
      <w:r>
        <w:rPr>
          <w:rFonts w:hint="cs"/>
          <w:color w:val="FF0000"/>
          <w:rtl/>
        </w:rPr>
        <w:t>.</w:t>
      </w:r>
    </w:p>
    <w:p w14:paraId="4313EBA3" w14:textId="77777777" w:rsidR="00BB07B9" w:rsidRDefault="00BB07B9" w:rsidP="00005FD3">
      <w:pPr>
        <w:rPr>
          <w:rtl/>
        </w:rPr>
      </w:pPr>
    </w:p>
    <w:p w14:paraId="2B021373" w14:textId="76F62380" w:rsidR="00005FD3" w:rsidRDefault="00005FD3" w:rsidP="00005FD3">
      <w:pPr>
        <w:rPr>
          <w:rtl/>
        </w:rPr>
      </w:pPr>
      <w:r>
        <w:rPr>
          <w:rFonts w:hint="cs"/>
          <w:rtl/>
        </w:rPr>
        <w:t xml:space="preserve">حال فرض کنیم یکی از این </w:t>
      </w:r>
      <w:r w:rsidR="00BA540D">
        <w:rPr>
          <w:rFonts w:hint="cs"/>
          <w:rtl/>
        </w:rPr>
        <w:t>بخش ها</w:t>
      </w:r>
      <w:r>
        <w:rPr>
          <w:rFonts w:hint="cs"/>
          <w:rtl/>
        </w:rPr>
        <w:t xml:space="preserve"> به جای 1 ساعت به 2 ساعت زمان برای انجام </w:t>
      </w:r>
      <w:r w:rsidR="00BA540D">
        <w:rPr>
          <w:rFonts w:hint="cs"/>
          <w:rtl/>
        </w:rPr>
        <w:t>دادن کار خود</w:t>
      </w:r>
      <w:r>
        <w:rPr>
          <w:rFonts w:hint="cs"/>
          <w:rtl/>
        </w:rPr>
        <w:t xml:space="preserve"> نیاز داشته باشد یا بگوییم یکی از این کارگرها به جای 1 ساعت </w:t>
      </w:r>
      <w:r w:rsidR="00BA540D">
        <w:rPr>
          <w:rFonts w:hint="cs"/>
          <w:rtl/>
        </w:rPr>
        <w:t xml:space="preserve">به دلیل نا آشنایی با بخش خود می تواند </w:t>
      </w:r>
      <w:r>
        <w:rPr>
          <w:rFonts w:hint="cs"/>
          <w:rtl/>
        </w:rPr>
        <w:t xml:space="preserve">کار خود را در 2 ساعت انجام </w:t>
      </w:r>
      <w:r w:rsidR="00BA540D">
        <w:rPr>
          <w:rFonts w:hint="cs"/>
          <w:rtl/>
        </w:rPr>
        <w:t>ده</w:t>
      </w:r>
      <w:r>
        <w:rPr>
          <w:rFonts w:hint="cs"/>
          <w:rtl/>
        </w:rPr>
        <w:t xml:space="preserve">د. در این صورت </w:t>
      </w:r>
      <w:r>
        <w:t>Latency</w:t>
      </w:r>
      <w:r>
        <w:rPr>
          <w:rFonts w:hint="cs"/>
          <w:rtl/>
        </w:rPr>
        <w:t xml:space="preserve"> و </w:t>
      </w:r>
      <w:r>
        <w:t>Throughput</w:t>
      </w:r>
      <w:r>
        <w:rPr>
          <w:rFonts w:hint="cs"/>
          <w:rtl/>
        </w:rPr>
        <w:t xml:space="preserve"> این سیستم به چه شکل است؟</w:t>
      </w:r>
    </w:p>
    <w:p w14:paraId="0EA8CAA5" w14:textId="76866D93" w:rsidR="00005FD3" w:rsidRDefault="00005FD3" w:rsidP="00005FD3">
      <w:pPr>
        <w:rPr>
          <w:rtl/>
        </w:rPr>
      </w:pPr>
      <w:r w:rsidRPr="00005FD3">
        <w:rPr>
          <w:noProof/>
          <w:rtl/>
        </w:rPr>
        <w:drawing>
          <wp:inline distT="0" distB="0" distL="0" distR="0" wp14:anchorId="1E26A507" wp14:editId="3F060D6B">
            <wp:extent cx="5732145" cy="1821180"/>
            <wp:effectExtent l="0" t="0" r="1905" b="7620"/>
            <wp:docPr id="41277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6317" name=""/>
                    <pic:cNvPicPr/>
                  </pic:nvPicPr>
                  <pic:blipFill>
                    <a:blip r:embed="rId65"/>
                    <a:stretch>
                      <a:fillRect/>
                    </a:stretch>
                  </pic:blipFill>
                  <pic:spPr>
                    <a:xfrm>
                      <a:off x="0" y="0"/>
                      <a:ext cx="5732145" cy="1821180"/>
                    </a:xfrm>
                    <a:prstGeom prst="rect">
                      <a:avLst/>
                    </a:prstGeom>
                  </pic:spPr>
                </pic:pic>
              </a:graphicData>
            </a:graphic>
          </wp:inline>
        </w:drawing>
      </w:r>
    </w:p>
    <w:p w14:paraId="5BE321AC" w14:textId="2C0331E0" w:rsidR="00005FD3" w:rsidRDefault="00005FD3" w:rsidP="00005FD3">
      <w:pPr>
        <w:rPr>
          <w:rtl/>
        </w:rPr>
      </w:pPr>
      <w:r>
        <w:rPr>
          <w:rFonts w:hint="cs"/>
          <w:rtl/>
        </w:rPr>
        <w:t xml:space="preserve">جواب </w:t>
      </w:r>
      <w:r>
        <w:t>Latency = 8 hour</w:t>
      </w:r>
      <w:r>
        <w:rPr>
          <w:rFonts w:hint="cs"/>
          <w:rtl/>
        </w:rPr>
        <w:t xml:space="preserve"> و </w:t>
      </w:r>
      <w:r>
        <w:t>Throughput = 1/2</w:t>
      </w:r>
      <w:r>
        <w:rPr>
          <w:rFonts w:hint="cs"/>
          <w:rtl/>
        </w:rPr>
        <w:t xml:space="preserve"> </w:t>
      </w:r>
    </w:p>
    <w:p w14:paraId="36073A4C" w14:textId="0697D142" w:rsidR="00005FD3" w:rsidRDefault="00005FD3" w:rsidP="00046C56">
      <w:pPr>
        <w:rPr>
          <w:rtl/>
        </w:rPr>
      </w:pPr>
      <w:r>
        <w:rPr>
          <w:rFonts w:hint="cs"/>
          <w:rtl/>
        </w:rPr>
        <w:t xml:space="preserve">اما چرا؟. این مورد می تواند کمی گمراه کننده باشد چرا که تغییر عمده ای نسبت به حالت قبل انجام نشده است! وقتی انجام یکی از این مراحل به 2 ساعت زمان نیاز </w:t>
      </w:r>
      <w:r w:rsidR="005362D5">
        <w:rPr>
          <w:rFonts w:hint="cs"/>
          <w:rtl/>
        </w:rPr>
        <w:t>دارد.</w:t>
      </w:r>
      <w:r>
        <w:rPr>
          <w:rFonts w:hint="cs"/>
          <w:rtl/>
        </w:rPr>
        <w:t xml:space="preserve"> </w:t>
      </w:r>
      <w:r w:rsidR="005362D5">
        <w:rPr>
          <w:rFonts w:hint="cs"/>
          <w:rtl/>
        </w:rPr>
        <w:t>جواب این است که باید سرعت حرکت تسمه نقاله به گونه ای کاهش یابد که کارگر مورد نظر بتواند در بخش خود کار مربوط به خود را به اتمام برساند. لذا در این مثال سرعت تسمه نقاله باید نصف شود.</w:t>
      </w:r>
      <w:r w:rsidR="00046C56">
        <w:rPr>
          <w:rFonts w:hint="cs"/>
          <w:rtl/>
        </w:rPr>
        <w:t xml:space="preserve"> پس در انتهای خط تولید ما در هر دوساعت یک دوچرخه را </w:t>
      </w:r>
      <w:r w:rsidR="00046C56">
        <w:rPr>
          <w:rFonts w:hint="cs"/>
          <w:rtl/>
        </w:rPr>
        <w:lastRenderedPageBreak/>
        <w:t>تحویل می گیریم (</w:t>
      </w:r>
      <w:r w:rsidR="00046C56">
        <w:t>Throughput=1/2</w:t>
      </w:r>
      <w:r w:rsidR="00046C56">
        <w:rPr>
          <w:rFonts w:hint="cs"/>
          <w:rtl/>
        </w:rPr>
        <w:t xml:space="preserve">) و در صورت قرار دادن شاسی یک دوچرخه بر روی خط تولید تا لحظه تبدیل آن به یک دوچرخه کامل 8 ساعت زمان خواهد برد و این یعنی </w:t>
      </w:r>
      <w:r w:rsidR="00046C56">
        <w:t>Latency = 8 hour</w:t>
      </w:r>
      <w:r w:rsidR="00046C56">
        <w:rPr>
          <w:rFonts w:hint="cs"/>
          <w:rtl/>
        </w:rPr>
        <w:t>.</w:t>
      </w:r>
    </w:p>
    <w:p w14:paraId="7E3BB7E0" w14:textId="44A04A4B" w:rsidR="00046C56" w:rsidRDefault="00046C56" w:rsidP="00046C56">
      <w:pPr>
        <w:rPr>
          <w:color w:val="FF0000"/>
        </w:rPr>
      </w:pPr>
      <w:r w:rsidRPr="00302D4B">
        <w:rPr>
          <w:rFonts w:hint="cs"/>
          <w:color w:val="FF0000"/>
          <w:rtl/>
        </w:rPr>
        <w:t xml:space="preserve">در </w:t>
      </w:r>
      <w:r w:rsidRPr="00302D4B">
        <w:rPr>
          <w:color w:val="FF0000"/>
        </w:rPr>
        <w:t>FPGA</w:t>
      </w:r>
      <w:r w:rsidRPr="00302D4B">
        <w:rPr>
          <w:rFonts w:hint="cs"/>
          <w:color w:val="FF0000"/>
          <w:rtl/>
        </w:rPr>
        <w:t xml:space="preserve"> نیز در تمام مدار پیاده شده، این بدترین مسیر است که </w:t>
      </w:r>
      <w:r w:rsidR="003511BC">
        <w:rPr>
          <w:rFonts w:hint="cs"/>
          <w:color w:val="FF0000"/>
          <w:rtl/>
        </w:rPr>
        <w:t xml:space="preserve">تعیین کننده </w:t>
      </w:r>
      <w:r w:rsidRPr="00302D4B">
        <w:rPr>
          <w:rFonts w:hint="cs"/>
          <w:color w:val="FF0000"/>
          <w:rtl/>
        </w:rPr>
        <w:t xml:space="preserve">سرعت </w:t>
      </w:r>
      <w:r w:rsidRPr="00302D4B">
        <w:rPr>
          <w:color w:val="FF0000"/>
        </w:rPr>
        <w:t>Clock</w:t>
      </w:r>
      <w:r w:rsidRPr="00302D4B">
        <w:rPr>
          <w:rFonts w:hint="cs"/>
          <w:color w:val="FF0000"/>
          <w:rtl/>
        </w:rPr>
        <w:t xml:space="preserve"> سیستم می </w:t>
      </w:r>
      <w:r w:rsidR="003511BC">
        <w:rPr>
          <w:rFonts w:hint="cs"/>
          <w:color w:val="FF0000"/>
          <w:rtl/>
        </w:rPr>
        <w:t>باشد</w:t>
      </w:r>
      <w:r w:rsidRPr="00302D4B">
        <w:rPr>
          <w:rFonts w:hint="cs"/>
          <w:color w:val="FF0000"/>
          <w:rtl/>
        </w:rPr>
        <w:t>.</w:t>
      </w:r>
      <w:r w:rsidR="00442ED6" w:rsidRPr="00302D4B">
        <w:rPr>
          <w:rFonts w:hint="cs"/>
          <w:color w:val="FF0000"/>
          <w:rtl/>
        </w:rPr>
        <w:t xml:space="preserve"> به صورت کلی </w:t>
      </w:r>
      <w:r w:rsidR="00442ED6" w:rsidRPr="00302D4B">
        <w:rPr>
          <w:color w:val="FF0000"/>
        </w:rPr>
        <w:t>Pipeline</w:t>
      </w:r>
      <w:r w:rsidR="00442ED6" w:rsidRPr="00302D4B">
        <w:rPr>
          <w:rFonts w:hint="cs"/>
          <w:color w:val="FF0000"/>
          <w:rtl/>
        </w:rPr>
        <w:t xml:space="preserve"> کردن مدار قطعا باعث افزایش سرعت </w:t>
      </w:r>
      <w:r w:rsidR="00442ED6" w:rsidRPr="00302D4B">
        <w:rPr>
          <w:color w:val="FF0000"/>
        </w:rPr>
        <w:t>Clock</w:t>
      </w:r>
      <w:r w:rsidR="00442ED6" w:rsidRPr="00302D4B">
        <w:rPr>
          <w:rFonts w:hint="cs"/>
          <w:color w:val="FF0000"/>
          <w:rtl/>
        </w:rPr>
        <w:t xml:space="preserve"> مدار می شود ولی در مورد </w:t>
      </w:r>
      <w:r w:rsidR="00442ED6" w:rsidRPr="00302D4B">
        <w:rPr>
          <w:color w:val="FF0000"/>
        </w:rPr>
        <w:t>Latency</w:t>
      </w:r>
      <w:r w:rsidR="00442ED6" w:rsidRPr="00302D4B">
        <w:rPr>
          <w:rFonts w:hint="cs"/>
          <w:color w:val="FF0000"/>
          <w:rtl/>
        </w:rPr>
        <w:t xml:space="preserve"> دو حالت می تواند پیش بیاید. یا </w:t>
      </w:r>
      <w:r w:rsidR="00442ED6" w:rsidRPr="00302D4B">
        <w:rPr>
          <w:color w:val="FF0000"/>
        </w:rPr>
        <w:t>Latency</w:t>
      </w:r>
      <w:r w:rsidR="00442ED6" w:rsidRPr="00302D4B">
        <w:rPr>
          <w:rFonts w:hint="cs"/>
          <w:color w:val="FF0000"/>
          <w:rtl/>
        </w:rPr>
        <w:t xml:space="preserve"> تغییر نمی کند (مانند مثال دوم) یا بدتر می شود (مانند مثال سوم)</w:t>
      </w:r>
      <w:r w:rsidR="00C064A7">
        <w:rPr>
          <w:rFonts w:hint="cs"/>
          <w:color w:val="FF0000"/>
          <w:rtl/>
        </w:rPr>
        <w:t xml:space="preserve"> که این مورد بستگی به </w:t>
      </w:r>
      <w:r w:rsidR="00530E59">
        <w:rPr>
          <w:rFonts w:hint="cs"/>
          <w:color w:val="FF0000"/>
          <w:rtl/>
        </w:rPr>
        <w:t>ب</w:t>
      </w:r>
      <w:r w:rsidR="00302D4B">
        <w:rPr>
          <w:rFonts w:hint="cs"/>
          <w:color w:val="FF0000"/>
          <w:rtl/>
        </w:rPr>
        <w:t xml:space="preserve">دترین مسیر بین دو المان در طراحی </w:t>
      </w:r>
      <w:r w:rsidR="00217F77">
        <w:rPr>
          <w:rFonts w:hint="cs"/>
          <w:color w:val="FF0000"/>
          <w:rtl/>
        </w:rPr>
        <w:t>ما دارد</w:t>
      </w:r>
      <w:r w:rsidR="00302D4B">
        <w:rPr>
          <w:rFonts w:hint="cs"/>
          <w:color w:val="FF0000"/>
          <w:rtl/>
        </w:rPr>
        <w:t>.</w:t>
      </w:r>
    </w:p>
    <w:p w14:paraId="3D2C8AD6" w14:textId="77777777" w:rsidR="00EA64CC" w:rsidRDefault="00EA64CC" w:rsidP="00046C56">
      <w:pPr>
        <w:rPr>
          <w:color w:val="FF0000"/>
          <w:rtl/>
        </w:rPr>
      </w:pPr>
    </w:p>
    <w:p w14:paraId="5721025A" w14:textId="6208EFB2" w:rsidR="003942B5" w:rsidRDefault="0035348A" w:rsidP="00046C56">
      <w:pPr>
        <w:rPr>
          <w:color w:val="FF0000"/>
          <w:rtl/>
        </w:rPr>
      </w:pPr>
      <w:r>
        <w:rPr>
          <w:rFonts w:hint="cs"/>
          <w:color w:val="FF0000"/>
          <w:rtl/>
        </w:rPr>
        <w:t xml:space="preserve">در </w:t>
      </w:r>
      <w:r w:rsidR="007F1E07">
        <w:rPr>
          <w:rFonts w:hint="cs"/>
          <w:color w:val="FF0000"/>
          <w:rtl/>
        </w:rPr>
        <w:t xml:space="preserve">هر مدار دیجیتالی مثلا فیلتر نمی توان بیگدار به آب زد و شروع به </w:t>
      </w:r>
      <w:r w:rsidR="007F1E07">
        <w:rPr>
          <w:color w:val="FF0000"/>
        </w:rPr>
        <w:t>Pipeline</w:t>
      </w:r>
      <w:r w:rsidR="007F1E07">
        <w:rPr>
          <w:rFonts w:hint="cs"/>
          <w:color w:val="FF0000"/>
          <w:rtl/>
        </w:rPr>
        <w:t xml:space="preserve"> کردن کرد. بلکه باید این کار </w:t>
      </w:r>
      <w:r w:rsidR="0004430F">
        <w:rPr>
          <w:rFonts w:hint="cs"/>
          <w:color w:val="FF0000"/>
          <w:rtl/>
        </w:rPr>
        <w:t>ب</w:t>
      </w:r>
      <w:r w:rsidR="007F1E07">
        <w:rPr>
          <w:rFonts w:hint="cs"/>
          <w:color w:val="FF0000"/>
          <w:rtl/>
        </w:rPr>
        <w:t>ه درستی و اصولی انجام شود.</w:t>
      </w:r>
    </w:p>
    <w:p w14:paraId="5C85AAC9" w14:textId="1F9CDE3D" w:rsidR="007F1E07" w:rsidRDefault="007F1E07" w:rsidP="007F1E07">
      <w:pPr>
        <w:rPr>
          <w:rtl/>
        </w:rPr>
      </w:pPr>
      <w:r>
        <w:rPr>
          <w:rFonts w:hint="cs"/>
          <w:rtl/>
        </w:rPr>
        <w:t xml:space="preserve">به عنوان مثال فیلتر </w:t>
      </w:r>
      <w:r>
        <w:t>FIR</w:t>
      </w:r>
      <w:r w:rsidR="0062236A">
        <w:t>-</w:t>
      </w:r>
      <w:r>
        <w:t>Direct Form</w:t>
      </w:r>
      <w:r>
        <w:rPr>
          <w:rFonts w:hint="cs"/>
          <w:rtl/>
        </w:rPr>
        <w:t xml:space="preserve"> زیر را در نظر بگیرید:</w:t>
      </w:r>
    </w:p>
    <w:p w14:paraId="755A1446" w14:textId="6D68E7BD" w:rsidR="007F1E07" w:rsidRDefault="007F1E07" w:rsidP="000A31E8">
      <w:pPr>
        <w:ind w:firstLine="27"/>
        <w:jc w:val="center"/>
        <w:rPr>
          <w:color w:val="FF0000"/>
          <w:rtl/>
        </w:rPr>
      </w:pPr>
      <w:r w:rsidRPr="007F1E07">
        <w:rPr>
          <w:noProof/>
          <w:color w:val="FF0000"/>
          <w:rtl/>
        </w:rPr>
        <w:drawing>
          <wp:inline distT="0" distB="0" distL="0" distR="0" wp14:anchorId="6C8F2E46" wp14:editId="4BEF33EE">
            <wp:extent cx="4846740" cy="2072820"/>
            <wp:effectExtent l="0" t="0" r="0" b="3810"/>
            <wp:docPr id="197050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08940" name=""/>
                    <pic:cNvPicPr/>
                  </pic:nvPicPr>
                  <pic:blipFill>
                    <a:blip r:embed="rId66"/>
                    <a:stretch>
                      <a:fillRect/>
                    </a:stretch>
                  </pic:blipFill>
                  <pic:spPr>
                    <a:xfrm>
                      <a:off x="0" y="0"/>
                      <a:ext cx="4846740" cy="2072820"/>
                    </a:xfrm>
                    <a:prstGeom prst="rect">
                      <a:avLst/>
                    </a:prstGeom>
                  </pic:spPr>
                </pic:pic>
              </a:graphicData>
            </a:graphic>
          </wp:inline>
        </w:drawing>
      </w:r>
    </w:p>
    <w:p w14:paraId="4CD99DBE" w14:textId="77777777" w:rsidR="00F937E9" w:rsidRPr="00302D4B" w:rsidRDefault="00F937E9" w:rsidP="00F937E9">
      <w:pPr>
        <w:rPr>
          <w:rtl/>
        </w:rPr>
      </w:pPr>
      <w:r>
        <w:rPr>
          <w:rFonts w:hint="cs"/>
          <w:rtl/>
        </w:rPr>
        <w:t>می دانیم که تابع انتقالی آن به شکل زیر است:</w:t>
      </w:r>
    </w:p>
    <w:p w14:paraId="3491C865" w14:textId="3C41F48E" w:rsidR="00B12D41" w:rsidRDefault="00F937E9" w:rsidP="00A91C7A">
      <w:pPr>
        <w:rPr>
          <w:rtl/>
        </w:rPr>
      </w:pPr>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2E4EE51C" w14:textId="207D1245" w:rsidR="000F20E2" w:rsidRDefault="000F20E2" w:rsidP="00A91C7A">
      <w:pPr>
        <w:rPr>
          <w:rtl/>
        </w:rPr>
      </w:pPr>
      <w:r>
        <w:rPr>
          <w:rFonts w:hint="cs"/>
          <w:rtl/>
        </w:rPr>
        <w:t>اگر با خود بگوییم که در خروجی ضرب کننده ها یک رجیستر قرار میدهم تا عملیات ضرب و جمع را به دو عملیات تبدیل کنم چه اتفاقی رخ می دهد؟</w:t>
      </w:r>
      <w:r w:rsidR="00F937E9">
        <w:rPr>
          <w:rFonts w:hint="cs"/>
          <w:rtl/>
        </w:rPr>
        <w:t xml:space="preserve"> این کار را در خروجی ضریب </w:t>
      </w:r>
      <w:r w:rsidR="00F937E9">
        <w:t>b2</w:t>
      </w:r>
      <w:r w:rsidR="00F937E9">
        <w:rPr>
          <w:rFonts w:hint="cs"/>
          <w:rtl/>
        </w:rPr>
        <w:t xml:space="preserve"> انجام می دهیم.</w:t>
      </w:r>
    </w:p>
    <w:p w14:paraId="27F5870B" w14:textId="21BC1793" w:rsidR="000F20E2" w:rsidRDefault="00F937E9" w:rsidP="00F937E9">
      <w:pPr>
        <w:jc w:val="center"/>
        <w:rPr>
          <w:rtl/>
        </w:rPr>
      </w:pPr>
      <w:r>
        <w:rPr>
          <w:noProof/>
        </w:rPr>
        <w:drawing>
          <wp:inline distT="0" distB="0" distL="0" distR="0" wp14:anchorId="3E5975D4" wp14:editId="18128BD4">
            <wp:extent cx="4216400" cy="1849200"/>
            <wp:effectExtent l="0" t="0" r="0" b="0"/>
            <wp:docPr id="1588260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1825" cy="1851579"/>
                    </a:xfrm>
                    <a:prstGeom prst="rect">
                      <a:avLst/>
                    </a:prstGeom>
                    <a:noFill/>
                    <a:ln>
                      <a:noFill/>
                    </a:ln>
                  </pic:spPr>
                </pic:pic>
              </a:graphicData>
            </a:graphic>
          </wp:inline>
        </w:drawing>
      </w:r>
    </w:p>
    <w:p w14:paraId="13EB5D0F" w14:textId="77777777" w:rsidR="00F937E9" w:rsidRDefault="00F937E9" w:rsidP="00A91C7A">
      <w:pPr>
        <w:rPr>
          <w:rtl/>
        </w:rPr>
      </w:pPr>
    </w:p>
    <w:p w14:paraId="71C8A739" w14:textId="0CF23B62" w:rsidR="00F937E9" w:rsidRDefault="00F937E9" w:rsidP="00A91C7A">
      <w:pPr>
        <w:rPr>
          <w:rtl/>
        </w:rPr>
      </w:pPr>
      <w:r>
        <w:rPr>
          <w:rFonts w:hint="cs"/>
          <w:rtl/>
        </w:rPr>
        <w:t>با انجام این کار تابع انتقال این فیلتر به صورت کلی تغییر می کند و دیگر این فیلتر کار نمی کند!</w:t>
      </w:r>
    </w:p>
    <w:p w14:paraId="574E4BC4" w14:textId="0E709BA0" w:rsidR="00F937E9" w:rsidRDefault="00F937E9" w:rsidP="00F937E9">
      <w:pPr>
        <w:rPr>
          <w:rtl/>
        </w:rPr>
      </w:pPr>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m:t>
          </m:r>
          <m:r>
            <w:rPr>
              <w:rFonts w:ascii="Cambria Math" w:hAnsi="Cambria Math"/>
              <w:color w:val="FF0000"/>
            </w:rPr>
            <m:t>X</m:t>
          </m:r>
          <m:d>
            <m:dPr>
              <m:begChr m:val="["/>
              <m:endChr m:val="]"/>
              <m:ctrlPr>
                <w:rPr>
                  <w:rFonts w:ascii="Cambria Math" w:hAnsi="Cambria Math"/>
                  <w:i/>
                  <w:color w:val="FF0000"/>
                </w:rPr>
              </m:ctrlPr>
            </m:dPr>
            <m:e>
              <m:r>
                <w:rPr>
                  <w:rFonts w:ascii="Cambria Math" w:hAnsi="Cambria Math"/>
                  <w:color w:val="FF0000"/>
                </w:rPr>
                <m:t>n-3</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0C2E9B84" w14:textId="2B747471" w:rsidR="00F937E9" w:rsidRDefault="002C1149" w:rsidP="00A91C7A">
      <w:pPr>
        <w:rPr>
          <w:rtl/>
        </w:rPr>
      </w:pPr>
      <w:r>
        <w:rPr>
          <w:rFonts w:hint="cs"/>
          <w:rtl/>
        </w:rPr>
        <w:lastRenderedPageBreak/>
        <w:t>در واقع با این کار عملا فرمول این فیلتر را تغییر داده ایم.</w:t>
      </w:r>
    </w:p>
    <w:p w14:paraId="5074343D" w14:textId="77777777" w:rsidR="001A6A22" w:rsidRDefault="00C75587" w:rsidP="00A91C7A">
      <w:pPr>
        <w:rPr>
          <w:rtl/>
        </w:rPr>
      </w:pPr>
      <w:r>
        <w:rPr>
          <w:rFonts w:hint="cs"/>
          <w:rtl/>
        </w:rPr>
        <w:t xml:space="preserve">برای جلوگیری از پیش آمدن این خطا در هنگام </w:t>
      </w:r>
      <w:r>
        <w:t>Pipeline</w:t>
      </w:r>
      <w:r>
        <w:rPr>
          <w:rFonts w:hint="cs"/>
          <w:rtl/>
        </w:rPr>
        <w:t xml:space="preserve"> کردن، از راه حل </w:t>
      </w:r>
      <w:proofErr w:type="spellStart"/>
      <w:r w:rsidR="007D0F68">
        <w:t>Cutset</w:t>
      </w:r>
      <w:proofErr w:type="spellEnd"/>
      <w:r w:rsidR="007D0F68">
        <w:rPr>
          <w:rFonts w:hint="cs"/>
          <w:rtl/>
        </w:rPr>
        <w:t xml:space="preserve"> (</w:t>
      </w:r>
      <w:r>
        <w:rPr>
          <w:rFonts w:hint="cs"/>
          <w:rtl/>
        </w:rPr>
        <w:t>کات ست</w:t>
      </w:r>
      <w:r w:rsidR="007D0F68">
        <w:rPr>
          <w:rFonts w:hint="cs"/>
          <w:rtl/>
        </w:rPr>
        <w:t>)</w:t>
      </w:r>
      <w:r>
        <w:rPr>
          <w:rFonts w:hint="cs"/>
          <w:rtl/>
        </w:rPr>
        <w:t xml:space="preserve"> استفاده می کنیم.</w:t>
      </w:r>
      <w:r w:rsidR="00251D59">
        <w:rPr>
          <w:rFonts w:hint="cs"/>
          <w:rtl/>
        </w:rPr>
        <w:t xml:space="preserve"> </w:t>
      </w:r>
    </w:p>
    <w:p w14:paraId="36487430" w14:textId="562B2696" w:rsidR="001419C1" w:rsidRPr="001A6A22" w:rsidRDefault="00251D59" w:rsidP="00A91C7A">
      <w:pPr>
        <w:rPr>
          <w:color w:val="FF0000"/>
          <w:rtl/>
        </w:rPr>
      </w:pPr>
      <w:r w:rsidRPr="001A6A22">
        <w:rPr>
          <w:rFonts w:hint="cs"/>
          <w:color w:val="FF0000"/>
          <w:rtl/>
        </w:rPr>
        <w:t xml:space="preserve">برای استفاده از </w:t>
      </w:r>
      <w:proofErr w:type="spellStart"/>
      <w:r w:rsidRPr="001A6A22">
        <w:rPr>
          <w:color w:val="FF0000"/>
        </w:rPr>
        <w:t>Cutset</w:t>
      </w:r>
      <w:proofErr w:type="spellEnd"/>
      <w:r w:rsidRPr="001A6A22">
        <w:rPr>
          <w:rFonts w:hint="cs"/>
          <w:color w:val="FF0000"/>
          <w:rtl/>
        </w:rPr>
        <w:t xml:space="preserve"> جهت </w:t>
      </w:r>
      <w:r w:rsidRPr="001A6A22">
        <w:rPr>
          <w:color w:val="FF0000"/>
        </w:rPr>
        <w:t>Pipeline</w:t>
      </w:r>
      <w:r w:rsidRPr="001A6A22">
        <w:rPr>
          <w:rFonts w:hint="cs"/>
          <w:color w:val="FF0000"/>
          <w:rtl/>
        </w:rPr>
        <w:t xml:space="preserve"> باید دو شرط برقرار باشد:</w:t>
      </w:r>
    </w:p>
    <w:p w14:paraId="174F88D4" w14:textId="41F2CB3E" w:rsidR="00251D59" w:rsidRPr="001A6A22" w:rsidRDefault="00251D59" w:rsidP="00251D59">
      <w:pPr>
        <w:pStyle w:val="ListParagraph"/>
        <w:numPr>
          <w:ilvl w:val="0"/>
          <w:numId w:val="76"/>
        </w:numPr>
        <w:rPr>
          <w:color w:val="FF0000"/>
        </w:rPr>
      </w:pPr>
      <w:r w:rsidRPr="001A6A22">
        <w:rPr>
          <w:rFonts w:hint="cs"/>
          <w:color w:val="FF0000"/>
          <w:rtl/>
        </w:rPr>
        <w:t xml:space="preserve">این </w:t>
      </w:r>
      <w:proofErr w:type="spellStart"/>
      <w:r w:rsidRPr="001A6A22">
        <w:rPr>
          <w:color w:val="FF0000"/>
        </w:rPr>
        <w:t>Cutset</w:t>
      </w:r>
      <w:proofErr w:type="spellEnd"/>
      <w:r w:rsidRPr="001A6A22">
        <w:rPr>
          <w:rFonts w:hint="cs"/>
          <w:color w:val="FF0000"/>
          <w:rtl/>
        </w:rPr>
        <w:t xml:space="preserve"> باید </w:t>
      </w:r>
      <w:r w:rsidRPr="001A6A22">
        <w:rPr>
          <w:color w:val="FF0000"/>
        </w:rPr>
        <w:t>Signal Flow Graph</w:t>
      </w:r>
      <w:r w:rsidRPr="001A6A22">
        <w:rPr>
          <w:rFonts w:hint="cs"/>
          <w:color w:val="FF0000"/>
          <w:rtl/>
        </w:rPr>
        <w:t xml:space="preserve"> را به دو قسمت کاملا مجزا تبدیل کند</w:t>
      </w:r>
    </w:p>
    <w:p w14:paraId="367FF74C" w14:textId="7CE71335" w:rsidR="00251D59" w:rsidRDefault="00251D59" w:rsidP="00251D59">
      <w:pPr>
        <w:pStyle w:val="ListParagraph"/>
        <w:numPr>
          <w:ilvl w:val="0"/>
          <w:numId w:val="76"/>
        </w:numPr>
        <w:rPr>
          <w:color w:val="FF0000"/>
        </w:rPr>
      </w:pPr>
      <w:r w:rsidRPr="001A6A22">
        <w:rPr>
          <w:rFonts w:hint="cs"/>
          <w:color w:val="FF0000"/>
          <w:rtl/>
        </w:rPr>
        <w:t xml:space="preserve">تمام خطوطی از </w:t>
      </w:r>
      <w:r w:rsidRPr="001A6A22">
        <w:rPr>
          <w:color w:val="FF0000"/>
        </w:rPr>
        <w:t>Signal Flow Graph</w:t>
      </w:r>
      <w:r w:rsidRPr="001A6A22">
        <w:rPr>
          <w:rFonts w:hint="cs"/>
          <w:color w:val="FF0000"/>
          <w:rtl/>
        </w:rPr>
        <w:t xml:space="preserve"> که </w:t>
      </w:r>
      <w:proofErr w:type="spellStart"/>
      <w:r w:rsidRPr="001A6A22">
        <w:rPr>
          <w:color w:val="FF0000"/>
        </w:rPr>
        <w:t>Cutset</w:t>
      </w:r>
      <w:proofErr w:type="spellEnd"/>
      <w:r w:rsidRPr="001A6A22">
        <w:rPr>
          <w:rFonts w:hint="cs"/>
          <w:color w:val="FF0000"/>
          <w:rtl/>
        </w:rPr>
        <w:t xml:space="preserve"> آنها را قطع می کند، همگی یا به </w:t>
      </w:r>
      <w:proofErr w:type="spellStart"/>
      <w:r w:rsidRPr="001A6A22">
        <w:rPr>
          <w:color w:val="FF0000"/>
        </w:rPr>
        <w:t>Cutset</w:t>
      </w:r>
      <w:proofErr w:type="spellEnd"/>
      <w:r w:rsidRPr="001A6A22">
        <w:rPr>
          <w:rFonts w:hint="cs"/>
          <w:color w:val="FF0000"/>
          <w:rtl/>
        </w:rPr>
        <w:t xml:space="preserve"> وارد و یا از آن خارج شوند.</w:t>
      </w:r>
    </w:p>
    <w:p w14:paraId="2DD2689D" w14:textId="387EEE38" w:rsidR="001A6A22" w:rsidRDefault="009A2DA0" w:rsidP="009A2DA0">
      <w:pPr>
        <w:rPr>
          <w:rtl/>
        </w:rPr>
      </w:pPr>
      <w:r>
        <w:rPr>
          <w:rFonts w:hint="cs"/>
          <w:rtl/>
        </w:rPr>
        <w:t>اگر دو شرط بالا برقرار باشد</w:t>
      </w:r>
      <w:r w:rsidR="00A622FF">
        <w:rPr>
          <w:rFonts w:hint="cs"/>
          <w:rtl/>
        </w:rPr>
        <w:t>، می توان</w:t>
      </w:r>
      <w:r>
        <w:rPr>
          <w:rFonts w:hint="cs"/>
          <w:rtl/>
        </w:rPr>
        <w:t xml:space="preserve"> در تمام محل های تقاطع </w:t>
      </w:r>
      <w:proofErr w:type="spellStart"/>
      <w:r>
        <w:t>Cutset</w:t>
      </w:r>
      <w:proofErr w:type="spellEnd"/>
      <w:r>
        <w:rPr>
          <w:rFonts w:hint="cs"/>
          <w:rtl/>
        </w:rPr>
        <w:t xml:space="preserve"> و </w:t>
      </w:r>
      <w:r>
        <w:t>Signal Flow Graph</w:t>
      </w:r>
      <w:r>
        <w:rPr>
          <w:rFonts w:hint="cs"/>
          <w:rtl/>
        </w:rPr>
        <w:t xml:space="preserve"> یک بلوک </w:t>
      </w:r>
      <w:r>
        <w:t>Z</w:t>
      </w:r>
      <w:r>
        <w:rPr>
          <w:vertAlign w:val="superscript"/>
        </w:rPr>
        <w:t>-1</w:t>
      </w:r>
      <w:r>
        <w:rPr>
          <w:rFonts w:hint="cs"/>
          <w:rtl/>
        </w:rPr>
        <w:t xml:space="preserve"> قرار د</w:t>
      </w:r>
      <w:r w:rsidR="00E43A31">
        <w:rPr>
          <w:rFonts w:hint="cs"/>
          <w:rtl/>
        </w:rPr>
        <w:t>اد</w:t>
      </w:r>
      <w:r w:rsidR="00A622FF">
        <w:rPr>
          <w:rFonts w:hint="cs"/>
          <w:rtl/>
        </w:rPr>
        <w:t xml:space="preserve"> و</w:t>
      </w:r>
      <w:r>
        <w:rPr>
          <w:rFonts w:hint="cs"/>
          <w:rtl/>
        </w:rPr>
        <w:t xml:space="preserve"> مطم</w:t>
      </w:r>
      <w:r w:rsidR="00A622FF">
        <w:rPr>
          <w:rFonts w:hint="cs"/>
          <w:rtl/>
        </w:rPr>
        <w:t>ئ</w:t>
      </w:r>
      <w:r>
        <w:rPr>
          <w:rFonts w:hint="cs"/>
          <w:rtl/>
        </w:rPr>
        <w:t>ن ب</w:t>
      </w:r>
      <w:r w:rsidR="00E43A31">
        <w:rPr>
          <w:rFonts w:hint="cs"/>
          <w:rtl/>
        </w:rPr>
        <w:t>ود</w:t>
      </w:r>
      <w:r>
        <w:rPr>
          <w:rFonts w:hint="cs"/>
          <w:rtl/>
        </w:rPr>
        <w:t xml:space="preserve"> که فرمول فیلتر به هم </w:t>
      </w:r>
      <w:r w:rsidR="004B2371">
        <w:rPr>
          <w:rFonts w:hint="cs"/>
          <w:rtl/>
        </w:rPr>
        <w:t>نریخته</w:t>
      </w:r>
      <w:r>
        <w:rPr>
          <w:rFonts w:hint="cs"/>
          <w:rtl/>
        </w:rPr>
        <w:t xml:space="preserve"> و </w:t>
      </w:r>
      <w:r>
        <w:t>Pipeline</w:t>
      </w:r>
      <w:r>
        <w:rPr>
          <w:rFonts w:hint="cs"/>
          <w:rtl/>
        </w:rPr>
        <w:t xml:space="preserve"> به صورت صحیح انجام </w:t>
      </w:r>
      <w:r w:rsidR="004B2371">
        <w:rPr>
          <w:rFonts w:hint="cs"/>
          <w:rtl/>
        </w:rPr>
        <w:t>شده است</w:t>
      </w:r>
      <w:r>
        <w:rPr>
          <w:rFonts w:hint="cs"/>
          <w:rtl/>
        </w:rPr>
        <w:t>.</w:t>
      </w:r>
    </w:p>
    <w:p w14:paraId="782BF902" w14:textId="6390B4AE" w:rsidR="009A2DA0" w:rsidRDefault="00B25F10" w:rsidP="009A2DA0">
      <w:r>
        <w:rPr>
          <w:rFonts w:hint="cs"/>
          <w:rtl/>
        </w:rPr>
        <w:t xml:space="preserve">در نمودار </w:t>
      </w:r>
      <w:r>
        <w:t>Signal Flow Graph</w:t>
      </w:r>
      <w:r>
        <w:rPr>
          <w:rFonts w:hint="cs"/>
          <w:rtl/>
        </w:rPr>
        <w:t xml:space="preserve"> مربوط به فیلتر </w:t>
      </w:r>
      <w:r>
        <w:t xml:space="preserve">FIR </w:t>
      </w:r>
      <w:proofErr w:type="spellStart"/>
      <w:r>
        <w:t>Directform</w:t>
      </w:r>
      <w:proofErr w:type="spellEnd"/>
      <w:r>
        <w:rPr>
          <w:rFonts w:hint="cs"/>
          <w:rtl/>
        </w:rPr>
        <w:t xml:space="preserve">، </w:t>
      </w:r>
      <w:proofErr w:type="spellStart"/>
      <w:r>
        <w:t>Cutset</w:t>
      </w:r>
      <w:proofErr w:type="spellEnd"/>
      <w:r>
        <w:rPr>
          <w:rFonts w:hint="cs"/>
          <w:rtl/>
        </w:rPr>
        <w:t>ی که شرایط بالا را داشته باشد به شکل زیر خواهد بود.</w:t>
      </w:r>
    </w:p>
    <w:p w14:paraId="1F08B719" w14:textId="20B2410C" w:rsidR="00450617" w:rsidRPr="009A2DA0" w:rsidRDefault="00450617" w:rsidP="00450617">
      <w:pPr>
        <w:jc w:val="center"/>
      </w:pPr>
      <w:r w:rsidRPr="00450617">
        <w:rPr>
          <w:noProof/>
          <w:rtl/>
        </w:rPr>
        <w:drawing>
          <wp:inline distT="0" distB="0" distL="0" distR="0" wp14:anchorId="71763782" wp14:editId="08176CA4">
            <wp:extent cx="3915508" cy="1640841"/>
            <wp:effectExtent l="0" t="0" r="8890" b="0"/>
            <wp:docPr id="141301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14627" name=""/>
                    <pic:cNvPicPr/>
                  </pic:nvPicPr>
                  <pic:blipFill>
                    <a:blip r:embed="rId68"/>
                    <a:stretch>
                      <a:fillRect/>
                    </a:stretch>
                  </pic:blipFill>
                  <pic:spPr>
                    <a:xfrm>
                      <a:off x="0" y="0"/>
                      <a:ext cx="3924281" cy="1644518"/>
                    </a:xfrm>
                    <a:prstGeom prst="rect">
                      <a:avLst/>
                    </a:prstGeom>
                  </pic:spPr>
                </pic:pic>
              </a:graphicData>
            </a:graphic>
          </wp:inline>
        </w:drawing>
      </w:r>
    </w:p>
    <w:p w14:paraId="04408578" w14:textId="77777777" w:rsidR="00C75587" w:rsidRDefault="00C75587" w:rsidP="00A91C7A"/>
    <w:p w14:paraId="593F6AC2" w14:textId="394E49C4" w:rsidR="006B32F2" w:rsidRDefault="006B32F2" w:rsidP="00A91C7A">
      <w:pPr>
        <w:rPr>
          <w:rtl/>
        </w:rPr>
      </w:pPr>
      <w:r>
        <w:t>Signal Flow Graph</w:t>
      </w:r>
      <w:r>
        <w:rPr>
          <w:rFonts w:hint="cs"/>
          <w:rtl/>
        </w:rPr>
        <w:t xml:space="preserve"> حاصل به شکل زیر خواهد بود:</w:t>
      </w:r>
    </w:p>
    <w:p w14:paraId="20E575A8" w14:textId="3DE839A9" w:rsidR="006B32F2" w:rsidRDefault="006B32F2" w:rsidP="006B32F2">
      <w:pPr>
        <w:jc w:val="center"/>
        <w:rPr>
          <w:rtl/>
        </w:rPr>
      </w:pPr>
      <w:r w:rsidRPr="006B32F2">
        <w:rPr>
          <w:noProof/>
          <w:rtl/>
        </w:rPr>
        <w:drawing>
          <wp:inline distT="0" distB="0" distL="0" distR="0" wp14:anchorId="10F8E010" wp14:editId="5DBCD8B7">
            <wp:extent cx="3545275" cy="1871589"/>
            <wp:effectExtent l="0" t="0" r="0" b="0"/>
            <wp:docPr id="17388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8512" name=""/>
                    <pic:cNvPicPr/>
                  </pic:nvPicPr>
                  <pic:blipFill>
                    <a:blip r:embed="rId69"/>
                    <a:stretch>
                      <a:fillRect/>
                    </a:stretch>
                  </pic:blipFill>
                  <pic:spPr>
                    <a:xfrm>
                      <a:off x="0" y="0"/>
                      <a:ext cx="3555566" cy="1877022"/>
                    </a:xfrm>
                    <a:prstGeom prst="rect">
                      <a:avLst/>
                    </a:prstGeom>
                  </pic:spPr>
                </pic:pic>
              </a:graphicData>
            </a:graphic>
          </wp:inline>
        </w:drawing>
      </w:r>
    </w:p>
    <w:p w14:paraId="287A929C" w14:textId="77777777" w:rsidR="000532EE" w:rsidRDefault="000532EE" w:rsidP="000532EE">
      <w:pPr>
        <w:jc w:val="left"/>
        <w:rPr>
          <w:rtl/>
        </w:rPr>
      </w:pPr>
    </w:p>
    <w:p w14:paraId="0BC3E913" w14:textId="0BDBFFC3" w:rsidR="000532EE" w:rsidRDefault="000532EE" w:rsidP="000532EE">
      <w:pPr>
        <w:jc w:val="left"/>
        <w:rPr>
          <w:rtl/>
        </w:rPr>
      </w:pPr>
      <w:r>
        <w:rPr>
          <w:rFonts w:hint="cs"/>
          <w:rtl/>
        </w:rPr>
        <w:t xml:space="preserve">اما باز هم امکان استفاده از </w:t>
      </w:r>
      <w:r>
        <w:t>Pipeline</w:t>
      </w:r>
      <w:r>
        <w:rPr>
          <w:rFonts w:hint="cs"/>
          <w:rtl/>
        </w:rPr>
        <w:t xml:space="preserve"> در این </w:t>
      </w:r>
      <w:r>
        <w:t>Signal Flow Graph</w:t>
      </w:r>
      <w:r>
        <w:rPr>
          <w:rFonts w:hint="cs"/>
          <w:rtl/>
        </w:rPr>
        <w:t xml:space="preserve"> وجود دارد، برای این کار ابتدا تغییر زیر را اعمال می کنیم:</w:t>
      </w:r>
    </w:p>
    <w:p w14:paraId="30EC2A7C" w14:textId="0C1DDF8B" w:rsidR="000532EE" w:rsidRDefault="003B1F2F" w:rsidP="003B1F2F">
      <w:pPr>
        <w:jc w:val="center"/>
        <w:rPr>
          <w:rtl/>
        </w:rPr>
      </w:pPr>
      <w:r w:rsidRPr="003B1F2F">
        <w:rPr>
          <w:noProof/>
          <w:rtl/>
        </w:rPr>
        <w:lastRenderedPageBreak/>
        <w:drawing>
          <wp:inline distT="0" distB="0" distL="0" distR="0" wp14:anchorId="71159DA0" wp14:editId="51B6B5DE">
            <wp:extent cx="2902192" cy="2230902"/>
            <wp:effectExtent l="0" t="0" r="0" b="0"/>
            <wp:docPr id="4470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6819" name=""/>
                    <pic:cNvPicPr/>
                  </pic:nvPicPr>
                  <pic:blipFill>
                    <a:blip r:embed="rId70"/>
                    <a:stretch>
                      <a:fillRect/>
                    </a:stretch>
                  </pic:blipFill>
                  <pic:spPr>
                    <a:xfrm>
                      <a:off x="0" y="0"/>
                      <a:ext cx="2910433" cy="2237237"/>
                    </a:xfrm>
                    <a:prstGeom prst="rect">
                      <a:avLst/>
                    </a:prstGeom>
                  </pic:spPr>
                </pic:pic>
              </a:graphicData>
            </a:graphic>
          </wp:inline>
        </w:drawing>
      </w:r>
    </w:p>
    <w:p w14:paraId="6B46E61F" w14:textId="7F048858" w:rsidR="003B1F2F" w:rsidRDefault="003B1F2F" w:rsidP="003B1F2F">
      <w:pPr>
        <w:rPr>
          <w:rtl/>
        </w:rPr>
      </w:pPr>
      <w:r>
        <w:rPr>
          <w:rFonts w:hint="cs"/>
          <w:rtl/>
        </w:rPr>
        <w:t xml:space="preserve">و بعد مجددا از </w:t>
      </w:r>
      <w:proofErr w:type="spellStart"/>
      <w:r>
        <w:t>Cutset</w:t>
      </w:r>
      <w:proofErr w:type="spellEnd"/>
      <w:r>
        <w:rPr>
          <w:rFonts w:hint="cs"/>
          <w:rtl/>
        </w:rPr>
        <w:t xml:space="preserve"> استفاده می کنیم:</w:t>
      </w:r>
    </w:p>
    <w:p w14:paraId="61BC0102" w14:textId="69EB4C78" w:rsidR="003B1F2F" w:rsidRDefault="006B7B67" w:rsidP="003B1F2F">
      <w:pPr>
        <w:jc w:val="center"/>
        <w:rPr>
          <w:rtl/>
        </w:rPr>
      </w:pPr>
      <w:r w:rsidRPr="006B7B67">
        <w:rPr>
          <w:noProof/>
          <w:rtl/>
        </w:rPr>
        <w:drawing>
          <wp:inline distT="0" distB="0" distL="0" distR="0" wp14:anchorId="02E193E7" wp14:editId="0FE54888">
            <wp:extent cx="2866292" cy="2174601"/>
            <wp:effectExtent l="0" t="0" r="0" b="0"/>
            <wp:docPr id="51140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08940" name=""/>
                    <pic:cNvPicPr/>
                  </pic:nvPicPr>
                  <pic:blipFill>
                    <a:blip r:embed="rId71"/>
                    <a:stretch>
                      <a:fillRect/>
                    </a:stretch>
                  </pic:blipFill>
                  <pic:spPr>
                    <a:xfrm>
                      <a:off x="0" y="0"/>
                      <a:ext cx="2882001" cy="2186519"/>
                    </a:xfrm>
                    <a:prstGeom prst="rect">
                      <a:avLst/>
                    </a:prstGeom>
                  </pic:spPr>
                </pic:pic>
              </a:graphicData>
            </a:graphic>
          </wp:inline>
        </w:drawing>
      </w:r>
    </w:p>
    <w:p w14:paraId="5758A748" w14:textId="77777777" w:rsidR="006B7B67" w:rsidRDefault="006B7B67" w:rsidP="00C73AD4">
      <w:pPr>
        <w:rPr>
          <w:rtl/>
        </w:rPr>
      </w:pPr>
    </w:p>
    <w:p w14:paraId="1A2CA034" w14:textId="4F9A3E09" w:rsidR="00464609" w:rsidRDefault="00464609" w:rsidP="00C73AD4">
      <w:pPr>
        <w:rPr>
          <w:rtl/>
        </w:rPr>
      </w:pPr>
      <w:r>
        <w:rPr>
          <w:rFonts w:hint="cs"/>
          <w:rtl/>
        </w:rPr>
        <w:t>نتیجه حاصل به شکل زیر خواهد بود:</w:t>
      </w:r>
    </w:p>
    <w:p w14:paraId="2E2D72FB" w14:textId="22F53A3C" w:rsidR="00464609" w:rsidRDefault="00543872" w:rsidP="00543872">
      <w:pPr>
        <w:jc w:val="center"/>
        <w:rPr>
          <w:rtl/>
        </w:rPr>
      </w:pPr>
      <w:r w:rsidRPr="00543872">
        <w:rPr>
          <w:noProof/>
          <w:rtl/>
        </w:rPr>
        <w:drawing>
          <wp:inline distT="0" distB="0" distL="0" distR="0" wp14:anchorId="34C7C526" wp14:editId="3E2B9FC4">
            <wp:extent cx="2922514" cy="2242624"/>
            <wp:effectExtent l="0" t="0" r="0" b="5715"/>
            <wp:docPr id="108627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3850" name=""/>
                    <pic:cNvPicPr/>
                  </pic:nvPicPr>
                  <pic:blipFill>
                    <a:blip r:embed="rId72"/>
                    <a:stretch>
                      <a:fillRect/>
                    </a:stretch>
                  </pic:blipFill>
                  <pic:spPr>
                    <a:xfrm>
                      <a:off x="0" y="0"/>
                      <a:ext cx="2933090" cy="2250740"/>
                    </a:xfrm>
                    <a:prstGeom prst="rect">
                      <a:avLst/>
                    </a:prstGeom>
                  </pic:spPr>
                </pic:pic>
              </a:graphicData>
            </a:graphic>
          </wp:inline>
        </w:drawing>
      </w:r>
    </w:p>
    <w:p w14:paraId="61253EB2" w14:textId="77777777" w:rsidR="00543872" w:rsidRDefault="00543872" w:rsidP="00543872">
      <w:pPr>
        <w:rPr>
          <w:rtl/>
        </w:rPr>
      </w:pPr>
    </w:p>
    <w:p w14:paraId="7E354FBD" w14:textId="15B6BB64" w:rsidR="00B90D33" w:rsidRDefault="008D3094" w:rsidP="00543872">
      <w:pPr>
        <w:rPr>
          <w:color w:val="FF0000"/>
          <w:rtl/>
        </w:rPr>
      </w:pPr>
      <w:r w:rsidRPr="00144FBE">
        <w:rPr>
          <w:color w:val="FF0000"/>
        </w:rPr>
        <w:t>Pipeline</w:t>
      </w:r>
      <w:r w:rsidRPr="00144FBE">
        <w:rPr>
          <w:rFonts w:hint="cs"/>
          <w:color w:val="FF0000"/>
          <w:rtl/>
        </w:rPr>
        <w:t xml:space="preserve"> کردن مدار تاثیری بر روی کوانتیزاسیون آن نمی گذارد، یعنی بعد از </w:t>
      </w:r>
      <w:r w:rsidRPr="00144FBE">
        <w:rPr>
          <w:color w:val="FF0000"/>
        </w:rPr>
        <w:t>Pipeline</w:t>
      </w:r>
      <w:r w:rsidRPr="00144FBE">
        <w:rPr>
          <w:rFonts w:hint="cs"/>
          <w:color w:val="FF0000"/>
          <w:rtl/>
        </w:rPr>
        <w:t xml:space="preserve"> کردن نیازی نیست دوباره به </w:t>
      </w:r>
      <w:proofErr w:type="spellStart"/>
      <w:r w:rsidRPr="00144FBE">
        <w:rPr>
          <w:color w:val="FF0000"/>
        </w:rPr>
        <w:t>Matlab</w:t>
      </w:r>
      <w:proofErr w:type="spellEnd"/>
      <w:r w:rsidRPr="00144FBE">
        <w:rPr>
          <w:color w:val="FF0000"/>
        </w:rPr>
        <w:t xml:space="preserve"> Simulink</w:t>
      </w:r>
      <w:r w:rsidRPr="00144FBE">
        <w:rPr>
          <w:rFonts w:hint="cs"/>
          <w:color w:val="FF0000"/>
          <w:rtl/>
        </w:rPr>
        <w:t xml:space="preserve"> برویم و تمامی مراحل را تکرار کنیم. </w:t>
      </w:r>
      <w:r w:rsidRPr="00144FBE">
        <w:rPr>
          <w:color w:val="FF0000"/>
        </w:rPr>
        <w:t>Pipeline</w:t>
      </w:r>
      <w:r w:rsidRPr="00144FBE">
        <w:rPr>
          <w:rFonts w:hint="cs"/>
          <w:color w:val="FF0000"/>
          <w:rtl/>
        </w:rPr>
        <w:t xml:space="preserve"> کردن باعث تغییر در پیاده سازی می شود.</w:t>
      </w:r>
    </w:p>
    <w:p w14:paraId="31264CB2" w14:textId="6127E3F9" w:rsidR="00144FBE" w:rsidRDefault="006F4E9A" w:rsidP="006F4E9A">
      <w:pPr>
        <w:rPr>
          <w:rtl/>
        </w:rPr>
      </w:pPr>
      <w:r>
        <w:rPr>
          <w:rFonts w:hint="cs"/>
          <w:rtl/>
        </w:rPr>
        <w:lastRenderedPageBreak/>
        <w:t xml:space="preserve">در </w:t>
      </w:r>
      <w:r>
        <w:t>Signal Flow Graph</w:t>
      </w:r>
      <w:r>
        <w:rPr>
          <w:rFonts w:hint="cs"/>
          <w:rtl/>
        </w:rPr>
        <w:t xml:space="preserve"> مربوط به فیلتر </w:t>
      </w:r>
      <w:r>
        <w:t>FIR Direct Form</w:t>
      </w:r>
      <w:r>
        <w:rPr>
          <w:rFonts w:hint="cs"/>
          <w:rtl/>
        </w:rPr>
        <w:t xml:space="preserve"> می توان کات ست ها را به صورت عمودی نیز انجام داد.</w:t>
      </w:r>
    </w:p>
    <w:p w14:paraId="1428A3D4" w14:textId="7621C61E" w:rsidR="00EB1284" w:rsidRDefault="006F4E9A" w:rsidP="00EB1284">
      <w:pPr>
        <w:jc w:val="center"/>
        <w:rPr>
          <w:color w:val="FF0000"/>
          <w:rtl/>
        </w:rPr>
      </w:pPr>
      <w:r w:rsidRPr="006F4E9A">
        <w:rPr>
          <w:noProof/>
          <w:color w:val="FF0000"/>
          <w:rtl/>
        </w:rPr>
        <w:drawing>
          <wp:inline distT="0" distB="0" distL="0" distR="0" wp14:anchorId="6D0CA53F" wp14:editId="7C515122">
            <wp:extent cx="3464169" cy="1709635"/>
            <wp:effectExtent l="0" t="0" r="3175" b="5080"/>
            <wp:docPr id="83277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3361" name=""/>
                    <pic:cNvPicPr/>
                  </pic:nvPicPr>
                  <pic:blipFill>
                    <a:blip r:embed="rId73"/>
                    <a:stretch>
                      <a:fillRect/>
                    </a:stretch>
                  </pic:blipFill>
                  <pic:spPr>
                    <a:xfrm>
                      <a:off x="0" y="0"/>
                      <a:ext cx="3469782" cy="1712405"/>
                    </a:xfrm>
                    <a:prstGeom prst="rect">
                      <a:avLst/>
                    </a:prstGeom>
                  </pic:spPr>
                </pic:pic>
              </a:graphicData>
            </a:graphic>
          </wp:inline>
        </w:drawing>
      </w:r>
    </w:p>
    <w:p w14:paraId="70EA47C8" w14:textId="77777777" w:rsidR="00EB1284" w:rsidRDefault="00EB1284" w:rsidP="00EB1284">
      <w:pPr>
        <w:jc w:val="center"/>
        <w:rPr>
          <w:color w:val="FF0000"/>
          <w:rtl/>
        </w:rPr>
      </w:pPr>
    </w:p>
    <w:p w14:paraId="6FEE5826" w14:textId="6B40FC31" w:rsidR="00EB1284" w:rsidRDefault="00EB1284" w:rsidP="00EB1284">
      <w:pPr>
        <w:rPr>
          <w:rtl/>
        </w:rPr>
      </w:pPr>
      <w:r>
        <w:rPr>
          <w:rFonts w:hint="cs"/>
          <w:rtl/>
        </w:rPr>
        <w:t>حاصل به صورت زیر خواهد بود:</w:t>
      </w:r>
    </w:p>
    <w:p w14:paraId="2A818CE3" w14:textId="3E2AC886" w:rsidR="00EB1284" w:rsidRDefault="00FB4DF5" w:rsidP="00FB4DF5">
      <w:pPr>
        <w:jc w:val="center"/>
        <w:rPr>
          <w:rtl/>
        </w:rPr>
      </w:pPr>
      <w:r w:rsidRPr="00FB4DF5">
        <w:rPr>
          <w:noProof/>
          <w:rtl/>
        </w:rPr>
        <w:drawing>
          <wp:inline distT="0" distB="0" distL="0" distR="0" wp14:anchorId="0A5B89C9" wp14:editId="11DA4E74">
            <wp:extent cx="3745523" cy="1665922"/>
            <wp:effectExtent l="0" t="0" r="7620" b="0"/>
            <wp:docPr id="193054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42459" name=""/>
                    <pic:cNvPicPr/>
                  </pic:nvPicPr>
                  <pic:blipFill>
                    <a:blip r:embed="rId74"/>
                    <a:stretch>
                      <a:fillRect/>
                    </a:stretch>
                  </pic:blipFill>
                  <pic:spPr>
                    <a:xfrm>
                      <a:off x="0" y="0"/>
                      <a:ext cx="3761635" cy="1673088"/>
                    </a:xfrm>
                    <a:prstGeom prst="rect">
                      <a:avLst/>
                    </a:prstGeom>
                  </pic:spPr>
                </pic:pic>
              </a:graphicData>
            </a:graphic>
          </wp:inline>
        </w:drawing>
      </w:r>
    </w:p>
    <w:p w14:paraId="4DBA633E" w14:textId="58C0B712" w:rsidR="00FB4DF5" w:rsidRPr="00B7674E" w:rsidRDefault="00FB4DF5" w:rsidP="00BB761D">
      <w:pPr>
        <w:jc w:val="both"/>
        <w:rPr>
          <w:color w:val="FF0000"/>
          <w:rtl/>
        </w:rPr>
      </w:pPr>
      <w:r w:rsidRPr="00B7674E">
        <w:rPr>
          <w:rFonts w:hint="cs"/>
          <w:color w:val="FF0000"/>
          <w:rtl/>
        </w:rPr>
        <w:t>با توجه به اینکه ضرایب</w:t>
      </w:r>
      <w:r w:rsidR="00F93DC2" w:rsidRPr="00B7674E">
        <w:rPr>
          <w:rFonts w:hint="cs"/>
          <w:color w:val="FF0000"/>
          <w:rtl/>
        </w:rPr>
        <w:t xml:space="preserve"> فیلتر مقادیری </w:t>
      </w:r>
      <w:r w:rsidRPr="00B7674E">
        <w:rPr>
          <w:rFonts w:hint="cs"/>
          <w:color w:val="FF0000"/>
          <w:rtl/>
        </w:rPr>
        <w:t xml:space="preserve">ثابت هستند استفاده از بلوک </w:t>
      </w:r>
      <w:r w:rsidRPr="00B7674E">
        <w:rPr>
          <w:color w:val="FF0000"/>
        </w:rPr>
        <w:t>Z</w:t>
      </w:r>
      <w:r w:rsidRPr="00B7674E">
        <w:rPr>
          <w:color w:val="FF0000"/>
          <w:vertAlign w:val="superscript"/>
        </w:rPr>
        <w:t>-1</w:t>
      </w:r>
      <w:r w:rsidRPr="00B7674E">
        <w:rPr>
          <w:rFonts w:hint="cs"/>
          <w:color w:val="FF0000"/>
          <w:rtl/>
        </w:rPr>
        <w:t xml:space="preserve"> برای آنها بی معنی می باشد.</w:t>
      </w:r>
    </w:p>
    <w:p w14:paraId="29741385" w14:textId="799C757A" w:rsidR="00BB761D" w:rsidRDefault="00F927A9" w:rsidP="00F927A9">
      <w:pPr>
        <w:jc w:val="both"/>
        <w:rPr>
          <w:rtl/>
        </w:rPr>
      </w:pPr>
      <w:r>
        <w:rPr>
          <w:rFonts w:hint="cs"/>
          <w:rtl/>
        </w:rPr>
        <w:t xml:space="preserve">استفاده از این ساختار یعنی </w:t>
      </w:r>
      <w:proofErr w:type="spellStart"/>
      <w:r>
        <w:t>Cutset</w:t>
      </w:r>
      <w:proofErr w:type="spellEnd"/>
      <w:r>
        <w:rPr>
          <w:rFonts w:hint="cs"/>
          <w:rtl/>
        </w:rPr>
        <w:t xml:space="preserve"> های عمودی در پیاده سازی با نام </w:t>
      </w:r>
      <w:r>
        <w:t>Systolic Architecture</w:t>
      </w:r>
      <w:r>
        <w:rPr>
          <w:rFonts w:hint="cs"/>
          <w:rtl/>
        </w:rPr>
        <w:t xml:space="preserve"> شناخته می شود که سریعترین ساختار برای پیاده سازی فیلترهای </w:t>
      </w:r>
      <w:r>
        <w:t>FIR</w:t>
      </w:r>
      <w:r>
        <w:rPr>
          <w:rFonts w:hint="cs"/>
          <w:rtl/>
        </w:rPr>
        <w:t xml:space="preserve"> می باشد.</w:t>
      </w:r>
    </w:p>
    <w:p w14:paraId="5F92B79A" w14:textId="3088BB3D" w:rsidR="00F927A9" w:rsidRDefault="00F927A9" w:rsidP="00F927A9">
      <w:pPr>
        <w:jc w:val="both"/>
        <w:rPr>
          <w:rtl/>
        </w:rPr>
      </w:pPr>
      <w:r>
        <w:rPr>
          <w:rFonts w:hint="cs"/>
          <w:rtl/>
        </w:rPr>
        <w:t xml:space="preserve">به جای کد نویسی </w:t>
      </w:r>
      <w:r>
        <w:t>VHDL</w:t>
      </w:r>
      <w:r>
        <w:rPr>
          <w:rFonts w:hint="cs"/>
          <w:rtl/>
        </w:rPr>
        <w:t xml:space="preserve"> برای فیلترها می توان از </w:t>
      </w:r>
      <w:r>
        <w:t>IP</w:t>
      </w:r>
      <w:r>
        <w:rPr>
          <w:rFonts w:hint="cs"/>
          <w:rtl/>
        </w:rPr>
        <w:t xml:space="preserve"> های آماده که توسط </w:t>
      </w:r>
      <w:r>
        <w:t>Xilinx</w:t>
      </w:r>
      <w:r>
        <w:rPr>
          <w:rFonts w:hint="cs"/>
          <w:rtl/>
        </w:rPr>
        <w:t xml:space="preserve"> ارا</w:t>
      </w:r>
      <w:r w:rsidR="00586162">
        <w:rPr>
          <w:rFonts w:hint="cs"/>
          <w:rtl/>
        </w:rPr>
        <w:t>ئ</w:t>
      </w:r>
      <w:r>
        <w:rPr>
          <w:rFonts w:hint="cs"/>
          <w:rtl/>
        </w:rPr>
        <w:t xml:space="preserve">ه شده اند نیز استفاده کرد، در درون </w:t>
      </w:r>
      <w:r>
        <w:t>IP</w:t>
      </w:r>
      <w:r>
        <w:rPr>
          <w:rFonts w:hint="cs"/>
          <w:rtl/>
        </w:rPr>
        <w:t xml:space="preserve"> های مورد ذکر می توان ساختار </w:t>
      </w:r>
      <w:r>
        <w:t>Systolic</w:t>
      </w:r>
      <w:r>
        <w:rPr>
          <w:rFonts w:hint="cs"/>
          <w:rtl/>
        </w:rPr>
        <w:t xml:space="preserve"> را جهت پیاده سازی فیلتر انتخاب کرد.</w:t>
      </w:r>
    </w:p>
    <w:p w14:paraId="06D594BE" w14:textId="42E4B296" w:rsidR="00F927A9" w:rsidRPr="00AA10C3" w:rsidRDefault="00FC0B55" w:rsidP="00F927A9">
      <w:pPr>
        <w:jc w:val="both"/>
        <w:rPr>
          <w:color w:val="FF0000"/>
        </w:rPr>
      </w:pPr>
      <w:r w:rsidRPr="00AA10C3">
        <w:rPr>
          <w:color w:val="FF0000"/>
        </w:rPr>
        <w:t>IP</w:t>
      </w:r>
      <w:r w:rsidRPr="00AA10C3">
        <w:rPr>
          <w:rFonts w:hint="cs"/>
          <w:color w:val="FF0000"/>
          <w:rtl/>
        </w:rPr>
        <w:t xml:space="preserve"> مورد نظر که برای فیلتر </w:t>
      </w:r>
      <w:r w:rsidRPr="00AA10C3">
        <w:rPr>
          <w:color w:val="FF0000"/>
        </w:rPr>
        <w:t>FIR</w:t>
      </w:r>
      <w:r w:rsidRPr="00AA10C3">
        <w:rPr>
          <w:rFonts w:hint="cs"/>
          <w:color w:val="FF0000"/>
          <w:rtl/>
        </w:rPr>
        <w:t xml:space="preserve"> ارا</w:t>
      </w:r>
      <w:r w:rsidR="007549E8">
        <w:rPr>
          <w:rFonts w:hint="cs"/>
          <w:color w:val="FF0000"/>
          <w:rtl/>
        </w:rPr>
        <w:t>ئ</w:t>
      </w:r>
      <w:r w:rsidRPr="00AA10C3">
        <w:rPr>
          <w:rFonts w:hint="cs"/>
          <w:color w:val="FF0000"/>
          <w:rtl/>
        </w:rPr>
        <w:t xml:space="preserve">ه شده است مورد مطالعه قرار گیرد، چرا که نکات بسیار آموزنده ای در دیتاشیت این </w:t>
      </w:r>
      <w:r w:rsidRPr="00AA10C3">
        <w:rPr>
          <w:color w:val="FF0000"/>
        </w:rPr>
        <w:t>IP</w:t>
      </w:r>
      <w:r w:rsidRPr="00AA10C3">
        <w:rPr>
          <w:rFonts w:hint="cs"/>
          <w:color w:val="FF0000"/>
          <w:rtl/>
        </w:rPr>
        <w:t xml:space="preserve"> ذکر شده است.</w:t>
      </w:r>
    </w:p>
    <w:p w14:paraId="0816D497" w14:textId="35486C06" w:rsidR="009E68C0" w:rsidRDefault="009E68C0" w:rsidP="00E65687">
      <w:pPr>
        <w:jc w:val="both"/>
        <w:rPr>
          <w:rtl/>
        </w:rPr>
      </w:pPr>
      <w:r>
        <w:rPr>
          <w:rFonts w:hint="cs"/>
          <w:rtl/>
        </w:rPr>
        <w:t>اما چرا استفاده از روش</w:t>
      </w:r>
      <w:r w:rsidR="007A6567">
        <w:rPr>
          <w:rFonts w:hint="cs"/>
          <w:rtl/>
        </w:rPr>
        <w:t xml:space="preserve"> </w:t>
      </w:r>
      <w:proofErr w:type="spellStart"/>
      <w:r w:rsidR="007A6567">
        <w:t>Cutset</w:t>
      </w:r>
      <w:proofErr w:type="spellEnd"/>
      <w:r w:rsidR="007A6567">
        <w:rPr>
          <w:rFonts w:hint="cs"/>
          <w:rtl/>
        </w:rPr>
        <w:t xml:space="preserve"> </w:t>
      </w:r>
      <w:r>
        <w:rPr>
          <w:rFonts w:hint="cs"/>
          <w:rtl/>
        </w:rPr>
        <w:t>بالاترین سرعت را نسبت به روش های قبلی داشت؟</w:t>
      </w:r>
    </w:p>
    <w:p w14:paraId="61B040FF" w14:textId="49A41579" w:rsidR="00E65687" w:rsidRDefault="00E65687" w:rsidP="00E65687">
      <w:pPr>
        <w:jc w:val="both"/>
        <w:rPr>
          <w:rtl/>
        </w:rPr>
      </w:pPr>
      <w:r>
        <w:rPr>
          <w:rFonts w:hint="cs"/>
          <w:rtl/>
        </w:rPr>
        <w:t xml:space="preserve">جواب: درون </w:t>
      </w:r>
      <w:r>
        <w:t>FPGA</w:t>
      </w:r>
      <w:r>
        <w:rPr>
          <w:rFonts w:hint="cs"/>
          <w:rtl/>
        </w:rPr>
        <w:t xml:space="preserve"> منابع سخت افزاری دیجیتال مختلفی وجود دارد، مانند </w:t>
      </w:r>
      <w:r>
        <w:t>LUT</w:t>
      </w:r>
      <w:r>
        <w:rPr>
          <w:rFonts w:hint="cs"/>
          <w:rtl/>
        </w:rPr>
        <w:t xml:space="preserve">، </w:t>
      </w:r>
      <w:r>
        <w:t>Flip Flop</w:t>
      </w:r>
      <w:r>
        <w:rPr>
          <w:rFonts w:hint="cs"/>
          <w:rtl/>
        </w:rPr>
        <w:t xml:space="preserve">، سیم، </w:t>
      </w:r>
      <w:r>
        <w:t>RAM</w:t>
      </w:r>
      <w:r>
        <w:rPr>
          <w:rFonts w:hint="cs"/>
          <w:rtl/>
        </w:rPr>
        <w:t xml:space="preserve">، منابع </w:t>
      </w:r>
      <w:r>
        <w:t>Clock</w:t>
      </w:r>
      <w:r>
        <w:rPr>
          <w:rFonts w:hint="cs"/>
          <w:rtl/>
        </w:rPr>
        <w:t xml:space="preserve">، منابع </w:t>
      </w:r>
      <w:r>
        <w:t>IO</w:t>
      </w:r>
      <w:r>
        <w:rPr>
          <w:rFonts w:hint="cs"/>
          <w:rtl/>
        </w:rPr>
        <w:t>، ضرب کننده ها و . . . .</w:t>
      </w:r>
      <w:r w:rsidR="00E05397">
        <w:rPr>
          <w:rFonts w:hint="cs"/>
          <w:rtl/>
        </w:rPr>
        <w:t xml:space="preserve"> این منابع داخ</w:t>
      </w:r>
      <w:r w:rsidR="00175AA9">
        <w:rPr>
          <w:rFonts w:hint="cs"/>
          <w:rtl/>
        </w:rPr>
        <w:t>ل</w:t>
      </w:r>
      <w:r w:rsidR="00E05397">
        <w:rPr>
          <w:rFonts w:hint="cs"/>
          <w:rtl/>
        </w:rPr>
        <w:t>ی سخت افزاری به طور کلی به دو بخش تقسیم می شوند:</w:t>
      </w:r>
    </w:p>
    <w:p w14:paraId="0B63F159" w14:textId="3F3E3D2B" w:rsidR="00E05397" w:rsidRPr="00F835C9" w:rsidRDefault="00E05397" w:rsidP="00E05397">
      <w:pPr>
        <w:pStyle w:val="ListParagraph"/>
        <w:numPr>
          <w:ilvl w:val="0"/>
          <w:numId w:val="76"/>
        </w:numPr>
        <w:jc w:val="both"/>
        <w:rPr>
          <w:b/>
          <w:bCs/>
        </w:rPr>
      </w:pPr>
      <w:r w:rsidRPr="00F835C9">
        <w:rPr>
          <w:rFonts w:hint="cs"/>
          <w:b/>
          <w:bCs/>
          <w:rtl/>
        </w:rPr>
        <w:t>منابع عمومی</w:t>
      </w:r>
    </w:p>
    <w:p w14:paraId="2AC7F28C" w14:textId="2F5613B9" w:rsidR="00E05397" w:rsidRDefault="00E05397" w:rsidP="00E05397">
      <w:pPr>
        <w:pStyle w:val="ListParagraph"/>
        <w:ind w:left="757" w:firstLine="0"/>
        <w:jc w:val="both"/>
        <w:rPr>
          <w:rtl/>
        </w:rPr>
      </w:pPr>
      <w:r>
        <w:rPr>
          <w:rFonts w:hint="cs"/>
          <w:rtl/>
        </w:rPr>
        <w:t xml:space="preserve">که شامل </w:t>
      </w:r>
      <w:r>
        <w:t>Lo</w:t>
      </w:r>
      <w:r w:rsidR="00F835C9">
        <w:t>o</w:t>
      </w:r>
      <w:r>
        <w:t>kup Table</w:t>
      </w:r>
      <w:r w:rsidR="004D795D">
        <w:t xml:space="preserve"> </w:t>
      </w:r>
      <w:r w:rsidR="003B2712">
        <w:t>(LUT)</w:t>
      </w:r>
      <w:r>
        <w:rPr>
          <w:rFonts w:hint="cs"/>
          <w:rtl/>
        </w:rPr>
        <w:t xml:space="preserve"> ها و </w:t>
      </w:r>
      <w:proofErr w:type="spellStart"/>
      <w:r>
        <w:t>FlipFlop</w:t>
      </w:r>
      <w:proofErr w:type="spellEnd"/>
      <w:r>
        <w:rPr>
          <w:rFonts w:hint="cs"/>
          <w:rtl/>
        </w:rPr>
        <w:t xml:space="preserve"> ها می شون</w:t>
      </w:r>
      <w:r w:rsidR="000F4CAF">
        <w:rPr>
          <w:rFonts w:hint="cs"/>
          <w:rtl/>
        </w:rPr>
        <w:t xml:space="preserve">د </w:t>
      </w:r>
      <w:r>
        <w:rPr>
          <w:rFonts w:hint="cs"/>
          <w:rtl/>
        </w:rPr>
        <w:t>و</w:t>
      </w:r>
      <w:r w:rsidR="000F4CAF">
        <w:rPr>
          <w:rFonts w:hint="cs"/>
          <w:rtl/>
        </w:rPr>
        <w:t xml:space="preserve"> </w:t>
      </w:r>
      <w:r>
        <w:rPr>
          <w:rFonts w:hint="cs"/>
          <w:rtl/>
        </w:rPr>
        <w:t>به وس</w:t>
      </w:r>
      <w:r w:rsidR="001C0E78">
        <w:rPr>
          <w:rFonts w:hint="cs"/>
          <w:rtl/>
        </w:rPr>
        <w:t>ی</w:t>
      </w:r>
      <w:r>
        <w:rPr>
          <w:rFonts w:hint="cs"/>
          <w:rtl/>
        </w:rPr>
        <w:t xml:space="preserve">له آنها می توان هر نوع مداری را </w:t>
      </w:r>
      <w:r w:rsidR="009178F1">
        <w:rPr>
          <w:rFonts w:hint="cs"/>
          <w:rtl/>
        </w:rPr>
        <w:t xml:space="preserve">در </w:t>
      </w:r>
      <w:r>
        <w:rPr>
          <w:rFonts w:hint="cs"/>
          <w:rtl/>
        </w:rPr>
        <w:t xml:space="preserve">داخل </w:t>
      </w:r>
      <w:r>
        <w:t>FPGA</w:t>
      </w:r>
      <w:r>
        <w:rPr>
          <w:rFonts w:hint="cs"/>
          <w:rtl/>
        </w:rPr>
        <w:t xml:space="preserve"> پیاده سازی کرد.</w:t>
      </w:r>
    </w:p>
    <w:p w14:paraId="6D3AB840" w14:textId="0A7BB184" w:rsidR="00E05397" w:rsidRPr="00612720" w:rsidRDefault="00E05397" w:rsidP="00E05397">
      <w:pPr>
        <w:pStyle w:val="ListParagraph"/>
        <w:numPr>
          <w:ilvl w:val="0"/>
          <w:numId w:val="76"/>
        </w:numPr>
        <w:jc w:val="both"/>
        <w:rPr>
          <w:b/>
          <w:bCs/>
        </w:rPr>
      </w:pPr>
      <w:r w:rsidRPr="00612720">
        <w:rPr>
          <w:rFonts w:hint="cs"/>
          <w:b/>
          <w:bCs/>
          <w:rtl/>
        </w:rPr>
        <w:lastRenderedPageBreak/>
        <w:t>منابع اختصاصی (</w:t>
      </w:r>
      <w:r w:rsidRPr="00612720">
        <w:rPr>
          <w:b/>
          <w:bCs/>
        </w:rPr>
        <w:t>Dedicated</w:t>
      </w:r>
      <w:r w:rsidRPr="00612720">
        <w:rPr>
          <w:rFonts w:hint="cs"/>
          <w:b/>
          <w:bCs/>
          <w:rtl/>
        </w:rPr>
        <w:t>)</w:t>
      </w:r>
    </w:p>
    <w:p w14:paraId="63F9D580" w14:textId="24A8607B" w:rsidR="00E05397" w:rsidRDefault="00E05397" w:rsidP="00E05397">
      <w:pPr>
        <w:jc w:val="both"/>
        <w:rPr>
          <w:rtl/>
        </w:rPr>
      </w:pPr>
      <w:r>
        <w:rPr>
          <w:rFonts w:hint="cs"/>
          <w:rtl/>
        </w:rPr>
        <w:t xml:space="preserve">سایر منابع موجود در </w:t>
      </w:r>
      <w:r>
        <w:t>FPGA</w:t>
      </w:r>
      <w:r>
        <w:rPr>
          <w:rFonts w:hint="cs"/>
          <w:rtl/>
        </w:rPr>
        <w:t xml:space="preserve"> (تمامی منابع به جز </w:t>
      </w:r>
      <w:r>
        <w:t>LUT</w:t>
      </w:r>
      <w:r>
        <w:rPr>
          <w:rFonts w:hint="cs"/>
          <w:rtl/>
        </w:rPr>
        <w:t xml:space="preserve"> ها و </w:t>
      </w:r>
      <w:r>
        <w:t>Flip Flop</w:t>
      </w:r>
      <w:r>
        <w:rPr>
          <w:rFonts w:hint="cs"/>
          <w:rtl/>
        </w:rPr>
        <w:t>ها) جزء این دسته می شوند.</w:t>
      </w:r>
      <w:r w:rsidR="00B7431E">
        <w:rPr>
          <w:rFonts w:hint="cs"/>
          <w:rtl/>
        </w:rPr>
        <w:t xml:space="preserve"> علت اینکه به آنها منابع اختصاصی یا </w:t>
      </w:r>
      <w:r w:rsidR="00B7431E">
        <w:t>Dedicated</w:t>
      </w:r>
      <w:r w:rsidR="00B7431E">
        <w:rPr>
          <w:rFonts w:hint="cs"/>
          <w:rtl/>
        </w:rPr>
        <w:t xml:space="preserve"> گفته می شود این است که فقط برای یک کار خاص برنامه ریزی شده اند</w:t>
      </w:r>
      <w:r w:rsidR="008D0145">
        <w:rPr>
          <w:rFonts w:hint="cs"/>
          <w:rtl/>
        </w:rPr>
        <w:t xml:space="preserve">، به عنوان مثال ضرب کننده می تواند ضرب انجام دهد، حافظه می تواند ذخیره کند، </w:t>
      </w:r>
      <w:r w:rsidR="008D0145">
        <w:t>Shift Register</w:t>
      </w:r>
      <w:r w:rsidR="008D0145">
        <w:rPr>
          <w:rFonts w:hint="cs"/>
          <w:rtl/>
        </w:rPr>
        <w:t xml:space="preserve"> می توان یک دیتا را </w:t>
      </w:r>
      <w:r w:rsidR="008D0145">
        <w:t>Shift</w:t>
      </w:r>
      <w:r w:rsidR="008D0145">
        <w:rPr>
          <w:rFonts w:hint="cs"/>
          <w:rtl/>
        </w:rPr>
        <w:t xml:space="preserve"> دهد و . . . .</w:t>
      </w:r>
    </w:p>
    <w:p w14:paraId="232219C9" w14:textId="208EB18C" w:rsidR="008D0145" w:rsidRDefault="008D0145" w:rsidP="00170AAC">
      <w:pPr>
        <w:jc w:val="both"/>
      </w:pPr>
      <w:r>
        <w:rPr>
          <w:rFonts w:hint="cs"/>
          <w:rtl/>
        </w:rPr>
        <w:t xml:space="preserve">پیاده سازان حرفه ای مدارات دیجیتال در </w:t>
      </w:r>
      <w:r>
        <w:t>FPGA</w:t>
      </w:r>
      <w:r>
        <w:rPr>
          <w:rFonts w:hint="cs"/>
          <w:rtl/>
        </w:rPr>
        <w:t xml:space="preserve"> تلاش میکنند تا بیشترین استفاده ممکن را از این منابع </w:t>
      </w:r>
      <w:r>
        <w:t>Dedicated</w:t>
      </w:r>
      <w:r>
        <w:rPr>
          <w:rFonts w:hint="cs"/>
          <w:rtl/>
        </w:rPr>
        <w:t xml:space="preserve"> انجام دهند.</w:t>
      </w:r>
      <w:r w:rsidR="002B6461">
        <w:rPr>
          <w:rFonts w:hint="cs"/>
          <w:rtl/>
        </w:rPr>
        <w:t xml:space="preserve"> استفاده از ساختار </w:t>
      </w:r>
      <w:r w:rsidR="002B6461">
        <w:t>Systolic</w:t>
      </w:r>
      <w:r w:rsidR="002B6461">
        <w:rPr>
          <w:rFonts w:hint="cs"/>
          <w:rtl/>
        </w:rPr>
        <w:t xml:space="preserve"> برای پیاده سازی فیلتر </w:t>
      </w:r>
      <w:r w:rsidR="002B6461">
        <w:t>FIR</w:t>
      </w:r>
      <w:r w:rsidR="002B6461">
        <w:rPr>
          <w:rFonts w:hint="cs"/>
          <w:rtl/>
        </w:rPr>
        <w:t xml:space="preserve"> باعث می ودش که از ضرب کننده های </w:t>
      </w:r>
      <w:r w:rsidR="002B6461">
        <w:t>DSP48</w:t>
      </w:r>
      <w:r w:rsidR="002B6461">
        <w:rPr>
          <w:rFonts w:hint="cs"/>
          <w:rtl/>
        </w:rPr>
        <w:t xml:space="preserve"> در داخل </w:t>
      </w:r>
      <w:r w:rsidR="002B6461">
        <w:t>FPGA</w:t>
      </w:r>
      <w:r w:rsidR="002B6461">
        <w:rPr>
          <w:rFonts w:hint="cs"/>
          <w:rtl/>
        </w:rPr>
        <w:t xml:space="preserve"> استفاده شود و لذا سرعت مدار بسیار بالاتر خواهد بود.</w:t>
      </w:r>
    </w:p>
    <w:p w14:paraId="5F9E0367" w14:textId="77777777" w:rsidR="00827040" w:rsidRDefault="00827040" w:rsidP="00170AAC">
      <w:pPr>
        <w:jc w:val="both"/>
        <w:rPr>
          <w:rtl/>
        </w:rPr>
      </w:pPr>
    </w:p>
    <w:p w14:paraId="20F324B5" w14:textId="77777777" w:rsidR="00827040" w:rsidRDefault="00827040" w:rsidP="00170AAC">
      <w:pPr>
        <w:jc w:val="both"/>
        <w:rPr>
          <w:rtl/>
        </w:rPr>
      </w:pPr>
    </w:p>
    <w:p w14:paraId="46A0AAFD" w14:textId="77777777" w:rsidR="000C5356" w:rsidRDefault="000C5356" w:rsidP="004464E2">
      <w:pPr>
        <w:ind w:firstLine="0"/>
        <w:jc w:val="both"/>
        <w:rPr>
          <w:rtl/>
        </w:rPr>
      </w:pPr>
    </w:p>
    <w:p w14:paraId="552ED820" w14:textId="609A494A" w:rsidR="000C5356" w:rsidRDefault="000C5356" w:rsidP="008A64EA">
      <w:pPr>
        <w:pStyle w:val="Heading3"/>
      </w:pPr>
      <w:r>
        <w:rPr>
          <w:rFonts w:hint="cs"/>
          <w:rtl/>
        </w:rPr>
        <w:t>تکنیک های کد نویسی</w:t>
      </w:r>
    </w:p>
    <w:p w14:paraId="29422E41" w14:textId="72656DEB" w:rsidR="0061438E" w:rsidRDefault="0061438E" w:rsidP="0061438E">
      <w:pPr>
        <w:pStyle w:val="ListParagraph"/>
        <w:numPr>
          <w:ilvl w:val="0"/>
          <w:numId w:val="76"/>
        </w:numPr>
        <w:rPr>
          <w:rtl/>
        </w:rPr>
      </w:pPr>
      <w:r>
        <w:rPr>
          <w:rFonts w:hint="cs"/>
          <w:rtl/>
        </w:rPr>
        <w:t>تبدیل یک جمع بزرگ به دو جمع کوچکتر (</w:t>
      </w:r>
      <w:r w:rsidR="00612720">
        <w:rPr>
          <w:rFonts w:hint="cs"/>
          <w:rtl/>
        </w:rPr>
        <w:t xml:space="preserve">به کمک </w:t>
      </w:r>
      <w:r>
        <w:t>Pipeline</w:t>
      </w:r>
      <w:r>
        <w:rPr>
          <w:rFonts w:hint="cs"/>
          <w:rtl/>
        </w:rPr>
        <w:t>)</w:t>
      </w:r>
    </w:p>
    <w:p w14:paraId="3A88749A" w14:textId="25515462" w:rsidR="008A64EA" w:rsidRDefault="008A64EA" w:rsidP="00B56FFB">
      <w:pPr>
        <w:rPr>
          <w:rtl/>
        </w:rPr>
      </w:pPr>
      <w:r>
        <w:rPr>
          <w:rFonts w:hint="cs"/>
          <w:rtl/>
        </w:rPr>
        <w:t>اگر بخواهیم دو سیگنال با عرض بیت زیاد (معمولا بیشتر از 48 بیت، دراینجا فقط برای مثال از سیگنال های 31 بیتی استفاده شده است)  را با هم جمع کنی</w:t>
      </w:r>
      <w:r w:rsidR="00A92B72">
        <w:rPr>
          <w:rFonts w:hint="cs"/>
          <w:rtl/>
        </w:rPr>
        <w:t xml:space="preserve">م، </w:t>
      </w:r>
      <w:r w:rsidR="002C732D">
        <w:rPr>
          <w:rFonts w:hint="cs"/>
          <w:rtl/>
        </w:rPr>
        <w:t xml:space="preserve">این کار </w:t>
      </w:r>
      <w:r w:rsidR="00A92B72">
        <w:rPr>
          <w:rFonts w:hint="cs"/>
          <w:rtl/>
        </w:rPr>
        <w:t>می تواند باعث کاهش سرعت کلاک مدار شود</w:t>
      </w:r>
      <w:r w:rsidR="00B56FFB">
        <w:rPr>
          <w:rFonts w:hint="cs"/>
          <w:rtl/>
        </w:rPr>
        <w:t>.</w:t>
      </w:r>
    </w:p>
    <w:p w14:paraId="38F00804" w14:textId="38F97AD4" w:rsidR="00A92B72" w:rsidRPr="008A64EA" w:rsidRDefault="00B56FFB" w:rsidP="00B56FFB">
      <w:pPr>
        <w:jc w:val="center"/>
        <w:rPr>
          <w:rtl/>
        </w:rPr>
      </w:pPr>
      <w:r w:rsidRPr="00B56FFB">
        <w:rPr>
          <w:noProof/>
          <w:rtl/>
        </w:rPr>
        <w:drawing>
          <wp:inline distT="0" distB="0" distL="0" distR="0" wp14:anchorId="55E9DB20" wp14:editId="35346625">
            <wp:extent cx="3489960" cy="1762144"/>
            <wp:effectExtent l="0" t="0" r="0" b="9525"/>
            <wp:docPr id="3879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1633" name=""/>
                    <pic:cNvPicPr/>
                  </pic:nvPicPr>
                  <pic:blipFill>
                    <a:blip r:embed="rId75"/>
                    <a:stretch>
                      <a:fillRect/>
                    </a:stretch>
                  </pic:blipFill>
                  <pic:spPr>
                    <a:xfrm>
                      <a:off x="0" y="0"/>
                      <a:ext cx="3499829" cy="1767127"/>
                    </a:xfrm>
                    <a:prstGeom prst="rect">
                      <a:avLst/>
                    </a:prstGeom>
                  </pic:spPr>
                </pic:pic>
              </a:graphicData>
            </a:graphic>
          </wp:inline>
        </w:drawing>
      </w:r>
    </w:p>
    <w:p w14:paraId="24415225" w14:textId="077E5287" w:rsidR="00B56FFB" w:rsidRDefault="00B56FFB" w:rsidP="00B56FFB">
      <w:pPr>
        <w:rPr>
          <w:rtl/>
        </w:rPr>
      </w:pPr>
      <w:r>
        <w:rPr>
          <w:rFonts w:hint="cs"/>
          <w:rtl/>
        </w:rPr>
        <w:t>برای این منظور می توانیم این جمع را به سه جمع تبدیل کنیم و باعث افزایش سرعت مدار شویم:</w:t>
      </w:r>
    </w:p>
    <w:p w14:paraId="69CAEDBF" w14:textId="503F17D4" w:rsidR="00827040" w:rsidRDefault="004464E2" w:rsidP="00AD66CB">
      <w:pPr>
        <w:jc w:val="center"/>
        <w:rPr>
          <w:rtl/>
        </w:rPr>
      </w:pPr>
      <w:r w:rsidRPr="004464E2">
        <w:rPr>
          <w:noProof/>
          <w:rtl/>
        </w:rPr>
        <w:drawing>
          <wp:inline distT="0" distB="0" distL="0" distR="0" wp14:anchorId="56C055BF" wp14:editId="4C626349">
            <wp:extent cx="3476059" cy="2082165"/>
            <wp:effectExtent l="0" t="0" r="0" b="0"/>
            <wp:docPr id="98312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9959" name=""/>
                    <pic:cNvPicPr/>
                  </pic:nvPicPr>
                  <pic:blipFill>
                    <a:blip r:embed="rId76"/>
                    <a:stretch>
                      <a:fillRect/>
                    </a:stretch>
                  </pic:blipFill>
                  <pic:spPr>
                    <a:xfrm>
                      <a:off x="0" y="0"/>
                      <a:ext cx="3482218" cy="2085854"/>
                    </a:xfrm>
                    <a:prstGeom prst="rect">
                      <a:avLst/>
                    </a:prstGeom>
                  </pic:spPr>
                </pic:pic>
              </a:graphicData>
            </a:graphic>
          </wp:inline>
        </w:drawing>
      </w:r>
    </w:p>
    <w:p w14:paraId="741D3793" w14:textId="1A5312CD" w:rsidR="004464E2" w:rsidRDefault="00570992" w:rsidP="00170AAC">
      <w:pPr>
        <w:jc w:val="both"/>
        <w:rPr>
          <w:rtl/>
        </w:rPr>
      </w:pPr>
      <w:r>
        <w:rPr>
          <w:rFonts w:hint="cs"/>
          <w:rtl/>
        </w:rPr>
        <w:lastRenderedPageBreak/>
        <w:t xml:space="preserve">تحقق مداری این جمع ها در </w:t>
      </w:r>
      <w:r>
        <w:t>FPGA</w:t>
      </w:r>
      <w:r>
        <w:rPr>
          <w:rFonts w:hint="cs"/>
          <w:rtl/>
        </w:rPr>
        <w:t xml:space="preserve"> به شکل زیر خواهد بود:</w:t>
      </w:r>
    </w:p>
    <w:p w14:paraId="7D417061" w14:textId="50788FA5" w:rsidR="00570992" w:rsidRDefault="00570992" w:rsidP="00570992">
      <w:pPr>
        <w:jc w:val="center"/>
        <w:rPr>
          <w:rtl/>
        </w:rPr>
      </w:pPr>
      <w:r w:rsidRPr="00570992">
        <w:rPr>
          <w:noProof/>
          <w:rtl/>
        </w:rPr>
        <w:drawing>
          <wp:inline distT="0" distB="0" distL="0" distR="0" wp14:anchorId="3C2B9684" wp14:editId="760C7456">
            <wp:extent cx="2674307" cy="2788920"/>
            <wp:effectExtent l="0" t="0" r="0" b="0"/>
            <wp:docPr id="5982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4580" name=""/>
                    <pic:cNvPicPr/>
                  </pic:nvPicPr>
                  <pic:blipFill>
                    <a:blip r:embed="rId77"/>
                    <a:stretch>
                      <a:fillRect/>
                    </a:stretch>
                  </pic:blipFill>
                  <pic:spPr>
                    <a:xfrm>
                      <a:off x="0" y="0"/>
                      <a:ext cx="2676862" cy="2791585"/>
                    </a:xfrm>
                    <a:prstGeom prst="rect">
                      <a:avLst/>
                    </a:prstGeom>
                  </pic:spPr>
                </pic:pic>
              </a:graphicData>
            </a:graphic>
          </wp:inline>
        </w:drawing>
      </w:r>
    </w:p>
    <w:p w14:paraId="55E5272E" w14:textId="6B37A61B" w:rsidR="00827040" w:rsidRDefault="00570992" w:rsidP="00170AAC">
      <w:pPr>
        <w:jc w:val="both"/>
        <w:rPr>
          <w:rtl/>
        </w:rPr>
      </w:pPr>
      <w:r>
        <w:rPr>
          <w:rFonts w:hint="cs"/>
          <w:rtl/>
        </w:rPr>
        <w:t xml:space="preserve">استفاده از </w:t>
      </w:r>
      <w:r>
        <w:t>Register</w:t>
      </w:r>
      <w:r>
        <w:rPr>
          <w:rFonts w:hint="cs"/>
          <w:rtl/>
        </w:rPr>
        <w:t xml:space="preserve"> های میانی هم باعث </w:t>
      </w:r>
      <w:r>
        <w:t>Pipeline</w:t>
      </w:r>
      <w:r>
        <w:rPr>
          <w:rFonts w:hint="cs"/>
          <w:rtl/>
        </w:rPr>
        <w:t xml:space="preserve"> شده و هم </w:t>
      </w:r>
      <w:r w:rsidR="009D5E13">
        <w:t>Timing</w:t>
      </w:r>
      <w:r w:rsidR="009D5E13">
        <w:rPr>
          <w:rFonts w:hint="cs"/>
          <w:rtl/>
        </w:rPr>
        <w:t xml:space="preserve"> دیتای انتقالی بین </w:t>
      </w:r>
      <w:r w:rsidR="009D5E13">
        <w:t>Full Adder</w:t>
      </w:r>
      <w:r w:rsidR="009D5E13">
        <w:rPr>
          <w:rFonts w:hint="cs"/>
          <w:rtl/>
        </w:rPr>
        <w:t xml:space="preserve"> ها را تنظیم می کند.</w:t>
      </w:r>
    </w:p>
    <w:p w14:paraId="0A260E11" w14:textId="02F95C17" w:rsidR="000B33C5" w:rsidRDefault="000B33C5" w:rsidP="00170AAC">
      <w:pPr>
        <w:jc w:val="both"/>
        <w:rPr>
          <w:rtl/>
        </w:rPr>
      </w:pPr>
      <w:r>
        <w:rPr>
          <w:rFonts w:hint="cs"/>
          <w:rtl/>
        </w:rPr>
        <w:t xml:space="preserve">کد </w:t>
      </w:r>
      <w:r>
        <w:t>VHDL</w:t>
      </w:r>
      <w:r>
        <w:rPr>
          <w:rFonts w:hint="cs"/>
          <w:rtl/>
        </w:rPr>
        <w:t xml:space="preserve"> برای این پیاده سازی در </w:t>
      </w:r>
      <w:r>
        <w:t>FPGA</w:t>
      </w:r>
      <w:r>
        <w:rPr>
          <w:rFonts w:hint="cs"/>
          <w:rtl/>
        </w:rPr>
        <w:t xml:space="preserve"> به شکل زیر می باشد.</w:t>
      </w:r>
    </w:p>
    <w:p w14:paraId="577090FA"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b/>
          <w:bCs/>
          <w:color w:val="0000FF"/>
          <w:sz w:val="22"/>
          <w:szCs w:val="22"/>
          <w:highlight w:val="white"/>
          <w:lang w:bidi="ar-SA"/>
        </w:rPr>
        <w:t>signal</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color w:val="000000"/>
          <w:sz w:val="22"/>
          <w:szCs w:val="22"/>
          <w:highlight w:val="white"/>
          <w:lang w:bidi="ar-SA"/>
        </w:rPr>
        <w:t>S_L_</w:t>
      </w:r>
      <w:proofErr w:type="gramStart"/>
      <w:r w:rsidRPr="00764B94">
        <w:rPr>
          <w:rFonts w:ascii="Courier New" w:eastAsia="Calibri" w:hAnsi="Courier New" w:cs="Courier New"/>
          <w:color w:val="000000"/>
          <w:sz w:val="22"/>
          <w:szCs w:val="22"/>
          <w:highlight w:val="white"/>
          <w:lang w:bidi="ar-SA"/>
        </w:rPr>
        <w:t>Int</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8000FF"/>
          <w:sz w:val="22"/>
          <w:szCs w:val="22"/>
          <w:highlight w:val="white"/>
          <w:lang w:bidi="ar-SA"/>
        </w:rPr>
        <w:t>unsigned</w:t>
      </w:r>
      <w:proofErr w:type="gram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15</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1476A934"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b/>
          <w:bCs/>
          <w:color w:val="0000FF"/>
          <w:sz w:val="22"/>
          <w:szCs w:val="22"/>
          <w:highlight w:val="white"/>
          <w:lang w:bidi="ar-SA"/>
        </w:rPr>
        <w:t>signal</w:t>
      </w:r>
      <w:r w:rsidRPr="00764B94">
        <w:rPr>
          <w:rFonts w:ascii="Courier New" w:eastAsia="Calibri" w:hAnsi="Courier New" w:cs="Courier New"/>
          <w:color w:val="000000"/>
          <w:sz w:val="22"/>
          <w:szCs w:val="22"/>
          <w:highlight w:val="white"/>
          <w:lang w:bidi="ar-SA"/>
        </w:rPr>
        <w:t xml:space="preserve"> X_</w:t>
      </w:r>
      <w:proofErr w:type="gramStart"/>
      <w:r w:rsidRPr="00764B94">
        <w:rPr>
          <w:rFonts w:ascii="Courier New" w:eastAsia="Calibri" w:hAnsi="Courier New" w:cs="Courier New"/>
          <w:color w:val="000000"/>
          <w:sz w:val="22"/>
          <w:szCs w:val="22"/>
          <w:highlight w:val="white"/>
          <w:lang w:bidi="ar-SA"/>
        </w:rPr>
        <w:t xml:space="preserve">L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8000FF"/>
          <w:sz w:val="22"/>
          <w:szCs w:val="22"/>
          <w:highlight w:val="white"/>
          <w:lang w:bidi="ar-SA"/>
        </w:rPr>
        <w:t>unsigned</w:t>
      </w:r>
      <w:proofErr w:type="gram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14</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2745F653"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b/>
          <w:bCs/>
          <w:color w:val="0000FF"/>
          <w:sz w:val="22"/>
          <w:szCs w:val="22"/>
          <w:highlight w:val="white"/>
          <w:lang w:bidi="ar-SA"/>
        </w:rPr>
        <w:t>signal</w:t>
      </w:r>
      <w:r w:rsidRPr="00764B94">
        <w:rPr>
          <w:rFonts w:ascii="Courier New" w:eastAsia="Calibri" w:hAnsi="Courier New" w:cs="Courier New"/>
          <w:color w:val="000000"/>
          <w:sz w:val="22"/>
          <w:szCs w:val="22"/>
          <w:highlight w:val="white"/>
          <w:lang w:bidi="ar-SA"/>
        </w:rPr>
        <w:t xml:space="preserve"> Y_</w:t>
      </w:r>
      <w:proofErr w:type="gramStart"/>
      <w:r w:rsidRPr="00764B94">
        <w:rPr>
          <w:rFonts w:ascii="Courier New" w:eastAsia="Calibri" w:hAnsi="Courier New" w:cs="Courier New"/>
          <w:color w:val="000000"/>
          <w:sz w:val="22"/>
          <w:szCs w:val="22"/>
          <w:highlight w:val="white"/>
          <w:lang w:bidi="ar-SA"/>
        </w:rPr>
        <w:t xml:space="preserve">L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8000FF"/>
          <w:sz w:val="22"/>
          <w:szCs w:val="22"/>
          <w:highlight w:val="white"/>
          <w:lang w:bidi="ar-SA"/>
        </w:rPr>
        <w:t>unsigned</w:t>
      </w:r>
      <w:proofErr w:type="gram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14</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42079E1A"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p>
    <w:p w14:paraId="39491E04"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b/>
          <w:bCs/>
          <w:color w:val="0000FF"/>
          <w:sz w:val="22"/>
          <w:szCs w:val="22"/>
          <w:highlight w:val="white"/>
          <w:lang w:bidi="ar-SA"/>
        </w:rPr>
        <w:t>signal</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color w:val="000000"/>
          <w:sz w:val="22"/>
          <w:szCs w:val="22"/>
          <w:highlight w:val="white"/>
          <w:lang w:bidi="ar-SA"/>
        </w:rPr>
        <w:t>S_M_</w:t>
      </w:r>
      <w:proofErr w:type="gramStart"/>
      <w:r w:rsidRPr="00764B94">
        <w:rPr>
          <w:rFonts w:ascii="Courier New" w:eastAsia="Calibri" w:hAnsi="Courier New" w:cs="Courier New"/>
          <w:color w:val="000000"/>
          <w:sz w:val="22"/>
          <w:szCs w:val="22"/>
          <w:highlight w:val="white"/>
          <w:lang w:bidi="ar-SA"/>
        </w:rPr>
        <w:t>Int</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8000FF"/>
          <w:sz w:val="22"/>
          <w:szCs w:val="22"/>
          <w:highlight w:val="white"/>
          <w:lang w:bidi="ar-SA"/>
        </w:rPr>
        <w:t>unsigned</w:t>
      </w:r>
      <w:proofErr w:type="gram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15</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45115FBC"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b/>
          <w:bCs/>
          <w:color w:val="0000FF"/>
          <w:sz w:val="22"/>
          <w:szCs w:val="22"/>
          <w:highlight w:val="white"/>
          <w:lang w:bidi="ar-SA"/>
        </w:rPr>
        <w:t>signal</w:t>
      </w:r>
      <w:r w:rsidRPr="00764B94">
        <w:rPr>
          <w:rFonts w:ascii="Courier New" w:eastAsia="Calibri" w:hAnsi="Courier New" w:cs="Courier New"/>
          <w:color w:val="000000"/>
          <w:sz w:val="22"/>
          <w:szCs w:val="22"/>
          <w:highlight w:val="white"/>
          <w:lang w:bidi="ar-SA"/>
        </w:rPr>
        <w:t xml:space="preserve"> X_</w:t>
      </w:r>
      <w:proofErr w:type="gramStart"/>
      <w:r w:rsidRPr="00764B94">
        <w:rPr>
          <w:rFonts w:ascii="Courier New" w:eastAsia="Calibri" w:hAnsi="Courier New" w:cs="Courier New"/>
          <w:color w:val="000000"/>
          <w:sz w:val="22"/>
          <w:szCs w:val="22"/>
          <w:highlight w:val="white"/>
          <w:lang w:bidi="ar-SA"/>
        </w:rPr>
        <w:t xml:space="preserve">M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8000FF"/>
          <w:sz w:val="22"/>
          <w:szCs w:val="22"/>
          <w:highlight w:val="white"/>
          <w:lang w:bidi="ar-SA"/>
        </w:rPr>
        <w:t>unsigned</w:t>
      </w:r>
      <w:proofErr w:type="gram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15</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469298CC"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b/>
          <w:bCs/>
          <w:color w:val="0000FF"/>
          <w:sz w:val="22"/>
          <w:szCs w:val="22"/>
          <w:highlight w:val="white"/>
          <w:lang w:bidi="ar-SA"/>
        </w:rPr>
        <w:t>signal</w:t>
      </w:r>
      <w:r w:rsidRPr="00764B94">
        <w:rPr>
          <w:rFonts w:ascii="Courier New" w:eastAsia="Calibri" w:hAnsi="Courier New" w:cs="Courier New"/>
          <w:color w:val="000000"/>
          <w:sz w:val="22"/>
          <w:szCs w:val="22"/>
          <w:highlight w:val="white"/>
          <w:lang w:bidi="ar-SA"/>
        </w:rPr>
        <w:t xml:space="preserve"> Y_</w:t>
      </w:r>
      <w:proofErr w:type="gramStart"/>
      <w:r w:rsidRPr="00764B94">
        <w:rPr>
          <w:rFonts w:ascii="Courier New" w:eastAsia="Calibri" w:hAnsi="Courier New" w:cs="Courier New"/>
          <w:color w:val="000000"/>
          <w:sz w:val="22"/>
          <w:szCs w:val="22"/>
          <w:highlight w:val="white"/>
          <w:lang w:bidi="ar-SA"/>
        </w:rPr>
        <w:t xml:space="preserve">M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8000FF"/>
          <w:sz w:val="22"/>
          <w:szCs w:val="22"/>
          <w:highlight w:val="white"/>
          <w:lang w:bidi="ar-SA"/>
        </w:rPr>
        <w:t>unsigned</w:t>
      </w:r>
      <w:proofErr w:type="gram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15</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00FC9A5D"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p>
    <w:p w14:paraId="75BA8380"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b/>
          <w:bCs/>
          <w:color w:val="0000FF"/>
          <w:sz w:val="22"/>
          <w:szCs w:val="22"/>
          <w:highlight w:val="white"/>
          <w:lang w:bidi="ar-SA"/>
        </w:rPr>
        <w:t>signal</w:t>
      </w:r>
      <w:r w:rsidRPr="00764B94">
        <w:rPr>
          <w:rFonts w:ascii="Courier New" w:eastAsia="Calibri" w:hAnsi="Courier New" w:cs="Courier New"/>
          <w:color w:val="000000"/>
          <w:sz w:val="22"/>
          <w:szCs w:val="22"/>
          <w:highlight w:val="white"/>
          <w:lang w:bidi="ar-SA"/>
        </w:rPr>
        <w:t xml:space="preserve"> S_</w:t>
      </w:r>
      <w:proofErr w:type="gramStart"/>
      <w:r w:rsidRPr="00764B94">
        <w:rPr>
          <w:rFonts w:ascii="Courier New" w:eastAsia="Calibri" w:hAnsi="Courier New" w:cs="Courier New"/>
          <w:color w:val="000000"/>
          <w:sz w:val="22"/>
          <w:szCs w:val="22"/>
          <w:highlight w:val="white"/>
          <w:lang w:bidi="ar-SA"/>
        </w:rPr>
        <w:t xml:space="preserve">L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8000FF"/>
          <w:sz w:val="22"/>
          <w:szCs w:val="22"/>
          <w:highlight w:val="white"/>
          <w:lang w:bidi="ar-SA"/>
        </w:rPr>
        <w:t>unsigned</w:t>
      </w:r>
      <w:proofErr w:type="gram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14</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0F53BBAB" w14:textId="5221299F"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b/>
          <w:bCs/>
          <w:color w:val="0000FF"/>
          <w:sz w:val="22"/>
          <w:szCs w:val="22"/>
          <w:highlight w:val="white"/>
          <w:lang w:bidi="ar-SA"/>
        </w:rPr>
        <w:t>signal</w:t>
      </w:r>
      <w:r w:rsidRPr="00764B94">
        <w:rPr>
          <w:rFonts w:ascii="Courier New" w:eastAsia="Calibri" w:hAnsi="Courier New" w:cs="Courier New"/>
          <w:color w:val="000000"/>
          <w:sz w:val="22"/>
          <w:szCs w:val="22"/>
          <w:highlight w:val="white"/>
          <w:lang w:bidi="ar-SA"/>
        </w:rPr>
        <w:t xml:space="preserve"> S_</w:t>
      </w:r>
      <w:proofErr w:type="gramStart"/>
      <w:r w:rsidRPr="00764B94">
        <w:rPr>
          <w:rFonts w:ascii="Courier New" w:eastAsia="Calibri" w:hAnsi="Courier New" w:cs="Courier New"/>
          <w:color w:val="000000"/>
          <w:sz w:val="22"/>
          <w:szCs w:val="22"/>
          <w:highlight w:val="white"/>
          <w:lang w:bidi="ar-SA"/>
        </w:rPr>
        <w:t xml:space="preserve">M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8000FF"/>
          <w:sz w:val="22"/>
          <w:szCs w:val="22"/>
          <w:highlight w:val="white"/>
          <w:lang w:bidi="ar-SA"/>
        </w:rPr>
        <w:t>unsigned</w:t>
      </w:r>
      <w:proofErr w:type="gram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1</w:t>
      </w:r>
      <w:r w:rsidR="000C370B">
        <w:rPr>
          <w:rFonts w:ascii="Courier New" w:eastAsia="Calibri" w:hAnsi="Courier New" w:cs="Courier New"/>
          <w:color w:val="FF8000"/>
          <w:sz w:val="22"/>
          <w:szCs w:val="22"/>
          <w:highlight w:val="white"/>
          <w:lang w:bidi="ar-SA"/>
        </w:rPr>
        <w:t>6</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1A533902"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b/>
          <w:bCs/>
          <w:color w:val="0000FF"/>
          <w:sz w:val="22"/>
          <w:szCs w:val="22"/>
          <w:highlight w:val="white"/>
          <w:lang w:bidi="ar-SA"/>
        </w:rPr>
        <w:t>signal</w:t>
      </w:r>
      <w:r w:rsidRPr="00764B94">
        <w:rPr>
          <w:rFonts w:ascii="Courier New" w:eastAsia="Calibri" w:hAnsi="Courier New" w:cs="Courier New"/>
          <w:color w:val="000000"/>
          <w:sz w:val="22"/>
          <w:szCs w:val="22"/>
          <w:highlight w:val="white"/>
          <w:lang w:bidi="ar-SA"/>
        </w:rPr>
        <w:t xml:space="preserve"> </w:t>
      </w:r>
      <w:proofErr w:type="gramStart"/>
      <w:r w:rsidRPr="00764B94">
        <w:rPr>
          <w:rFonts w:ascii="Courier New" w:eastAsia="Calibri" w:hAnsi="Courier New" w:cs="Courier New"/>
          <w:color w:val="000000"/>
          <w:sz w:val="22"/>
          <w:szCs w:val="22"/>
          <w:highlight w:val="white"/>
          <w:lang w:bidi="ar-SA"/>
        </w:rPr>
        <w:t xml:space="preserve">S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8000FF"/>
          <w:sz w:val="22"/>
          <w:szCs w:val="22"/>
          <w:highlight w:val="white"/>
          <w:lang w:bidi="ar-SA"/>
        </w:rPr>
        <w:t>unsigned</w:t>
      </w:r>
      <w:proofErr w:type="gram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30</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05BEC9D0"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p>
    <w:p w14:paraId="0DBB435A" w14:textId="77777777" w:rsidR="001E17C5" w:rsidRPr="00764B94" w:rsidRDefault="001E17C5" w:rsidP="001E17C5">
      <w:pPr>
        <w:autoSpaceDE w:val="0"/>
        <w:autoSpaceDN w:val="0"/>
        <w:bidi w:val="0"/>
        <w:adjustRightInd w:val="0"/>
        <w:ind w:firstLine="0"/>
        <w:jc w:val="left"/>
        <w:rPr>
          <w:rFonts w:ascii="Courier New" w:eastAsia="Calibri" w:hAnsi="Courier New" w:cs="Courier New"/>
          <w:color w:val="000000"/>
          <w:sz w:val="22"/>
          <w:szCs w:val="22"/>
          <w:highlight w:val="white"/>
          <w:lang w:bidi="ar-SA"/>
        </w:rPr>
      </w:pPr>
    </w:p>
    <w:p w14:paraId="0350DA00"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proofErr w:type="spellStart"/>
      <w:r w:rsidRPr="00764B94">
        <w:rPr>
          <w:rFonts w:ascii="Courier New" w:eastAsia="Calibri" w:hAnsi="Courier New" w:cs="Courier New"/>
          <w:color w:val="000000"/>
          <w:sz w:val="22"/>
          <w:szCs w:val="22"/>
          <w:highlight w:val="white"/>
          <w:lang w:bidi="ar-SA"/>
        </w:rPr>
        <w:t>S_L_Int</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&lt;=</w:t>
      </w:r>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80FF"/>
          <w:sz w:val="22"/>
          <w:szCs w:val="22"/>
          <w:highlight w:val="white"/>
          <w:lang w:bidi="ar-SA"/>
        </w:rPr>
        <w:t>resize</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000000"/>
          <w:sz w:val="22"/>
          <w:szCs w:val="22"/>
          <w:highlight w:val="white"/>
          <w:lang w:bidi="ar-SA"/>
        </w:rPr>
        <w:t>X_L</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FF8000"/>
          <w:sz w:val="22"/>
          <w:szCs w:val="22"/>
          <w:highlight w:val="white"/>
          <w:lang w:bidi="ar-SA"/>
        </w:rPr>
        <w:t>16</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000000"/>
          <w:sz w:val="22"/>
          <w:szCs w:val="22"/>
          <w:highlight w:val="white"/>
          <w:lang w:bidi="ar-SA"/>
        </w:rPr>
        <w:t xml:space="preserve"> Y_L</w:t>
      </w:r>
      <w:r w:rsidRPr="00764B94">
        <w:rPr>
          <w:rFonts w:ascii="Courier New" w:eastAsia="Calibri" w:hAnsi="Courier New" w:cs="Courier New"/>
          <w:b/>
          <w:bCs/>
          <w:color w:val="000080"/>
          <w:sz w:val="22"/>
          <w:szCs w:val="22"/>
          <w:highlight w:val="white"/>
          <w:lang w:bidi="ar-SA"/>
        </w:rPr>
        <w:t>;</w:t>
      </w:r>
    </w:p>
    <w:p w14:paraId="4FC7F6A2"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proofErr w:type="spellStart"/>
      <w:r w:rsidRPr="00764B94">
        <w:rPr>
          <w:rFonts w:ascii="Courier New" w:eastAsia="Calibri" w:hAnsi="Courier New" w:cs="Courier New"/>
          <w:color w:val="000000"/>
          <w:sz w:val="22"/>
          <w:szCs w:val="22"/>
          <w:highlight w:val="white"/>
          <w:lang w:bidi="ar-SA"/>
        </w:rPr>
        <w:t>S_M_Int</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&lt;=</w:t>
      </w:r>
      <w:r w:rsidRPr="00764B94">
        <w:rPr>
          <w:rFonts w:ascii="Courier New" w:eastAsia="Calibri" w:hAnsi="Courier New" w:cs="Courier New"/>
          <w:color w:val="000000"/>
          <w:sz w:val="22"/>
          <w:szCs w:val="22"/>
          <w:highlight w:val="white"/>
          <w:lang w:bidi="ar-SA"/>
        </w:rPr>
        <w:t xml:space="preserve"> X_M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000000"/>
          <w:sz w:val="22"/>
          <w:szCs w:val="22"/>
          <w:highlight w:val="white"/>
          <w:lang w:bidi="ar-SA"/>
        </w:rPr>
        <w:t xml:space="preserve"> Y_M</w:t>
      </w:r>
      <w:r w:rsidRPr="00764B94">
        <w:rPr>
          <w:rFonts w:ascii="Courier New" w:eastAsia="Calibri" w:hAnsi="Courier New" w:cs="Courier New"/>
          <w:b/>
          <w:bCs/>
          <w:color w:val="000080"/>
          <w:sz w:val="22"/>
          <w:szCs w:val="22"/>
          <w:highlight w:val="white"/>
          <w:lang w:bidi="ar-SA"/>
        </w:rPr>
        <w:t>;</w:t>
      </w:r>
    </w:p>
    <w:p w14:paraId="454D8D61"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color w:val="000000"/>
          <w:sz w:val="22"/>
          <w:szCs w:val="22"/>
          <w:highlight w:val="white"/>
          <w:lang w:bidi="ar-SA"/>
        </w:rPr>
        <w:t xml:space="preserve">S_L </w:t>
      </w:r>
      <w:r w:rsidRPr="00764B94">
        <w:rPr>
          <w:rFonts w:ascii="Courier New" w:eastAsia="Calibri" w:hAnsi="Courier New" w:cs="Courier New"/>
          <w:b/>
          <w:bCs/>
          <w:color w:val="000080"/>
          <w:sz w:val="22"/>
          <w:szCs w:val="22"/>
          <w:highlight w:val="white"/>
          <w:lang w:bidi="ar-SA"/>
        </w:rPr>
        <w:t>&lt;=</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color w:val="000000"/>
          <w:sz w:val="22"/>
          <w:szCs w:val="22"/>
          <w:highlight w:val="white"/>
          <w:lang w:bidi="ar-SA"/>
        </w:rPr>
        <w:t>S_L_</w:t>
      </w:r>
      <w:proofErr w:type="gramStart"/>
      <w:r w:rsidRPr="00764B94">
        <w:rPr>
          <w:rFonts w:ascii="Courier New" w:eastAsia="Calibri" w:hAnsi="Courier New" w:cs="Courier New"/>
          <w:color w:val="000000"/>
          <w:sz w:val="22"/>
          <w:szCs w:val="22"/>
          <w:highlight w:val="white"/>
          <w:lang w:bidi="ar-SA"/>
        </w:rPr>
        <w:t>Int</w:t>
      </w:r>
      <w:proofErr w:type="spellEnd"/>
      <w:r w:rsidRPr="00764B94">
        <w:rPr>
          <w:rFonts w:ascii="Courier New" w:eastAsia="Calibri" w:hAnsi="Courier New" w:cs="Courier New"/>
          <w:b/>
          <w:bCs/>
          <w:color w:val="000080"/>
          <w:sz w:val="22"/>
          <w:szCs w:val="22"/>
          <w:highlight w:val="white"/>
          <w:lang w:bidi="ar-SA"/>
        </w:rPr>
        <w:t>(</w:t>
      </w:r>
      <w:proofErr w:type="gramEnd"/>
      <w:r w:rsidRPr="00764B94">
        <w:rPr>
          <w:rFonts w:ascii="Courier New" w:eastAsia="Calibri" w:hAnsi="Courier New" w:cs="Courier New"/>
          <w:color w:val="FF8000"/>
          <w:sz w:val="22"/>
          <w:szCs w:val="22"/>
          <w:highlight w:val="white"/>
          <w:lang w:bidi="ar-SA"/>
        </w:rPr>
        <w:t>14</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0</w:t>
      </w:r>
      <w:r w:rsidRPr="00764B94">
        <w:rPr>
          <w:rFonts w:ascii="Courier New" w:eastAsia="Calibri" w:hAnsi="Courier New" w:cs="Courier New"/>
          <w:b/>
          <w:bCs/>
          <w:color w:val="000080"/>
          <w:sz w:val="22"/>
          <w:szCs w:val="22"/>
          <w:highlight w:val="white"/>
          <w:lang w:bidi="ar-SA"/>
        </w:rPr>
        <w:t>);</w:t>
      </w:r>
    </w:p>
    <w:p w14:paraId="4B359BA1" w14:textId="77777777" w:rsidR="00E7454D" w:rsidRPr="00764B94" w:rsidRDefault="00E7454D" w:rsidP="00E7454D">
      <w:pPr>
        <w:autoSpaceDE w:val="0"/>
        <w:autoSpaceDN w:val="0"/>
        <w:bidi w:val="0"/>
        <w:adjustRightInd w:val="0"/>
        <w:ind w:firstLine="0"/>
        <w:jc w:val="left"/>
        <w:rPr>
          <w:rFonts w:ascii="Courier New" w:eastAsia="Calibri" w:hAnsi="Courier New" w:cs="Courier New"/>
          <w:color w:val="000000"/>
          <w:sz w:val="22"/>
          <w:szCs w:val="22"/>
          <w:highlight w:val="white"/>
          <w:lang w:bidi="ar-SA"/>
        </w:rPr>
      </w:pPr>
      <w:r w:rsidRPr="00764B94">
        <w:rPr>
          <w:rFonts w:ascii="Courier New" w:eastAsia="Calibri" w:hAnsi="Courier New" w:cs="Courier New"/>
          <w:color w:val="000000"/>
          <w:sz w:val="22"/>
          <w:szCs w:val="22"/>
          <w:highlight w:val="white"/>
          <w:lang w:bidi="ar-SA"/>
        </w:rPr>
        <w:t xml:space="preserve">S_M </w:t>
      </w:r>
      <w:r w:rsidRPr="00764B94">
        <w:rPr>
          <w:rFonts w:ascii="Courier New" w:eastAsia="Calibri" w:hAnsi="Courier New" w:cs="Courier New"/>
          <w:b/>
          <w:bCs/>
          <w:color w:val="000080"/>
          <w:sz w:val="22"/>
          <w:szCs w:val="22"/>
          <w:highlight w:val="white"/>
          <w:lang w:bidi="ar-SA"/>
        </w:rPr>
        <w:t>&lt;=</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color w:val="000000"/>
          <w:sz w:val="22"/>
          <w:szCs w:val="22"/>
          <w:highlight w:val="white"/>
          <w:lang w:bidi="ar-SA"/>
        </w:rPr>
        <w:t>S_M_Int</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&amp;</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color w:val="000000"/>
          <w:sz w:val="22"/>
          <w:szCs w:val="22"/>
          <w:highlight w:val="white"/>
          <w:lang w:bidi="ar-SA"/>
        </w:rPr>
        <w:t>S_L_</w:t>
      </w:r>
      <w:proofErr w:type="gramStart"/>
      <w:r w:rsidRPr="00764B94">
        <w:rPr>
          <w:rFonts w:ascii="Courier New" w:eastAsia="Calibri" w:hAnsi="Courier New" w:cs="Courier New"/>
          <w:color w:val="000000"/>
          <w:sz w:val="22"/>
          <w:szCs w:val="22"/>
          <w:highlight w:val="white"/>
          <w:lang w:bidi="ar-SA"/>
        </w:rPr>
        <w:t>Int</w:t>
      </w:r>
      <w:proofErr w:type="spellEnd"/>
      <w:r w:rsidRPr="00764B94">
        <w:rPr>
          <w:rFonts w:ascii="Courier New" w:eastAsia="Calibri" w:hAnsi="Courier New" w:cs="Courier New"/>
          <w:b/>
          <w:bCs/>
          <w:color w:val="000080"/>
          <w:sz w:val="22"/>
          <w:szCs w:val="22"/>
          <w:highlight w:val="white"/>
          <w:lang w:bidi="ar-SA"/>
        </w:rPr>
        <w:t>(</w:t>
      </w:r>
      <w:proofErr w:type="gramEnd"/>
      <w:r w:rsidRPr="00764B94">
        <w:rPr>
          <w:rFonts w:ascii="Courier New" w:eastAsia="Calibri" w:hAnsi="Courier New" w:cs="Courier New"/>
          <w:color w:val="FF8000"/>
          <w:sz w:val="22"/>
          <w:szCs w:val="22"/>
          <w:highlight w:val="white"/>
          <w:lang w:bidi="ar-SA"/>
        </w:rPr>
        <w:t>15</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1</w:t>
      </w:r>
      <w:r w:rsidRPr="00764B94">
        <w:rPr>
          <w:rFonts w:ascii="Courier New" w:eastAsia="Calibri" w:hAnsi="Courier New" w:cs="Courier New"/>
          <w:b/>
          <w:bCs/>
          <w:color w:val="000080"/>
          <w:sz w:val="22"/>
          <w:szCs w:val="22"/>
          <w:highlight w:val="white"/>
          <w:lang w:bidi="ar-SA"/>
        </w:rPr>
        <w:t>;</w:t>
      </w:r>
    </w:p>
    <w:p w14:paraId="68BBE45C" w14:textId="62A03DB6" w:rsidR="000B33C5" w:rsidRPr="00764B94" w:rsidRDefault="00E7454D" w:rsidP="00E7454D">
      <w:pPr>
        <w:jc w:val="right"/>
        <w:rPr>
          <w:sz w:val="32"/>
          <w:szCs w:val="32"/>
        </w:rPr>
      </w:pPr>
      <w:r w:rsidRPr="00764B94">
        <w:rPr>
          <w:rFonts w:ascii="Courier New" w:eastAsia="Calibri" w:hAnsi="Courier New" w:cs="Courier New"/>
          <w:color w:val="000000"/>
          <w:sz w:val="22"/>
          <w:szCs w:val="22"/>
          <w:highlight w:val="white"/>
          <w:lang w:bidi="ar-SA"/>
        </w:rPr>
        <w:t xml:space="preserve">S </w:t>
      </w:r>
      <w:r w:rsidRPr="00764B94">
        <w:rPr>
          <w:rFonts w:ascii="Courier New" w:eastAsia="Calibri" w:hAnsi="Courier New" w:cs="Courier New"/>
          <w:b/>
          <w:bCs/>
          <w:color w:val="000080"/>
          <w:sz w:val="22"/>
          <w:szCs w:val="22"/>
          <w:highlight w:val="white"/>
          <w:lang w:bidi="ar-SA"/>
        </w:rPr>
        <w:t>&lt;=</w:t>
      </w:r>
      <w:r w:rsidRPr="00764B94">
        <w:rPr>
          <w:rFonts w:ascii="Courier New" w:eastAsia="Calibri" w:hAnsi="Courier New" w:cs="Courier New"/>
          <w:color w:val="000000"/>
          <w:sz w:val="22"/>
          <w:szCs w:val="22"/>
          <w:highlight w:val="white"/>
          <w:lang w:bidi="ar-SA"/>
        </w:rPr>
        <w:t xml:space="preserve"> S_</w:t>
      </w:r>
      <w:proofErr w:type="gramStart"/>
      <w:r w:rsidRPr="00764B94">
        <w:rPr>
          <w:rFonts w:ascii="Courier New" w:eastAsia="Calibri" w:hAnsi="Courier New" w:cs="Courier New"/>
          <w:color w:val="000000"/>
          <w:sz w:val="22"/>
          <w:szCs w:val="22"/>
          <w:highlight w:val="white"/>
          <w:lang w:bidi="ar-SA"/>
        </w:rPr>
        <w:t>M</w:t>
      </w:r>
      <w:r w:rsidRPr="00764B94">
        <w:rPr>
          <w:rFonts w:ascii="Courier New" w:eastAsia="Calibri" w:hAnsi="Courier New" w:cs="Courier New"/>
          <w:b/>
          <w:bCs/>
          <w:color w:val="000080"/>
          <w:sz w:val="22"/>
          <w:szCs w:val="22"/>
          <w:highlight w:val="white"/>
          <w:lang w:bidi="ar-SA"/>
        </w:rPr>
        <w:t>(</w:t>
      </w:r>
      <w:proofErr w:type="gramEnd"/>
      <w:r w:rsidRPr="00764B94">
        <w:rPr>
          <w:rFonts w:ascii="Courier New" w:eastAsia="Calibri" w:hAnsi="Courier New" w:cs="Courier New"/>
          <w:color w:val="FF8000"/>
          <w:sz w:val="22"/>
          <w:szCs w:val="22"/>
          <w:highlight w:val="white"/>
          <w:lang w:bidi="ar-SA"/>
        </w:rPr>
        <w:t>16</w:t>
      </w:r>
      <w:r w:rsidRPr="00764B94">
        <w:rPr>
          <w:rFonts w:ascii="Courier New" w:eastAsia="Calibri" w:hAnsi="Courier New" w:cs="Courier New"/>
          <w:color w:val="000000"/>
          <w:sz w:val="22"/>
          <w:szCs w:val="22"/>
          <w:highlight w:val="white"/>
          <w:lang w:bidi="ar-SA"/>
        </w:rPr>
        <w:t xml:space="preserve"> </w:t>
      </w:r>
      <w:proofErr w:type="spellStart"/>
      <w:r w:rsidRPr="00764B94">
        <w:rPr>
          <w:rFonts w:ascii="Courier New" w:eastAsia="Calibri" w:hAnsi="Courier New" w:cs="Courier New"/>
          <w:b/>
          <w:bCs/>
          <w:color w:val="0000FF"/>
          <w:sz w:val="22"/>
          <w:szCs w:val="22"/>
          <w:highlight w:val="white"/>
          <w:lang w:bidi="ar-SA"/>
        </w:rPr>
        <w:t>downto</w:t>
      </w:r>
      <w:proofErr w:type="spellEnd"/>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color w:val="FF8000"/>
          <w:sz w:val="22"/>
          <w:szCs w:val="22"/>
          <w:highlight w:val="white"/>
          <w:lang w:bidi="ar-SA"/>
        </w:rPr>
        <w:t>1</w:t>
      </w:r>
      <w:r w:rsidRPr="00764B94">
        <w:rPr>
          <w:rFonts w:ascii="Courier New" w:eastAsia="Calibri" w:hAnsi="Courier New" w:cs="Courier New"/>
          <w:b/>
          <w:bCs/>
          <w:color w:val="000080"/>
          <w:sz w:val="22"/>
          <w:szCs w:val="22"/>
          <w:highlight w:val="white"/>
          <w:lang w:bidi="ar-SA"/>
        </w:rPr>
        <w:t>)</w:t>
      </w:r>
      <w:r w:rsidRPr="00764B94">
        <w:rPr>
          <w:rFonts w:ascii="Courier New" w:eastAsia="Calibri" w:hAnsi="Courier New" w:cs="Courier New"/>
          <w:color w:val="000000"/>
          <w:sz w:val="22"/>
          <w:szCs w:val="22"/>
          <w:highlight w:val="white"/>
          <w:lang w:bidi="ar-SA"/>
        </w:rPr>
        <w:t xml:space="preserve"> </w:t>
      </w:r>
      <w:r w:rsidRPr="00764B94">
        <w:rPr>
          <w:rFonts w:ascii="Courier New" w:eastAsia="Calibri" w:hAnsi="Courier New" w:cs="Courier New"/>
          <w:b/>
          <w:bCs/>
          <w:color w:val="000080"/>
          <w:sz w:val="22"/>
          <w:szCs w:val="22"/>
          <w:highlight w:val="white"/>
          <w:lang w:bidi="ar-SA"/>
        </w:rPr>
        <w:t>&amp;</w:t>
      </w:r>
      <w:r w:rsidRPr="00764B94">
        <w:rPr>
          <w:rFonts w:ascii="Courier New" w:eastAsia="Calibri" w:hAnsi="Courier New" w:cs="Courier New"/>
          <w:color w:val="000000"/>
          <w:sz w:val="22"/>
          <w:szCs w:val="22"/>
          <w:highlight w:val="white"/>
          <w:lang w:bidi="ar-SA"/>
        </w:rPr>
        <w:t xml:space="preserve"> S_L</w:t>
      </w:r>
      <w:r w:rsidRPr="00764B94">
        <w:rPr>
          <w:rFonts w:ascii="Courier New" w:eastAsia="Calibri" w:hAnsi="Courier New" w:cs="Courier New"/>
          <w:b/>
          <w:bCs/>
          <w:color w:val="000080"/>
          <w:sz w:val="22"/>
          <w:szCs w:val="22"/>
          <w:highlight w:val="white"/>
          <w:lang w:bidi="ar-SA"/>
        </w:rPr>
        <w:t>;</w:t>
      </w:r>
    </w:p>
    <w:p w14:paraId="0F9F9F7C" w14:textId="77777777" w:rsidR="00673A3A" w:rsidRDefault="00673A3A" w:rsidP="00170AAC">
      <w:pPr>
        <w:jc w:val="both"/>
        <w:rPr>
          <w:rtl/>
        </w:rPr>
      </w:pPr>
    </w:p>
    <w:p w14:paraId="1957DF74" w14:textId="048223AF" w:rsidR="00827040" w:rsidRDefault="00673A3A" w:rsidP="00170AAC">
      <w:pPr>
        <w:jc w:val="both"/>
      </w:pPr>
      <w:r>
        <w:rPr>
          <w:rFonts w:hint="cs"/>
          <w:rtl/>
        </w:rPr>
        <w:t xml:space="preserve">اما همانطور که مشاهده می شود روش استفاده شده برای </w:t>
      </w:r>
      <w:r>
        <w:t>assign</w:t>
      </w:r>
      <w:r>
        <w:rPr>
          <w:rFonts w:hint="cs"/>
          <w:rtl/>
        </w:rPr>
        <w:t xml:space="preserve"> کردن به </w:t>
      </w:r>
      <w:r>
        <w:t>S_M</w:t>
      </w:r>
      <w:r>
        <w:rPr>
          <w:rFonts w:hint="cs"/>
          <w:rtl/>
        </w:rPr>
        <w:t xml:space="preserve"> مقداری عجیب به نظر می رسد. توضیح این روش به شکل زیر است:</w:t>
      </w:r>
    </w:p>
    <w:p w14:paraId="47A03423" w14:textId="400F8CE4" w:rsidR="00646C9A" w:rsidRDefault="00CF5C92" w:rsidP="00CF5C92">
      <w:pPr>
        <w:jc w:val="both"/>
        <w:rPr>
          <w:rFonts w:eastAsia="Calibri"/>
          <w:rtl/>
        </w:rPr>
      </w:pPr>
      <w:r>
        <w:rPr>
          <w:rFonts w:hint="cs"/>
          <w:rtl/>
        </w:rPr>
        <w:t xml:space="preserve">برای محاسبه </w:t>
      </w:r>
      <w:r>
        <w:t>S_M</w:t>
      </w:r>
      <w:r>
        <w:rPr>
          <w:rFonts w:hint="cs"/>
          <w:rtl/>
        </w:rPr>
        <w:t xml:space="preserve"> باید مجموع </w:t>
      </w:r>
      <w:r>
        <w:t>X_M</w:t>
      </w:r>
      <w:r>
        <w:rPr>
          <w:rFonts w:hint="cs"/>
          <w:rtl/>
        </w:rPr>
        <w:t xml:space="preserve"> و </w:t>
      </w:r>
      <w:r>
        <w:t>Y_M</w:t>
      </w:r>
      <w:r>
        <w:rPr>
          <w:rFonts w:hint="cs"/>
          <w:rtl/>
        </w:rPr>
        <w:t xml:space="preserve"> (که همان </w:t>
      </w:r>
      <w:r w:rsidRPr="00CF5C92">
        <w:rPr>
          <w:rFonts w:hint="cs"/>
          <w:rtl/>
        </w:rPr>
        <w:t xml:space="preserve">سیگنال </w:t>
      </w:r>
      <w:proofErr w:type="spellStart"/>
      <w:r w:rsidRPr="00CF5C92">
        <w:rPr>
          <w:rFonts w:eastAsia="Calibri"/>
          <w:highlight w:val="white"/>
        </w:rPr>
        <w:t>S_M_Int</w:t>
      </w:r>
      <w:proofErr w:type="spellEnd"/>
      <w:r w:rsidRPr="00CF5C92">
        <w:rPr>
          <w:rFonts w:eastAsia="Calibri" w:hint="cs"/>
          <w:rtl/>
        </w:rPr>
        <w:t xml:space="preserve"> می باشد)</w:t>
      </w:r>
      <w:r>
        <w:rPr>
          <w:rFonts w:eastAsia="Calibri" w:hint="cs"/>
          <w:rtl/>
        </w:rPr>
        <w:t xml:space="preserve"> با مقدار </w:t>
      </w:r>
      <w:r>
        <w:rPr>
          <w:rFonts w:eastAsia="Calibri"/>
        </w:rPr>
        <w:t>Carry</w:t>
      </w:r>
      <w:r>
        <w:rPr>
          <w:rFonts w:eastAsia="Calibri" w:hint="cs"/>
          <w:rtl/>
        </w:rPr>
        <w:t xml:space="preserve"> حاصل از جمع </w:t>
      </w:r>
      <w:r>
        <w:rPr>
          <w:rFonts w:eastAsia="Calibri"/>
        </w:rPr>
        <w:t>X_L</w:t>
      </w:r>
      <w:r>
        <w:rPr>
          <w:rFonts w:eastAsia="Calibri" w:hint="cs"/>
          <w:rtl/>
        </w:rPr>
        <w:t xml:space="preserve"> و </w:t>
      </w:r>
      <w:r>
        <w:rPr>
          <w:rFonts w:eastAsia="Calibri"/>
        </w:rPr>
        <w:t>Y_L</w:t>
      </w:r>
      <w:r>
        <w:rPr>
          <w:rFonts w:eastAsia="Calibri" w:hint="cs"/>
          <w:rtl/>
        </w:rPr>
        <w:t xml:space="preserve"> (که همان </w:t>
      </w:r>
      <w:proofErr w:type="spellStart"/>
      <w:r w:rsidRPr="00CF5C92">
        <w:rPr>
          <w:rFonts w:eastAsia="Calibri"/>
          <w:highlight w:val="white"/>
        </w:rPr>
        <w:t>S_L_Int</w:t>
      </w:r>
      <w:proofErr w:type="spellEnd"/>
      <w:r w:rsidRPr="00CF5C92">
        <w:rPr>
          <w:rFonts w:eastAsia="Calibri"/>
          <w:highlight w:val="white"/>
        </w:rPr>
        <w:t>(15)</w:t>
      </w:r>
      <w:r w:rsidRPr="00CF5C92">
        <w:rPr>
          <w:rFonts w:eastAsia="Calibri" w:hint="cs"/>
          <w:rtl/>
        </w:rPr>
        <w:t xml:space="preserve"> می باشد جمع شود)</w:t>
      </w:r>
      <w:r w:rsidR="005E6B9D">
        <w:rPr>
          <w:rFonts w:eastAsia="Calibri" w:hint="cs"/>
          <w:rtl/>
        </w:rPr>
        <w:t>.</w:t>
      </w:r>
      <w:r w:rsidR="00646C9A">
        <w:rPr>
          <w:rFonts w:eastAsia="Calibri" w:hint="cs"/>
          <w:rtl/>
        </w:rPr>
        <w:t xml:space="preserve"> </w:t>
      </w:r>
      <w:r w:rsidR="009F7589">
        <w:rPr>
          <w:rFonts w:eastAsia="Calibri" w:hint="cs"/>
          <w:rtl/>
        </w:rPr>
        <w:t xml:space="preserve">به جای این کار </w:t>
      </w:r>
      <w:r w:rsidR="00646C9A">
        <w:rPr>
          <w:rFonts w:eastAsia="Calibri" w:hint="cs"/>
          <w:rtl/>
        </w:rPr>
        <w:t xml:space="preserve">در این کد </w:t>
      </w:r>
      <w:proofErr w:type="spellStart"/>
      <w:r w:rsidR="00646C9A" w:rsidRPr="00CF5C92">
        <w:rPr>
          <w:rFonts w:eastAsia="Calibri"/>
          <w:highlight w:val="white"/>
        </w:rPr>
        <w:lastRenderedPageBreak/>
        <w:t>S_M_Int</w:t>
      </w:r>
      <w:proofErr w:type="spellEnd"/>
      <w:r w:rsidR="00646C9A">
        <w:rPr>
          <w:rFonts w:eastAsia="Calibri" w:hint="cs"/>
          <w:rtl/>
        </w:rPr>
        <w:t xml:space="preserve"> با مقدار </w:t>
      </w:r>
      <w:r w:rsidR="00646C9A">
        <w:rPr>
          <w:rFonts w:eastAsia="Calibri"/>
        </w:rPr>
        <w:t>Carry</w:t>
      </w:r>
      <w:r w:rsidR="00646C9A">
        <w:rPr>
          <w:rFonts w:eastAsia="Calibri" w:hint="cs"/>
          <w:rtl/>
        </w:rPr>
        <w:t>، کانکت شده است و مقدار حاصل با 1 جمع شده است</w:t>
      </w:r>
      <w:r w:rsidR="000C370B">
        <w:rPr>
          <w:rFonts w:eastAsia="Calibri" w:hint="cs"/>
          <w:rtl/>
        </w:rPr>
        <w:t>.</w:t>
      </w:r>
      <w:r w:rsidR="009F7589">
        <w:rPr>
          <w:rFonts w:eastAsia="Calibri" w:hint="cs"/>
          <w:rtl/>
        </w:rPr>
        <w:t xml:space="preserve"> </w:t>
      </w:r>
      <w:r w:rsidR="00E26ED5">
        <w:rPr>
          <w:rFonts w:eastAsia="Calibri" w:hint="cs"/>
          <w:rtl/>
        </w:rPr>
        <w:t>16 بیت پرارزش حاصل</w:t>
      </w:r>
      <w:r w:rsidR="009F7589">
        <w:rPr>
          <w:rFonts w:eastAsia="Calibri" w:hint="cs"/>
          <w:rtl/>
        </w:rPr>
        <w:t xml:space="preserve"> در یک سیگنال ریخته می شود.</w:t>
      </w:r>
    </w:p>
    <w:p w14:paraId="16C229AE" w14:textId="4818E76E" w:rsidR="00827040" w:rsidRDefault="00646C9A" w:rsidP="00CF5C92">
      <w:pPr>
        <w:jc w:val="both"/>
        <w:rPr>
          <w:rFonts w:eastAsia="Calibri"/>
        </w:rPr>
      </w:pPr>
      <w:r>
        <w:rPr>
          <w:rFonts w:eastAsia="Calibri" w:hint="cs"/>
          <w:rtl/>
        </w:rPr>
        <w:t xml:space="preserve">اگر مقدار </w:t>
      </w:r>
      <w:r>
        <w:rPr>
          <w:rFonts w:eastAsia="Calibri"/>
        </w:rPr>
        <w:t>Carry</w:t>
      </w:r>
      <w:r>
        <w:rPr>
          <w:rFonts w:eastAsia="Calibri" w:hint="cs"/>
          <w:rtl/>
        </w:rPr>
        <w:t xml:space="preserve"> برابر با </w:t>
      </w:r>
      <w:r>
        <w:rPr>
          <w:rFonts w:eastAsia="Calibri"/>
        </w:rPr>
        <w:t>‘1’</w:t>
      </w:r>
      <w:r>
        <w:rPr>
          <w:rFonts w:eastAsia="Calibri" w:hint="cs"/>
          <w:rtl/>
        </w:rPr>
        <w:t xml:space="preserve"> باشد، </w:t>
      </w:r>
      <w:r w:rsidR="00E26ED5">
        <w:rPr>
          <w:rFonts w:eastAsia="Calibri" w:hint="cs"/>
          <w:rtl/>
        </w:rPr>
        <w:t xml:space="preserve">مقدار این </w:t>
      </w:r>
      <w:r w:rsidR="00E26ED5">
        <w:rPr>
          <w:rFonts w:eastAsia="Calibri"/>
        </w:rPr>
        <w:t>16</w:t>
      </w:r>
      <w:r w:rsidR="00E26ED5">
        <w:rPr>
          <w:rFonts w:eastAsia="Calibri" w:hint="cs"/>
          <w:rtl/>
        </w:rPr>
        <w:t xml:space="preserve"> بیت پرارزش برابر با </w:t>
      </w:r>
      <w:proofErr w:type="spellStart"/>
      <w:r w:rsidR="00E26ED5">
        <w:rPr>
          <w:rFonts w:eastAsia="Calibri"/>
        </w:rPr>
        <w:t>S_M_Int</w:t>
      </w:r>
      <w:proofErr w:type="spellEnd"/>
      <w:r w:rsidR="00E26ED5">
        <w:rPr>
          <w:rFonts w:eastAsia="Calibri"/>
        </w:rPr>
        <w:t xml:space="preserve"> + 1</w:t>
      </w:r>
      <w:r w:rsidR="00E26ED5">
        <w:rPr>
          <w:rFonts w:eastAsia="Calibri" w:hint="cs"/>
          <w:rtl/>
        </w:rPr>
        <w:t xml:space="preserve"> خواهد بود و اگر </w:t>
      </w:r>
      <w:r w:rsidR="00E26ED5">
        <w:rPr>
          <w:rFonts w:eastAsia="Calibri"/>
        </w:rPr>
        <w:t>Carry</w:t>
      </w:r>
      <w:r w:rsidR="00E26ED5">
        <w:rPr>
          <w:rFonts w:eastAsia="Calibri" w:hint="cs"/>
          <w:rtl/>
        </w:rPr>
        <w:t xml:space="preserve"> برابر با </w:t>
      </w:r>
      <w:r w:rsidR="00E26ED5">
        <w:rPr>
          <w:rFonts w:eastAsia="Calibri"/>
        </w:rPr>
        <w:t>‘0’</w:t>
      </w:r>
      <w:r w:rsidR="00E26ED5">
        <w:rPr>
          <w:rFonts w:eastAsia="Calibri" w:hint="cs"/>
          <w:rtl/>
        </w:rPr>
        <w:t xml:space="preserve"> باشد مقدار 16 بیت پرارزش برابر با </w:t>
      </w:r>
      <w:proofErr w:type="spellStart"/>
      <w:r w:rsidR="00E26ED5">
        <w:rPr>
          <w:rFonts w:eastAsia="Calibri"/>
        </w:rPr>
        <w:t>S_M_Int</w:t>
      </w:r>
      <w:proofErr w:type="spellEnd"/>
      <w:r w:rsidR="00E26ED5">
        <w:rPr>
          <w:rFonts w:eastAsia="Calibri" w:hint="cs"/>
          <w:rtl/>
        </w:rPr>
        <w:t xml:space="preserve"> خواهد بود.</w:t>
      </w:r>
    </w:p>
    <w:p w14:paraId="77D80516" w14:textId="327B8ECF" w:rsidR="00646C9A" w:rsidRDefault="0021430B" w:rsidP="00E26ED5">
      <w:pPr>
        <w:jc w:val="right"/>
        <w:rPr>
          <w:rFonts w:eastAsia="Calibri"/>
          <w:rtl/>
        </w:rPr>
      </w:pPr>
      <w:r>
        <w:object w:dxaOrig="2508" w:dyaOrig="5436" w14:anchorId="78BF0FD1">
          <v:shape id="_x0000_i1026" type="#_x0000_t75" style="width:192.6pt;height:416.95pt" o:ole="">
            <v:imagedata r:id="rId78" o:title=""/>
          </v:shape>
          <o:OLEObject Type="Embed" ProgID="Visio.Drawing.15" ShapeID="_x0000_i1026" DrawAspect="Content" ObjectID="_1781245340" r:id="rId79"/>
        </w:object>
      </w:r>
    </w:p>
    <w:p w14:paraId="12A1BA4A" w14:textId="77777777" w:rsidR="00CF5C92" w:rsidRDefault="00CF5C92" w:rsidP="00CF5C92">
      <w:pPr>
        <w:jc w:val="both"/>
        <w:rPr>
          <w:rFonts w:eastAsia="Calibri"/>
          <w:rtl/>
        </w:rPr>
      </w:pPr>
    </w:p>
    <w:p w14:paraId="48C5BE8F" w14:textId="77777777" w:rsidR="00CF5C92" w:rsidRDefault="00CF5C92" w:rsidP="00CF5C92">
      <w:pPr>
        <w:jc w:val="both"/>
        <w:rPr>
          <w:rtl/>
        </w:rPr>
      </w:pPr>
    </w:p>
    <w:p w14:paraId="65C4C166" w14:textId="53201E8F" w:rsidR="00AD66CB" w:rsidRDefault="0061438E" w:rsidP="00AD66CB">
      <w:pPr>
        <w:pStyle w:val="ListParagraph"/>
        <w:numPr>
          <w:ilvl w:val="0"/>
          <w:numId w:val="76"/>
        </w:numPr>
        <w:jc w:val="both"/>
      </w:pPr>
      <w:r>
        <w:rPr>
          <w:rFonts w:hint="cs"/>
          <w:rtl/>
        </w:rPr>
        <w:t>تبدیل یک</w:t>
      </w:r>
      <w:r w:rsidR="00AD66CB">
        <w:rPr>
          <w:rFonts w:hint="cs"/>
          <w:rtl/>
        </w:rPr>
        <w:t xml:space="preserve"> ضرب بزرگ به چهار ضرب و سه جمع کوچک (</w:t>
      </w:r>
      <w:r w:rsidR="00D1077A">
        <w:rPr>
          <w:rFonts w:hint="cs"/>
          <w:rtl/>
        </w:rPr>
        <w:t xml:space="preserve">به کمک </w:t>
      </w:r>
      <w:r w:rsidR="00AD66CB">
        <w:t>Pipeline</w:t>
      </w:r>
      <w:r w:rsidR="00AD66CB">
        <w:rPr>
          <w:rFonts w:hint="cs"/>
          <w:rtl/>
        </w:rPr>
        <w:t>)</w:t>
      </w:r>
    </w:p>
    <w:p w14:paraId="3FEDDBEA" w14:textId="77777777" w:rsidR="00F35905" w:rsidRDefault="00F35905" w:rsidP="00F35905">
      <w:pPr>
        <w:ind w:left="397" w:firstLine="0"/>
        <w:jc w:val="both"/>
        <w:rPr>
          <w:rtl/>
        </w:rPr>
      </w:pPr>
      <w:r>
        <w:rPr>
          <w:rFonts w:hint="cs"/>
          <w:rtl/>
        </w:rPr>
        <w:t xml:space="preserve">کاربرد این روش از حالت قبل بسیار بیشتر است چرا که جمع در </w:t>
      </w:r>
      <w:r>
        <w:t>FPGA</w:t>
      </w:r>
      <w:r>
        <w:rPr>
          <w:rFonts w:hint="cs"/>
          <w:rtl/>
        </w:rPr>
        <w:t xml:space="preserve"> در مواردی که </w:t>
      </w:r>
      <w:r>
        <w:t>Bitwise</w:t>
      </w:r>
      <w:r>
        <w:rPr>
          <w:rFonts w:hint="cs"/>
          <w:rtl/>
        </w:rPr>
        <w:t xml:space="preserve"> اعداد خیلی بزرگ باشد مشکل ساز می شود.</w:t>
      </w:r>
    </w:p>
    <w:p w14:paraId="47F6C929" w14:textId="5EA926AC" w:rsidR="0061438E" w:rsidRDefault="00FD5625" w:rsidP="00F35905">
      <w:pPr>
        <w:ind w:left="397" w:firstLine="0"/>
        <w:jc w:val="both"/>
        <w:rPr>
          <w:rtl/>
        </w:rPr>
      </w:pPr>
      <w:r>
        <w:rPr>
          <w:rFonts w:hint="cs"/>
          <w:rtl/>
        </w:rPr>
        <w:t xml:space="preserve">اما مشکل ضرب دو عدد با </w:t>
      </w:r>
      <w:r>
        <w:t>Bitwise</w:t>
      </w:r>
      <w:r>
        <w:rPr>
          <w:rFonts w:hint="cs"/>
          <w:rtl/>
        </w:rPr>
        <w:t xml:space="preserve"> زیاد در یکدیگر</w:t>
      </w:r>
      <w:r w:rsidR="00166D1D">
        <w:rPr>
          <w:rFonts w:hint="cs"/>
          <w:rtl/>
        </w:rPr>
        <w:t xml:space="preserve"> از آنجا ناشی می </w:t>
      </w:r>
      <w:r w:rsidR="00DC7F3C">
        <w:rPr>
          <w:rFonts w:hint="cs"/>
          <w:rtl/>
        </w:rPr>
        <w:t>ش</w:t>
      </w:r>
      <w:r w:rsidR="00166D1D">
        <w:rPr>
          <w:rFonts w:hint="cs"/>
          <w:rtl/>
        </w:rPr>
        <w:t xml:space="preserve">ود که تعداد بیتهای ورودی به </w:t>
      </w:r>
      <w:r w:rsidR="00166D1D">
        <w:t>DSP48</w:t>
      </w:r>
      <w:r w:rsidR="00166D1D">
        <w:rPr>
          <w:rFonts w:hint="cs"/>
          <w:rtl/>
        </w:rPr>
        <w:t xml:space="preserve"> ها در </w:t>
      </w:r>
      <w:r w:rsidR="00166D1D">
        <w:t>FPGA</w:t>
      </w:r>
      <w:r w:rsidR="00166D1D">
        <w:rPr>
          <w:rFonts w:hint="cs"/>
          <w:rtl/>
        </w:rPr>
        <w:t xml:space="preserve"> محدود است، مثلا اگر ورودی های </w:t>
      </w:r>
      <w:r w:rsidR="00166D1D">
        <w:t>DSP48</w:t>
      </w:r>
      <w:r w:rsidR="00166D1D">
        <w:rPr>
          <w:rFonts w:hint="cs"/>
          <w:rtl/>
        </w:rPr>
        <w:t xml:space="preserve">، 18 بیتی باشند و ما بخواهیم دو </w:t>
      </w:r>
      <w:r w:rsidR="00166D1D">
        <w:rPr>
          <w:rFonts w:hint="cs"/>
          <w:rtl/>
        </w:rPr>
        <w:lastRenderedPageBreak/>
        <w:t>عدد 30 بیتی را در هم ضرب کن</w:t>
      </w:r>
      <w:r w:rsidR="00A763E8">
        <w:rPr>
          <w:rFonts w:hint="cs"/>
          <w:rtl/>
        </w:rPr>
        <w:t>ی</w:t>
      </w:r>
      <w:r w:rsidR="00166D1D">
        <w:rPr>
          <w:rFonts w:hint="cs"/>
          <w:rtl/>
        </w:rPr>
        <w:t>م فرکانس قابل اعمال به مدار بسیار کاهش می یابد.</w:t>
      </w:r>
      <w:r w:rsidR="00B618FB">
        <w:rPr>
          <w:rFonts w:hint="cs"/>
          <w:rtl/>
        </w:rPr>
        <w:t xml:space="preserve"> برای ا</w:t>
      </w:r>
      <w:r w:rsidR="002066CA">
        <w:rPr>
          <w:rFonts w:hint="cs"/>
          <w:rtl/>
        </w:rPr>
        <w:t>ی</w:t>
      </w:r>
      <w:r w:rsidR="00B618FB">
        <w:rPr>
          <w:rFonts w:hint="cs"/>
          <w:rtl/>
        </w:rPr>
        <w:t>ن منظور نیز می توان به روش زیر عمل کرد:</w:t>
      </w:r>
    </w:p>
    <w:p w14:paraId="48F56F1D" w14:textId="31CBD447" w:rsidR="00C6407C" w:rsidRDefault="00C6407C" w:rsidP="00C6407C">
      <w:pPr>
        <w:ind w:left="397" w:firstLine="0"/>
        <w:jc w:val="both"/>
        <w:rPr>
          <w:rtl/>
        </w:rPr>
      </w:pPr>
      <w:r>
        <w:rPr>
          <w:rFonts w:hint="cs"/>
          <w:rtl/>
        </w:rPr>
        <w:t xml:space="preserve">فرض کنیم بخواهیم دو سیگنال </w:t>
      </w:r>
      <w:r>
        <w:t>3</w:t>
      </w:r>
      <w:r w:rsidR="00134486">
        <w:t>1</w:t>
      </w:r>
      <w:r>
        <w:rPr>
          <w:rFonts w:hint="cs"/>
          <w:rtl/>
        </w:rPr>
        <w:t xml:space="preserve"> بیتی </w:t>
      </w:r>
      <w:r>
        <w:t>X</w:t>
      </w:r>
      <w:r>
        <w:rPr>
          <w:rFonts w:hint="cs"/>
          <w:rtl/>
        </w:rPr>
        <w:t xml:space="preserve"> و </w:t>
      </w:r>
      <w:r>
        <w:t>Y</w:t>
      </w:r>
      <w:r>
        <w:rPr>
          <w:rFonts w:hint="cs"/>
          <w:rtl/>
        </w:rPr>
        <w:t xml:space="preserve"> را در هم ضرب کرده و نتیجه را در یک سیگنال </w:t>
      </w:r>
      <w:r>
        <w:t>6</w:t>
      </w:r>
      <w:r w:rsidR="00535CD3">
        <w:t>2</w:t>
      </w:r>
      <w:r>
        <w:rPr>
          <w:rFonts w:hint="cs"/>
          <w:rtl/>
        </w:rPr>
        <w:t xml:space="preserve"> بیتی با نام </w:t>
      </w:r>
      <w:r>
        <w:t>S</w:t>
      </w:r>
      <w:r>
        <w:rPr>
          <w:rFonts w:hint="cs"/>
          <w:rtl/>
        </w:rPr>
        <w:t xml:space="preserve"> قرار دهیم:</w:t>
      </w:r>
    </w:p>
    <w:p w14:paraId="4939F362" w14:textId="49A7996E" w:rsidR="00C6407C" w:rsidRDefault="00C6407C" w:rsidP="00C6407C">
      <w:pPr>
        <w:ind w:left="397" w:firstLine="0"/>
        <w:jc w:val="center"/>
        <w:rPr>
          <w:rtl/>
        </w:rPr>
      </w:pPr>
      <w:r w:rsidRPr="00C6407C">
        <w:rPr>
          <w:noProof/>
          <w:rtl/>
        </w:rPr>
        <w:drawing>
          <wp:inline distT="0" distB="0" distL="0" distR="0" wp14:anchorId="3DB5FDAF" wp14:editId="16D33241">
            <wp:extent cx="3784600" cy="1360938"/>
            <wp:effectExtent l="0" t="0" r="6350" b="0"/>
            <wp:docPr id="58010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07013" name=""/>
                    <pic:cNvPicPr/>
                  </pic:nvPicPr>
                  <pic:blipFill>
                    <a:blip r:embed="rId80"/>
                    <a:stretch>
                      <a:fillRect/>
                    </a:stretch>
                  </pic:blipFill>
                  <pic:spPr>
                    <a:xfrm>
                      <a:off x="0" y="0"/>
                      <a:ext cx="3808432" cy="1369508"/>
                    </a:xfrm>
                    <a:prstGeom prst="rect">
                      <a:avLst/>
                    </a:prstGeom>
                  </pic:spPr>
                </pic:pic>
              </a:graphicData>
            </a:graphic>
          </wp:inline>
        </w:drawing>
      </w:r>
    </w:p>
    <w:p w14:paraId="08F91DDC" w14:textId="2DA6CEB5" w:rsidR="00827040" w:rsidRDefault="00134486" w:rsidP="00170AAC">
      <w:pPr>
        <w:jc w:val="both"/>
        <w:rPr>
          <w:rtl/>
        </w:rPr>
      </w:pPr>
      <w:r>
        <w:rPr>
          <w:rFonts w:hint="cs"/>
          <w:rtl/>
        </w:rPr>
        <w:t xml:space="preserve">مقادیر این سیگنال ها را به دو قسمت </w:t>
      </w:r>
      <w:r>
        <w:t>15</w:t>
      </w:r>
      <w:r>
        <w:rPr>
          <w:rFonts w:hint="cs"/>
          <w:rtl/>
        </w:rPr>
        <w:t xml:space="preserve"> و </w:t>
      </w:r>
      <w:r>
        <w:t>16</w:t>
      </w:r>
      <w:r>
        <w:rPr>
          <w:rFonts w:hint="cs"/>
          <w:rtl/>
        </w:rPr>
        <w:t xml:space="preserve"> بیتی تقسیم می کنیم:</w:t>
      </w:r>
    </w:p>
    <w:p w14:paraId="14D58C9D" w14:textId="08BF0499" w:rsidR="00134486" w:rsidRDefault="00A8239E" w:rsidP="00134486">
      <w:pPr>
        <w:jc w:val="center"/>
        <w:rPr>
          <w:rtl/>
        </w:rPr>
      </w:pPr>
      <w:r w:rsidRPr="00A8239E">
        <w:rPr>
          <w:noProof/>
          <w:rtl/>
        </w:rPr>
        <w:drawing>
          <wp:inline distT="0" distB="0" distL="0" distR="0" wp14:anchorId="23200420" wp14:editId="65B34D69">
            <wp:extent cx="4019550" cy="2305219"/>
            <wp:effectExtent l="0" t="0" r="0" b="0"/>
            <wp:docPr id="162803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4612" name=""/>
                    <pic:cNvPicPr/>
                  </pic:nvPicPr>
                  <pic:blipFill>
                    <a:blip r:embed="rId81"/>
                    <a:stretch>
                      <a:fillRect/>
                    </a:stretch>
                  </pic:blipFill>
                  <pic:spPr>
                    <a:xfrm>
                      <a:off x="0" y="0"/>
                      <a:ext cx="4045541" cy="2320125"/>
                    </a:xfrm>
                    <a:prstGeom prst="rect">
                      <a:avLst/>
                    </a:prstGeom>
                  </pic:spPr>
                </pic:pic>
              </a:graphicData>
            </a:graphic>
          </wp:inline>
        </w:drawing>
      </w:r>
    </w:p>
    <w:p w14:paraId="67399F63" w14:textId="77777777" w:rsidR="00A8239E" w:rsidRDefault="00A8239E" w:rsidP="00170AAC">
      <w:pPr>
        <w:jc w:val="both"/>
        <w:rPr>
          <w:rtl/>
        </w:rPr>
      </w:pPr>
    </w:p>
    <w:p w14:paraId="1F83B123" w14:textId="77777777" w:rsidR="00A8239E" w:rsidRDefault="00A8239E" w:rsidP="00170AAC">
      <w:pPr>
        <w:jc w:val="both"/>
        <w:rPr>
          <w:rtl/>
        </w:rPr>
      </w:pPr>
      <w:r>
        <w:rPr>
          <w:rFonts w:hint="cs"/>
          <w:rtl/>
        </w:rPr>
        <w:t xml:space="preserve">همانطور که مشاهده می شود، به جای یک عمل ضرب، از چهار ضرب و سه جمع استفاده می شود. به جای </w:t>
      </w:r>
      <w:r>
        <w:t>2</w:t>
      </w:r>
      <w:r>
        <w:rPr>
          <w:vertAlign w:val="superscript"/>
        </w:rPr>
        <w:t>15</w:t>
      </w:r>
      <w:r>
        <w:rPr>
          <w:rFonts w:hint="cs"/>
          <w:rtl/>
        </w:rPr>
        <w:t xml:space="preserve"> یا </w:t>
      </w:r>
      <w:r>
        <w:t>2</w:t>
      </w:r>
      <w:r>
        <w:rPr>
          <w:vertAlign w:val="superscript"/>
        </w:rPr>
        <w:t>30</w:t>
      </w:r>
      <w:r>
        <w:rPr>
          <w:rFonts w:hint="cs"/>
          <w:rtl/>
        </w:rPr>
        <w:t xml:space="preserve"> نیز می توانیم یک عمل کانکت با 15 عدد 0 یا 30 عدد 0 انجام دهیم.</w:t>
      </w:r>
    </w:p>
    <w:p w14:paraId="2EC53503" w14:textId="77777777" w:rsidR="009C2DCD" w:rsidRDefault="009C2DCD" w:rsidP="00170AAC">
      <w:pPr>
        <w:jc w:val="both"/>
        <w:rPr>
          <w:rtl/>
        </w:rPr>
      </w:pPr>
    </w:p>
    <w:p w14:paraId="433C4108" w14:textId="77777777" w:rsidR="009C2DCD" w:rsidRDefault="009C2DCD" w:rsidP="00170AAC">
      <w:pPr>
        <w:jc w:val="both"/>
        <w:rPr>
          <w:rtl/>
        </w:rPr>
      </w:pPr>
    </w:p>
    <w:p w14:paraId="1C269665" w14:textId="77777777" w:rsidR="009C2DCD" w:rsidRDefault="009C2DCD" w:rsidP="009C2DCD">
      <w:pPr>
        <w:pStyle w:val="ListParagraph"/>
        <w:numPr>
          <w:ilvl w:val="0"/>
          <w:numId w:val="76"/>
        </w:numPr>
        <w:jc w:val="both"/>
      </w:pPr>
      <w:r>
        <w:rPr>
          <w:rFonts w:hint="cs"/>
          <w:rtl/>
        </w:rPr>
        <w:t>عملیات ضرب در عدد ثابت</w:t>
      </w:r>
    </w:p>
    <w:p w14:paraId="781604BA" w14:textId="77777777" w:rsidR="00761303" w:rsidRDefault="00761303" w:rsidP="00761303">
      <w:pPr>
        <w:pStyle w:val="ListParagraph"/>
        <w:ind w:left="757" w:firstLine="0"/>
        <w:jc w:val="both"/>
        <w:rPr>
          <w:rtl/>
        </w:rPr>
      </w:pPr>
      <w:r>
        <w:rPr>
          <w:rFonts w:hint="cs"/>
          <w:rtl/>
        </w:rPr>
        <w:t xml:space="preserve">گاهی ممکن است منابع ضرب کننده ما در </w:t>
      </w:r>
      <w:r>
        <w:t>FPGA</w:t>
      </w:r>
      <w:r>
        <w:rPr>
          <w:rFonts w:hint="cs"/>
          <w:rtl/>
        </w:rPr>
        <w:t xml:space="preserve"> تمام شده باشد، در این صورت می توان از ایده زیر به جای استفاده از </w:t>
      </w:r>
      <w:r>
        <w:t>DSP48</w:t>
      </w:r>
      <w:r>
        <w:rPr>
          <w:rFonts w:hint="cs"/>
          <w:rtl/>
        </w:rPr>
        <w:t xml:space="preserve"> کمک گرفت.</w:t>
      </w:r>
    </w:p>
    <w:p w14:paraId="5D748370" w14:textId="67B0ABD8" w:rsidR="00827040" w:rsidRDefault="00F445C1" w:rsidP="00761303">
      <w:pPr>
        <w:pStyle w:val="ListParagraph"/>
        <w:ind w:left="757" w:firstLine="0"/>
        <w:jc w:val="center"/>
        <w:rPr>
          <w:rtl/>
        </w:rPr>
      </w:pPr>
      <w:r w:rsidRPr="00F445C1">
        <w:rPr>
          <w:noProof/>
          <w:rtl/>
        </w:rPr>
        <w:drawing>
          <wp:inline distT="0" distB="0" distL="0" distR="0" wp14:anchorId="7FBD7E1E" wp14:editId="27D80E5B">
            <wp:extent cx="2590800" cy="584436"/>
            <wp:effectExtent l="0" t="0" r="0" b="6350"/>
            <wp:docPr id="175303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34728" name=""/>
                    <pic:cNvPicPr/>
                  </pic:nvPicPr>
                  <pic:blipFill>
                    <a:blip r:embed="rId82"/>
                    <a:stretch>
                      <a:fillRect/>
                    </a:stretch>
                  </pic:blipFill>
                  <pic:spPr>
                    <a:xfrm>
                      <a:off x="0" y="0"/>
                      <a:ext cx="2612624" cy="589359"/>
                    </a:xfrm>
                    <a:prstGeom prst="rect">
                      <a:avLst/>
                    </a:prstGeom>
                  </pic:spPr>
                </pic:pic>
              </a:graphicData>
            </a:graphic>
          </wp:inline>
        </w:drawing>
      </w:r>
    </w:p>
    <w:p w14:paraId="7EFD0C5F" w14:textId="5E975C8B" w:rsidR="00827040" w:rsidRDefault="0002078A" w:rsidP="00170AAC">
      <w:pPr>
        <w:jc w:val="both"/>
        <w:rPr>
          <w:rtl/>
        </w:rPr>
      </w:pPr>
      <w:r>
        <w:rPr>
          <w:rFonts w:hint="cs"/>
          <w:rtl/>
        </w:rPr>
        <w:t>آن عدد را به حاصل جمع اعدادی از توان 2 تبدیل می کنیم.</w:t>
      </w:r>
    </w:p>
    <w:p w14:paraId="21363694" w14:textId="0D12B3BD" w:rsidR="00212555" w:rsidRPr="0040038B" w:rsidRDefault="00674FB3" w:rsidP="00170AAC">
      <w:pPr>
        <w:jc w:val="both"/>
        <w:rPr>
          <w:color w:val="FF0000"/>
          <w:rtl/>
        </w:rPr>
      </w:pPr>
      <w:r w:rsidRPr="0040038B">
        <w:rPr>
          <w:rFonts w:hint="cs"/>
          <w:color w:val="FF0000"/>
          <w:rtl/>
        </w:rPr>
        <w:lastRenderedPageBreak/>
        <w:t xml:space="preserve">وقتی در </w:t>
      </w:r>
      <w:r w:rsidRPr="0040038B">
        <w:rPr>
          <w:color w:val="FF0000"/>
        </w:rPr>
        <w:t>VHDL</w:t>
      </w:r>
      <w:r w:rsidRPr="0040038B">
        <w:rPr>
          <w:rFonts w:hint="cs"/>
          <w:color w:val="FF0000"/>
          <w:rtl/>
        </w:rPr>
        <w:t xml:space="preserve"> بنویسیم </w:t>
      </w:r>
      <w:r w:rsidRPr="0040038B">
        <w:rPr>
          <w:color w:val="FF0000"/>
        </w:rPr>
        <w:t>A/4</w:t>
      </w:r>
      <w:r w:rsidRPr="0040038B">
        <w:rPr>
          <w:rFonts w:hint="cs"/>
          <w:color w:val="FF0000"/>
          <w:rtl/>
        </w:rPr>
        <w:t xml:space="preserve">، </w:t>
      </w:r>
      <w:proofErr w:type="spellStart"/>
      <w:r w:rsidRPr="0040038B">
        <w:rPr>
          <w:color w:val="FF0000"/>
        </w:rPr>
        <w:t>Synthesiser</w:t>
      </w:r>
      <w:proofErr w:type="spellEnd"/>
      <w:r w:rsidRPr="0040038B">
        <w:rPr>
          <w:rFonts w:hint="cs"/>
          <w:color w:val="FF0000"/>
          <w:rtl/>
        </w:rPr>
        <w:t xml:space="preserve"> به صورت اتوماتیک </w:t>
      </w:r>
      <w:r w:rsidRPr="0040038B">
        <w:rPr>
          <w:color w:val="FF0000"/>
        </w:rPr>
        <w:t>Shift</w:t>
      </w:r>
      <w:r w:rsidRPr="0040038B">
        <w:rPr>
          <w:rFonts w:hint="cs"/>
          <w:color w:val="FF0000"/>
          <w:rtl/>
        </w:rPr>
        <w:t xml:space="preserve"> لازم را انجام می دهد و نیازی نیست که ما </w:t>
      </w:r>
      <w:r w:rsidR="008C6E15">
        <w:rPr>
          <w:rFonts w:hint="cs"/>
          <w:color w:val="FF0000"/>
          <w:rtl/>
        </w:rPr>
        <w:t>نگران آن باشیم</w:t>
      </w:r>
      <w:r w:rsidRPr="0040038B">
        <w:rPr>
          <w:rFonts w:hint="cs"/>
          <w:color w:val="FF0000"/>
          <w:rtl/>
        </w:rPr>
        <w:t>.</w:t>
      </w:r>
    </w:p>
    <w:p w14:paraId="2AC0A378" w14:textId="071864FE" w:rsidR="00674FB3" w:rsidRPr="0040038B" w:rsidRDefault="00F63655" w:rsidP="00F63655">
      <w:pPr>
        <w:jc w:val="center"/>
        <w:rPr>
          <w:rtl/>
        </w:rPr>
      </w:pPr>
      <w:r w:rsidRPr="00F63655">
        <w:rPr>
          <w:noProof/>
          <w:rtl/>
        </w:rPr>
        <w:drawing>
          <wp:inline distT="0" distB="0" distL="0" distR="0" wp14:anchorId="4DE7089D" wp14:editId="42CCE4E7">
            <wp:extent cx="3721100" cy="1646815"/>
            <wp:effectExtent l="0" t="0" r="0" b="0"/>
            <wp:docPr id="186559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6318" name=""/>
                    <pic:cNvPicPr/>
                  </pic:nvPicPr>
                  <pic:blipFill>
                    <a:blip r:embed="rId83"/>
                    <a:stretch>
                      <a:fillRect/>
                    </a:stretch>
                  </pic:blipFill>
                  <pic:spPr>
                    <a:xfrm>
                      <a:off x="0" y="0"/>
                      <a:ext cx="3736226" cy="1653509"/>
                    </a:xfrm>
                    <a:prstGeom prst="rect">
                      <a:avLst/>
                    </a:prstGeom>
                  </pic:spPr>
                </pic:pic>
              </a:graphicData>
            </a:graphic>
          </wp:inline>
        </w:drawing>
      </w:r>
    </w:p>
    <w:p w14:paraId="200F4E58" w14:textId="3503AE3F" w:rsidR="0002078A" w:rsidRDefault="00F63655" w:rsidP="00170AAC">
      <w:pPr>
        <w:jc w:val="both"/>
      </w:pPr>
      <w:r>
        <w:rPr>
          <w:rFonts w:hint="cs"/>
          <w:rtl/>
        </w:rPr>
        <w:t xml:space="preserve">حتی می توان با قرار دادن </w:t>
      </w:r>
      <w:r>
        <w:t>Register</w:t>
      </w:r>
      <w:r>
        <w:rPr>
          <w:rFonts w:hint="cs"/>
          <w:rtl/>
        </w:rPr>
        <w:t xml:space="preserve"> هایی این عملیات را </w:t>
      </w:r>
      <w:r>
        <w:t>Pipeline</w:t>
      </w:r>
      <w:r>
        <w:rPr>
          <w:rFonts w:hint="cs"/>
          <w:rtl/>
        </w:rPr>
        <w:t xml:space="preserve"> نیز کرد.</w:t>
      </w:r>
    </w:p>
    <w:p w14:paraId="677AF510" w14:textId="77777777" w:rsidR="00F63655" w:rsidRDefault="00F63655" w:rsidP="00170AAC">
      <w:pPr>
        <w:jc w:val="both"/>
      </w:pPr>
    </w:p>
    <w:p w14:paraId="391D985A" w14:textId="77777777" w:rsidR="004B1B9A" w:rsidRDefault="004B1B9A" w:rsidP="00170AAC">
      <w:pPr>
        <w:jc w:val="both"/>
      </w:pPr>
    </w:p>
    <w:p w14:paraId="76B14684" w14:textId="77777777" w:rsidR="004B1B9A" w:rsidRDefault="004B1B9A" w:rsidP="00170AAC">
      <w:pPr>
        <w:jc w:val="both"/>
      </w:pPr>
    </w:p>
    <w:p w14:paraId="1D19AA6B" w14:textId="77777777" w:rsidR="004B1B9A" w:rsidRDefault="004B1B9A" w:rsidP="00170AAC">
      <w:pPr>
        <w:jc w:val="both"/>
      </w:pPr>
    </w:p>
    <w:p w14:paraId="5DE96229" w14:textId="77777777" w:rsidR="004B1B9A" w:rsidRDefault="004B1B9A" w:rsidP="00170AAC">
      <w:pPr>
        <w:jc w:val="both"/>
      </w:pPr>
    </w:p>
    <w:p w14:paraId="6DA84FF2" w14:textId="77777777" w:rsidR="004B1B9A" w:rsidRDefault="004B1B9A" w:rsidP="00170AAC">
      <w:pPr>
        <w:jc w:val="both"/>
      </w:pPr>
    </w:p>
    <w:p w14:paraId="151E32F7" w14:textId="77777777" w:rsidR="004B1B9A" w:rsidRDefault="004B1B9A" w:rsidP="00170AAC">
      <w:pPr>
        <w:jc w:val="both"/>
      </w:pPr>
    </w:p>
    <w:p w14:paraId="09F08B4F" w14:textId="77777777" w:rsidR="004B1B9A" w:rsidRDefault="004B1B9A" w:rsidP="00170AAC">
      <w:pPr>
        <w:jc w:val="both"/>
      </w:pPr>
    </w:p>
    <w:p w14:paraId="337F77CB" w14:textId="77777777" w:rsidR="004B1B9A" w:rsidRDefault="004B1B9A" w:rsidP="00170AAC">
      <w:pPr>
        <w:jc w:val="both"/>
      </w:pPr>
    </w:p>
    <w:p w14:paraId="375F5F4E" w14:textId="77777777" w:rsidR="004B1B9A" w:rsidRDefault="004B1B9A" w:rsidP="00170AAC">
      <w:pPr>
        <w:jc w:val="both"/>
      </w:pPr>
    </w:p>
    <w:p w14:paraId="5AD79085" w14:textId="77777777" w:rsidR="004B1B9A" w:rsidRDefault="004B1B9A" w:rsidP="00170AAC">
      <w:pPr>
        <w:jc w:val="both"/>
      </w:pPr>
    </w:p>
    <w:p w14:paraId="3D7D79B8" w14:textId="77777777" w:rsidR="004B1B9A" w:rsidRDefault="004B1B9A" w:rsidP="00170AAC">
      <w:pPr>
        <w:jc w:val="both"/>
      </w:pPr>
    </w:p>
    <w:p w14:paraId="29780B18" w14:textId="77777777" w:rsidR="004B1B9A" w:rsidRDefault="004B1B9A" w:rsidP="00170AAC">
      <w:pPr>
        <w:jc w:val="both"/>
      </w:pPr>
    </w:p>
    <w:p w14:paraId="41ACF78F" w14:textId="77777777" w:rsidR="004B1B9A" w:rsidRDefault="004B1B9A" w:rsidP="00170AAC">
      <w:pPr>
        <w:jc w:val="both"/>
      </w:pPr>
    </w:p>
    <w:p w14:paraId="1757E7D2" w14:textId="77777777" w:rsidR="004B1B9A" w:rsidRDefault="004B1B9A" w:rsidP="00170AAC">
      <w:pPr>
        <w:jc w:val="both"/>
      </w:pPr>
    </w:p>
    <w:p w14:paraId="1A8BF5DC" w14:textId="77777777" w:rsidR="004B1B9A" w:rsidRDefault="004B1B9A" w:rsidP="00170AAC">
      <w:pPr>
        <w:jc w:val="both"/>
      </w:pPr>
    </w:p>
    <w:p w14:paraId="3D62E27B" w14:textId="77777777" w:rsidR="004B1B9A" w:rsidRDefault="004B1B9A" w:rsidP="00170AAC">
      <w:pPr>
        <w:jc w:val="both"/>
      </w:pPr>
    </w:p>
    <w:p w14:paraId="694FDB82" w14:textId="77777777" w:rsidR="004B1B9A" w:rsidRDefault="004B1B9A" w:rsidP="00170AAC">
      <w:pPr>
        <w:jc w:val="both"/>
      </w:pPr>
    </w:p>
    <w:p w14:paraId="7B0384D7" w14:textId="77777777" w:rsidR="00827040" w:rsidRDefault="00827040" w:rsidP="00170AAC">
      <w:pPr>
        <w:jc w:val="both"/>
        <w:rPr>
          <w:rtl/>
        </w:rPr>
      </w:pPr>
    </w:p>
    <w:p w14:paraId="5A2F4E7A" w14:textId="77777777" w:rsidR="00827040" w:rsidRDefault="00827040" w:rsidP="00170AAC">
      <w:pPr>
        <w:jc w:val="both"/>
        <w:rPr>
          <w:rtl/>
        </w:rPr>
      </w:pPr>
    </w:p>
    <w:p w14:paraId="05BD8551" w14:textId="77777777" w:rsidR="00827040" w:rsidRDefault="00827040" w:rsidP="00170AAC">
      <w:pPr>
        <w:jc w:val="both"/>
        <w:rPr>
          <w:rtl/>
        </w:rPr>
      </w:pPr>
    </w:p>
    <w:p w14:paraId="495C8D15" w14:textId="77777777" w:rsidR="00827040" w:rsidRDefault="00827040" w:rsidP="00170AAC">
      <w:pPr>
        <w:jc w:val="both"/>
        <w:rPr>
          <w:rtl/>
        </w:rPr>
      </w:pPr>
    </w:p>
    <w:p w14:paraId="728EAE1D" w14:textId="77777777" w:rsidR="00827040" w:rsidRDefault="00827040" w:rsidP="00170AAC">
      <w:pPr>
        <w:jc w:val="both"/>
        <w:rPr>
          <w:rtl/>
        </w:rPr>
      </w:pPr>
    </w:p>
    <w:p w14:paraId="1CA40A30" w14:textId="77777777" w:rsidR="00827040" w:rsidRDefault="00827040" w:rsidP="00170AAC">
      <w:pPr>
        <w:jc w:val="both"/>
        <w:rPr>
          <w:rtl/>
        </w:rPr>
      </w:pPr>
    </w:p>
    <w:p w14:paraId="7504DE71" w14:textId="77777777" w:rsidR="00827040" w:rsidRDefault="00827040" w:rsidP="00170AAC">
      <w:pPr>
        <w:jc w:val="both"/>
        <w:rPr>
          <w:rtl/>
        </w:rPr>
      </w:pPr>
    </w:p>
    <w:p w14:paraId="71DC48AA" w14:textId="77777777" w:rsidR="00827040" w:rsidRDefault="00827040" w:rsidP="00E16449">
      <w:pPr>
        <w:ind w:firstLine="0"/>
        <w:jc w:val="both"/>
        <w:rPr>
          <w:rtl/>
        </w:rPr>
      </w:pPr>
    </w:p>
    <w:p w14:paraId="02BF4009" w14:textId="75A2D50F" w:rsidR="00827040" w:rsidRPr="0069127E" w:rsidRDefault="00827040" w:rsidP="00C26579">
      <w:pPr>
        <w:pStyle w:val="Heading2"/>
      </w:pPr>
      <w:r w:rsidRPr="0069127E">
        <w:rPr>
          <w:rFonts w:hint="cs"/>
          <w:rtl/>
        </w:rPr>
        <w:lastRenderedPageBreak/>
        <w:t xml:space="preserve">کاهش میزان </w:t>
      </w:r>
      <w:r w:rsidRPr="009733D7">
        <w:rPr>
          <w:rFonts w:hint="cs"/>
          <w:u w:val="single"/>
          <w:rtl/>
        </w:rPr>
        <w:t>منابع مصرفی</w:t>
      </w:r>
      <w:r w:rsidRPr="0069127E">
        <w:rPr>
          <w:rFonts w:hint="cs"/>
          <w:rtl/>
        </w:rPr>
        <w:t xml:space="preserve"> در </w:t>
      </w:r>
      <w:r w:rsidRPr="0069127E">
        <w:t>FPGA</w:t>
      </w:r>
    </w:p>
    <w:p w14:paraId="2E022802" w14:textId="24DF8E9D" w:rsidR="00827040" w:rsidRDefault="00574492" w:rsidP="00574492">
      <w:pPr>
        <w:pStyle w:val="ListParagraph"/>
        <w:numPr>
          <w:ilvl w:val="0"/>
          <w:numId w:val="76"/>
        </w:numPr>
        <w:jc w:val="both"/>
      </w:pPr>
      <w:r>
        <w:rPr>
          <w:rFonts w:hint="cs"/>
          <w:rtl/>
        </w:rPr>
        <w:t xml:space="preserve">روش </w:t>
      </w:r>
      <w:r w:rsidR="00727C7B" w:rsidRPr="00727C7B">
        <w:t>symmetry</w:t>
      </w:r>
      <w:r w:rsidR="00727C7B">
        <w:rPr>
          <w:rFonts w:hint="cs"/>
          <w:rtl/>
        </w:rPr>
        <w:t xml:space="preserve"> (</w:t>
      </w:r>
      <w:r>
        <w:rPr>
          <w:rFonts w:hint="cs"/>
          <w:rtl/>
        </w:rPr>
        <w:t>تقارن</w:t>
      </w:r>
      <w:r w:rsidR="00727C7B">
        <w:rPr>
          <w:rFonts w:hint="cs"/>
          <w:rtl/>
        </w:rPr>
        <w:t>)</w:t>
      </w:r>
    </w:p>
    <w:p w14:paraId="4BA511EB" w14:textId="5ACB1893" w:rsidR="00727C7B" w:rsidRDefault="00081793" w:rsidP="00727C7B">
      <w:pPr>
        <w:jc w:val="both"/>
      </w:pPr>
      <w:r>
        <w:rPr>
          <w:rFonts w:hint="cs"/>
          <w:rtl/>
        </w:rPr>
        <w:t xml:space="preserve">فیلتری که فاز خطی داشته باشد (فیلتر </w:t>
      </w:r>
      <w:r>
        <w:t>FIR</w:t>
      </w:r>
      <w:r>
        <w:rPr>
          <w:rFonts w:hint="cs"/>
          <w:rtl/>
        </w:rPr>
        <w:t xml:space="preserve">) دارای یک خاصیت است و آن این است که ضرایب آن به صورت متقارن می باشند، مثلا </w:t>
      </w:r>
    </w:p>
    <w:p w14:paraId="46FC69B2" w14:textId="025E1D26" w:rsidR="00081793" w:rsidRDefault="00081793" w:rsidP="00CC6B3B">
      <w:pPr>
        <w:bidi w:val="0"/>
        <w:jc w:val="both"/>
      </w:pPr>
      <w:r>
        <w:t>b0 = 0.1234</w:t>
      </w:r>
    </w:p>
    <w:p w14:paraId="6C786D1E" w14:textId="241548B9" w:rsidR="00081793" w:rsidRDefault="00081793" w:rsidP="00CC6B3B">
      <w:pPr>
        <w:bidi w:val="0"/>
        <w:jc w:val="both"/>
      </w:pPr>
      <w:r>
        <w:t>b1 = 0.5678</w:t>
      </w:r>
    </w:p>
    <w:p w14:paraId="239A53C4" w14:textId="30FC7982" w:rsidR="00574492" w:rsidRDefault="00081793" w:rsidP="00CC6B3B">
      <w:pPr>
        <w:bidi w:val="0"/>
        <w:jc w:val="both"/>
      </w:pPr>
      <w:r>
        <w:t>b2 = 0.5678</w:t>
      </w:r>
    </w:p>
    <w:p w14:paraId="1EA8686D" w14:textId="4A37641E" w:rsidR="00C40DB0" w:rsidRDefault="00081793" w:rsidP="00CC6B3B">
      <w:pPr>
        <w:bidi w:val="0"/>
        <w:jc w:val="both"/>
        <w:rPr>
          <w:rtl/>
        </w:rPr>
      </w:pPr>
      <w:r>
        <w:t>b3 = 0.1234</w:t>
      </w:r>
    </w:p>
    <w:p w14:paraId="332C888E" w14:textId="1E2DADD8" w:rsidR="002660B3" w:rsidRDefault="002660B3" w:rsidP="00170AAC">
      <w:pPr>
        <w:jc w:val="both"/>
        <w:rPr>
          <w:rtl/>
        </w:rPr>
      </w:pPr>
      <w:r>
        <w:rPr>
          <w:rFonts w:hint="cs"/>
          <w:rtl/>
        </w:rPr>
        <w:t xml:space="preserve">اگر بخواهیم از این روش در پیاده سازی یک فیلتر </w:t>
      </w:r>
      <w:r>
        <w:t>FIR</w:t>
      </w:r>
      <w:r>
        <w:rPr>
          <w:rFonts w:hint="cs"/>
          <w:rtl/>
        </w:rPr>
        <w:t xml:space="preserve"> استفاده کنیم، </w:t>
      </w:r>
      <w:r>
        <w:t>Signal Flow Graph</w:t>
      </w:r>
      <w:r>
        <w:rPr>
          <w:rFonts w:hint="cs"/>
          <w:rtl/>
        </w:rPr>
        <w:t xml:space="preserve"> فیلتر ما به شکل زیر خواهد بود:</w:t>
      </w:r>
    </w:p>
    <w:p w14:paraId="2C918AB6" w14:textId="66C713CD" w:rsidR="002660B3" w:rsidRDefault="00CD5DC0" w:rsidP="00CD5DC0">
      <w:pPr>
        <w:jc w:val="center"/>
        <w:rPr>
          <w:rtl/>
        </w:rPr>
      </w:pPr>
      <w:r w:rsidRPr="00CD5DC0">
        <w:rPr>
          <w:noProof/>
          <w:rtl/>
        </w:rPr>
        <w:drawing>
          <wp:inline distT="0" distB="0" distL="0" distR="0" wp14:anchorId="7E4F9149" wp14:editId="275900A0">
            <wp:extent cx="3810000" cy="1630023"/>
            <wp:effectExtent l="0" t="0" r="0" b="8890"/>
            <wp:docPr id="41271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5487" name=""/>
                    <pic:cNvPicPr/>
                  </pic:nvPicPr>
                  <pic:blipFill>
                    <a:blip r:embed="rId84"/>
                    <a:stretch>
                      <a:fillRect/>
                    </a:stretch>
                  </pic:blipFill>
                  <pic:spPr>
                    <a:xfrm>
                      <a:off x="0" y="0"/>
                      <a:ext cx="3826443" cy="1637058"/>
                    </a:xfrm>
                    <a:prstGeom prst="rect">
                      <a:avLst/>
                    </a:prstGeom>
                  </pic:spPr>
                </pic:pic>
              </a:graphicData>
            </a:graphic>
          </wp:inline>
        </w:drawing>
      </w:r>
    </w:p>
    <w:p w14:paraId="0683B667" w14:textId="64AD858F" w:rsidR="00CD5DC0" w:rsidRDefault="00DD5F73" w:rsidP="00CD5DC0">
      <w:pPr>
        <w:rPr>
          <w:rtl/>
        </w:rPr>
      </w:pPr>
      <w:r>
        <w:rPr>
          <w:rFonts w:hint="cs"/>
          <w:rtl/>
        </w:rPr>
        <w:t>و فرمول این فیلتر نیز به شکل زیر خواهد بود:</w:t>
      </w:r>
    </w:p>
    <w:p w14:paraId="135B728A" w14:textId="3F0C5804" w:rsidR="00CA0149" w:rsidRDefault="00CA0149" w:rsidP="0005156A">
      <w:pPr>
        <w:jc w:val="center"/>
        <w:rPr>
          <w:rtl/>
        </w:rPr>
      </w:pPr>
      <w:r w:rsidRPr="00CA0149">
        <w:rPr>
          <w:noProof/>
          <w:rtl/>
        </w:rPr>
        <w:drawing>
          <wp:inline distT="0" distB="0" distL="0" distR="0" wp14:anchorId="5B3C251B" wp14:editId="378025D0">
            <wp:extent cx="3464169" cy="526897"/>
            <wp:effectExtent l="0" t="0" r="3175" b="6985"/>
            <wp:docPr id="172563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39718" name=""/>
                    <pic:cNvPicPr/>
                  </pic:nvPicPr>
                  <pic:blipFill>
                    <a:blip r:embed="rId85"/>
                    <a:stretch>
                      <a:fillRect/>
                    </a:stretch>
                  </pic:blipFill>
                  <pic:spPr>
                    <a:xfrm>
                      <a:off x="0" y="0"/>
                      <a:ext cx="3550494" cy="540027"/>
                    </a:xfrm>
                    <a:prstGeom prst="rect">
                      <a:avLst/>
                    </a:prstGeom>
                  </pic:spPr>
                </pic:pic>
              </a:graphicData>
            </a:graphic>
          </wp:inline>
        </w:drawing>
      </w:r>
    </w:p>
    <w:p w14:paraId="21248214" w14:textId="77777777" w:rsidR="00434FAB" w:rsidRDefault="00434FAB" w:rsidP="0005156A">
      <w:pPr>
        <w:rPr>
          <w:rtl/>
        </w:rPr>
      </w:pPr>
    </w:p>
    <w:p w14:paraId="3423065D" w14:textId="7D5AD82F" w:rsidR="00434FAB" w:rsidRDefault="00434FAB" w:rsidP="0005156A">
      <w:pPr>
        <w:rPr>
          <w:rtl/>
        </w:rPr>
      </w:pPr>
      <w:r>
        <w:rPr>
          <w:rFonts w:hint="cs"/>
          <w:rtl/>
        </w:rPr>
        <w:t>در نهایت به جای انجام 4 ضرب و 3 جمع، از 2 ضرب و 3 جمع استفاده می کنیم.</w:t>
      </w:r>
    </w:p>
    <w:p w14:paraId="3A5C0BEE" w14:textId="0795C509" w:rsidR="00842B7A" w:rsidRDefault="00842B7A" w:rsidP="0005156A">
      <w:pPr>
        <w:rPr>
          <w:rtl/>
        </w:rPr>
      </w:pPr>
      <w:r>
        <w:rPr>
          <w:rFonts w:hint="cs"/>
          <w:rtl/>
        </w:rPr>
        <w:t xml:space="preserve">اگر بر مبنای فرمول نهایی به دست آمده بخواهیم </w:t>
      </w:r>
      <w:r>
        <w:t>Signal Flow Graph</w:t>
      </w:r>
      <w:r>
        <w:rPr>
          <w:rFonts w:hint="cs"/>
          <w:rtl/>
        </w:rPr>
        <w:t xml:space="preserve"> فیلتر را مجددا رسم کنیم به شکل زیر خواهیم رسید:</w:t>
      </w:r>
    </w:p>
    <w:p w14:paraId="0864CAEE" w14:textId="6F9ADE32" w:rsidR="00842B7A" w:rsidRDefault="0014530D" w:rsidP="0014530D">
      <w:pPr>
        <w:jc w:val="center"/>
        <w:rPr>
          <w:rtl/>
        </w:rPr>
      </w:pPr>
      <w:r w:rsidRPr="0014530D">
        <w:rPr>
          <w:noProof/>
          <w:rtl/>
        </w:rPr>
        <w:drawing>
          <wp:inline distT="0" distB="0" distL="0" distR="0" wp14:anchorId="234B2019" wp14:editId="489FC16B">
            <wp:extent cx="1968731" cy="2069025"/>
            <wp:effectExtent l="0" t="0" r="0" b="7620"/>
            <wp:docPr id="210088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81271" name=""/>
                    <pic:cNvPicPr/>
                  </pic:nvPicPr>
                  <pic:blipFill>
                    <a:blip r:embed="rId86"/>
                    <a:stretch>
                      <a:fillRect/>
                    </a:stretch>
                  </pic:blipFill>
                  <pic:spPr>
                    <a:xfrm>
                      <a:off x="0" y="0"/>
                      <a:ext cx="1979695" cy="2080548"/>
                    </a:xfrm>
                    <a:prstGeom prst="rect">
                      <a:avLst/>
                    </a:prstGeom>
                  </pic:spPr>
                </pic:pic>
              </a:graphicData>
            </a:graphic>
          </wp:inline>
        </w:drawing>
      </w:r>
    </w:p>
    <w:p w14:paraId="7382D60E" w14:textId="77777777" w:rsidR="00434FAB" w:rsidRDefault="00434FAB" w:rsidP="0005156A">
      <w:pPr>
        <w:rPr>
          <w:rtl/>
        </w:rPr>
      </w:pPr>
    </w:p>
    <w:p w14:paraId="01E14850" w14:textId="3A49C697" w:rsidR="00BF74EA" w:rsidRPr="001244BF" w:rsidRDefault="009733D7" w:rsidP="0005156A">
      <w:pPr>
        <w:rPr>
          <w:color w:val="FF0000"/>
          <w:rtl/>
        </w:rPr>
      </w:pPr>
      <w:r w:rsidRPr="001244BF">
        <w:rPr>
          <w:rFonts w:hint="cs"/>
          <w:color w:val="FF0000"/>
          <w:rtl/>
        </w:rPr>
        <w:lastRenderedPageBreak/>
        <w:t>استفاده از روش تقارن برای کاهش منابع مصرفی، بر</w:t>
      </w:r>
      <w:r w:rsidR="00846441" w:rsidRPr="001244BF">
        <w:rPr>
          <w:rFonts w:hint="cs"/>
          <w:color w:val="FF0000"/>
          <w:rtl/>
        </w:rPr>
        <w:t xml:space="preserve"> </w:t>
      </w:r>
      <w:r w:rsidRPr="001244BF">
        <w:rPr>
          <w:rFonts w:hint="cs"/>
          <w:color w:val="FF0000"/>
          <w:rtl/>
        </w:rPr>
        <w:t>روی کوانتیزه کردن فیلتر تاثیر می گذارد، چرا که قبلا ابتدا ضرب می کردیم و</w:t>
      </w:r>
      <w:r w:rsidR="001244BF" w:rsidRPr="001244BF">
        <w:rPr>
          <w:rFonts w:hint="cs"/>
          <w:color w:val="FF0000"/>
          <w:rtl/>
        </w:rPr>
        <w:t xml:space="preserve"> </w:t>
      </w:r>
      <w:r w:rsidRPr="001244BF">
        <w:rPr>
          <w:rFonts w:hint="cs"/>
          <w:color w:val="FF0000"/>
          <w:rtl/>
        </w:rPr>
        <w:t>بعد جمع ولی در اینجا ابتدا جمع و سپس ضرب را انجام می دهیم.</w:t>
      </w:r>
    </w:p>
    <w:p w14:paraId="1073FEFB" w14:textId="77777777" w:rsidR="009733D7" w:rsidRDefault="009733D7" w:rsidP="0005156A">
      <w:pPr>
        <w:rPr>
          <w:rtl/>
        </w:rPr>
      </w:pPr>
    </w:p>
    <w:p w14:paraId="10F9979E" w14:textId="77777777" w:rsidR="009C01B7" w:rsidRDefault="009C01B7" w:rsidP="0005156A">
      <w:pPr>
        <w:rPr>
          <w:rtl/>
        </w:rPr>
      </w:pPr>
    </w:p>
    <w:p w14:paraId="1D406742" w14:textId="4B266F77" w:rsidR="009C01B7" w:rsidRPr="009C20AD" w:rsidRDefault="009C01B7" w:rsidP="0005156A">
      <w:pPr>
        <w:rPr>
          <w:b/>
          <w:bCs/>
          <w:sz w:val="36"/>
          <w:szCs w:val="36"/>
          <w:rtl/>
        </w:rPr>
      </w:pPr>
      <w:r w:rsidRPr="009C20AD">
        <w:rPr>
          <w:rFonts w:hint="cs"/>
          <w:b/>
          <w:bCs/>
          <w:sz w:val="36"/>
          <w:szCs w:val="36"/>
          <w:rtl/>
        </w:rPr>
        <w:t>تمرین:</w:t>
      </w:r>
    </w:p>
    <w:p w14:paraId="3831FCFA" w14:textId="618C5A36" w:rsidR="009C01B7" w:rsidRDefault="009C01B7" w:rsidP="0005156A">
      <w:pPr>
        <w:rPr>
          <w:rtl/>
        </w:rPr>
      </w:pPr>
      <w:r>
        <w:rPr>
          <w:rFonts w:hint="cs"/>
          <w:rtl/>
        </w:rPr>
        <w:t xml:space="preserve">مدولاسیون </w:t>
      </w:r>
      <w:r>
        <w:t>AM</w:t>
      </w:r>
      <w:r>
        <w:rPr>
          <w:rFonts w:hint="cs"/>
          <w:rtl/>
        </w:rPr>
        <w:t xml:space="preserve"> </w:t>
      </w:r>
      <w:r w:rsidR="008949A6">
        <w:rPr>
          <w:rFonts w:hint="cs"/>
          <w:rtl/>
        </w:rPr>
        <w:t xml:space="preserve">با فرمول </w:t>
      </w:r>
      <w:r w:rsidR="008949A6">
        <w:t xml:space="preserve">(1 + 0.2cos(94hz)) </w:t>
      </w:r>
      <w:r w:rsidR="008949A6">
        <w:rPr>
          <w:rFonts w:cs="Times New Roman"/>
        </w:rPr>
        <w:t>×</w:t>
      </w:r>
      <w:r w:rsidR="008949A6">
        <w:t xml:space="preserve"> sin(430Khz)</w:t>
      </w:r>
      <w:r w:rsidR="008949A6">
        <w:rPr>
          <w:rFonts w:hint="cs"/>
          <w:rtl/>
        </w:rPr>
        <w:t xml:space="preserve"> را پیاده سازی کنید:</w:t>
      </w:r>
    </w:p>
    <w:p w14:paraId="77B032C8" w14:textId="0868CAF2" w:rsidR="00751BDA" w:rsidRDefault="00CB26DC" w:rsidP="0005156A">
      <w:pPr>
        <w:rPr>
          <w:rtl/>
        </w:rPr>
      </w:pPr>
      <w:r>
        <w:rPr>
          <w:rFonts w:hint="cs"/>
          <w:rtl/>
        </w:rPr>
        <w:t>همانطور که گفتیم به جای یک مدل ممکن است یک فرمول در اختیار ما قرار بگیرد که باید در ابتدا آن را به صورت یک مدل رسم کرده و مابقی مراحل را انجام دهیم.</w:t>
      </w:r>
    </w:p>
    <w:p w14:paraId="6E683DF4" w14:textId="77777777" w:rsidR="00CB26DC" w:rsidRDefault="00CB26DC" w:rsidP="0005156A">
      <w:pPr>
        <w:rPr>
          <w:rtl/>
        </w:rPr>
      </w:pPr>
    </w:p>
    <w:p w14:paraId="68EB13C3" w14:textId="37F056B2" w:rsidR="008949A6" w:rsidRDefault="00751BDA" w:rsidP="00751BDA">
      <w:pPr>
        <w:jc w:val="center"/>
        <w:rPr>
          <w:rtl/>
        </w:rPr>
      </w:pPr>
      <w:r w:rsidRPr="00751BDA">
        <w:rPr>
          <w:noProof/>
          <w:rtl/>
        </w:rPr>
        <w:drawing>
          <wp:inline distT="0" distB="0" distL="0" distR="0" wp14:anchorId="1A3AB6CB" wp14:editId="10FB9FAE">
            <wp:extent cx="3323492" cy="1589927"/>
            <wp:effectExtent l="0" t="0" r="0" b="0"/>
            <wp:docPr id="162866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8190" name=""/>
                    <pic:cNvPicPr/>
                  </pic:nvPicPr>
                  <pic:blipFill>
                    <a:blip r:embed="rId87"/>
                    <a:stretch>
                      <a:fillRect/>
                    </a:stretch>
                  </pic:blipFill>
                  <pic:spPr>
                    <a:xfrm>
                      <a:off x="0" y="0"/>
                      <a:ext cx="3336456" cy="1596129"/>
                    </a:xfrm>
                    <a:prstGeom prst="rect">
                      <a:avLst/>
                    </a:prstGeom>
                  </pic:spPr>
                </pic:pic>
              </a:graphicData>
            </a:graphic>
          </wp:inline>
        </w:drawing>
      </w:r>
    </w:p>
    <w:p w14:paraId="65941875" w14:textId="77777777" w:rsidR="00381BC3" w:rsidRDefault="00381BC3" w:rsidP="00751BDA">
      <w:pPr>
        <w:jc w:val="center"/>
        <w:rPr>
          <w:rtl/>
        </w:rPr>
      </w:pPr>
    </w:p>
    <w:p w14:paraId="4E195751" w14:textId="58702E3B" w:rsidR="00253857" w:rsidRDefault="00253857" w:rsidP="007C0DF3">
      <w:r>
        <w:rPr>
          <w:rFonts w:hint="cs"/>
          <w:rtl/>
        </w:rPr>
        <w:t xml:space="preserve">در مدولاسیون </w:t>
      </w:r>
      <w:r>
        <w:t>AM</w:t>
      </w:r>
      <w:r>
        <w:rPr>
          <w:rFonts w:hint="cs"/>
          <w:rtl/>
        </w:rPr>
        <w:t xml:space="preserve"> سیگنال پیام در واقع یک سیگنال ناشناخته است</w:t>
      </w:r>
      <w:r w:rsidR="00DF023F">
        <w:rPr>
          <w:rFonts w:hint="cs"/>
          <w:rtl/>
        </w:rPr>
        <w:t xml:space="preserve"> که از بیرون وارد سیستم می شود.</w:t>
      </w:r>
      <w:r>
        <w:rPr>
          <w:rFonts w:hint="cs"/>
          <w:rtl/>
        </w:rPr>
        <w:t xml:space="preserve"> ولی ما در این </w:t>
      </w:r>
      <w:r w:rsidR="00DF023F">
        <w:rPr>
          <w:rFonts w:hint="cs"/>
          <w:rtl/>
        </w:rPr>
        <w:t>تمرین به طور خاص سیگنال پیام را</w:t>
      </w:r>
      <w:r>
        <w:rPr>
          <w:rFonts w:hint="cs"/>
          <w:rtl/>
        </w:rPr>
        <w:t xml:space="preserve"> برابر با</w:t>
      </w:r>
      <w:r w:rsidR="00DF023F">
        <w:rPr>
          <w:rFonts w:hint="cs"/>
          <w:rtl/>
        </w:rPr>
        <w:t xml:space="preserve"> سیگنال مشخص</w:t>
      </w:r>
      <w:r>
        <w:rPr>
          <w:rFonts w:hint="cs"/>
          <w:rtl/>
        </w:rPr>
        <w:t xml:space="preserve"> </w:t>
      </w:r>
      <w:r>
        <w:t>Cos(94hz)</w:t>
      </w:r>
      <w:r>
        <w:rPr>
          <w:rFonts w:hint="cs"/>
          <w:rtl/>
        </w:rPr>
        <w:t xml:space="preserve"> در</w:t>
      </w:r>
      <w:r w:rsidR="007C0DF3">
        <w:rPr>
          <w:rFonts w:hint="cs"/>
          <w:rtl/>
        </w:rPr>
        <w:t xml:space="preserve"> نظر گرفته </w:t>
      </w:r>
      <w:r w:rsidR="00DF023F">
        <w:rPr>
          <w:rFonts w:hint="cs"/>
          <w:rtl/>
        </w:rPr>
        <w:t>ایم</w:t>
      </w:r>
      <w:r w:rsidR="006C075B">
        <w:rPr>
          <w:rFonts w:hint="cs"/>
          <w:rtl/>
        </w:rPr>
        <w:t xml:space="preserve"> و این مانند این است که ما در این تمرین اصلا ورودی اصلی نداریم.</w:t>
      </w:r>
    </w:p>
    <w:p w14:paraId="06314A7F" w14:textId="358C1693" w:rsidR="000A5775" w:rsidRDefault="000A5775" w:rsidP="007C0DF3">
      <w:pPr>
        <w:rPr>
          <w:color w:val="FF0000"/>
        </w:rPr>
      </w:pPr>
      <w:r w:rsidRPr="007821BD">
        <w:rPr>
          <w:rFonts w:hint="cs"/>
          <w:color w:val="FF0000"/>
          <w:rtl/>
        </w:rPr>
        <w:t xml:space="preserve">بعد از اینکه از روش چشمی ورودی های داخلی را کوانتیزه کردیم و عرض بیت های مناسب را بدست آوردیم، </w:t>
      </w:r>
      <w:r w:rsidR="007821BD">
        <w:rPr>
          <w:rFonts w:hint="cs"/>
          <w:color w:val="FF0000"/>
          <w:rtl/>
        </w:rPr>
        <w:t xml:space="preserve">از این عرض بیت ها و همچنین </w:t>
      </w:r>
      <w:r w:rsidRPr="007821BD">
        <w:rPr>
          <w:rFonts w:hint="cs"/>
          <w:color w:val="FF0000"/>
          <w:rtl/>
        </w:rPr>
        <w:t xml:space="preserve">آنالیز </w:t>
      </w:r>
      <w:proofErr w:type="spellStart"/>
      <w:r w:rsidRPr="007821BD">
        <w:rPr>
          <w:color w:val="FF0000"/>
        </w:rPr>
        <w:t>s.m.n</w:t>
      </w:r>
      <w:proofErr w:type="spellEnd"/>
      <w:r w:rsidRPr="007821BD">
        <w:rPr>
          <w:rFonts w:hint="cs"/>
          <w:color w:val="FF0000"/>
          <w:rtl/>
        </w:rPr>
        <w:t xml:space="preserve"> </w:t>
      </w:r>
      <w:r w:rsidR="007821BD">
        <w:rPr>
          <w:rFonts w:hint="cs"/>
          <w:color w:val="FF0000"/>
          <w:rtl/>
        </w:rPr>
        <w:t xml:space="preserve">استفاده کرده و </w:t>
      </w:r>
      <w:r w:rsidRPr="007821BD">
        <w:rPr>
          <w:rFonts w:hint="cs"/>
          <w:color w:val="FF0000"/>
          <w:rtl/>
        </w:rPr>
        <w:t>عرض بیت مناسب برای خروجی</w:t>
      </w:r>
      <w:r w:rsidR="00231D79">
        <w:rPr>
          <w:rFonts w:hint="cs"/>
          <w:color w:val="FF0000"/>
          <w:rtl/>
        </w:rPr>
        <w:t xml:space="preserve"> عملگرهای الگوریتم یعنی</w:t>
      </w:r>
      <w:r w:rsidRPr="007821BD">
        <w:rPr>
          <w:rFonts w:hint="cs"/>
          <w:color w:val="FF0000"/>
          <w:rtl/>
        </w:rPr>
        <w:t xml:space="preserve"> جمع کننده و ضرب کننده ها را به دست می آوریم.</w:t>
      </w:r>
    </w:p>
    <w:p w14:paraId="0DAD4CD0" w14:textId="7E0B86DC" w:rsidR="00745A27" w:rsidRDefault="007E7207" w:rsidP="007C0DF3">
      <w:pPr>
        <w:rPr>
          <w:color w:val="FF0000"/>
          <w:rtl/>
        </w:rPr>
      </w:pPr>
      <w:r>
        <w:rPr>
          <w:rFonts w:hint="cs"/>
          <w:color w:val="FF0000"/>
          <w:rtl/>
        </w:rPr>
        <w:t xml:space="preserve">آنالیز </w:t>
      </w:r>
      <w:proofErr w:type="spellStart"/>
      <w:r>
        <w:rPr>
          <w:color w:val="FF0000"/>
        </w:rPr>
        <w:t>s.m.n</w:t>
      </w:r>
      <w:proofErr w:type="spellEnd"/>
      <w:r>
        <w:rPr>
          <w:rFonts w:hint="cs"/>
          <w:color w:val="FF0000"/>
          <w:rtl/>
        </w:rPr>
        <w:t xml:space="preserve"> به ضکل زیر می تواند انجام شود:</w:t>
      </w:r>
    </w:p>
    <w:p w14:paraId="408EEB5F" w14:textId="60108659" w:rsidR="007E7207" w:rsidRDefault="007E7207" w:rsidP="007E7207">
      <w:pPr>
        <w:jc w:val="center"/>
        <w:rPr>
          <w:color w:val="FF0000"/>
          <w:rtl/>
        </w:rPr>
      </w:pPr>
      <w:r w:rsidRPr="007E7207">
        <w:rPr>
          <w:noProof/>
          <w:color w:val="FF0000"/>
          <w:rtl/>
        </w:rPr>
        <w:drawing>
          <wp:inline distT="0" distB="0" distL="0" distR="0" wp14:anchorId="74FEE0B7" wp14:editId="6CBA94BC">
            <wp:extent cx="3664702" cy="1805354"/>
            <wp:effectExtent l="0" t="0" r="0" b="4445"/>
            <wp:docPr id="78017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1514" name=""/>
                    <pic:cNvPicPr/>
                  </pic:nvPicPr>
                  <pic:blipFill>
                    <a:blip r:embed="rId88"/>
                    <a:stretch>
                      <a:fillRect/>
                    </a:stretch>
                  </pic:blipFill>
                  <pic:spPr>
                    <a:xfrm>
                      <a:off x="0" y="0"/>
                      <a:ext cx="3686324" cy="1816006"/>
                    </a:xfrm>
                    <a:prstGeom prst="rect">
                      <a:avLst/>
                    </a:prstGeom>
                  </pic:spPr>
                </pic:pic>
              </a:graphicData>
            </a:graphic>
          </wp:inline>
        </w:drawing>
      </w:r>
    </w:p>
    <w:p w14:paraId="685BE97B" w14:textId="77777777" w:rsidR="00CD5803" w:rsidRDefault="00CD5803" w:rsidP="007C0DF3">
      <w:pPr>
        <w:rPr>
          <w:color w:val="FF0000"/>
          <w:rtl/>
        </w:rPr>
      </w:pPr>
    </w:p>
    <w:p w14:paraId="76002317" w14:textId="4AC54E4B" w:rsidR="003B01CD" w:rsidRDefault="003B01CD" w:rsidP="00C26579">
      <w:pPr>
        <w:pStyle w:val="Heading1"/>
      </w:pPr>
      <w:r w:rsidRPr="003B01CD">
        <w:rPr>
          <w:rFonts w:hint="cs"/>
          <w:rtl/>
        </w:rPr>
        <w:lastRenderedPageBreak/>
        <w:t xml:space="preserve">نحوه پیاده سازی توابع مثلثاتی در </w:t>
      </w:r>
      <w:r w:rsidRPr="003B01CD">
        <w:t>FPGA</w:t>
      </w:r>
    </w:p>
    <w:p w14:paraId="1AFF3108" w14:textId="2956CCDA" w:rsidR="007E4E49" w:rsidRDefault="007E4E49" w:rsidP="007E4E49">
      <w:pPr>
        <w:pStyle w:val="ListParagraph"/>
        <w:numPr>
          <w:ilvl w:val="0"/>
          <w:numId w:val="76"/>
        </w:numPr>
      </w:pPr>
      <w:r>
        <w:rPr>
          <w:rFonts w:hint="cs"/>
          <w:rtl/>
        </w:rPr>
        <w:t xml:space="preserve">الگوریتم </w:t>
      </w:r>
      <w:r>
        <w:t>CORDIC</w:t>
      </w:r>
    </w:p>
    <w:p w14:paraId="7A1D67AE" w14:textId="1A031587" w:rsidR="007E4E49" w:rsidRDefault="007E4E49" w:rsidP="007E4E49">
      <w:pPr>
        <w:pStyle w:val="ListParagraph"/>
        <w:numPr>
          <w:ilvl w:val="0"/>
          <w:numId w:val="76"/>
        </w:numPr>
      </w:pPr>
      <w:r>
        <w:rPr>
          <w:rFonts w:hint="cs"/>
          <w:rtl/>
        </w:rPr>
        <w:t xml:space="preserve">استفاده از </w:t>
      </w:r>
      <w:r>
        <w:t>DDS(Direct Digital Synthesizer)</w:t>
      </w:r>
    </w:p>
    <w:p w14:paraId="378E5088" w14:textId="6347AADD" w:rsidR="007E4E49" w:rsidRDefault="007E4E49" w:rsidP="00A474E2">
      <w:pPr>
        <w:pStyle w:val="ListParagraph"/>
        <w:numPr>
          <w:ilvl w:val="1"/>
          <w:numId w:val="81"/>
        </w:numPr>
      </w:pPr>
      <w:r>
        <w:t>DDS IP Core</w:t>
      </w:r>
    </w:p>
    <w:p w14:paraId="0315845D" w14:textId="2470284A" w:rsidR="007E4E49" w:rsidRDefault="007E4E49" w:rsidP="00A474E2">
      <w:pPr>
        <w:pStyle w:val="ListParagraph"/>
        <w:numPr>
          <w:ilvl w:val="1"/>
          <w:numId w:val="81"/>
        </w:numPr>
      </w:pPr>
      <w:r>
        <w:rPr>
          <w:rFonts w:hint="cs"/>
          <w:rtl/>
        </w:rPr>
        <w:t>کدنویسی</w:t>
      </w:r>
      <w:r w:rsidR="00FD6221">
        <w:rPr>
          <w:rFonts w:hint="cs"/>
          <w:rtl/>
        </w:rPr>
        <w:t xml:space="preserve"> (وقتی </w:t>
      </w:r>
      <w:r w:rsidR="00FD6221">
        <w:t>IP Core</w:t>
      </w:r>
      <w:r w:rsidR="00FD6221">
        <w:rPr>
          <w:rFonts w:hint="cs"/>
          <w:rtl/>
        </w:rPr>
        <w:t xml:space="preserve"> آن وجود دارد نیازی به کدنویسی نمی باشد)</w:t>
      </w:r>
    </w:p>
    <w:p w14:paraId="4E0BFEF0" w14:textId="668A2F10" w:rsidR="007E4E49" w:rsidRDefault="007E4E49" w:rsidP="007E4E49">
      <w:pPr>
        <w:rPr>
          <w:rtl/>
        </w:rPr>
      </w:pPr>
      <w:r>
        <w:rPr>
          <w:rFonts w:hint="cs"/>
          <w:rtl/>
        </w:rPr>
        <w:t xml:space="preserve">از توابع مثلثاتی به دو شکل در الگوریتم های پردازش سیگنال استفاده می شود. گاهی این توابع را به صورت یک تابع استفاده می کنیم (مثلا </w:t>
      </w:r>
      <w:r>
        <w:t>sin(25)</w:t>
      </w:r>
      <w:r>
        <w:rPr>
          <w:rFonts w:hint="cs"/>
          <w:rtl/>
        </w:rPr>
        <w:t xml:space="preserve"> در کد باید در یک مقداری ضرب شود)، گاهی نیز ممکن است از این توابع مثلثاتی به عنوان یک مولد سیگنال استفاده کنیم، یعنی نیاز داشته باشیم که موج سینوسی را در درون </w:t>
      </w:r>
      <w:r>
        <w:t>FPGA</w:t>
      </w:r>
      <w:r>
        <w:rPr>
          <w:rFonts w:hint="cs"/>
          <w:rtl/>
        </w:rPr>
        <w:t xml:space="preserve"> و به صورت دیجیتالی بسازیم.</w:t>
      </w:r>
    </w:p>
    <w:p w14:paraId="3F07AD26" w14:textId="2584C91D" w:rsidR="00FD6221" w:rsidRDefault="00CA6519" w:rsidP="00FD6221">
      <w:pPr>
        <w:rPr>
          <w:rtl/>
        </w:rPr>
      </w:pPr>
      <w:r>
        <w:rPr>
          <w:rFonts w:hint="cs"/>
          <w:rtl/>
        </w:rPr>
        <w:t xml:space="preserve">از روش </w:t>
      </w:r>
      <w:r>
        <w:t>C</w:t>
      </w:r>
      <w:r w:rsidR="00DA1454">
        <w:t>ORDIC</w:t>
      </w:r>
      <w:r>
        <w:rPr>
          <w:rFonts w:hint="cs"/>
          <w:rtl/>
        </w:rPr>
        <w:t xml:space="preserve"> بیشتر برای پیاده سازی تابع مثلثاتی استفاده می کنیم مثلا وقتی بخواهیم مقدار </w:t>
      </w:r>
      <w:r>
        <w:t>Sin(46)</w:t>
      </w:r>
      <w:r>
        <w:rPr>
          <w:rFonts w:hint="cs"/>
          <w:rtl/>
        </w:rPr>
        <w:t xml:space="preserve"> را محاسبه کنیم.</w:t>
      </w:r>
      <w:r w:rsidR="00CE0297">
        <w:rPr>
          <w:rFonts w:hint="cs"/>
          <w:rtl/>
        </w:rPr>
        <w:t xml:space="preserve"> برای پیاده سازی یک مولد موج سیسنوسی در </w:t>
      </w:r>
      <w:r w:rsidR="00CE0297">
        <w:t>FPGA</w:t>
      </w:r>
      <w:r w:rsidR="00CE0297">
        <w:rPr>
          <w:rFonts w:hint="cs"/>
          <w:rtl/>
        </w:rPr>
        <w:t xml:space="preserve"> نیز می توان از الگوریتم </w:t>
      </w:r>
      <w:r w:rsidR="00CE0297">
        <w:t>CORDIC</w:t>
      </w:r>
      <w:r w:rsidR="00CE0297">
        <w:rPr>
          <w:rFonts w:hint="cs"/>
          <w:rtl/>
        </w:rPr>
        <w:t xml:space="preserve"> استفاده کرد ولی باید فاز موج سینوسی را </w:t>
      </w:r>
      <w:r w:rsidR="00B523B8">
        <w:rPr>
          <w:rFonts w:hint="cs"/>
          <w:rtl/>
        </w:rPr>
        <w:t xml:space="preserve">(بر اساس شرایطی که در دیتاشیت </w:t>
      </w:r>
      <w:r w:rsidR="00B523B8">
        <w:t>CORDIC IP CORE</w:t>
      </w:r>
      <w:r w:rsidR="00B523B8">
        <w:rPr>
          <w:rFonts w:hint="cs"/>
          <w:rtl/>
        </w:rPr>
        <w:t xml:space="preserve"> گفته شده) </w:t>
      </w:r>
      <w:r w:rsidR="00CE0297">
        <w:rPr>
          <w:rFonts w:hint="cs"/>
          <w:rtl/>
        </w:rPr>
        <w:t>خودمان بسازیم</w:t>
      </w:r>
      <w:r w:rsidR="00176DD6">
        <w:rPr>
          <w:rFonts w:hint="cs"/>
          <w:rtl/>
        </w:rPr>
        <w:t xml:space="preserve"> که کمی دردسرساز است.</w:t>
      </w:r>
      <w:r w:rsidR="0013201D">
        <w:rPr>
          <w:rFonts w:hint="cs"/>
          <w:rtl/>
        </w:rPr>
        <w:t xml:space="preserve"> </w:t>
      </w:r>
      <w:r w:rsidR="000D1F24">
        <w:rPr>
          <w:rFonts w:hint="cs"/>
          <w:rtl/>
        </w:rPr>
        <w:t xml:space="preserve">اما برای تولید یک مولد موج سینوسی در </w:t>
      </w:r>
      <w:r w:rsidR="000D1F24">
        <w:t>FPGA</w:t>
      </w:r>
      <w:r w:rsidR="000D1F24">
        <w:rPr>
          <w:rFonts w:hint="cs"/>
          <w:rtl/>
        </w:rPr>
        <w:t xml:space="preserve"> بهترین راه استفاده از </w:t>
      </w:r>
      <w:r w:rsidR="000D1F24">
        <w:t>DDS</w:t>
      </w:r>
      <w:r w:rsidR="000D1F24">
        <w:rPr>
          <w:rFonts w:hint="cs"/>
          <w:rtl/>
        </w:rPr>
        <w:t xml:space="preserve"> است. تنها کاری که ما باید مشخص کنیم این است که موج سینوسی ما چه فرکانسی داشته باشد و دیگر نیازی به تولید فاز این موج نمی باشد.</w:t>
      </w:r>
    </w:p>
    <w:p w14:paraId="6E14C198" w14:textId="77777777" w:rsidR="00FD6221" w:rsidRDefault="00FD6221" w:rsidP="00FD6221"/>
    <w:p w14:paraId="344D7F0A" w14:textId="44C61411" w:rsidR="00014F90" w:rsidRDefault="00FD6221" w:rsidP="00C21AE0">
      <w:pPr>
        <w:rPr>
          <w:rtl/>
        </w:rPr>
      </w:pPr>
      <w:r>
        <w:t>DDS</w:t>
      </w:r>
      <w:r>
        <w:rPr>
          <w:rFonts w:hint="cs"/>
          <w:rtl/>
        </w:rPr>
        <w:t xml:space="preserve"> از چه روشی برای تولید</w:t>
      </w:r>
      <w:r w:rsidR="00A474E2">
        <w:rPr>
          <w:rFonts w:hint="cs"/>
          <w:rtl/>
        </w:rPr>
        <w:t xml:space="preserve"> موج سینویس استفاده می کند</w:t>
      </w:r>
      <w:r w:rsidR="00014F90">
        <w:rPr>
          <w:rFonts w:hint="cs"/>
          <w:rtl/>
        </w:rPr>
        <w:t>؟</w:t>
      </w:r>
    </w:p>
    <w:p w14:paraId="22FA2AF7" w14:textId="1F390B45" w:rsidR="00933BBD" w:rsidRDefault="00BB6169" w:rsidP="004D189E">
      <w:pPr>
        <w:ind w:firstLine="0"/>
        <w:rPr>
          <w:rtl/>
        </w:rPr>
      </w:pPr>
      <w:r>
        <w:rPr>
          <w:rFonts w:hint="cs"/>
          <w:rtl/>
        </w:rPr>
        <w:t xml:space="preserve">برای تولید یک مولد موج سینوسی به روش </w:t>
      </w:r>
      <w:r>
        <w:t>DDS</w:t>
      </w:r>
      <w:r>
        <w:rPr>
          <w:rFonts w:hint="cs"/>
          <w:rtl/>
        </w:rPr>
        <w:t xml:space="preserve"> </w:t>
      </w:r>
      <w:r w:rsidR="001B63D2">
        <w:rPr>
          <w:rFonts w:hint="cs"/>
          <w:rtl/>
        </w:rPr>
        <w:t xml:space="preserve">در </w:t>
      </w:r>
      <w:r w:rsidR="001B63D2">
        <w:t>FPGA</w:t>
      </w:r>
      <w:r w:rsidR="001B63D2">
        <w:rPr>
          <w:rFonts w:hint="cs"/>
          <w:rtl/>
        </w:rPr>
        <w:t xml:space="preserve"> </w:t>
      </w:r>
      <w:r>
        <w:rPr>
          <w:rFonts w:hint="cs"/>
          <w:rtl/>
        </w:rPr>
        <w:t xml:space="preserve">باید در مرحله اول باید </w:t>
      </w:r>
      <w:r w:rsidR="00FB0168">
        <w:rPr>
          <w:rFonts w:hint="cs"/>
          <w:rtl/>
        </w:rPr>
        <w:t xml:space="preserve">به کمک نرم افزاری مانند </w:t>
      </w:r>
      <w:proofErr w:type="spellStart"/>
      <w:r w:rsidR="00FB0168">
        <w:t>Matlab</w:t>
      </w:r>
      <w:proofErr w:type="spellEnd"/>
      <w:r w:rsidR="00FB0168">
        <w:rPr>
          <w:rFonts w:hint="cs"/>
          <w:rtl/>
        </w:rPr>
        <w:t xml:space="preserve"> </w:t>
      </w:r>
      <w:r>
        <w:rPr>
          <w:rFonts w:hint="cs"/>
          <w:rtl/>
        </w:rPr>
        <w:t xml:space="preserve">یک </w:t>
      </w:r>
      <w:r>
        <w:t>Period</w:t>
      </w:r>
      <w:r>
        <w:rPr>
          <w:rFonts w:hint="cs"/>
          <w:rtl/>
        </w:rPr>
        <w:t xml:space="preserve"> از یک موج سیسنوسی را ایجاد </w:t>
      </w:r>
      <w:r w:rsidR="00634BD0">
        <w:rPr>
          <w:rFonts w:hint="cs"/>
          <w:rtl/>
        </w:rPr>
        <w:t>کرده و تعدادی نمونه از این موج سینوسی را جدا کنیم</w:t>
      </w:r>
      <w:r w:rsidR="00933BBD">
        <w:rPr>
          <w:rFonts w:hint="cs"/>
          <w:rtl/>
        </w:rPr>
        <w:t xml:space="preserve"> و این نمونه ها را درون یک </w:t>
      </w:r>
      <w:r w:rsidR="00933BBD">
        <w:t>Block Ram</w:t>
      </w:r>
      <w:r w:rsidR="00933BBD">
        <w:rPr>
          <w:rFonts w:hint="cs"/>
          <w:rtl/>
        </w:rPr>
        <w:t xml:space="preserve"> قرار دهیم:</w:t>
      </w:r>
    </w:p>
    <w:p w14:paraId="3FCD6C87" w14:textId="276E628C" w:rsidR="008B4060" w:rsidRDefault="004D189E" w:rsidP="004D189E">
      <w:pPr>
        <w:ind w:firstLine="0"/>
        <w:jc w:val="center"/>
        <w:rPr>
          <w:rtl/>
        </w:rPr>
      </w:pPr>
      <w:r w:rsidRPr="004D189E">
        <w:rPr>
          <w:noProof/>
          <w:rtl/>
        </w:rPr>
        <w:drawing>
          <wp:inline distT="0" distB="0" distL="0" distR="0" wp14:anchorId="50C7664E" wp14:editId="7D6C5FD4">
            <wp:extent cx="3235569" cy="1956714"/>
            <wp:effectExtent l="0" t="0" r="3175" b="5715"/>
            <wp:docPr id="161426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67635" name=""/>
                    <pic:cNvPicPr/>
                  </pic:nvPicPr>
                  <pic:blipFill>
                    <a:blip r:embed="rId89"/>
                    <a:stretch>
                      <a:fillRect/>
                    </a:stretch>
                  </pic:blipFill>
                  <pic:spPr>
                    <a:xfrm>
                      <a:off x="0" y="0"/>
                      <a:ext cx="3285564" cy="1986948"/>
                    </a:xfrm>
                    <a:prstGeom prst="rect">
                      <a:avLst/>
                    </a:prstGeom>
                  </pic:spPr>
                </pic:pic>
              </a:graphicData>
            </a:graphic>
          </wp:inline>
        </w:drawing>
      </w:r>
    </w:p>
    <w:p w14:paraId="7581CB4C" w14:textId="77777777" w:rsidR="00460B50" w:rsidRDefault="00460B50" w:rsidP="00933BBD">
      <w:pPr>
        <w:ind w:firstLine="0"/>
        <w:rPr>
          <w:rtl/>
        </w:rPr>
      </w:pPr>
    </w:p>
    <w:p w14:paraId="7EBBE80C" w14:textId="0F6108AA" w:rsidR="00460B50" w:rsidRDefault="00C85010" w:rsidP="00460B50">
      <w:pPr>
        <w:ind w:firstLine="0"/>
      </w:pPr>
      <w:r>
        <w:rPr>
          <w:rFonts w:hint="cs"/>
          <w:rtl/>
        </w:rPr>
        <w:t xml:space="preserve">اگر در </w:t>
      </w:r>
      <w:r>
        <w:t>VHDL</w:t>
      </w:r>
      <w:r>
        <w:rPr>
          <w:rFonts w:hint="cs"/>
          <w:rtl/>
        </w:rPr>
        <w:t xml:space="preserve"> کدی بنویسیم که به </w:t>
      </w:r>
      <w:r w:rsidR="00EA6339">
        <w:rPr>
          <w:rFonts w:hint="cs"/>
          <w:rtl/>
        </w:rPr>
        <w:t xml:space="preserve">کمک یک </w:t>
      </w:r>
      <w:r w:rsidR="00EA6339">
        <w:t>Counter</w:t>
      </w:r>
      <w:r w:rsidR="00EA6339">
        <w:rPr>
          <w:rFonts w:hint="cs"/>
          <w:rtl/>
        </w:rPr>
        <w:t xml:space="preserve"> به </w:t>
      </w:r>
      <w:r>
        <w:rPr>
          <w:rFonts w:hint="cs"/>
          <w:rtl/>
        </w:rPr>
        <w:t xml:space="preserve">صورت مداوم این </w:t>
      </w:r>
      <w:r>
        <w:t>Block Ram</w:t>
      </w:r>
      <w:r>
        <w:rPr>
          <w:rFonts w:hint="cs"/>
          <w:rtl/>
        </w:rPr>
        <w:t xml:space="preserve"> را بخواند، خروجی خوانده شده همان موج سینوسی خواهد بود.</w:t>
      </w:r>
    </w:p>
    <w:p w14:paraId="127DA974" w14:textId="7B4AEF7B" w:rsidR="00447DAF" w:rsidRDefault="00447DAF" w:rsidP="009C3B7E">
      <w:pPr>
        <w:ind w:firstLine="0"/>
        <w:rPr>
          <w:rtl/>
        </w:rPr>
      </w:pPr>
      <w:r>
        <w:rPr>
          <w:rFonts w:hint="cs"/>
          <w:rtl/>
        </w:rPr>
        <w:lastRenderedPageBreak/>
        <w:t>فرکانس موج سینوسی</w:t>
      </w:r>
      <w:r w:rsidR="00317238">
        <w:rPr>
          <w:rFonts w:hint="cs"/>
          <w:rtl/>
        </w:rPr>
        <w:t xml:space="preserve"> که به این روش تولید می شود</w:t>
      </w:r>
      <w:r>
        <w:rPr>
          <w:rFonts w:hint="cs"/>
          <w:rtl/>
        </w:rPr>
        <w:t xml:space="preserve"> </w:t>
      </w:r>
      <w:r w:rsidR="009C3B7E">
        <w:rPr>
          <w:rFonts w:hint="cs"/>
          <w:rtl/>
        </w:rPr>
        <w:t>به 3 مورد بستگی دارد:</w:t>
      </w:r>
    </w:p>
    <w:p w14:paraId="54BD09CD" w14:textId="70A6419A" w:rsidR="009C3B7E" w:rsidRPr="006426D5" w:rsidRDefault="009C3B7E" w:rsidP="009C3B7E">
      <w:pPr>
        <w:pStyle w:val="ListParagraph"/>
        <w:numPr>
          <w:ilvl w:val="0"/>
          <w:numId w:val="81"/>
        </w:numPr>
        <w:rPr>
          <w:b/>
          <w:bCs/>
        </w:rPr>
      </w:pPr>
      <w:r w:rsidRPr="006426D5">
        <w:rPr>
          <w:rFonts w:hint="cs"/>
          <w:b/>
          <w:bCs/>
          <w:rtl/>
        </w:rPr>
        <w:t xml:space="preserve">فرکانس </w:t>
      </w:r>
      <w:r w:rsidRPr="006426D5">
        <w:rPr>
          <w:b/>
          <w:bCs/>
        </w:rPr>
        <w:t>Clock</w:t>
      </w:r>
      <w:r w:rsidRPr="006426D5">
        <w:rPr>
          <w:rFonts w:hint="cs"/>
          <w:b/>
          <w:bCs/>
          <w:rtl/>
        </w:rPr>
        <w:t xml:space="preserve"> خواندن از </w:t>
      </w:r>
      <w:r w:rsidRPr="006426D5">
        <w:rPr>
          <w:b/>
          <w:bCs/>
        </w:rPr>
        <w:t>BRAM</w:t>
      </w:r>
    </w:p>
    <w:p w14:paraId="243780FA" w14:textId="6AAFBA1E" w:rsidR="006426D5" w:rsidRDefault="006426D5" w:rsidP="006426D5">
      <w:pPr>
        <w:pStyle w:val="ListParagraph"/>
        <w:ind w:left="757" w:firstLine="0"/>
        <w:rPr>
          <w:rtl/>
        </w:rPr>
      </w:pPr>
      <w:r>
        <w:rPr>
          <w:rFonts w:hint="cs"/>
          <w:rtl/>
        </w:rPr>
        <w:t xml:space="preserve">هر چه </w:t>
      </w:r>
      <w:r>
        <w:t>Clock</w:t>
      </w:r>
      <w:r>
        <w:rPr>
          <w:rFonts w:hint="cs"/>
          <w:rtl/>
        </w:rPr>
        <w:t xml:space="preserve"> خواندن از </w:t>
      </w:r>
      <w:r>
        <w:t>BRAM</w:t>
      </w:r>
      <w:r>
        <w:rPr>
          <w:rFonts w:hint="cs"/>
          <w:rtl/>
        </w:rPr>
        <w:t xml:space="preserve"> بیشتر باشد، فرکانس موج سینوسی بالاتر می رود</w:t>
      </w:r>
      <w:r w:rsidR="00C56EB6">
        <w:rPr>
          <w:rFonts w:hint="cs"/>
          <w:rtl/>
        </w:rPr>
        <w:t xml:space="preserve">. مثلا فرض کنید ما 100 نمونه از این سیگنال را در </w:t>
      </w:r>
      <w:r w:rsidR="00C56EB6">
        <w:t>BRAM</w:t>
      </w:r>
      <w:r w:rsidR="00C56EB6">
        <w:rPr>
          <w:rFonts w:hint="cs"/>
          <w:rtl/>
        </w:rPr>
        <w:t xml:space="preserve"> قرار داده ایم، حال اگر این 100 نمونه را با سرعت بالاتری بخوانیم قطعا فرکانس موج سینوسی حاصل نیز بیشتر خواهد شد.</w:t>
      </w:r>
    </w:p>
    <w:p w14:paraId="7F7869E5" w14:textId="08C27A5A" w:rsidR="009C3B7E" w:rsidRDefault="009C3B7E" w:rsidP="009C3B7E">
      <w:pPr>
        <w:pStyle w:val="ListParagraph"/>
        <w:numPr>
          <w:ilvl w:val="0"/>
          <w:numId w:val="81"/>
        </w:numPr>
        <w:rPr>
          <w:b/>
          <w:bCs/>
        </w:rPr>
      </w:pPr>
      <w:r w:rsidRPr="006426D5">
        <w:rPr>
          <w:rFonts w:hint="cs"/>
          <w:b/>
          <w:bCs/>
          <w:rtl/>
        </w:rPr>
        <w:t xml:space="preserve">تعداد نمونه های قرار داده شده در </w:t>
      </w:r>
      <w:r w:rsidRPr="006426D5">
        <w:rPr>
          <w:b/>
          <w:bCs/>
        </w:rPr>
        <w:t>BRAM</w:t>
      </w:r>
    </w:p>
    <w:p w14:paraId="7F344771" w14:textId="68F7F6DC" w:rsidR="006426D5" w:rsidRPr="0008387B" w:rsidRDefault="0008387B" w:rsidP="006426D5">
      <w:pPr>
        <w:pStyle w:val="ListParagraph"/>
        <w:ind w:left="757" w:firstLine="0"/>
        <w:rPr>
          <w:rtl/>
        </w:rPr>
      </w:pPr>
      <w:r w:rsidRPr="0008387B">
        <w:rPr>
          <w:rFonts w:hint="cs"/>
          <w:rtl/>
        </w:rPr>
        <w:t xml:space="preserve">هر چه نمونه های قرار داده شده در </w:t>
      </w:r>
      <w:r w:rsidRPr="0008387B">
        <w:t>BRAM</w:t>
      </w:r>
      <w:r w:rsidRPr="0008387B">
        <w:rPr>
          <w:rFonts w:hint="cs"/>
          <w:rtl/>
        </w:rPr>
        <w:t xml:space="preserve"> بیشتر باشند</w:t>
      </w:r>
      <w:r>
        <w:rPr>
          <w:rFonts w:hint="cs"/>
          <w:rtl/>
        </w:rPr>
        <w:t xml:space="preserve"> (با یک فرکانس </w:t>
      </w:r>
      <w:r w:rsidR="00CF755F">
        <w:rPr>
          <w:rFonts w:hint="cs"/>
          <w:rtl/>
        </w:rPr>
        <w:t xml:space="preserve">یکسان برای </w:t>
      </w:r>
      <w:r>
        <w:rPr>
          <w:rFonts w:hint="cs"/>
          <w:rtl/>
        </w:rPr>
        <w:t xml:space="preserve">خواندن از </w:t>
      </w:r>
      <w:r>
        <w:t>BRAM</w:t>
      </w:r>
      <w:r>
        <w:rPr>
          <w:rFonts w:hint="cs"/>
          <w:rtl/>
        </w:rPr>
        <w:t>)</w:t>
      </w:r>
      <w:r w:rsidRPr="0008387B">
        <w:rPr>
          <w:rFonts w:hint="cs"/>
          <w:rtl/>
        </w:rPr>
        <w:t xml:space="preserve"> فرکانس موج سینوسی</w:t>
      </w:r>
      <w:r>
        <w:rPr>
          <w:rFonts w:hint="cs"/>
          <w:rtl/>
        </w:rPr>
        <w:t xml:space="preserve"> کاهش </w:t>
      </w:r>
      <w:r w:rsidR="00D772E7">
        <w:rPr>
          <w:rFonts w:hint="cs"/>
          <w:rtl/>
        </w:rPr>
        <w:t>می یابد</w:t>
      </w:r>
      <w:r>
        <w:rPr>
          <w:rFonts w:hint="cs"/>
          <w:rtl/>
        </w:rPr>
        <w:t>.</w:t>
      </w:r>
      <w:r w:rsidR="00CF755F">
        <w:rPr>
          <w:rFonts w:hint="cs"/>
          <w:rtl/>
        </w:rPr>
        <w:t xml:space="preserve"> </w:t>
      </w:r>
      <w:r w:rsidRPr="0008387B">
        <w:rPr>
          <w:rFonts w:hint="cs"/>
          <w:rtl/>
        </w:rPr>
        <w:t xml:space="preserve"> </w:t>
      </w:r>
    </w:p>
    <w:p w14:paraId="68BE6830" w14:textId="71CE50B0" w:rsidR="000648CB" w:rsidRDefault="009C3B7E" w:rsidP="000648CB">
      <w:pPr>
        <w:pStyle w:val="ListParagraph"/>
        <w:numPr>
          <w:ilvl w:val="0"/>
          <w:numId w:val="81"/>
        </w:numPr>
        <w:rPr>
          <w:b/>
          <w:bCs/>
        </w:rPr>
      </w:pPr>
      <w:r w:rsidRPr="006426D5">
        <w:rPr>
          <w:b/>
          <w:bCs/>
        </w:rPr>
        <w:t>Step</w:t>
      </w:r>
      <w:r w:rsidRPr="006426D5">
        <w:rPr>
          <w:rFonts w:hint="cs"/>
          <w:b/>
          <w:bCs/>
          <w:rtl/>
        </w:rPr>
        <w:t xml:space="preserve"> های خواندن از </w:t>
      </w:r>
      <w:r w:rsidRPr="006426D5">
        <w:rPr>
          <w:b/>
          <w:bCs/>
        </w:rPr>
        <w:t>BRAM</w:t>
      </w:r>
    </w:p>
    <w:p w14:paraId="2A991ED4" w14:textId="42E0FB9E" w:rsidR="000648CB" w:rsidRPr="0054285E" w:rsidRDefault="0054285E" w:rsidP="000648CB">
      <w:pPr>
        <w:pStyle w:val="ListParagraph"/>
        <w:ind w:left="757" w:firstLine="0"/>
        <w:rPr>
          <w:rtl/>
        </w:rPr>
      </w:pPr>
      <w:r w:rsidRPr="0054285E">
        <w:rPr>
          <w:rFonts w:hint="cs"/>
          <w:rtl/>
        </w:rPr>
        <w:t xml:space="preserve">با افزایش </w:t>
      </w:r>
      <w:r w:rsidRPr="0054285E">
        <w:t>Step</w:t>
      </w:r>
      <w:r w:rsidRPr="0054285E">
        <w:rPr>
          <w:rFonts w:hint="cs"/>
          <w:rtl/>
        </w:rPr>
        <w:t xml:space="preserve"> های خواندن از </w:t>
      </w:r>
      <w:r w:rsidRPr="0054285E">
        <w:t>BRAM</w:t>
      </w:r>
      <w:r w:rsidRPr="0054285E">
        <w:rPr>
          <w:rFonts w:hint="cs"/>
          <w:rtl/>
        </w:rPr>
        <w:t xml:space="preserve"> فرکانس موج سینوسی حاصل افزایش می یابد مثلا فرض کنیم به جای خواندن تمام خانه ها، فقط خانه های مضرب 3 را بخوانیم.</w:t>
      </w:r>
    </w:p>
    <w:p w14:paraId="3B1E3781" w14:textId="77777777" w:rsidR="007C5113" w:rsidRDefault="007C5113" w:rsidP="00F756D7">
      <w:pPr>
        <w:ind w:firstLine="0"/>
        <w:rPr>
          <w:rtl/>
        </w:rPr>
      </w:pPr>
    </w:p>
    <w:p w14:paraId="79624B7A" w14:textId="1509FC3C" w:rsidR="00F756D7" w:rsidRDefault="00FD3820" w:rsidP="00F756D7">
      <w:pPr>
        <w:ind w:firstLine="0"/>
        <w:rPr>
          <w:rtl/>
        </w:rPr>
      </w:pPr>
      <w:r>
        <w:rPr>
          <w:rFonts w:hint="cs"/>
          <w:rtl/>
        </w:rPr>
        <w:t xml:space="preserve">فرض کنیم که تعداد </w:t>
      </w:r>
      <w:r>
        <w:t>2</w:t>
      </w:r>
      <w:r>
        <w:rPr>
          <w:vertAlign w:val="superscript"/>
        </w:rPr>
        <w:t>N</w:t>
      </w:r>
      <w:r>
        <w:rPr>
          <w:rFonts w:hint="cs"/>
          <w:rtl/>
        </w:rPr>
        <w:t xml:space="preserve"> نمونه از یک موج سینوسی را جدا کرده و در داخل یک </w:t>
      </w:r>
      <w:r>
        <w:t>BRAM</w:t>
      </w:r>
      <w:r>
        <w:rPr>
          <w:rFonts w:hint="cs"/>
          <w:rtl/>
        </w:rPr>
        <w:t xml:space="preserve"> ریخته ایم. فرکانس خواندن از این </w:t>
      </w:r>
      <w:r>
        <w:t>BRAM</w:t>
      </w:r>
      <w:r>
        <w:rPr>
          <w:rFonts w:hint="cs"/>
          <w:rtl/>
        </w:rPr>
        <w:t xml:space="preserve"> برابر با </w:t>
      </w:r>
      <w:proofErr w:type="spellStart"/>
      <w:r>
        <w:t>F</w:t>
      </w:r>
      <w:r>
        <w:rPr>
          <w:vertAlign w:val="subscript"/>
        </w:rPr>
        <w:t>clk</w:t>
      </w:r>
      <w:proofErr w:type="spellEnd"/>
      <w:r>
        <w:rPr>
          <w:rFonts w:hint="cs"/>
          <w:rtl/>
        </w:rPr>
        <w:t xml:space="preserve"> و فرکانس موج سینوسی مورد نظر </w:t>
      </w:r>
      <w:r>
        <w:t>F</w:t>
      </w:r>
      <w:r>
        <w:rPr>
          <w:vertAlign w:val="subscript"/>
        </w:rPr>
        <w:t>out</w:t>
      </w:r>
      <w:r>
        <w:rPr>
          <w:rFonts w:hint="cs"/>
          <w:rtl/>
        </w:rPr>
        <w:t xml:space="preserve"> باشد، </w:t>
      </w:r>
      <w:r>
        <w:t>Step</w:t>
      </w:r>
      <w:r>
        <w:rPr>
          <w:rFonts w:hint="cs"/>
          <w:rtl/>
        </w:rPr>
        <w:t xml:space="preserve"> های خواندن از این </w:t>
      </w:r>
      <w:r>
        <w:t>BRAM</w:t>
      </w:r>
      <w:r>
        <w:rPr>
          <w:rFonts w:hint="cs"/>
          <w:rtl/>
        </w:rPr>
        <w:t xml:space="preserve"> برابر با چه مقداری می باشد</w:t>
      </w:r>
      <w:r w:rsidR="00F756D7">
        <w:rPr>
          <w:rFonts w:hint="cs"/>
          <w:rtl/>
        </w:rPr>
        <w:t>؟</w:t>
      </w:r>
    </w:p>
    <w:p w14:paraId="4A3B1F25" w14:textId="57828CC9" w:rsidR="008B4060" w:rsidRPr="00FD3820" w:rsidRDefault="007C5113" w:rsidP="007C5113">
      <w:pPr>
        <w:ind w:firstLine="0"/>
        <w:jc w:val="center"/>
        <w:rPr>
          <w:rtl/>
        </w:rPr>
      </w:pPr>
      <w:r w:rsidRPr="007C5113">
        <w:rPr>
          <w:noProof/>
          <w:rtl/>
        </w:rPr>
        <w:drawing>
          <wp:inline distT="0" distB="0" distL="0" distR="0" wp14:anchorId="20EE9C74" wp14:editId="186E38B7">
            <wp:extent cx="2240280" cy="873134"/>
            <wp:effectExtent l="0" t="0" r="7620" b="3175"/>
            <wp:docPr id="228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218" name=""/>
                    <pic:cNvPicPr/>
                  </pic:nvPicPr>
                  <pic:blipFill>
                    <a:blip r:embed="rId90"/>
                    <a:stretch>
                      <a:fillRect/>
                    </a:stretch>
                  </pic:blipFill>
                  <pic:spPr>
                    <a:xfrm>
                      <a:off x="0" y="0"/>
                      <a:ext cx="2247811" cy="876069"/>
                    </a:xfrm>
                    <a:prstGeom prst="rect">
                      <a:avLst/>
                    </a:prstGeom>
                  </pic:spPr>
                </pic:pic>
              </a:graphicData>
            </a:graphic>
          </wp:inline>
        </w:drawing>
      </w:r>
    </w:p>
    <w:p w14:paraId="3BED1A00" w14:textId="2EA5D32E" w:rsidR="008B4060" w:rsidRDefault="00A949D3" w:rsidP="00933BBD">
      <w:pPr>
        <w:ind w:firstLine="0"/>
        <w:rPr>
          <w:rtl/>
        </w:rPr>
      </w:pPr>
      <w:r>
        <w:rPr>
          <w:rFonts w:hint="cs"/>
          <w:rtl/>
        </w:rPr>
        <w:t>مثال:</w:t>
      </w:r>
    </w:p>
    <w:p w14:paraId="561A6AD2" w14:textId="42EE9ACA" w:rsidR="00A949D3" w:rsidRDefault="00A949D3" w:rsidP="00933BBD">
      <w:pPr>
        <w:ind w:firstLine="0"/>
        <w:rPr>
          <w:rtl/>
        </w:rPr>
      </w:pPr>
      <w:r>
        <w:rPr>
          <w:rFonts w:hint="cs"/>
          <w:rtl/>
        </w:rPr>
        <w:t xml:space="preserve">اگرفرکانس خواندن از </w:t>
      </w:r>
      <w:r>
        <w:t>BRAM</w:t>
      </w:r>
      <w:r>
        <w:rPr>
          <w:rFonts w:hint="cs"/>
          <w:rtl/>
        </w:rPr>
        <w:t xml:space="preserve"> برابر با </w:t>
      </w:r>
      <w:r>
        <w:t>100Mhz</w:t>
      </w:r>
      <w:r>
        <w:rPr>
          <w:rFonts w:hint="cs"/>
          <w:rtl/>
        </w:rPr>
        <w:t xml:space="preserve"> و فرکانس موج سینوسی مورد نظر برابر با </w:t>
      </w:r>
      <w:r>
        <w:t>10Mhz</w:t>
      </w:r>
      <w:r>
        <w:rPr>
          <w:rFonts w:hint="cs"/>
          <w:rtl/>
        </w:rPr>
        <w:t xml:space="preserve"> باشد، اگر تعداد نمونه های گرفته شده از موج سینوسی برابر با </w:t>
      </w:r>
      <w:r>
        <w:t>256</w:t>
      </w:r>
      <w:r>
        <w:rPr>
          <w:rFonts w:hint="cs"/>
          <w:rtl/>
        </w:rPr>
        <w:t xml:space="preserve"> مورد باشد، </w:t>
      </w:r>
      <w:r>
        <w:t>Step</w:t>
      </w:r>
      <w:r>
        <w:rPr>
          <w:rFonts w:hint="cs"/>
          <w:rtl/>
        </w:rPr>
        <w:t xml:space="preserve"> خواندن از </w:t>
      </w:r>
      <w:r>
        <w:t>BRAM</w:t>
      </w:r>
      <w:r>
        <w:rPr>
          <w:rFonts w:hint="cs"/>
          <w:rtl/>
        </w:rPr>
        <w:t xml:space="preserve"> چه عددی باید باشد؟</w:t>
      </w:r>
    </w:p>
    <w:p w14:paraId="7A96728F" w14:textId="3C2BFEF8" w:rsidR="00A949D3" w:rsidRDefault="00A949D3" w:rsidP="00933BBD">
      <w:pPr>
        <w:ind w:firstLine="0"/>
        <w:rPr>
          <w:rtl/>
        </w:rPr>
      </w:pPr>
      <w:r>
        <w:rPr>
          <w:rFonts w:hint="cs"/>
          <w:rtl/>
        </w:rPr>
        <w:t xml:space="preserve">جواب: </w:t>
      </w:r>
      <w:r w:rsidR="00534963">
        <w:rPr>
          <w:rFonts w:hint="cs"/>
          <w:rtl/>
        </w:rPr>
        <w:t>26</w:t>
      </w:r>
    </w:p>
    <w:p w14:paraId="3DB3C44F" w14:textId="585D3A74" w:rsidR="00534963" w:rsidRDefault="00534963" w:rsidP="00534963">
      <w:pPr>
        <w:ind w:firstLine="0"/>
        <w:rPr>
          <w:rtl/>
        </w:rPr>
      </w:pPr>
      <w:r>
        <w:rPr>
          <w:rFonts w:hint="cs"/>
          <w:rtl/>
        </w:rPr>
        <w:t xml:space="preserve">اگر تعداد نمونه های گرفته شده از موج سینوسی برابر با 65536 مورد باشد، </w:t>
      </w:r>
      <w:r>
        <w:t>Step</w:t>
      </w:r>
      <w:r>
        <w:rPr>
          <w:rFonts w:hint="cs"/>
          <w:rtl/>
        </w:rPr>
        <w:t xml:space="preserve"> خواندن از </w:t>
      </w:r>
      <w:r>
        <w:t>BRAM</w:t>
      </w:r>
      <w:r>
        <w:rPr>
          <w:rFonts w:hint="cs"/>
          <w:rtl/>
        </w:rPr>
        <w:t xml:space="preserve"> چه عددی باید باشد؟</w:t>
      </w:r>
    </w:p>
    <w:p w14:paraId="2550F6D1" w14:textId="413A8417" w:rsidR="00534963" w:rsidRDefault="00534963" w:rsidP="00933BBD">
      <w:pPr>
        <w:ind w:firstLine="0"/>
        <w:rPr>
          <w:rtl/>
        </w:rPr>
      </w:pPr>
      <w:r>
        <w:rPr>
          <w:rFonts w:hint="cs"/>
          <w:rtl/>
        </w:rPr>
        <w:t xml:space="preserve">جواب: </w:t>
      </w:r>
      <w:r w:rsidR="00A97638">
        <w:rPr>
          <w:rFonts w:hint="cs"/>
          <w:rtl/>
        </w:rPr>
        <w:t>6554</w:t>
      </w:r>
    </w:p>
    <w:p w14:paraId="548FC43C" w14:textId="77777777" w:rsidR="0078046B" w:rsidRDefault="0078046B" w:rsidP="00933BBD">
      <w:pPr>
        <w:ind w:firstLine="0"/>
        <w:rPr>
          <w:rtl/>
        </w:rPr>
      </w:pPr>
    </w:p>
    <w:p w14:paraId="75B590D2" w14:textId="5AB3B0E7" w:rsidR="0078046B" w:rsidRDefault="0078046B" w:rsidP="00933BBD">
      <w:pPr>
        <w:ind w:firstLine="0"/>
        <w:rPr>
          <w:rtl/>
        </w:rPr>
      </w:pPr>
      <w:r>
        <w:rPr>
          <w:rFonts w:hint="cs"/>
          <w:rtl/>
        </w:rPr>
        <w:t xml:space="preserve">هر چه تعداد نمونه های گرفته شده از موج سینوسی </w:t>
      </w:r>
      <w:r w:rsidR="001A19AC">
        <w:rPr>
          <w:rFonts w:hint="cs"/>
          <w:rtl/>
        </w:rPr>
        <w:t>کمتر</w:t>
      </w:r>
      <w:r>
        <w:rPr>
          <w:rFonts w:hint="cs"/>
          <w:rtl/>
        </w:rPr>
        <w:t xml:space="preserve"> باشد،</w:t>
      </w:r>
      <w:r w:rsidR="001A19AC">
        <w:rPr>
          <w:rFonts w:hint="cs"/>
          <w:rtl/>
        </w:rPr>
        <w:t xml:space="preserve"> به علت تقریب بیشتر در موج سینوسی تولیدی، هارمونیک های بیشتری نیز در این موج سینوسی خواهیم داشت</w:t>
      </w:r>
      <w:r w:rsidR="00EF0FFD">
        <w:rPr>
          <w:rFonts w:hint="cs"/>
          <w:rtl/>
        </w:rPr>
        <w:t>، همچنین تعداد فرکانس هایی که برای آنها می توان از ا</w:t>
      </w:r>
      <w:r w:rsidR="00F252C1">
        <w:rPr>
          <w:rFonts w:hint="cs"/>
          <w:rtl/>
        </w:rPr>
        <w:t>ین</w:t>
      </w:r>
      <w:r w:rsidR="00EF0FFD">
        <w:rPr>
          <w:rFonts w:hint="cs"/>
          <w:rtl/>
        </w:rPr>
        <w:t xml:space="preserve"> نمونه ها استفاده کرد کمتر می </w:t>
      </w:r>
      <w:r w:rsidR="00A40577">
        <w:rPr>
          <w:rFonts w:hint="cs"/>
          <w:rtl/>
        </w:rPr>
        <w:t>شو</w:t>
      </w:r>
      <w:r w:rsidR="00EF0FFD">
        <w:rPr>
          <w:rFonts w:hint="cs"/>
          <w:rtl/>
        </w:rPr>
        <w:t>ند</w:t>
      </w:r>
      <w:r w:rsidR="00F6572D">
        <w:rPr>
          <w:rFonts w:hint="cs"/>
          <w:rtl/>
        </w:rPr>
        <w:t>.</w:t>
      </w:r>
    </w:p>
    <w:p w14:paraId="6075093C" w14:textId="0830B12A" w:rsidR="00E92D2A" w:rsidRDefault="00F7269F" w:rsidP="00E92D2A">
      <w:pPr>
        <w:ind w:firstLine="0"/>
        <w:rPr>
          <w:rtl/>
        </w:rPr>
      </w:pPr>
      <w:r>
        <w:rPr>
          <w:rFonts w:hint="cs"/>
          <w:rtl/>
        </w:rPr>
        <w:lastRenderedPageBreak/>
        <w:t>با توجه به اینکه از سیگنال اصلی نمونه برداری شده</w:t>
      </w:r>
      <w:r w:rsidR="00AB1F5A">
        <w:rPr>
          <w:rFonts w:hint="cs"/>
          <w:rtl/>
        </w:rPr>
        <w:t xml:space="preserve"> </w:t>
      </w:r>
      <w:r>
        <w:rPr>
          <w:rFonts w:hint="cs"/>
          <w:rtl/>
        </w:rPr>
        <w:t xml:space="preserve">است، هر چقدر هم که تعداد این نمونه ها را زیاد کنیم، باز هم موج سینوسی با فرکانس مورد نظر ما دارای هارمونیک هایی </w:t>
      </w:r>
      <w:r w:rsidR="00E92D2A">
        <w:rPr>
          <w:rFonts w:hint="cs"/>
          <w:rtl/>
        </w:rPr>
        <w:t xml:space="preserve">(هر چند با دامنه های کوچک) </w:t>
      </w:r>
      <w:r>
        <w:rPr>
          <w:rFonts w:hint="cs"/>
          <w:rtl/>
        </w:rPr>
        <w:t>خواهد بود چرا که موج سینوسی ساخته شده یک موج سینوس</w:t>
      </w:r>
      <w:r w:rsidR="008A7E0E">
        <w:rPr>
          <w:rFonts w:hint="cs"/>
          <w:rtl/>
        </w:rPr>
        <w:t xml:space="preserve">ی </w:t>
      </w:r>
      <w:r w:rsidR="008A7E0E">
        <w:t>100%</w:t>
      </w:r>
      <w:r>
        <w:rPr>
          <w:rFonts w:hint="cs"/>
          <w:rtl/>
        </w:rPr>
        <w:t xml:space="preserve"> </w:t>
      </w:r>
      <w:r w:rsidR="00E92D2A">
        <w:rPr>
          <w:rFonts w:hint="cs"/>
          <w:rtl/>
        </w:rPr>
        <w:t xml:space="preserve">و خالص </w:t>
      </w:r>
      <w:r>
        <w:rPr>
          <w:rFonts w:hint="cs"/>
          <w:rtl/>
        </w:rPr>
        <w:t>نخواهد بود.</w:t>
      </w:r>
      <w:r w:rsidR="00E92D2A">
        <w:rPr>
          <w:rFonts w:hint="cs"/>
          <w:rtl/>
        </w:rPr>
        <w:t xml:space="preserve"> برای از بین بردن این هارمونیک ها می توان موج سینوسی تولیدی را از الگوریتم یا فیلترهای مختلفی عبور داد. این موارد نیز در </w:t>
      </w:r>
      <w:r w:rsidR="00E92D2A">
        <w:t>DDS IP</w:t>
      </w:r>
      <w:r w:rsidR="00E92D2A">
        <w:rPr>
          <w:rFonts w:hint="cs"/>
          <w:rtl/>
        </w:rPr>
        <w:t xml:space="preserve"> در نظر گرفته شده اند.</w:t>
      </w:r>
    </w:p>
    <w:p w14:paraId="63C04B6F" w14:textId="3ECFD22D" w:rsidR="0021381D" w:rsidRDefault="0021381D" w:rsidP="00E92D2A">
      <w:pPr>
        <w:ind w:firstLine="0"/>
        <w:rPr>
          <w:rtl/>
        </w:rPr>
      </w:pPr>
      <w:r>
        <w:rPr>
          <w:rFonts w:hint="cs"/>
          <w:rtl/>
        </w:rPr>
        <w:t xml:space="preserve">نکاتی از تنظیمات </w:t>
      </w:r>
      <w:r>
        <w:t>DDS IP CORE</w:t>
      </w:r>
      <w:r>
        <w:rPr>
          <w:rFonts w:hint="cs"/>
          <w:rtl/>
        </w:rPr>
        <w:t>:</w:t>
      </w:r>
    </w:p>
    <w:p w14:paraId="0BDD9797" w14:textId="77777777" w:rsidR="0021381D" w:rsidRDefault="0021381D" w:rsidP="00E92D2A">
      <w:pPr>
        <w:ind w:firstLine="0"/>
        <w:rPr>
          <w:rtl/>
        </w:rPr>
      </w:pPr>
      <w:r>
        <w:rPr>
          <w:rFonts w:hint="cs"/>
          <w:rtl/>
        </w:rPr>
        <w:t xml:space="preserve">اگر </w:t>
      </w:r>
      <w:r>
        <w:t>Number of channel</w:t>
      </w:r>
      <w:r>
        <w:rPr>
          <w:rFonts w:hint="cs"/>
          <w:rtl/>
        </w:rPr>
        <w:t xml:space="preserve"> را در این </w:t>
      </w:r>
      <w:r>
        <w:t>IP</w:t>
      </w:r>
      <w:r>
        <w:rPr>
          <w:rFonts w:hint="cs"/>
          <w:rtl/>
        </w:rPr>
        <w:t xml:space="preserve"> تغییر دهیم به این معنی نیست که دو خروجی مجزا خواهیم داشت بلکه:</w:t>
      </w:r>
    </w:p>
    <w:p w14:paraId="45EFA902" w14:textId="0176A4D2" w:rsidR="0021381D" w:rsidRDefault="0021381D" w:rsidP="0021381D">
      <w:pPr>
        <w:pStyle w:val="ListParagraph"/>
        <w:numPr>
          <w:ilvl w:val="0"/>
          <w:numId w:val="81"/>
        </w:numPr>
      </w:pPr>
      <w:r>
        <w:rPr>
          <w:rFonts w:hint="cs"/>
          <w:rtl/>
        </w:rPr>
        <w:t xml:space="preserve">در کلاک اول </w:t>
      </w:r>
      <w:r>
        <w:t>Sample</w:t>
      </w:r>
      <w:r>
        <w:rPr>
          <w:rFonts w:hint="cs"/>
          <w:rtl/>
        </w:rPr>
        <w:t xml:space="preserve"> اول از سیگنال اول</w:t>
      </w:r>
    </w:p>
    <w:p w14:paraId="411CCAD9" w14:textId="77777777" w:rsidR="0021381D" w:rsidRDefault="0021381D" w:rsidP="0021381D">
      <w:pPr>
        <w:pStyle w:val="ListParagraph"/>
        <w:numPr>
          <w:ilvl w:val="0"/>
          <w:numId w:val="81"/>
        </w:numPr>
      </w:pPr>
      <w:r>
        <w:rPr>
          <w:rFonts w:hint="cs"/>
          <w:rtl/>
        </w:rPr>
        <w:t xml:space="preserve">در کلاک دوم </w:t>
      </w:r>
      <w:r>
        <w:t>Sample</w:t>
      </w:r>
      <w:r>
        <w:rPr>
          <w:rFonts w:hint="cs"/>
          <w:rtl/>
        </w:rPr>
        <w:t xml:space="preserve"> اول از سیگنال دوم</w:t>
      </w:r>
    </w:p>
    <w:p w14:paraId="089EB5BC" w14:textId="3F9DC5C2" w:rsidR="0021381D" w:rsidRDefault="0021381D" w:rsidP="0021381D">
      <w:pPr>
        <w:pStyle w:val="ListParagraph"/>
        <w:numPr>
          <w:ilvl w:val="0"/>
          <w:numId w:val="81"/>
        </w:numPr>
      </w:pPr>
      <w:r>
        <w:rPr>
          <w:rFonts w:hint="cs"/>
          <w:rtl/>
        </w:rPr>
        <w:t xml:space="preserve">در کلاک سوم </w:t>
      </w:r>
      <w:r>
        <w:t>Sample</w:t>
      </w:r>
      <w:r>
        <w:rPr>
          <w:rFonts w:hint="cs"/>
          <w:rtl/>
        </w:rPr>
        <w:t xml:space="preserve"> دوم از سیگنال اول</w:t>
      </w:r>
    </w:p>
    <w:p w14:paraId="4A3CA73C" w14:textId="77777777" w:rsidR="001250C9" w:rsidRDefault="0021381D" w:rsidP="0021381D">
      <w:pPr>
        <w:pStyle w:val="ListParagraph"/>
        <w:numPr>
          <w:ilvl w:val="0"/>
          <w:numId w:val="81"/>
        </w:numPr>
      </w:pPr>
      <w:r>
        <w:rPr>
          <w:rFonts w:hint="cs"/>
          <w:rtl/>
        </w:rPr>
        <w:t xml:space="preserve">در کلاک چهارم </w:t>
      </w:r>
      <w:r>
        <w:t>Sample</w:t>
      </w:r>
      <w:r>
        <w:rPr>
          <w:rFonts w:hint="cs"/>
          <w:rtl/>
        </w:rPr>
        <w:t xml:space="preserve"> دوم از سیگنال دوم</w:t>
      </w:r>
    </w:p>
    <w:p w14:paraId="40031B06" w14:textId="77777777" w:rsidR="001250C9" w:rsidRDefault="001250C9" w:rsidP="0021381D">
      <w:pPr>
        <w:pStyle w:val="ListParagraph"/>
        <w:numPr>
          <w:ilvl w:val="0"/>
          <w:numId w:val="81"/>
        </w:numPr>
      </w:pPr>
      <w:r>
        <w:rPr>
          <w:rFonts w:hint="cs"/>
          <w:rtl/>
        </w:rPr>
        <w:t>.</w:t>
      </w:r>
    </w:p>
    <w:p w14:paraId="79FC4D85" w14:textId="77777777" w:rsidR="001250C9" w:rsidRDefault="001250C9" w:rsidP="0021381D">
      <w:pPr>
        <w:pStyle w:val="ListParagraph"/>
        <w:numPr>
          <w:ilvl w:val="0"/>
          <w:numId w:val="81"/>
        </w:numPr>
      </w:pPr>
      <w:r>
        <w:rPr>
          <w:rFonts w:hint="cs"/>
          <w:rtl/>
        </w:rPr>
        <w:t>.</w:t>
      </w:r>
    </w:p>
    <w:p w14:paraId="4BAEAB0A" w14:textId="22B88988" w:rsidR="0021381D" w:rsidRDefault="001250C9" w:rsidP="0021381D">
      <w:pPr>
        <w:pStyle w:val="ListParagraph"/>
        <w:numPr>
          <w:ilvl w:val="0"/>
          <w:numId w:val="81"/>
        </w:numPr>
      </w:pPr>
      <w:r>
        <w:rPr>
          <w:rFonts w:hint="cs"/>
          <w:rtl/>
        </w:rPr>
        <w:t>.</w:t>
      </w:r>
    </w:p>
    <w:p w14:paraId="1500B37A" w14:textId="6ECB323F" w:rsidR="00DD5ACC" w:rsidRDefault="001250C9" w:rsidP="00B82E84">
      <w:pPr>
        <w:ind w:left="397" w:firstLine="0"/>
        <w:rPr>
          <w:rtl/>
        </w:rPr>
      </w:pPr>
      <w:r>
        <w:rPr>
          <w:rFonts w:hint="cs"/>
          <w:rtl/>
        </w:rPr>
        <w:t>را خواهیم داشت.</w:t>
      </w:r>
      <w:r w:rsidR="00DD5ACC">
        <w:rPr>
          <w:rFonts w:hint="cs"/>
          <w:rtl/>
        </w:rPr>
        <w:t xml:space="preserve"> یعنی می توان دو موج سینوسی با فرکانس های متفاوت داشت ولی این دو موج سینوسی را از روی یک پورت مشترک می توانیم از این </w:t>
      </w:r>
      <w:r w:rsidR="00DD5ACC">
        <w:t>IP</w:t>
      </w:r>
      <w:r w:rsidR="00DD5ACC">
        <w:rPr>
          <w:rFonts w:hint="cs"/>
          <w:rtl/>
        </w:rPr>
        <w:t xml:space="preserve"> تحویل بگیریم.</w:t>
      </w:r>
      <w:r w:rsidR="00B82E84">
        <w:t xml:space="preserve"> </w:t>
      </w:r>
      <w:r w:rsidR="001407B3">
        <w:rPr>
          <w:rFonts w:hint="cs"/>
          <w:rtl/>
        </w:rPr>
        <w:t xml:space="preserve">البته اگر مشکل </w:t>
      </w:r>
      <w:r w:rsidR="001407B3">
        <w:t>Resource</w:t>
      </w:r>
      <w:r w:rsidR="001407B3">
        <w:rPr>
          <w:rFonts w:hint="cs"/>
          <w:rtl/>
        </w:rPr>
        <w:t xml:space="preserve"> نداشته باشیم ترجیح بر این است که برای تولید یک موج سینوسی با فرکانس متفاوت از یک </w:t>
      </w:r>
      <w:r w:rsidR="001407B3">
        <w:t>DDS I</w:t>
      </w:r>
      <w:r w:rsidR="00F049E5">
        <w:t>P</w:t>
      </w:r>
      <w:r w:rsidR="001407B3">
        <w:t xml:space="preserve"> Core</w:t>
      </w:r>
      <w:r w:rsidR="001407B3">
        <w:rPr>
          <w:rFonts w:hint="cs"/>
          <w:rtl/>
        </w:rPr>
        <w:t xml:space="preserve"> دیگر استفاد</w:t>
      </w:r>
      <w:r w:rsidR="008B4129">
        <w:rPr>
          <w:rFonts w:hint="cs"/>
          <w:rtl/>
        </w:rPr>
        <w:t>ه کنیم.</w:t>
      </w:r>
    </w:p>
    <w:p w14:paraId="5A6CD639" w14:textId="57D4BB37" w:rsidR="001407B3" w:rsidRDefault="001407B3" w:rsidP="001250C9">
      <w:pPr>
        <w:ind w:left="397" w:firstLine="0"/>
      </w:pPr>
    </w:p>
    <w:p w14:paraId="208E4756" w14:textId="37160786" w:rsidR="003C0456" w:rsidRDefault="003C0456" w:rsidP="001250C9">
      <w:pPr>
        <w:ind w:left="397" w:firstLine="0"/>
        <w:rPr>
          <w:rtl/>
        </w:rPr>
      </w:pPr>
      <w:r>
        <w:rPr>
          <w:rFonts w:hint="cs"/>
          <w:rtl/>
        </w:rPr>
        <w:t>اگر مولد موج سینوسی که قصد ساخت آن داریم</w:t>
      </w:r>
      <w:r w:rsidR="0006654C">
        <w:rPr>
          <w:rFonts w:hint="cs"/>
          <w:rtl/>
        </w:rPr>
        <w:t xml:space="preserve"> را بخواهیم</w:t>
      </w:r>
      <w:r>
        <w:rPr>
          <w:rFonts w:hint="cs"/>
          <w:rtl/>
        </w:rPr>
        <w:t xml:space="preserve"> در تعامل با یک طراح </w:t>
      </w:r>
      <w:r>
        <w:t>System</w:t>
      </w:r>
      <w:r>
        <w:rPr>
          <w:rFonts w:hint="cs"/>
          <w:rtl/>
        </w:rPr>
        <w:t xml:space="preserve"> تولید کنیم، </w:t>
      </w:r>
      <w:r>
        <w:t>Parameter selection</w:t>
      </w:r>
      <w:r>
        <w:rPr>
          <w:rFonts w:hint="cs"/>
          <w:rtl/>
        </w:rPr>
        <w:t xml:space="preserve"> را بر روی </w:t>
      </w:r>
      <w:r>
        <w:t>System Parameters</w:t>
      </w:r>
      <w:r>
        <w:rPr>
          <w:rFonts w:hint="cs"/>
          <w:rtl/>
        </w:rPr>
        <w:t xml:space="preserve"> قرار داده و </w:t>
      </w:r>
      <w:r>
        <w:t>SFDR</w:t>
      </w:r>
      <w:r>
        <w:rPr>
          <w:rFonts w:hint="cs"/>
          <w:rtl/>
        </w:rPr>
        <w:t xml:space="preserve"> موج سینوسی و همچنین رزولوشن فرکانس آن را طبق گفته طراح </w:t>
      </w:r>
      <w:r>
        <w:t>System</w:t>
      </w:r>
      <w:r>
        <w:rPr>
          <w:rFonts w:hint="cs"/>
          <w:rtl/>
        </w:rPr>
        <w:t xml:space="preserve"> وارد می کنیم، ولی اگر چنین تعاملی وجود ندارد با انتخاب گزینه </w:t>
      </w:r>
      <w:r>
        <w:t>Hardware Parameters</w:t>
      </w:r>
      <w:r>
        <w:rPr>
          <w:rFonts w:hint="cs"/>
          <w:rtl/>
        </w:rPr>
        <w:t xml:space="preserve"> مشخصات مولد موج سینوسی را مطابق با نتایج روش </w:t>
      </w:r>
      <w:proofErr w:type="spellStart"/>
      <w:r>
        <w:t>s.m.n</w:t>
      </w:r>
      <w:proofErr w:type="spellEnd"/>
      <w:r>
        <w:rPr>
          <w:rFonts w:hint="cs"/>
          <w:rtl/>
        </w:rPr>
        <w:t xml:space="preserve"> وارد می کنیم:</w:t>
      </w:r>
    </w:p>
    <w:p w14:paraId="1D02A5E9" w14:textId="3487DC71" w:rsidR="003C0456" w:rsidRPr="007A4554" w:rsidRDefault="003C0456" w:rsidP="003C0456">
      <w:pPr>
        <w:ind w:left="397" w:firstLine="0"/>
      </w:pPr>
      <w:r>
        <w:t>Phase Width</w:t>
      </w:r>
      <w:r>
        <w:rPr>
          <w:rFonts w:hint="cs"/>
          <w:rtl/>
        </w:rPr>
        <w:t xml:space="preserve">: تعداد نمونه های برداشته شده از موج سینوسی را مشخص می کند بدین صورت که تعداد نمونه ها برابر خواهد بود با </w:t>
      </w:r>
      <w:r>
        <w:t>2</w:t>
      </w:r>
      <w:r>
        <w:rPr>
          <w:vertAlign w:val="superscript"/>
        </w:rPr>
        <w:t>Phase Width</w:t>
      </w:r>
      <w:r w:rsidR="007A4554">
        <w:rPr>
          <w:rFonts w:hint="cs"/>
          <w:rtl/>
        </w:rPr>
        <w:t xml:space="preserve"> ، هر چه مقدار این پارامتر</w:t>
      </w:r>
      <w:r w:rsidR="00AE2F9B">
        <w:rPr>
          <w:rFonts w:hint="cs"/>
          <w:rtl/>
        </w:rPr>
        <w:t>ها</w:t>
      </w:r>
      <w:r w:rsidR="007A4554">
        <w:rPr>
          <w:rFonts w:hint="cs"/>
          <w:rtl/>
        </w:rPr>
        <w:t xml:space="preserve"> بیشتر باشد تعداد نمونه هایی که در یک پریود از موج سینوسی گرفته می شود بیشتر خواهد بود، لذا موج سینوسی تولیدی دارای هارمونیک های کمتر بوده و به فرکانس مورد نظر ما نزدیکتر است.</w:t>
      </w:r>
    </w:p>
    <w:p w14:paraId="7FDF7927" w14:textId="4B67AA74" w:rsidR="003C0456" w:rsidRDefault="003C0456" w:rsidP="007F4A8D">
      <w:pPr>
        <w:ind w:left="397" w:firstLine="0"/>
        <w:rPr>
          <w:rtl/>
        </w:rPr>
      </w:pPr>
      <w:r>
        <w:lastRenderedPageBreak/>
        <w:t>Output Width</w:t>
      </w:r>
      <w:r>
        <w:rPr>
          <w:rFonts w:hint="cs"/>
          <w:rtl/>
        </w:rPr>
        <w:t>: برابر با کل بیت های در نظر گرفته شده برای موج سینوسی می باشد شامل علامت و اعشار</w:t>
      </w:r>
    </w:p>
    <w:p w14:paraId="74A9F74F" w14:textId="156E298A" w:rsidR="00C21AE0" w:rsidRDefault="00C21AE0" w:rsidP="00A67547">
      <w:pPr>
        <w:ind w:left="397" w:firstLine="0"/>
        <w:rPr>
          <w:rtl/>
        </w:rPr>
      </w:pPr>
      <w:r>
        <w:rPr>
          <w:rFonts w:hint="cs"/>
          <w:rtl/>
        </w:rPr>
        <w:t xml:space="preserve">تنظیم مهم دیگر در این </w:t>
      </w:r>
      <w:r>
        <w:t>IP Core</w:t>
      </w:r>
      <w:r>
        <w:rPr>
          <w:rFonts w:hint="cs"/>
          <w:rtl/>
        </w:rPr>
        <w:t xml:space="preserve"> مشخص کردن </w:t>
      </w:r>
      <w:r>
        <w:t>Phase Angle Increment Value</w:t>
      </w:r>
      <w:r>
        <w:rPr>
          <w:rFonts w:hint="cs"/>
          <w:rtl/>
        </w:rPr>
        <w:t xml:space="preserve"> می باشد که ما نام آن را </w:t>
      </w:r>
      <w:r>
        <w:t>Step</w:t>
      </w:r>
      <w:r>
        <w:rPr>
          <w:rFonts w:hint="cs"/>
          <w:rtl/>
        </w:rPr>
        <w:t xml:space="preserve"> گذاشته بودیم.</w:t>
      </w:r>
      <w:r w:rsidR="00A67547">
        <w:rPr>
          <w:rFonts w:hint="cs"/>
          <w:rtl/>
        </w:rPr>
        <w:t xml:space="preserve"> </w:t>
      </w:r>
      <w:r w:rsidR="005526EF">
        <w:rPr>
          <w:rFonts w:hint="cs"/>
          <w:rtl/>
        </w:rPr>
        <w:t xml:space="preserve">ولی ما در اینجا باید مقدار </w:t>
      </w:r>
      <w:r w:rsidR="005526EF">
        <w:t>Binary</w:t>
      </w:r>
      <w:r w:rsidR="005526EF">
        <w:rPr>
          <w:rFonts w:hint="cs"/>
          <w:rtl/>
        </w:rPr>
        <w:t xml:space="preserve"> آن را قرار دهیم.</w:t>
      </w:r>
    </w:p>
    <w:p w14:paraId="2A5C359C" w14:textId="556F3B93" w:rsidR="005526EF" w:rsidRDefault="005D1D57" w:rsidP="00A67547">
      <w:pPr>
        <w:ind w:left="397" w:firstLine="0"/>
        <w:rPr>
          <w:rtl/>
        </w:rPr>
      </w:pPr>
      <w:r>
        <w:rPr>
          <w:rFonts w:hint="cs"/>
          <w:rtl/>
        </w:rPr>
        <w:t xml:space="preserve">در تب آخر </w:t>
      </w:r>
      <w:r>
        <w:t>DDS IP Core</w:t>
      </w:r>
      <w:r>
        <w:rPr>
          <w:rFonts w:hint="cs"/>
          <w:rtl/>
        </w:rPr>
        <w:t xml:space="preserve"> می توان مشخصات موج سینوسی ساخته شده توسط این </w:t>
      </w:r>
      <w:r>
        <w:t>IP Core</w:t>
      </w:r>
      <w:r>
        <w:rPr>
          <w:rFonts w:hint="cs"/>
          <w:rtl/>
        </w:rPr>
        <w:t xml:space="preserve"> را بر اساس تنظیماتی که ما اعمال کرده ایم مشاهده کرد.</w:t>
      </w:r>
    </w:p>
    <w:p w14:paraId="5631D857" w14:textId="77777777" w:rsidR="000F0E51" w:rsidRDefault="000F0E51" w:rsidP="00A67547">
      <w:pPr>
        <w:ind w:left="397" w:firstLine="0"/>
        <w:rPr>
          <w:rtl/>
        </w:rPr>
      </w:pPr>
      <w:r>
        <w:rPr>
          <w:rFonts w:hint="cs"/>
          <w:rtl/>
        </w:rPr>
        <w:t xml:space="preserve">برای کاهش تولید هارمونیک ها توسط این </w:t>
      </w:r>
      <w:r>
        <w:t>IP Core</w:t>
      </w:r>
      <w:r>
        <w:rPr>
          <w:rFonts w:hint="cs"/>
          <w:rtl/>
        </w:rPr>
        <w:t xml:space="preserve"> از قسمت </w:t>
      </w:r>
      <w:r>
        <w:t>Noise Shaping</w:t>
      </w:r>
      <w:r>
        <w:rPr>
          <w:rFonts w:hint="cs"/>
          <w:rtl/>
        </w:rPr>
        <w:t xml:space="preserve"> می توان موراد مورد نظر خود را انتخاب کرد.</w:t>
      </w:r>
    </w:p>
    <w:p w14:paraId="05B426EB" w14:textId="0A542BAC" w:rsidR="00906B48" w:rsidRDefault="00906B48" w:rsidP="00A67547">
      <w:pPr>
        <w:ind w:left="397" w:firstLine="0"/>
        <w:rPr>
          <w:rtl/>
        </w:rPr>
      </w:pPr>
      <w:r>
        <w:rPr>
          <w:rFonts w:hint="cs"/>
          <w:rtl/>
        </w:rPr>
        <w:t xml:space="preserve">برای تولید موج سینوسی با فرکانس </w:t>
      </w:r>
      <w:r>
        <w:t>10Mhz</w:t>
      </w:r>
      <w:r>
        <w:rPr>
          <w:rFonts w:hint="cs"/>
          <w:rtl/>
        </w:rPr>
        <w:t xml:space="preserve">، با انتخاب </w:t>
      </w:r>
      <w:r>
        <w:t>Phase Width=16</w:t>
      </w:r>
      <w:r>
        <w:rPr>
          <w:rFonts w:hint="cs"/>
          <w:rtl/>
        </w:rPr>
        <w:t xml:space="preserve"> و </w:t>
      </w:r>
      <w:proofErr w:type="spellStart"/>
      <w:r>
        <w:t>Channel_Phase_Angle_Increment</w:t>
      </w:r>
      <w:proofErr w:type="spellEnd"/>
      <w:r>
        <w:t xml:space="preserve"> = 6554 = (</w:t>
      </w:r>
      <w:r w:rsidRPr="00906B48">
        <w:t>0001100110011010</w:t>
      </w:r>
      <w:r>
        <w:t>)</w:t>
      </w:r>
      <w:r>
        <w:rPr>
          <w:vertAlign w:val="subscript"/>
        </w:rPr>
        <w:t>b</w:t>
      </w:r>
      <w:r>
        <w:rPr>
          <w:rFonts w:hint="cs"/>
          <w:rtl/>
        </w:rPr>
        <w:t xml:space="preserve">، موج سینوسی تولید شده فرکانسی برابر با </w:t>
      </w:r>
      <w:r>
        <w:t>10.0006103515625Mhz</w:t>
      </w:r>
      <w:r>
        <w:rPr>
          <w:rFonts w:hint="cs"/>
          <w:rtl/>
        </w:rPr>
        <w:t xml:space="preserve"> خواهد داشت</w:t>
      </w:r>
      <w:r w:rsidR="006F05E0">
        <w:rPr>
          <w:rFonts w:hint="cs"/>
          <w:rtl/>
        </w:rPr>
        <w:t>.</w:t>
      </w:r>
    </w:p>
    <w:p w14:paraId="2A374D36" w14:textId="52188391" w:rsidR="00906B48" w:rsidRDefault="00906B48" w:rsidP="00906B48">
      <w:pPr>
        <w:ind w:left="397" w:firstLine="0"/>
        <w:rPr>
          <w:rtl/>
        </w:rPr>
      </w:pPr>
      <w:r>
        <w:rPr>
          <w:rFonts w:hint="cs"/>
          <w:rtl/>
        </w:rPr>
        <w:t xml:space="preserve">برای تولید موج سینوسی با فرکانس </w:t>
      </w:r>
      <w:r>
        <w:t>10Mhz</w:t>
      </w:r>
      <w:r>
        <w:rPr>
          <w:rFonts w:hint="cs"/>
          <w:rtl/>
        </w:rPr>
        <w:t xml:space="preserve">، با انتخاب </w:t>
      </w:r>
      <w:r>
        <w:t>Phase Width=8</w:t>
      </w:r>
      <w:r>
        <w:rPr>
          <w:rFonts w:hint="cs"/>
          <w:rtl/>
        </w:rPr>
        <w:t xml:space="preserve"> و </w:t>
      </w:r>
      <w:proofErr w:type="spellStart"/>
      <w:r>
        <w:t>Channel_Phase_Angle_Increment</w:t>
      </w:r>
      <w:proofErr w:type="spellEnd"/>
      <w:r>
        <w:t xml:space="preserve"> = 26 = (</w:t>
      </w:r>
      <w:r w:rsidRPr="00906B48">
        <w:t>00011010</w:t>
      </w:r>
      <w:r>
        <w:t>)</w:t>
      </w:r>
      <w:r>
        <w:rPr>
          <w:vertAlign w:val="subscript"/>
        </w:rPr>
        <w:t>b</w:t>
      </w:r>
      <w:r>
        <w:rPr>
          <w:rFonts w:hint="cs"/>
          <w:rtl/>
        </w:rPr>
        <w:t xml:space="preserve"> ، موج سینوسی تولید شده فرکانسی برابر با </w:t>
      </w:r>
      <w:r>
        <w:t>10.15625Mhz</w:t>
      </w:r>
      <w:r>
        <w:rPr>
          <w:rFonts w:hint="cs"/>
          <w:rtl/>
        </w:rPr>
        <w:t xml:space="preserve"> خواهد داشت.</w:t>
      </w:r>
    </w:p>
    <w:p w14:paraId="5E1A3487" w14:textId="09323202" w:rsidR="005D1D57" w:rsidRPr="002168B2" w:rsidRDefault="00535E8D" w:rsidP="00A67547">
      <w:pPr>
        <w:ind w:left="397" w:firstLine="0"/>
        <w:rPr>
          <w:color w:val="FF0000"/>
          <w:rtl/>
        </w:rPr>
      </w:pPr>
      <w:r w:rsidRPr="002168B2">
        <w:rPr>
          <w:rFonts w:hint="cs"/>
          <w:color w:val="FF0000"/>
          <w:rtl/>
        </w:rPr>
        <w:t xml:space="preserve">در صورتی که بخواهیم سیگنال ساخته شده توسط </w:t>
      </w:r>
      <w:r w:rsidRPr="002168B2">
        <w:rPr>
          <w:color w:val="FF0000"/>
        </w:rPr>
        <w:t>DDS</w:t>
      </w:r>
      <w:r w:rsidRPr="002168B2">
        <w:rPr>
          <w:rFonts w:hint="cs"/>
          <w:color w:val="FF0000"/>
          <w:rtl/>
        </w:rPr>
        <w:t xml:space="preserve"> را در شبیه سازی </w:t>
      </w:r>
      <w:r w:rsidR="002168B2" w:rsidRPr="00B86EB6">
        <w:rPr>
          <w:rFonts w:hint="cs"/>
          <w:color w:val="FF0000"/>
          <w:u w:val="single"/>
          <w:rtl/>
        </w:rPr>
        <w:t>مشاهده کنیم</w:t>
      </w:r>
      <w:r w:rsidRPr="002168B2">
        <w:rPr>
          <w:rFonts w:hint="cs"/>
          <w:color w:val="FF0000"/>
          <w:rtl/>
        </w:rPr>
        <w:t xml:space="preserve"> باید مقدار خروجی این </w:t>
      </w:r>
      <w:r w:rsidRPr="002168B2">
        <w:rPr>
          <w:color w:val="FF0000"/>
        </w:rPr>
        <w:t>IP Core</w:t>
      </w:r>
      <w:r w:rsidRPr="002168B2">
        <w:rPr>
          <w:rFonts w:hint="cs"/>
          <w:color w:val="FF0000"/>
          <w:rtl/>
        </w:rPr>
        <w:t xml:space="preserve"> را در </w:t>
      </w:r>
      <w:proofErr w:type="spellStart"/>
      <w:r w:rsidRPr="002168B2">
        <w:rPr>
          <w:color w:val="FF0000"/>
        </w:rPr>
        <w:t>isim</w:t>
      </w:r>
      <w:proofErr w:type="spellEnd"/>
      <w:r w:rsidRPr="002168B2">
        <w:rPr>
          <w:rFonts w:hint="cs"/>
          <w:color w:val="FF0000"/>
          <w:rtl/>
        </w:rPr>
        <w:t xml:space="preserve"> بر روی </w:t>
      </w:r>
      <w:r w:rsidRPr="002168B2">
        <w:rPr>
          <w:color w:val="FF0000"/>
        </w:rPr>
        <w:t>signed</w:t>
      </w:r>
      <w:r w:rsidRPr="002168B2">
        <w:rPr>
          <w:rFonts w:hint="cs"/>
          <w:color w:val="FF0000"/>
          <w:rtl/>
        </w:rPr>
        <w:t xml:space="preserve"> تنظیم کنیم.</w:t>
      </w:r>
    </w:p>
    <w:p w14:paraId="29276B73" w14:textId="77777777" w:rsidR="00535E8D" w:rsidRDefault="00535E8D" w:rsidP="00A67547">
      <w:pPr>
        <w:ind w:left="397" w:firstLine="0"/>
        <w:rPr>
          <w:rtl/>
        </w:rPr>
      </w:pPr>
    </w:p>
    <w:p w14:paraId="247F4A89" w14:textId="77777777" w:rsidR="00C26579" w:rsidRDefault="00C26579" w:rsidP="00A67547">
      <w:pPr>
        <w:ind w:left="397" w:firstLine="0"/>
        <w:rPr>
          <w:rtl/>
        </w:rPr>
      </w:pPr>
    </w:p>
    <w:p w14:paraId="41493456" w14:textId="77777777" w:rsidR="00C26579" w:rsidRDefault="00C26579" w:rsidP="00A67547">
      <w:pPr>
        <w:ind w:left="397" w:firstLine="0"/>
        <w:rPr>
          <w:rtl/>
        </w:rPr>
      </w:pPr>
    </w:p>
    <w:p w14:paraId="6004CC69" w14:textId="77777777" w:rsidR="00C26579" w:rsidRDefault="00C26579" w:rsidP="00A67547">
      <w:pPr>
        <w:ind w:left="397" w:firstLine="0"/>
        <w:rPr>
          <w:rtl/>
        </w:rPr>
      </w:pPr>
    </w:p>
    <w:p w14:paraId="5793E561" w14:textId="77777777" w:rsidR="00C26579" w:rsidRDefault="00C26579" w:rsidP="00A67547">
      <w:pPr>
        <w:ind w:left="397" w:firstLine="0"/>
        <w:rPr>
          <w:rtl/>
        </w:rPr>
      </w:pPr>
    </w:p>
    <w:p w14:paraId="531572BD" w14:textId="77777777" w:rsidR="00C26579" w:rsidRDefault="00C26579" w:rsidP="00A67547">
      <w:pPr>
        <w:ind w:left="397" w:firstLine="0"/>
        <w:rPr>
          <w:rtl/>
        </w:rPr>
      </w:pPr>
    </w:p>
    <w:p w14:paraId="358C1370" w14:textId="77777777" w:rsidR="00C26579" w:rsidRDefault="00C26579" w:rsidP="00A67547">
      <w:pPr>
        <w:ind w:left="397" w:firstLine="0"/>
        <w:rPr>
          <w:rtl/>
        </w:rPr>
      </w:pPr>
    </w:p>
    <w:p w14:paraId="7D600CCC" w14:textId="77777777" w:rsidR="00C26579" w:rsidRDefault="00C26579" w:rsidP="00A67547">
      <w:pPr>
        <w:ind w:left="397" w:firstLine="0"/>
        <w:rPr>
          <w:rtl/>
        </w:rPr>
      </w:pPr>
    </w:p>
    <w:p w14:paraId="3E544B04" w14:textId="77777777" w:rsidR="00C26579" w:rsidRDefault="00C26579" w:rsidP="00A67547">
      <w:pPr>
        <w:ind w:left="397" w:firstLine="0"/>
        <w:rPr>
          <w:rtl/>
        </w:rPr>
      </w:pPr>
    </w:p>
    <w:p w14:paraId="107AC353" w14:textId="77777777" w:rsidR="00C26579" w:rsidRDefault="00C26579" w:rsidP="00A67547">
      <w:pPr>
        <w:ind w:left="397" w:firstLine="0"/>
        <w:rPr>
          <w:rtl/>
        </w:rPr>
      </w:pPr>
    </w:p>
    <w:p w14:paraId="3E1AA0ED" w14:textId="77777777" w:rsidR="00C26579" w:rsidRDefault="00C26579" w:rsidP="00A67547">
      <w:pPr>
        <w:ind w:left="397" w:firstLine="0"/>
        <w:rPr>
          <w:rtl/>
        </w:rPr>
      </w:pPr>
    </w:p>
    <w:p w14:paraId="7655BDD0" w14:textId="77777777" w:rsidR="00C26579" w:rsidRDefault="00C26579" w:rsidP="00A67547">
      <w:pPr>
        <w:ind w:left="397" w:firstLine="0"/>
        <w:rPr>
          <w:rtl/>
        </w:rPr>
      </w:pPr>
    </w:p>
    <w:p w14:paraId="56B22ABD" w14:textId="77777777" w:rsidR="00C26579" w:rsidRDefault="00C26579" w:rsidP="00715BE1">
      <w:pPr>
        <w:ind w:firstLine="0"/>
        <w:rPr>
          <w:rtl/>
        </w:rPr>
      </w:pPr>
    </w:p>
    <w:p w14:paraId="5D788A98" w14:textId="7286E4F0" w:rsidR="00AF280A" w:rsidRDefault="00CA491F" w:rsidP="00CA491F">
      <w:pPr>
        <w:pStyle w:val="Heading1"/>
      </w:pPr>
      <w:r>
        <w:rPr>
          <w:rFonts w:hint="cs"/>
          <w:rtl/>
        </w:rPr>
        <w:lastRenderedPageBreak/>
        <w:t xml:space="preserve">سه مفهوم مهم در محاسبات </w:t>
      </w:r>
      <w:r>
        <w:t>Fixed Point</w:t>
      </w:r>
    </w:p>
    <w:p w14:paraId="4B10B871" w14:textId="7B27D93C" w:rsidR="00CA491F" w:rsidRDefault="00CA491F" w:rsidP="00431D07">
      <w:pPr>
        <w:pStyle w:val="ListParagraph"/>
        <w:numPr>
          <w:ilvl w:val="0"/>
          <w:numId w:val="81"/>
        </w:numPr>
        <w:rPr>
          <w:rtl/>
        </w:rPr>
      </w:pPr>
      <w:proofErr w:type="spellStart"/>
      <w:r>
        <w:t>Resoulution</w:t>
      </w:r>
      <w:proofErr w:type="spellEnd"/>
      <w:r>
        <w:rPr>
          <w:rFonts w:hint="cs"/>
          <w:rtl/>
        </w:rPr>
        <w:t>: کوچکترین مقدار غیر صفر قابل نمایش</w:t>
      </w:r>
    </w:p>
    <w:p w14:paraId="1CE8680B" w14:textId="69D9330F" w:rsidR="00CA491F" w:rsidRDefault="00CA491F" w:rsidP="00431D07">
      <w:pPr>
        <w:rPr>
          <w:rtl/>
        </w:rPr>
      </w:pPr>
      <w:r>
        <w:rPr>
          <w:rFonts w:hint="cs"/>
          <w:rtl/>
        </w:rPr>
        <w:t xml:space="preserve">به عنوان مثال اگر </w:t>
      </w:r>
      <w:r w:rsidR="00431D07">
        <w:rPr>
          <w:rFonts w:hint="cs"/>
          <w:rtl/>
        </w:rPr>
        <w:t xml:space="preserve">سیستم ما </w:t>
      </w:r>
      <w:r>
        <w:t>(s.3.2)</w:t>
      </w:r>
      <w:r>
        <w:rPr>
          <w:rFonts w:hint="cs"/>
          <w:rtl/>
        </w:rPr>
        <w:t xml:space="preserve"> باشد، </w:t>
      </w:r>
      <w:r>
        <w:t>Resolution</w:t>
      </w:r>
      <w:r>
        <w:rPr>
          <w:rFonts w:hint="cs"/>
          <w:rtl/>
        </w:rPr>
        <w:t xml:space="preserve"> آن برابر با </w:t>
      </w:r>
      <w:r>
        <w:t>0.25</w:t>
      </w:r>
      <w:r>
        <w:rPr>
          <w:rFonts w:hint="cs"/>
          <w:rtl/>
        </w:rPr>
        <w:t xml:space="preserve"> خواهد بو</w:t>
      </w:r>
      <w:r w:rsidR="00431D07">
        <w:rPr>
          <w:rFonts w:hint="cs"/>
          <w:rtl/>
        </w:rPr>
        <w:t>د.</w:t>
      </w:r>
    </w:p>
    <w:p w14:paraId="1912C17B" w14:textId="77777777" w:rsidR="00431D07" w:rsidRDefault="00431D07" w:rsidP="00431D07">
      <w:pPr>
        <w:rPr>
          <w:rtl/>
        </w:rPr>
      </w:pPr>
    </w:p>
    <w:p w14:paraId="43E80C46" w14:textId="27EE2292" w:rsidR="003179E4" w:rsidRDefault="00431D07" w:rsidP="00CB2B16">
      <w:pPr>
        <w:pStyle w:val="ListParagraph"/>
        <w:numPr>
          <w:ilvl w:val="0"/>
          <w:numId w:val="81"/>
        </w:numPr>
        <w:ind w:left="397" w:firstLine="0"/>
      </w:pPr>
      <w:r>
        <w:t>Range</w:t>
      </w:r>
      <w:r>
        <w:rPr>
          <w:rFonts w:hint="cs"/>
          <w:rtl/>
        </w:rPr>
        <w:t xml:space="preserve">: تفاوت بین بزرگترین و کوچکترین مقدار قابل نمایش در یک سیستم </w:t>
      </w:r>
      <w:r>
        <w:t>Fixed Point</w:t>
      </w:r>
      <w:r w:rsidR="00512477">
        <w:rPr>
          <w:rFonts w:hint="cs"/>
          <w:rtl/>
        </w:rPr>
        <w:t xml:space="preserve"> را گویند. </w:t>
      </w:r>
      <w:r>
        <w:rPr>
          <w:rFonts w:hint="cs"/>
          <w:rtl/>
        </w:rPr>
        <w:t xml:space="preserve">به عنوان مثال اگر سیستم ما </w:t>
      </w:r>
      <w:r>
        <w:t>(s.3.2)</w:t>
      </w:r>
      <w:r>
        <w:rPr>
          <w:rFonts w:hint="cs"/>
          <w:rtl/>
        </w:rPr>
        <w:t xml:space="preserve"> باشد، بزرگترین عدد برابر با 7.75 و کوچکترین عدد برابر با </w:t>
      </w:r>
      <w:r>
        <w:t>-8</w:t>
      </w:r>
      <w:r>
        <w:rPr>
          <w:rFonts w:hint="cs"/>
          <w:rtl/>
        </w:rPr>
        <w:t xml:space="preserve"> خواهد بود پس </w:t>
      </w:r>
      <w:r>
        <w:t>Range = 15.75</w:t>
      </w:r>
      <w:r>
        <w:rPr>
          <w:rFonts w:hint="cs"/>
          <w:rtl/>
        </w:rPr>
        <w:t xml:space="preserve"> خواهد بود.</w:t>
      </w:r>
    </w:p>
    <w:p w14:paraId="590FFDD6" w14:textId="77777777" w:rsidR="003179E4" w:rsidRDefault="003179E4" w:rsidP="003179E4">
      <w:pPr>
        <w:ind w:left="397" w:firstLine="0"/>
      </w:pPr>
    </w:p>
    <w:p w14:paraId="030CA5F8" w14:textId="77777777" w:rsidR="003179E4" w:rsidRDefault="003179E4" w:rsidP="003179E4">
      <w:pPr>
        <w:pStyle w:val="ListParagraph"/>
        <w:numPr>
          <w:ilvl w:val="0"/>
          <w:numId w:val="81"/>
        </w:numPr>
      </w:pPr>
      <w:r>
        <w:t>Dynamic Range</w:t>
      </w:r>
      <w:r>
        <w:rPr>
          <w:rFonts w:hint="cs"/>
          <w:rtl/>
        </w:rPr>
        <w:t xml:space="preserve">: نسبت بزرگترین قدر مطلق قابل نمایش تقسیم بر کوچکترین قدر مطلق غیر صفر قابل نمایش گفته می شود. </w:t>
      </w:r>
    </w:p>
    <w:p w14:paraId="446C727F" w14:textId="77777777" w:rsidR="003179E4" w:rsidRPr="00CA491F" w:rsidRDefault="003179E4" w:rsidP="003179E4">
      <w:pPr>
        <w:pStyle w:val="ListParagraph"/>
        <w:numPr>
          <w:ilvl w:val="0"/>
          <w:numId w:val="81"/>
        </w:numPr>
      </w:pPr>
      <w:r>
        <w:rPr>
          <w:rFonts w:hint="cs"/>
          <w:rtl/>
        </w:rPr>
        <w:t xml:space="preserve">مثلا اگر سیستم ما </w:t>
      </w:r>
      <w:r>
        <w:t>(s.2.0)</w:t>
      </w:r>
      <w:r>
        <w:rPr>
          <w:rFonts w:hint="cs"/>
          <w:rtl/>
        </w:rPr>
        <w:t xml:space="preserve"> باشد، </w:t>
      </w:r>
      <w:r>
        <w:t>Dynamic Range = 4/1 = 4</w:t>
      </w:r>
    </w:p>
    <w:p w14:paraId="0F715D36" w14:textId="543BD201" w:rsidR="003179E4" w:rsidRPr="00CA491F" w:rsidRDefault="003179E4" w:rsidP="003179E4">
      <w:pPr>
        <w:pStyle w:val="ListParagraph"/>
        <w:numPr>
          <w:ilvl w:val="0"/>
          <w:numId w:val="81"/>
        </w:numPr>
      </w:pPr>
      <w:r>
        <w:rPr>
          <w:rFonts w:hint="cs"/>
          <w:rtl/>
        </w:rPr>
        <w:t xml:space="preserve">مثلا اگر سیستم ما </w:t>
      </w:r>
      <w:r>
        <w:t>(3.0)</w:t>
      </w:r>
      <w:r>
        <w:rPr>
          <w:rFonts w:hint="cs"/>
          <w:rtl/>
        </w:rPr>
        <w:t xml:space="preserve"> باشد، </w:t>
      </w:r>
      <w:r>
        <w:t>Dynamic Range = 7/1 = 7</w:t>
      </w:r>
    </w:p>
    <w:p w14:paraId="22FAF1D2" w14:textId="53782D3D" w:rsidR="003179E4" w:rsidRDefault="003179E4" w:rsidP="00B74CDB">
      <w:pPr>
        <w:ind w:left="397" w:firstLine="0"/>
      </w:pPr>
    </w:p>
    <w:p w14:paraId="23B727C9" w14:textId="77777777" w:rsidR="005C5B92" w:rsidRDefault="005C5B92" w:rsidP="00B74CDB">
      <w:pPr>
        <w:ind w:left="397" w:firstLine="0"/>
      </w:pPr>
    </w:p>
    <w:p w14:paraId="35AB66AC" w14:textId="77777777" w:rsidR="005C5B92" w:rsidRDefault="005C5B92" w:rsidP="00B74CDB">
      <w:pPr>
        <w:ind w:left="397" w:firstLine="0"/>
      </w:pPr>
    </w:p>
    <w:p w14:paraId="7BF9155D" w14:textId="77777777" w:rsidR="005C5B92" w:rsidRDefault="005C5B92" w:rsidP="00B74CDB">
      <w:pPr>
        <w:ind w:left="397" w:firstLine="0"/>
      </w:pPr>
    </w:p>
    <w:p w14:paraId="593A6F13" w14:textId="77777777" w:rsidR="005C5B92" w:rsidRDefault="005C5B92" w:rsidP="00B74CDB">
      <w:pPr>
        <w:ind w:left="397" w:firstLine="0"/>
      </w:pPr>
    </w:p>
    <w:p w14:paraId="47794311" w14:textId="77777777" w:rsidR="005C5B92" w:rsidRDefault="005C5B92" w:rsidP="00B74CDB">
      <w:pPr>
        <w:ind w:left="397" w:firstLine="0"/>
      </w:pPr>
    </w:p>
    <w:p w14:paraId="5B19ECC1" w14:textId="77777777" w:rsidR="005C5B92" w:rsidRDefault="005C5B92" w:rsidP="00B74CDB">
      <w:pPr>
        <w:ind w:left="397" w:firstLine="0"/>
      </w:pPr>
    </w:p>
    <w:p w14:paraId="6A6BE83C" w14:textId="77777777" w:rsidR="005C5B92" w:rsidRDefault="005C5B92" w:rsidP="00B74CDB">
      <w:pPr>
        <w:ind w:left="397" w:firstLine="0"/>
      </w:pPr>
    </w:p>
    <w:p w14:paraId="034CC761" w14:textId="77777777" w:rsidR="005C5B92" w:rsidRDefault="005C5B92" w:rsidP="00B74CDB">
      <w:pPr>
        <w:ind w:left="397" w:firstLine="0"/>
      </w:pPr>
    </w:p>
    <w:p w14:paraId="3DF76B5B" w14:textId="77777777" w:rsidR="005C5B92" w:rsidRDefault="005C5B92" w:rsidP="00B74CDB">
      <w:pPr>
        <w:ind w:left="397" w:firstLine="0"/>
      </w:pPr>
    </w:p>
    <w:p w14:paraId="0519FF07" w14:textId="77777777" w:rsidR="005C5B92" w:rsidRDefault="005C5B92" w:rsidP="00B74CDB">
      <w:pPr>
        <w:ind w:left="397" w:firstLine="0"/>
      </w:pPr>
    </w:p>
    <w:p w14:paraId="6E74BA43" w14:textId="77777777" w:rsidR="005C5B92" w:rsidRDefault="005C5B92" w:rsidP="00B74CDB">
      <w:pPr>
        <w:ind w:left="397" w:firstLine="0"/>
      </w:pPr>
    </w:p>
    <w:p w14:paraId="06318915" w14:textId="77777777" w:rsidR="005C5B92" w:rsidRDefault="005C5B92" w:rsidP="00B74CDB">
      <w:pPr>
        <w:ind w:left="397" w:firstLine="0"/>
      </w:pPr>
    </w:p>
    <w:p w14:paraId="6E71763B" w14:textId="77777777" w:rsidR="005C5B92" w:rsidRDefault="005C5B92" w:rsidP="00B74CDB">
      <w:pPr>
        <w:ind w:left="397" w:firstLine="0"/>
      </w:pPr>
    </w:p>
    <w:p w14:paraId="32B0FCBA" w14:textId="77777777" w:rsidR="005C5B92" w:rsidRDefault="005C5B92" w:rsidP="00B74CDB">
      <w:pPr>
        <w:ind w:left="397" w:firstLine="0"/>
      </w:pPr>
    </w:p>
    <w:p w14:paraId="7F0C4290" w14:textId="77777777" w:rsidR="005C5B92" w:rsidRDefault="005C5B92" w:rsidP="00B74CDB">
      <w:pPr>
        <w:ind w:left="397" w:firstLine="0"/>
      </w:pPr>
    </w:p>
    <w:p w14:paraId="249A88C6" w14:textId="77777777" w:rsidR="005C5B92" w:rsidRDefault="005C5B92" w:rsidP="00B74CDB">
      <w:pPr>
        <w:ind w:left="397" w:firstLine="0"/>
      </w:pPr>
    </w:p>
    <w:p w14:paraId="1109BEEE" w14:textId="77777777" w:rsidR="005C5B92" w:rsidRDefault="005C5B92" w:rsidP="00B74CDB">
      <w:pPr>
        <w:ind w:left="397" w:firstLine="0"/>
      </w:pPr>
    </w:p>
    <w:p w14:paraId="7C26AF3F" w14:textId="77777777" w:rsidR="005C5B92" w:rsidRDefault="005C5B92" w:rsidP="00B74CDB">
      <w:pPr>
        <w:ind w:left="397" w:firstLine="0"/>
      </w:pPr>
    </w:p>
    <w:p w14:paraId="603F674F" w14:textId="77777777" w:rsidR="005C5B92" w:rsidRDefault="005C5B92" w:rsidP="00B74CDB">
      <w:pPr>
        <w:ind w:left="397" w:firstLine="0"/>
      </w:pPr>
    </w:p>
    <w:p w14:paraId="569953FA" w14:textId="77777777" w:rsidR="005C5B92" w:rsidRDefault="005C5B92" w:rsidP="00B74CDB">
      <w:pPr>
        <w:ind w:left="397" w:firstLine="0"/>
      </w:pPr>
    </w:p>
    <w:p w14:paraId="14047A42" w14:textId="77777777" w:rsidR="00F42DC3" w:rsidRDefault="00F42DC3" w:rsidP="00B74CDB">
      <w:pPr>
        <w:ind w:left="397" w:firstLine="0"/>
      </w:pPr>
    </w:p>
    <w:p w14:paraId="5C7A68F6" w14:textId="77777777" w:rsidR="00F42DC3" w:rsidRDefault="00F42DC3" w:rsidP="00B74CDB">
      <w:pPr>
        <w:ind w:left="397" w:firstLine="0"/>
      </w:pPr>
    </w:p>
    <w:p w14:paraId="719655E3" w14:textId="77777777" w:rsidR="00F42DC3" w:rsidRDefault="00F42DC3" w:rsidP="00B74CDB">
      <w:pPr>
        <w:ind w:left="397" w:firstLine="0"/>
      </w:pPr>
    </w:p>
    <w:p w14:paraId="0AB3F8DB" w14:textId="77777777" w:rsidR="00F42DC3" w:rsidRDefault="00F42DC3" w:rsidP="00B74CDB">
      <w:pPr>
        <w:ind w:left="397" w:firstLine="0"/>
      </w:pPr>
    </w:p>
    <w:p w14:paraId="139FCCEE" w14:textId="58C08E97" w:rsidR="005C5B92" w:rsidRPr="003D4392" w:rsidRDefault="00106CAD" w:rsidP="00B74CDB">
      <w:pPr>
        <w:ind w:left="397" w:firstLine="0"/>
        <w:rPr>
          <w:b/>
          <w:bCs/>
          <w:sz w:val="32"/>
          <w:szCs w:val="32"/>
        </w:rPr>
      </w:pPr>
      <w:r w:rsidRPr="003D4392">
        <w:rPr>
          <w:rFonts w:hint="cs"/>
          <w:b/>
          <w:bCs/>
          <w:sz w:val="32"/>
          <w:szCs w:val="32"/>
          <w:rtl/>
        </w:rPr>
        <w:lastRenderedPageBreak/>
        <w:t xml:space="preserve">آنالیز و </w:t>
      </w:r>
      <w:r w:rsidR="008E425F" w:rsidRPr="003D4392">
        <w:rPr>
          <w:rFonts w:hint="cs"/>
          <w:b/>
          <w:bCs/>
          <w:sz w:val="32"/>
          <w:szCs w:val="32"/>
          <w:rtl/>
        </w:rPr>
        <w:t>پ</w:t>
      </w:r>
      <w:r w:rsidRPr="003D4392">
        <w:rPr>
          <w:rFonts w:hint="cs"/>
          <w:b/>
          <w:bCs/>
          <w:sz w:val="32"/>
          <w:szCs w:val="32"/>
          <w:rtl/>
        </w:rPr>
        <w:t xml:space="preserve">یاده سازی یک فیلتر </w:t>
      </w:r>
      <w:r w:rsidRPr="003D4392">
        <w:rPr>
          <w:b/>
          <w:bCs/>
          <w:sz w:val="32"/>
          <w:szCs w:val="32"/>
        </w:rPr>
        <w:t xml:space="preserve">IIR Direct </w:t>
      </w:r>
      <w:proofErr w:type="spellStart"/>
      <w:r w:rsidRPr="003D4392">
        <w:rPr>
          <w:b/>
          <w:bCs/>
          <w:sz w:val="32"/>
          <w:szCs w:val="32"/>
        </w:rPr>
        <w:t>FormII</w:t>
      </w:r>
      <w:proofErr w:type="spellEnd"/>
      <w:r w:rsidRPr="003D4392">
        <w:rPr>
          <w:b/>
          <w:bCs/>
          <w:sz w:val="32"/>
          <w:szCs w:val="32"/>
        </w:rPr>
        <w:t xml:space="preserve"> Transposed</w:t>
      </w:r>
    </w:p>
    <w:p w14:paraId="4251D82C" w14:textId="50AC33C7" w:rsidR="00106CAD" w:rsidRDefault="003D4392" w:rsidP="006629C1">
      <w:pPr>
        <w:rPr>
          <w:rtl/>
        </w:rPr>
      </w:pPr>
      <w:r>
        <w:rPr>
          <w:rFonts w:hint="cs"/>
          <w:rtl/>
        </w:rPr>
        <w:t>فایل</w:t>
      </w:r>
      <w:r w:rsidR="006629C1">
        <w:rPr>
          <w:rFonts w:hint="cs"/>
          <w:rtl/>
        </w:rPr>
        <w:t xml:space="preserve"> های ویدئویی</w:t>
      </w:r>
      <w:r>
        <w:rPr>
          <w:rFonts w:hint="cs"/>
          <w:rtl/>
        </w:rPr>
        <w:t xml:space="preserve"> "</w:t>
      </w:r>
      <w:r w:rsidRPr="003D4392">
        <w:rPr>
          <w:rtl/>
        </w:rPr>
        <w:t xml:space="preserve"> آنال</w:t>
      </w:r>
      <w:r w:rsidRPr="003D4392">
        <w:rPr>
          <w:rFonts w:hint="cs"/>
          <w:rtl/>
        </w:rPr>
        <w:t>ی</w:t>
      </w:r>
      <w:r w:rsidRPr="003D4392">
        <w:rPr>
          <w:rFonts w:hint="eastAsia"/>
          <w:rtl/>
        </w:rPr>
        <w:t>ز</w:t>
      </w:r>
      <w:r w:rsidRPr="003D4392">
        <w:rPr>
          <w:rtl/>
        </w:rPr>
        <w:t xml:space="preserve"> و پ</w:t>
      </w:r>
      <w:r w:rsidRPr="003D4392">
        <w:rPr>
          <w:rFonts w:hint="cs"/>
          <w:rtl/>
        </w:rPr>
        <w:t>ی</w:t>
      </w:r>
      <w:r w:rsidRPr="003D4392">
        <w:rPr>
          <w:rFonts w:hint="eastAsia"/>
          <w:rtl/>
        </w:rPr>
        <w:t>اده‌ساز</w:t>
      </w:r>
      <w:r w:rsidRPr="003D4392">
        <w:rPr>
          <w:rFonts w:hint="cs"/>
          <w:rtl/>
        </w:rPr>
        <w:t>ی</w:t>
      </w:r>
      <w:r w:rsidRPr="003D4392">
        <w:rPr>
          <w:rtl/>
        </w:rPr>
        <w:t xml:space="preserve"> </w:t>
      </w:r>
      <w:r w:rsidRPr="003D4392">
        <w:rPr>
          <w:rFonts w:hint="cs"/>
          <w:rtl/>
        </w:rPr>
        <w:t>ی</w:t>
      </w:r>
      <w:r w:rsidRPr="003D4392">
        <w:rPr>
          <w:rFonts w:hint="eastAsia"/>
          <w:rtl/>
        </w:rPr>
        <w:t>ک</w:t>
      </w:r>
      <w:r w:rsidRPr="003D4392">
        <w:rPr>
          <w:rtl/>
        </w:rPr>
        <w:t xml:space="preserve"> ف</w:t>
      </w:r>
      <w:r w:rsidRPr="003D4392">
        <w:rPr>
          <w:rFonts w:hint="cs"/>
          <w:rtl/>
        </w:rPr>
        <w:t>ی</w:t>
      </w:r>
      <w:r w:rsidRPr="003D4392">
        <w:rPr>
          <w:rFonts w:hint="eastAsia"/>
          <w:rtl/>
        </w:rPr>
        <w:t>لتر</w:t>
      </w:r>
      <w:r w:rsidRPr="003D4392">
        <w:rPr>
          <w:rtl/>
        </w:rPr>
        <w:t xml:space="preserve"> </w:t>
      </w:r>
      <w:r w:rsidRPr="003D4392">
        <w:t>IIR</w:t>
      </w:r>
      <w:r>
        <w:rPr>
          <w:rFonts w:hint="cs"/>
          <w:rtl/>
        </w:rPr>
        <w:t>"</w:t>
      </w:r>
      <w:r w:rsidR="006629C1">
        <w:rPr>
          <w:rFonts w:hint="cs"/>
          <w:rtl/>
        </w:rPr>
        <w:t xml:space="preserve"> و </w:t>
      </w:r>
      <w:r w:rsidR="006629C1">
        <w:rPr>
          <w:rFonts w:cs="Calibri" w:hint="cs"/>
          <w:rtl/>
        </w:rPr>
        <w:t>"</w:t>
      </w:r>
      <w:r w:rsidR="006629C1" w:rsidRPr="006629C1">
        <w:rPr>
          <w:rtl/>
        </w:rPr>
        <w:t xml:space="preserve"> </w:t>
      </w:r>
      <w:r w:rsidR="006629C1" w:rsidRPr="007645D4">
        <w:rPr>
          <w:rtl/>
        </w:rPr>
        <w:t>نکات و</w:t>
      </w:r>
      <w:r w:rsidR="006629C1" w:rsidRPr="007645D4">
        <w:rPr>
          <w:rFonts w:hint="cs"/>
          <w:rtl/>
        </w:rPr>
        <w:t>ی</w:t>
      </w:r>
      <w:r w:rsidR="006629C1" w:rsidRPr="007645D4">
        <w:rPr>
          <w:rFonts w:hint="eastAsia"/>
          <w:rtl/>
        </w:rPr>
        <w:t>ژه</w:t>
      </w:r>
      <w:r w:rsidR="006629C1" w:rsidRPr="007645D4">
        <w:rPr>
          <w:rtl/>
        </w:rPr>
        <w:t xml:space="preserve"> کدنو</w:t>
      </w:r>
      <w:r w:rsidR="006629C1" w:rsidRPr="007645D4">
        <w:rPr>
          <w:rFonts w:hint="cs"/>
          <w:rtl/>
        </w:rPr>
        <w:t>ی</w:t>
      </w:r>
      <w:r w:rsidR="006629C1" w:rsidRPr="007645D4">
        <w:rPr>
          <w:rFonts w:hint="eastAsia"/>
          <w:rtl/>
        </w:rPr>
        <w:t>س</w:t>
      </w:r>
      <w:r w:rsidR="006629C1" w:rsidRPr="007645D4">
        <w:rPr>
          <w:rFonts w:hint="cs"/>
          <w:rtl/>
        </w:rPr>
        <w:t>ی</w:t>
      </w:r>
      <w:r w:rsidR="006629C1" w:rsidRPr="007645D4">
        <w:rPr>
          <w:rtl/>
        </w:rPr>
        <w:t xml:space="preserve"> برا</w:t>
      </w:r>
      <w:r w:rsidR="006629C1" w:rsidRPr="007645D4">
        <w:rPr>
          <w:rFonts w:hint="cs"/>
          <w:rtl/>
        </w:rPr>
        <w:t>ی</w:t>
      </w:r>
      <w:r w:rsidR="006629C1" w:rsidRPr="007645D4">
        <w:rPr>
          <w:rtl/>
        </w:rPr>
        <w:t xml:space="preserve"> </w:t>
      </w:r>
      <w:r w:rsidR="006629C1" w:rsidRPr="007645D4">
        <w:rPr>
          <w:rFonts w:hint="cs"/>
          <w:rtl/>
        </w:rPr>
        <w:t>ی</w:t>
      </w:r>
      <w:r w:rsidR="006629C1" w:rsidRPr="007645D4">
        <w:rPr>
          <w:rFonts w:hint="eastAsia"/>
          <w:rtl/>
        </w:rPr>
        <w:t>ک</w:t>
      </w:r>
      <w:r w:rsidR="006629C1" w:rsidRPr="007645D4">
        <w:rPr>
          <w:rtl/>
        </w:rPr>
        <w:t xml:space="preserve"> ف</w:t>
      </w:r>
      <w:r w:rsidR="006629C1" w:rsidRPr="007645D4">
        <w:rPr>
          <w:rFonts w:hint="cs"/>
          <w:rtl/>
        </w:rPr>
        <w:t>ی</w:t>
      </w:r>
      <w:r w:rsidR="006629C1" w:rsidRPr="007645D4">
        <w:rPr>
          <w:rFonts w:hint="eastAsia"/>
          <w:rtl/>
        </w:rPr>
        <w:t>لتر</w:t>
      </w:r>
      <w:r w:rsidR="006629C1" w:rsidRPr="006629C1">
        <w:rPr>
          <w:rFonts w:cs="Calibri"/>
          <w:rtl/>
        </w:rPr>
        <w:t xml:space="preserve"> </w:t>
      </w:r>
      <w:r w:rsidR="006629C1" w:rsidRPr="007645D4">
        <w:t>IIR</w:t>
      </w:r>
      <w:r w:rsidR="006629C1">
        <w:rPr>
          <w:rFonts w:cs="Calibri" w:hint="cs"/>
          <w:rtl/>
        </w:rPr>
        <w:t xml:space="preserve">" </w:t>
      </w:r>
      <w:r>
        <w:rPr>
          <w:rFonts w:hint="cs"/>
          <w:rtl/>
        </w:rPr>
        <w:t xml:space="preserve">در آموزش </w:t>
      </w:r>
      <w:r>
        <w:t>DSP</w:t>
      </w:r>
      <w:r>
        <w:rPr>
          <w:rFonts w:hint="cs"/>
          <w:rtl/>
        </w:rPr>
        <w:t xml:space="preserve"> شرکت فراد اندیش را اجرا کنید</w:t>
      </w:r>
      <w:r w:rsidR="008630F8">
        <w:rPr>
          <w:rFonts w:hint="cs"/>
          <w:rtl/>
        </w:rPr>
        <w:t>.</w:t>
      </w:r>
    </w:p>
    <w:p w14:paraId="58CC84CB" w14:textId="0AA601E6" w:rsidR="008630F8" w:rsidRDefault="00F03B12" w:rsidP="006629C1">
      <w:pPr>
        <w:rPr>
          <w:rtl/>
        </w:rPr>
      </w:pPr>
      <w:r>
        <w:rPr>
          <w:rFonts w:hint="cs"/>
          <w:rtl/>
        </w:rPr>
        <w:t xml:space="preserve">یک نکته خیلی مهم و جالب در </w:t>
      </w:r>
      <w:r>
        <w:t>Assign</w:t>
      </w:r>
      <w:r>
        <w:rPr>
          <w:rFonts w:hint="cs"/>
          <w:rtl/>
        </w:rPr>
        <w:t xml:space="preserve"> کردن بافر خروجی به خروجی وجود داره، چرا که اگر این قسمت رو در </w:t>
      </w:r>
      <w:r>
        <w:t>Process</w:t>
      </w:r>
      <w:r>
        <w:rPr>
          <w:rFonts w:hint="cs"/>
          <w:rtl/>
        </w:rPr>
        <w:t xml:space="preserve"> بنویسیم و می دانیم که ارجاع در </w:t>
      </w:r>
      <w:r>
        <w:t>Process</w:t>
      </w:r>
      <w:r>
        <w:rPr>
          <w:rFonts w:hint="cs"/>
          <w:rtl/>
        </w:rPr>
        <w:t xml:space="preserve"> باعث به وجود آمدن یک رجیستر می شود، این رجیستر در حلقه </w:t>
      </w:r>
      <w:r>
        <w:t>Feedback</w:t>
      </w:r>
      <w:r>
        <w:rPr>
          <w:rFonts w:hint="cs"/>
          <w:rtl/>
        </w:rPr>
        <w:t xml:space="preserve"> دوباره به فیلتر وارد شده و ساختار فیلتر </w:t>
      </w:r>
      <w:r w:rsidR="005B45C9">
        <w:rPr>
          <w:rFonts w:hint="cs"/>
          <w:rtl/>
        </w:rPr>
        <w:t xml:space="preserve">و فرمول آن کاملا </w:t>
      </w:r>
      <w:r>
        <w:rPr>
          <w:rFonts w:hint="cs"/>
          <w:rtl/>
        </w:rPr>
        <w:t>به هم می</w:t>
      </w:r>
      <w:r w:rsidR="005B45C9">
        <w:rPr>
          <w:rFonts w:hint="cs"/>
          <w:rtl/>
        </w:rPr>
        <w:t xml:space="preserve"> </w:t>
      </w:r>
      <w:r>
        <w:rPr>
          <w:rFonts w:hint="cs"/>
          <w:rtl/>
        </w:rPr>
        <w:t>ریزد.</w:t>
      </w:r>
    </w:p>
    <w:p w14:paraId="14E3733E" w14:textId="77777777" w:rsidR="00CF0CE7" w:rsidRDefault="00CF0CE7" w:rsidP="006629C1"/>
    <w:p w14:paraId="2A087495" w14:textId="77777777" w:rsidR="002531E8" w:rsidRDefault="002531E8" w:rsidP="006629C1"/>
    <w:p w14:paraId="79D1AA0E" w14:textId="4853835C" w:rsidR="002531E8" w:rsidRPr="00773638" w:rsidRDefault="002531E8" w:rsidP="006629C1">
      <w:pPr>
        <w:rPr>
          <w:b/>
          <w:bCs/>
          <w:color w:val="FF0000"/>
          <w:sz w:val="32"/>
          <w:szCs w:val="32"/>
          <w:rtl/>
        </w:rPr>
      </w:pPr>
      <w:r w:rsidRPr="00773638">
        <w:rPr>
          <w:rFonts w:hint="cs"/>
          <w:b/>
          <w:bCs/>
          <w:color w:val="FF0000"/>
          <w:sz w:val="32"/>
          <w:szCs w:val="32"/>
          <w:rtl/>
        </w:rPr>
        <w:t xml:space="preserve">در کاربردهای پردازش سیگنال معمولا اهمیت فرکانس کلاک قابل اعمال به سیستم بسیار بیشتر از منابع مصرفی استفاده شده در </w:t>
      </w:r>
      <w:r w:rsidRPr="00773638">
        <w:rPr>
          <w:b/>
          <w:bCs/>
          <w:color w:val="FF0000"/>
          <w:sz w:val="32"/>
          <w:szCs w:val="32"/>
        </w:rPr>
        <w:t>FPGA</w:t>
      </w:r>
      <w:r w:rsidRPr="00773638">
        <w:rPr>
          <w:rFonts w:hint="cs"/>
          <w:b/>
          <w:bCs/>
          <w:color w:val="FF0000"/>
          <w:sz w:val="32"/>
          <w:szCs w:val="32"/>
          <w:rtl/>
        </w:rPr>
        <w:t xml:space="preserve"> می باشد.</w:t>
      </w:r>
    </w:p>
    <w:p w14:paraId="14DD5DEC" w14:textId="77777777" w:rsidR="002531E8" w:rsidRDefault="002531E8" w:rsidP="006629C1">
      <w:pPr>
        <w:rPr>
          <w:rtl/>
        </w:rPr>
      </w:pPr>
    </w:p>
    <w:p w14:paraId="341A4052" w14:textId="77777777" w:rsidR="00773638" w:rsidRDefault="00773638" w:rsidP="006629C1">
      <w:pPr>
        <w:rPr>
          <w:rtl/>
        </w:rPr>
      </w:pPr>
    </w:p>
    <w:p w14:paraId="568E0819" w14:textId="77777777" w:rsidR="00F154C5" w:rsidRPr="003D4392" w:rsidRDefault="00F154C5" w:rsidP="006629C1">
      <w:pPr>
        <w:rPr>
          <w:rtl/>
        </w:rPr>
      </w:pPr>
    </w:p>
    <w:p w14:paraId="4027F7E9" w14:textId="77777777" w:rsidR="005C5B92" w:rsidRDefault="005C5B92" w:rsidP="00B74CDB">
      <w:pPr>
        <w:ind w:left="397" w:firstLine="0"/>
        <w:rPr>
          <w:rtl/>
        </w:rPr>
      </w:pPr>
    </w:p>
    <w:p w14:paraId="3FC5BAD2" w14:textId="77777777" w:rsidR="001D03D0" w:rsidRDefault="001D03D0" w:rsidP="00B74CDB">
      <w:pPr>
        <w:ind w:left="397" w:firstLine="0"/>
      </w:pPr>
    </w:p>
    <w:p w14:paraId="3C92869E" w14:textId="77777777" w:rsidR="005C5B92" w:rsidRDefault="005C5B92" w:rsidP="00B74CDB">
      <w:pPr>
        <w:ind w:left="397" w:firstLine="0"/>
      </w:pPr>
    </w:p>
    <w:p w14:paraId="15FA1DE4" w14:textId="77777777" w:rsidR="005C5B92" w:rsidRDefault="005C5B92" w:rsidP="00B74CDB">
      <w:pPr>
        <w:ind w:left="397" w:firstLine="0"/>
      </w:pPr>
    </w:p>
    <w:p w14:paraId="542B1B1F" w14:textId="77777777" w:rsidR="005C5B92" w:rsidRDefault="005C5B92" w:rsidP="00B74CDB">
      <w:pPr>
        <w:ind w:left="397" w:firstLine="0"/>
        <w:rPr>
          <w:rtl/>
        </w:rPr>
      </w:pPr>
    </w:p>
    <w:p w14:paraId="329C682E" w14:textId="77777777" w:rsidR="00C1312A" w:rsidRPr="00C1312A" w:rsidRDefault="00C1312A" w:rsidP="00C1312A">
      <w:pPr>
        <w:rPr>
          <w:rtl/>
        </w:rPr>
      </w:pPr>
    </w:p>
    <w:p w14:paraId="2B237766" w14:textId="77777777" w:rsidR="00C1312A" w:rsidRPr="00C1312A" w:rsidRDefault="00C1312A" w:rsidP="00C1312A">
      <w:pPr>
        <w:rPr>
          <w:rtl/>
        </w:rPr>
      </w:pPr>
    </w:p>
    <w:p w14:paraId="764F8112" w14:textId="77777777" w:rsidR="00C1312A" w:rsidRPr="00C1312A" w:rsidRDefault="00C1312A" w:rsidP="00C1312A">
      <w:pPr>
        <w:rPr>
          <w:rtl/>
        </w:rPr>
      </w:pPr>
    </w:p>
    <w:p w14:paraId="17AD97E6" w14:textId="77777777" w:rsidR="00C1312A" w:rsidRPr="00C1312A" w:rsidRDefault="00C1312A" w:rsidP="00C1312A">
      <w:pPr>
        <w:rPr>
          <w:rtl/>
        </w:rPr>
      </w:pPr>
    </w:p>
    <w:p w14:paraId="63989B3E" w14:textId="77777777" w:rsidR="00C1312A" w:rsidRPr="00C1312A" w:rsidRDefault="00C1312A" w:rsidP="00C1312A">
      <w:pPr>
        <w:rPr>
          <w:rtl/>
        </w:rPr>
      </w:pPr>
    </w:p>
    <w:p w14:paraId="3ED27C0B" w14:textId="77777777" w:rsidR="00C1312A" w:rsidRPr="00C1312A" w:rsidRDefault="00C1312A" w:rsidP="00C1312A">
      <w:pPr>
        <w:rPr>
          <w:rtl/>
        </w:rPr>
      </w:pPr>
    </w:p>
    <w:p w14:paraId="5142F79F" w14:textId="77777777" w:rsidR="00C1312A" w:rsidRPr="00C1312A" w:rsidRDefault="00C1312A" w:rsidP="00C1312A">
      <w:pPr>
        <w:rPr>
          <w:rtl/>
        </w:rPr>
      </w:pPr>
    </w:p>
    <w:p w14:paraId="738EC586" w14:textId="77777777" w:rsidR="00C1312A" w:rsidRPr="00C1312A" w:rsidRDefault="00C1312A" w:rsidP="00C1312A">
      <w:pPr>
        <w:rPr>
          <w:rtl/>
        </w:rPr>
      </w:pPr>
    </w:p>
    <w:p w14:paraId="7AE8B58A" w14:textId="77777777" w:rsidR="00C1312A" w:rsidRPr="00C1312A" w:rsidRDefault="00C1312A" w:rsidP="00C1312A">
      <w:pPr>
        <w:rPr>
          <w:rtl/>
        </w:rPr>
      </w:pPr>
    </w:p>
    <w:p w14:paraId="4BCF529D" w14:textId="77777777" w:rsidR="00C1312A" w:rsidRDefault="00C1312A" w:rsidP="00C1312A">
      <w:pPr>
        <w:rPr>
          <w:rtl/>
        </w:rPr>
      </w:pPr>
    </w:p>
    <w:p w14:paraId="1F33595A" w14:textId="77777777" w:rsidR="00C1312A" w:rsidRDefault="00C1312A" w:rsidP="00C1312A"/>
    <w:p w14:paraId="0C36775D" w14:textId="77777777" w:rsidR="00F42DC3" w:rsidRDefault="00F42DC3" w:rsidP="00C1312A">
      <w:pPr>
        <w:rPr>
          <w:rtl/>
        </w:rPr>
      </w:pPr>
    </w:p>
    <w:p w14:paraId="2AA7C203" w14:textId="2D7C4C5A" w:rsidR="00C1312A" w:rsidRPr="00D92AB2" w:rsidRDefault="00D644B9" w:rsidP="00C1312A">
      <w:pPr>
        <w:rPr>
          <w:b/>
          <w:bCs/>
          <w:sz w:val="36"/>
          <w:szCs w:val="36"/>
          <w:rtl/>
        </w:rPr>
      </w:pPr>
      <w:r w:rsidRPr="00D92AB2">
        <w:rPr>
          <w:b/>
          <w:bCs/>
          <w:sz w:val="36"/>
          <w:szCs w:val="36"/>
        </w:rPr>
        <w:lastRenderedPageBreak/>
        <w:t>Carry</w:t>
      </w:r>
      <w:r w:rsidRPr="00D92AB2">
        <w:rPr>
          <w:b/>
          <w:bCs/>
          <w:sz w:val="36"/>
          <w:szCs w:val="36"/>
          <w:rtl/>
        </w:rPr>
        <w:t xml:space="preserve"> </w:t>
      </w:r>
      <w:r w:rsidR="00C1312A" w:rsidRPr="00D92AB2">
        <w:rPr>
          <w:rFonts w:hint="cs"/>
          <w:b/>
          <w:bCs/>
          <w:sz w:val="36"/>
          <w:szCs w:val="36"/>
          <w:rtl/>
        </w:rPr>
        <w:t xml:space="preserve">و </w:t>
      </w:r>
      <w:r w:rsidR="00C1312A" w:rsidRPr="00D92AB2">
        <w:rPr>
          <w:b/>
          <w:bCs/>
          <w:sz w:val="36"/>
          <w:szCs w:val="36"/>
        </w:rPr>
        <w:t>Overflow</w:t>
      </w:r>
      <w:r w:rsidR="00C1312A" w:rsidRPr="00D92AB2">
        <w:rPr>
          <w:rFonts w:hint="cs"/>
          <w:b/>
          <w:bCs/>
          <w:sz w:val="36"/>
          <w:szCs w:val="36"/>
          <w:rtl/>
        </w:rPr>
        <w:t>:</w:t>
      </w:r>
    </w:p>
    <w:p w14:paraId="2203AB4E" w14:textId="13886EC2" w:rsidR="00C1312A" w:rsidRDefault="004D2E89" w:rsidP="00C1312A">
      <w:pPr>
        <w:rPr>
          <w:rtl/>
        </w:rPr>
      </w:pPr>
      <w:r>
        <w:t>Carry</w:t>
      </w:r>
      <w:r>
        <w:rPr>
          <w:rFonts w:hint="cs"/>
          <w:rtl/>
        </w:rPr>
        <w:t xml:space="preserve"> و </w:t>
      </w:r>
      <w:r>
        <w:t>Overflow</w:t>
      </w:r>
      <w:r>
        <w:rPr>
          <w:rFonts w:hint="cs"/>
          <w:rtl/>
        </w:rPr>
        <w:t xml:space="preserve"> چه هستند، چگونه وقوع آنها را تشخیص دهیم و چگونه با</w:t>
      </w:r>
      <w:r w:rsidR="00EA2B7D">
        <w:rPr>
          <w:rFonts w:hint="cs"/>
          <w:rtl/>
        </w:rPr>
        <w:t>ید</w:t>
      </w:r>
      <w:r w:rsidR="0097228C">
        <w:rPr>
          <w:rFonts w:hint="cs"/>
          <w:rtl/>
        </w:rPr>
        <w:t xml:space="preserve"> وقوع</w:t>
      </w:r>
      <w:r w:rsidR="00EA2B7D">
        <w:rPr>
          <w:rFonts w:hint="cs"/>
          <w:rtl/>
        </w:rPr>
        <w:t xml:space="preserve"> </w:t>
      </w:r>
      <w:r w:rsidR="00EA2B7D">
        <w:t>Overflow</w:t>
      </w:r>
      <w:r w:rsidR="00EA2B7D">
        <w:rPr>
          <w:rFonts w:hint="cs"/>
          <w:rtl/>
        </w:rPr>
        <w:t xml:space="preserve"> را کنترل</w:t>
      </w:r>
      <w:r>
        <w:rPr>
          <w:rFonts w:hint="cs"/>
          <w:rtl/>
        </w:rPr>
        <w:t xml:space="preserve"> کنیم.</w:t>
      </w:r>
    </w:p>
    <w:p w14:paraId="52518A09" w14:textId="77777777" w:rsidR="004D2E89" w:rsidRDefault="004D2E89" w:rsidP="00C1312A">
      <w:pPr>
        <w:rPr>
          <w:rtl/>
        </w:rPr>
      </w:pPr>
    </w:p>
    <w:p w14:paraId="7D6C4C8B" w14:textId="0F0C0FB0" w:rsidR="004E350E" w:rsidRDefault="004E350E" w:rsidP="00C1312A">
      <w:pPr>
        <w:rPr>
          <w:rtl/>
        </w:rPr>
      </w:pPr>
      <w:r>
        <w:rPr>
          <w:rFonts w:hint="cs"/>
          <w:rtl/>
        </w:rPr>
        <w:t>فرض کنیم بخواهیم دو عدد 4بیتی بدون علامت را با هم جمع</w:t>
      </w:r>
      <w:r w:rsidR="009C41AB">
        <w:rPr>
          <w:rFonts w:hint="cs"/>
          <w:rtl/>
        </w:rPr>
        <w:t xml:space="preserve"> </w:t>
      </w:r>
      <w:r>
        <w:rPr>
          <w:rFonts w:hint="cs"/>
          <w:rtl/>
        </w:rPr>
        <w:t>کنیم:</w:t>
      </w:r>
    </w:p>
    <w:p w14:paraId="76B826F8" w14:textId="1EDB2918" w:rsidR="00770D3A" w:rsidRDefault="00770D3A" w:rsidP="00C1312A">
      <w:pPr>
        <w:rPr>
          <w:rtl/>
        </w:rPr>
      </w:pPr>
      <w:r>
        <w:rPr>
          <w:rFonts w:hint="cs"/>
          <w:rtl/>
        </w:rPr>
        <w:t>می دانیم که رنج قابل نمایش توسط چهار بیت، عددی بین 0 تا 15 می باشد.</w:t>
      </w:r>
    </w:p>
    <w:p w14:paraId="7A55ABC2" w14:textId="6A084164" w:rsidR="004E350E" w:rsidRDefault="00F87FB0" w:rsidP="00F87FB0">
      <w:pPr>
        <w:jc w:val="center"/>
        <w:rPr>
          <w:rtl/>
        </w:rPr>
      </w:pPr>
      <w:r w:rsidRPr="00F87FB0">
        <w:rPr>
          <w:noProof/>
          <w:rtl/>
        </w:rPr>
        <w:drawing>
          <wp:inline distT="0" distB="0" distL="0" distR="0" wp14:anchorId="59C198A1" wp14:editId="71968CEC">
            <wp:extent cx="2621280" cy="2040728"/>
            <wp:effectExtent l="0" t="0" r="7620" b="0"/>
            <wp:docPr id="24457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732" name=""/>
                    <pic:cNvPicPr/>
                  </pic:nvPicPr>
                  <pic:blipFill>
                    <a:blip r:embed="rId91"/>
                    <a:stretch>
                      <a:fillRect/>
                    </a:stretch>
                  </pic:blipFill>
                  <pic:spPr>
                    <a:xfrm>
                      <a:off x="0" y="0"/>
                      <a:ext cx="2626234" cy="2044585"/>
                    </a:xfrm>
                    <a:prstGeom prst="rect">
                      <a:avLst/>
                    </a:prstGeom>
                  </pic:spPr>
                </pic:pic>
              </a:graphicData>
            </a:graphic>
          </wp:inline>
        </w:drawing>
      </w:r>
    </w:p>
    <w:p w14:paraId="0C8FF6ED" w14:textId="77777777" w:rsidR="00457432" w:rsidRDefault="00457432" w:rsidP="00C24F1B">
      <w:pPr>
        <w:rPr>
          <w:rtl/>
        </w:rPr>
      </w:pPr>
    </w:p>
    <w:p w14:paraId="6260438E" w14:textId="53D6A6DB" w:rsidR="00457432" w:rsidRDefault="00457432" w:rsidP="00452329">
      <w:pPr>
        <w:rPr>
          <w:rtl/>
        </w:rPr>
      </w:pPr>
      <w:r>
        <w:rPr>
          <w:rFonts w:hint="cs"/>
          <w:rtl/>
        </w:rPr>
        <w:t xml:space="preserve"> جمع دو عدد </w:t>
      </w:r>
      <w:r>
        <w:t>+9</w:t>
      </w:r>
      <w:r>
        <w:rPr>
          <w:rFonts w:hint="cs"/>
          <w:rtl/>
        </w:rPr>
        <w:t xml:space="preserve"> و </w:t>
      </w:r>
      <w:r>
        <w:t>+15</w:t>
      </w:r>
      <w:r>
        <w:rPr>
          <w:rFonts w:hint="cs"/>
          <w:rtl/>
        </w:rPr>
        <w:t xml:space="preserve"> برابر با </w:t>
      </w:r>
      <w:r>
        <w:t>+21</w:t>
      </w:r>
      <w:r>
        <w:rPr>
          <w:rFonts w:hint="cs"/>
          <w:rtl/>
        </w:rPr>
        <w:t xml:space="preserve"> می شود که در رنج نمایش یک عدد 4 بیتی نمی باشد (یعنی </w:t>
      </w:r>
      <w:r>
        <w:t>Overflow</w:t>
      </w:r>
      <w:r>
        <w:rPr>
          <w:rFonts w:hint="cs"/>
          <w:rtl/>
        </w:rPr>
        <w:t xml:space="preserve"> رخ </w:t>
      </w:r>
      <w:r w:rsidR="00CB1244">
        <w:rPr>
          <w:rFonts w:hint="cs"/>
          <w:rtl/>
        </w:rPr>
        <w:t>می دهد</w:t>
      </w:r>
      <w:r>
        <w:rPr>
          <w:rFonts w:hint="cs"/>
          <w:rtl/>
        </w:rPr>
        <w:t>). از طرفی</w:t>
      </w:r>
      <w:r w:rsidR="00735AF2">
        <w:rPr>
          <w:rFonts w:hint="cs"/>
          <w:rtl/>
        </w:rPr>
        <w:t xml:space="preserve"> اگر دو مقدار را با هم جمع کنیم،</w:t>
      </w:r>
      <w:r>
        <w:rPr>
          <w:rFonts w:hint="cs"/>
          <w:rtl/>
        </w:rPr>
        <w:t xml:space="preserve"> در محل بیت پنجم یک </w:t>
      </w:r>
      <w:r>
        <w:t>‘1’</w:t>
      </w:r>
      <w:r>
        <w:rPr>
          <w:rFonts w:hint="cs"/>
          <w:rtl/>
        </w:rPr>
        <w:t xml:space="preserve"> ظاهر </w:t>
      </w:r>
      <w:r w:rsidR="00735AF2">
        <w:rPr>
          <w:rFonts w:hint="cs"/>
          <w:rtl/>
        </w:rPr>
        <w:t>می شود</w:t>
      </w:r>
      <w:r>
        <w:rPr>
          <w:rFonts w:hint="cs"/>
          <w:rtl/>
        </w:rPr>
        <w:t xml:space="preserve"> که همان </w:t>
      </w:r>
      <w:r>
        <w:t>Carry</w:t>
      </w:r>
      <w:r>
        <w:rPr>
          <w:rFonts w:hint="cs"/>
          <w:rtl/>
        </w:rPr>
        <w:t xml:space="preserve"> می باشد.</w:t>
      </w:r>
      <w:r w:rsidR="00452329">
        <w:rPr>
          <w:rFonts w:hint="cs"/>
          <w:rtl/>
        </w:rPr>
        <w:t xml:space="preserve"> یعنی در حالت جمع دو عدد بدون علامت همواره وقوع </w:t>
      </w:r>
      <w:r w:rsidR="00452329">
        <w:t>Carry</w:t>
      </w:r>
      <w:r w:rsidR="00452329">
        <w:rPr>
          <w:rFonts w:hint="cs"/>
          <w:rtl/>
        </w:rPr>
        <w:t xml:space="preserve"> و </w:t>
      </w:r>
      <w:r w:rsidR="00452329">
        <w:t>Overflow</w:t>
      </w:r>
      <w:r w:rsidR="00452329">
        <w:rPr>
          <w:rFonts w:hint="cs"/>
          <w:rtl/>
        </w:rPr>
        <w:t xml:space="preserve"> همزمان رخ می دهد. یعنی یا </w:t>
      </w:r>
      <w:r w:rsidR="00452329">
        <w:t>Carry</w:t>
      </w:r>
      <w:r w:rsidR="00452329">
        <w:rPr>
          <w:rFonts w:hint="cs"/>
          <w:rtl/>
        </w:rPr>
        <w:t xml:space="preserve"> و </w:t>
      </w:r>
      <w:r w:rsidR="00452329">
        <w:t>Overflow</w:t>
      </w:r>
      <w:r w:rsidR="00452329">
        <w:rPr>
          <w:rFonts w:hint="cs"/>
          <w:rtl/>
        </w:rPr>
        <w:t xml:space="preserve"> داریم و یا هیچ کدام را نداریم.</w:t>
      </w:r>
    </w:p>
    <w:p w14:paraId="2D167BA9" w14:textId="77777777" w:rsidR="00452329" w:rsidRDefault="00452329" w:rsidP="00452329">
      <w:pPr>
        <w:rPr>
          <w:rtl/>
        </w:rPr>
      </w:pPr>
    </w:p>
    <w:p w14:paraId="3B35FC88" w14:textId="4FF7DDAA" w:rsidR="00A071D2" w:rsidRDefault="00A071D2" w:rsidP="00452329">
      <w:pPr>
        <w:rPr>
          <w:rtl/>
        </w:rPr>
      </w:pPr>
      <w:r>
        <w:rPr>
          <w:rFonts w:hint="cs"/>
          <w:rtl/>
        </w:rPr>
        <w:t>این بار فرض کنیم دو عدد 4بیتی علامت دار داشته باشیم:</w:t>
      </w:r>
    </w:p>
    <w:p w14:paraId="2F44831E" w14:textId="57029B25" w:rsidR="003C3CFF" w:rsidRDefault="00A071D2" w:rsidP="00B95204">
      <w:pPr>
        <w:rPr>
          <w:rtl/>
        </w:rPr>
      </w:pPr>
      <w:r>
        <w:rPr>
          <w:rFonts w:hint="cs"/>
          <w:rtl/>
        </w:rPr>
        <w:t>می دانیم که رنج</w:t>
      </w:r>
      <w:r w:rsidR="008F5838">
        <w:rPr>
          <w:rFonts w:hint="cs"/>
          <w:rtl/>
        </w:rPr>
        <w:t xml:space="preserve"> عدد</w:t>
      </w:r>
      <w:r>
        <w:rPr>
          <w:rFonts w:hint="cs"/>
          <w:rtl/>
        </w:rPr>
        <w:t xml:space="preserve"> قابل نمایش توسط چهار بیت، </w:t>
      </w:r>
      <w:r w:rsidR="008F5838">
        <w:rPr>
          <w:rFonts w:hint="cs"/>
          <w:rtl/>
        </w:rPr>
        <w:t>مقداری</w:t>
      </w:r>
      <w:r>
        <w:rPr>
          <w:rFonts w:hint="cs"/>
          <w:rtl/>
        </w:rPr>
        <w:t xml:space="preserve"> بین </w:t>
      </w:r>
      <w:r>
        <w:t>-8</w:t>
      </w:r>
      <w:r>
        <w:rPr>
          <w:rFonts w:hint="cs"/>
          <w:rtl/>
        </w:rPr>
        <w:t xml:space="preserve"> تا </w:t>
      </w:r>
      <w:r>
        <w:t>+7</w:t>
      </w:r>
      <w:r>
        <w:rPr>
          <w:rFonts w:hint="cs"/>
          <w:rtl/>
        </w:rPr>
        <w:t xml:space="preserve"> می باشد.</w:t>
      </w:r>
    </w:p>
    <w:p w14:paraId="6FB4F21A" w14:textId="07213534" w:rsidR="003C3CFF" w:rsidRDefault="003C3CFF" w:rsidP="003C3CFF">
      <w:pPr>
        <w:jc w:val="center"/>
        <w:rPr>
          <w:rtl/>
        </w:rPr>
      </w:pPr>
      <w:r w:rsidRPr="003C3CFF">
        <w:rPr>
          <w:noProof/>
          <w:rtl/>
        </w:rPr>
        <w:drawing>
          <wp:inline distT="0" distB="0" distL="0" distR="0" wp14:anchorId="2002B2A1" wp14:editId="45F193BC">
            <wp:extent cx="2385452" cy="1950720"/>
            <wp:effectExtent l="0" t="0" r="0" b="0"/>
            <wp:docPr id="882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41481" name=""/>
                    <pic:cNvPicPr/>
                  </pic:nvPicPr>
                  <pic:blipFill>
                    <a:blip r:embed="rId92"/>
                    <a:stretch>
                      <a:fillRect/>
                    </a:stretch>
                  </pic:blipFill>
                  <pic:spPr>
                    <a:xfrm>
                      <a:off x="0" y="0"/>
                      <a:ext cx="2389672" cy="1954171"/>
                    </a:xfrm>
                    <a:prstGeom prst="rect">
                      <a:avLst/>
                    </a:prstGeom>
                  </pic:spPr>
                </pic:pic>
              </a:graphicData>
            </a:graphic>
          </wp:inline>
        </w:drawing>
      </w:r>
    </w:p>
    <w:p w14:paraId="769C4AB7" w14:textId="54255D37" w:rsidR="00B95204" w:rsidRDefault="00B95204" w:rsidP="00B95204">
      <w:pPr>
        <w:rPr>
          <w:rtl/>
        </w:rPr>
      </w:pPr>
      <w:r>
        <w:rPr>
          <w:rFonts w:hint="cs"/>
          <w:rtl/>
        </w:rPr>
        <w:lastRenderedPageBreak/>
        <w:t xml:space="preserve">جمع دو عدد </w:t>
      </w:r>
      <w:r>
        <w:t>+5</w:t>
      </w:r>
      <w:r>
        <w:rPr>
          <w:rFonts w:hint="cs"/>
          <w:rtl/>
        </w:rPr>
        <w:t xml:space="preserve"> و </w:t>
      </w:r>
      <w:r>
        <w:t>-6</w:t>
      </w:r>
      <w:r>
        <w:rPr>
          <w:rFonts w:hint="cs"/>
          <w:rtl/>
        </w:rPr>
        <w:t xml:space="preserve"> برابر با </w:t>
      </w:r>
      <w:r>
        <w:t>-1</w:t>
      </w:r>
      <w:r>
        <w:rPr>
          <w:rFonts w:hint="cs"/>
          <w:rtl/>
        </w:rPr>
        <w:t xml:space="preserve"> می شود که در رنج نمایش یک عدد 4 بیتی می باشد (یعنی </w:t>
      </w:r>
      <w:r>
        <w:t>Overflow</w:t>
      </w:r>
      <w:r>
        <w:rPr>
          <w:rFonts w:hint="cs"/>
          <w:rtl/>
        </w:rPr>
        <w:t xml:space="preserve"> </w:t>
      </w:r>
      <w:r w:rsidR="00CC2BE9" w:rsidRPr="004427FB">
        <w:rPr>
          <w:rFonts w:hint="cs"/>
          <w:u w:val="single"/>
          <w:rtl/>
        </w:rPr>
        <w:t>نداریم</w:t>
      </w:r>
      <w:r>
        <w:rPr>
          <w:rFonts w:hint="cs"/>
          <w:rtl/>
        </w:rPr>
        <w:t>). از طرفی</w:t>
      </w:r>
      <w:r w:rsidR="00C10EFD">
        <w:rPr>
          <w:rFonts w:hint="cs"/>
          <w:rtl/>
        </w:rPr>
        <w:t xml:space="preserve"> اگر دو مقدار را با هم جمع کنیم، </w:t>
      </w:r>
      <w:r>
        <w:rPr>
          <w:rFonts w:hint="cs"/>
          <w:rtl/>
        </w:rPr>
        <w:t xml:space="preserve">در محل بیت پنجم نیز </w:t>
      </w:r>
      <w:r w:rsidR="00C10EFD">
        <w:rPr>
          <w:rFonts w:hint="cs"/>
          <w:rtl/>
        </w:rPr>
        <w:t>هیچ</w:t>
      </w:r>
      <w:r>
        <w:rPr>
          <w:rFonts w:hint="cs"/>
          <w:rtl/>
        </w:rPr>
        <w:t xml:space="preserve"> </w:t>
      </w:r>
      <w:r>
        <w:t>‘1’</w:t>
      </w:r>
      <w:r>
        <w:rPr>
          <w:rFonts w:hint="cs"/>
          <w:rtl/>
        </w:rPr>
        <w:t xml:space="preserve"> ظاهر </w:t>
      </w:r>
      <w:r w:rsidR="00C10EFD">
        <w:rPr>
          <w:rFonts w:hint="cs"/>
          <w:rtl/>
        </w:rPr>
        <w:t>ن</w:t>
      </w:r>
      <w:r>
        <w:rPr>
          <w:rFonts w:hint="cs"/>
          <w:rtl/>
        </w:rPr>
        <w:t>شده اس</w:t>
      </w:r>
      <w:r w:rsidR="00C10EFD">
        <w:rPr>
          <w:rFonts w:hint="cs"/>
          <w:rtl/>
        </w:rPr>
        <w:t>ت یعنی</w:t>
      </w:r>
      <w:r>
        <w:rPr>
          <w:rFonts w:hint="cs"/>
          <w:rtl/>
        </w:rPr>
        <w:t xml:space="preserve"> </w:t>
      </w:r>
      <w:r>
        <w:t>Carry</w:t>
      </w:r>
      <w:r>
        <w:rPr>
          <w:rFonts w:hint="cs"/>
          <w:rtl/>
        </w:rPr>
        <w:t xml:space="preserve"> </w:t>
      </w:r>
      <w:r w:rsidR="00C10EFD">
        <w:rPr>
          <w:rFonts w:hint="cs"/>
          <w:rtl/>
        </w:rPr>
        <w:t xml:space="preserve">نیز </w:t>
      </w:r>
      <w:r w:rsidR="00C10EFD" w:rsidRPr="004427FB">
        <w:rPr>
          <w:rFonts w:hint="cs"/>
          <w:u w:val="single"/>
          <w:rtl/>
        </w:rPr>
        <w:t>نداریم</w:t>
      </w:r>
      <w:r w:rsidR="00C10EFD">
        <w:rPr>
          <w:rFonts w:hint="cs"/>
          <w:rtl/>
        </w:rPr>
        <w:t>.</w:t>
      </w:r>
    </w:p>
    <w:p w14:paraId="1D194BA5" w14:textId="77777777" w:rsidR="00C10EFD" w:rsidRDefault="00C10EFD" w:rsidP="00B95204">
      <w:pPr>
        <w:rPr>
          <w:rtl/>
        </w:rPr>
      </w:pPr>
    </w:p>
    <w:p w14:paraId="7051579E" w14:textId="5A7475F0" w:rsidR="00A964F5" w:rsidRDefault="00A964F5" w:rsidP="00A964F5">
      <w:pPr>
        <w:rPr>
          <w:rtl/>
        </w:rPr>
      </w:pPr>
      <w:r>
        <w:rPr>
          <w:rFonts w:hint="cs"/>
          <w:rtl/>
        </w:rPr>
        <w:t xml:space="preserve">این بار </w:t>
      </w:r>
      <w:r w:rsidR="00AF4B41">
        <w:rPr>
          <w:rFonts w:hint="cs"/>
          <w:rtl/>
        </w:rPr>
        <w:t xml:space="preserve">نیز </w:t>
      </w:r>
      <w:r>
        <w:rPr>
          <w:rFonts w:hint="cs"/>
          <w:rtl/>
        </w:rPr>
        <w:t>فرض کنیم دو عدد 4بیتی علامت دار داشته باشیم:</w:t>
      </w:r>
    </w:p>
    <w:p w14:paraId="7B9B453A" w14:textId="77777777" w:rsidR="00A964F5" w:rsidRDefault="00A964F5" w:rsidP="00A964F5">
      <w:pPr>
        <w:rPr>
          <w:rtl/>
        </w:rPr>
      </w:pPr>
      <w:r>
        <w:rPr>
          <w:rFonts w:hint="cs"/>
          <w:rtl/>
        </w:rPr>
        <w:t xml:space="preserve">می دانیم که رنج عدد قابل نمایش توسط چهار بیت، مقداری بین </w:t>
      </w:r>
      <w:r>
        <w:t>-8</w:t>
      </w:r>
      <w:r>
        <w:rPr>
          <w:rFonts w:hint="cs"/>
          <w:rtl/>
        </w:rPr>
        <w:t xml:space="preserve"> تا </w:t>
      </w:r>
      <w:r>
        <w:t>+7</w:t>
      </w:r>
      <w:r>
        <w:rPr>
          <w:rFonts w:hint="cs"/>
          <w:rtl/>
        </w:rPr>
        <w:t xml:space="preserve"> می باشد.</w:t>
      </w:r>
    </w:p>
    <w:p w14:paraId="0EBBB397" w14:textId="70368AD3" w:rsidR="00A964F5" w:rsidRDefault="00AF4B41" w:rsidP="00A964F5">
      <w:pPr>
        <w:jc w:val="center"/>
        <w:rPr>
          <w:rtl/>
        </w:rPr>
      </w:pPr>
      <w:r w:rsidRPr="00AF4B41">
        <w:rPr>
          <w:noProof/>
          <w:rtl/>
        </w:rPr>
        <w:drawing>
          <wp:inline distT="0" distB="0" distL="0" distR="0" wp14:anchorId="7778BC0E" wp14:editId="08C82571">
            <wp:extent cx="2483452" cy="2023984"/>
            <wp:effectExtent l="0" t="0" r="0" b="0"/>
            <wp:docPr id="21136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38756" name=""/>
                    <pic:cNvPicPr/>
                  </pic:nvPicPr>
                  <pic:blipFill>
                    <a:blip r:embed="rId93"/>
                    <a:stretch>
                      <a:fillRect/>
                    </a:stretch>
                  </pic:blipFill>
                  <pic:spPr>
                    <a:xfrm>
                      <a:off x="0" y="0"/>
                      <a:ext cx="2501288" cy="2038520"/>
                    </a:xfrm>
                    <a:prstGeom prst="rect">
                      <a:avLst/>
                    </a:prstGeom>
                  </pic:spPr>
                </pic:pic>
              </a:graphicData>
            </a:graphic>
          </wp:inline>
        </w:drawing>
      </w:r>
    </w:p>
    <w:p w14:paraId="51E56286" w14:textId="3EC0DF3E" w:rsidR="00A964F5" w:rsidRDefault="00A964F5" w:rsidP="00A964F5">
      <w:pPr>
        <w:rPr>
          <w:rtl/>
        </w:rPr>
      </w:pPr>
      <w:r>
        <w:rPr>
          <w:rFonts w:hint="cs"/>
          <w:rtl/>
        </w:rPr>
        <w:t xml:space="preserve">جمع دو عدد </w:t>
      </w:r>
      <w:r>
        <w:t>+5</w:t>
      </w:r>
      <w:r>
        <w:rPr>
          <w:rFonts w:hint="cs"/>
          <w:rtl/>
        </w:rPr>
        <w:t xml:space="preserve"> و </w:t>
      </w:r>
      <w:r w:rsidR="00C447A6">
        <w:t>-3</w:t>
      </w:r>
      <w:r>
        <w:rPr>
          <w:rFonts w:hint="cs"/>
          <w:rtl/>
        </w:rPr>
        <w:t xml:space="preserve"> برابر با </w:t>
      </w:r>
      <w:r w:rsidR="004715F6">
        <w:t>+2</w:t>
      </w:r>
      <w:r>
        <w:rPr>
          <w:rFonts w:hint="cs"/>
          <w:rtl/>
        </w:rPr>
        <w:t xml:space="preserve"> می شود که در رنج نمایش یک عدد 4 بیتی می باشد (یعنی </w:t>
      </w:r>
      <w:r>
        <w:t>Overflow</w:t>
      </w:r>
      <w:r>
        <w:rPr>
          <w:rFonts w:hint="cs"/>
          <w:rtl/>
        </w:rPr>
        <w:t xml:space="preserve"> </w:t>
      </w:r>
      <w:r w:rsidRPr="004427FB">
        <w:rPr>
          <w:rFonts w:hint="cs"/>
          <w:u w:val="single"/>
          <w:rtl/>
        </w:rPr>
        <w:t>نداریم</w:t>
      </w:r>
      <w:r>
        <w:rPr>
          <w:rFonts w:hint="cs"/>
          <w:rtl/>
        </w:rPr>
        <w:t xml:space="preserve">). از طرفی اگر دو مقدار را با هم جمع کنیم، در محل بیت پنجم </w:t>
      </w:r>
      <w:r w:rsidR="004715F6">
        <w:rPr>
          <w:rFonts w:hint="cs"/>
          <w:rtl/>
        </w:rPr>
        <w:t>یک</w:t>
      </w:r>
      <w:r>
        <w:rPr>
          <w:rFonts w:hint="cs"/>
          <w:rtl/>
        </w:rPr>
        <w:t xml:space="preserve"> </w:t>
      </w:r>
      <w:r>
        <w:t>‘1’</w:t>
      </w:r>
      <w:r>
        <w:rPr>
          <w:rFonts w:hint="cs"/>
          <w:rtl/>
        </w:rPr>
        <w:t xml:space="preserve"> ظاهر شده است یعنی </w:t>
      </w:r>
      <w:r>
        <w:t>Carry</w:t>
      </w:r>
      <w:r>
        <w:rPr>
          <w:rFonts w:hint="cs"/>
          <w:rtl/>
        </w:rPr>
        <w:t xml:space="preserve"> </w:t>
      </w:r>
      <w:r w:rsidRPr="004427FB">
        <w:rPr>
          <w:rFonts w:hint="cs"/>
          <w:u w:val="single"/>
          <w:rtl/>
        </w:rPr>
        <w:t>داریم</w:t>
      </w:r>
      <w:r>
        <w:rPr>
          <w:rFonts w:hint="cs"/>
          <w:rtl/>
        </w:rPr>
        <w:t>.</w:t>
      </w:r>
    </w:p>
    <w:p w14:paraId="6A664426" w14:textId="77777777" w:rsidR="00A964F5" w:rsidRDefault="00A964F5" w:rsidP="00B95204">
      <w:pPr>
        <w:rPr>
          <w:rtl/>
        </w:rPr>
      </w:pPr>
    </w:p>
    <w:p w14:paraId="62FB50CD" w14:textId="77777777" w:rsidR="00D42B1C" w:rsidRDefault="00D42B1C" w:rsidP="00D42B1C">
      <w:pPr>
        <w:rPr>
          <w:rtl/>
        </w:rPr>
      </w:pPr>
      <w:r>
        <w:rPr>
          <w:rFonts w:hint="cs"/>
          <w:rtl/>
        </w:rPr>
        <w:t>این بار نیز فرض کنیم دو عدد 4بیتی علامت دار داشته باشیم:</w:t>
      </w:r>
    </w:p>
    <w:p w14:paraId="5E57BB6A" w14:textId="77777777" w:rsidR="00D42B1C" w:rsidRDefault="00D42B1C" w:rsidP="00D42B1C">
      <w:pPr>
        <w:rPr>
          <w:rtl/>
        </w:rPr>
      </w:pPr>
      <w:r>
        <w:rPr>
          <w:rFonts w:hint="cs"/>
          <w:rtl/>
        </w:rPr>
        <w:t xml:space="preserve">می دانیم که رنج عدد قابل نمایش توسط چهار بیت، مقداری بین </w:t>
      </w:r>
      <w:r>
        <w:t>-8</w:t>
      </w:r>
      <w:r>
        <w:rPr>
          <w:rFonts w:hint="cs"/>
          <w:rtl/>
        </w:rPr>
        <w:t xml:space="preserve"> تا </w:t>
      </w:r>
      <w:r>
        <w:t>+7</w:t>
      </w:r>
      <w:r>
        <w:rPr>
          <w:rFonts w:hint="cs"/>
          <w:rtl/>
        </w:rPr>
        <w:t xml:space="preserve"> می باشد.</w:t>
      </w:r>
    </w:p>
    <w:p w14:paraId="66BDA8DF" w14:textId="1330E9BA" w:rsidR="00D42B1C" w:rsidRDefault="00D42B1C" w:rsidP="00D42B1C">
      <w:pPr>
        <w:jc w:val="center"/>
        <w:rPr>
          <w:rtl/>
        </w:rPr>
      </w:pPr>
      <w:r w:rsidRPr="00D42B1C">
        <w:rPr>
          <w:noProof/>
          <w:rtl/>
        </w:rPr>
        <w:drawing>
          <wp:inline distT="0" distB="0" distL="0" distR="0" wp14:anchorId="5683338D" wp14:editId="56CD9C46">
            <wp:extent cx="2545080" cy="1866392"/>
            <wp:effectExtent l="0" t="0" r="7620" b="635"/>
            <wp:docPr id="145819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99314" name=""/>
                    <pic:cNvPicPr/>
                  </pic:nvPicPr>
                  <pic:blipFill>
                    <a:blip r:embed="rId94"/>
                    <a:stretch>
                      <a:fillRect/>
                    </a:stretch>
                  </pic:blipFill>
                  <pic:spPr>
                    <a:xfrm>
                      <a:off x="0" y="0"/>
                      <a:ext cx="2552791" cy="1872046"/>
                    </a:xfrm>
                    <a:prstGeom prst="rect">
                      <a:avLst/>
                    </a:prstGeom>
                  </pic:spPr>
                </pic:pic>
              </a:graphicData>
            </a:graphic>
          </wp:inline>
        </w:drawing>
      </w:r>
    </w:p>
    <w:p w14:paraId="15046B46" w14:textId="0C128ECE" w:rsidR="00D42B1C" w:rsidRDefault="00D42B1C" w:rsidP="00D42B1C">
      <w:pPr>
        <w:rPr>
          <w:rtl/>
        </w:rPr>
      </w:pPr>
      <w:r>
        <w:rPr>
          <w:rFonts w:hint="cs"/>
          <w:rtl/>
        </w:rPr>
        <w:t xml:space="preserve">جمع دو عدد </w:t>
      </w:r>
      <w:r w:rsidR="00AE4A4F">
        <w:t>-6</w:t>
      </w:r>
      <w:r w:rsidR="00AE4A4F">
        <w:rPr>
          <w:rFonts w:hint="cs"/>
          <w:rtl/>
        </w:rPr>
        <w:t xml:space="preserve"> </w:t>
      </w:r>
      <w:r>
        <w:rPr>
          <w:rFonts w:hint="cs"/>
          <w:rtl/>
        </w:rPr>
        <w:t xml:space="preserve">و </w:t>
      </w:r>
      <w:r>
        <w:t>-</w:t>
      </w:r>
      <w:r w:rsidR="00AE4A4F">
        <w:t>5</w:t>
      </w:r>
      <w:r>
        <w:rPr>
          <w:rFonts w:hint="cs"/>
          <w:rtl/>
        </w:rPr>
        <w:t xml:space="preserve"> برابر با </w:t>
      </w:r>
      <w:r w:rsidR="00AE4A4F">
        <w:t>-11</w:t>
      </w:r>
      <w:r>
        <w:rPr>
          <w:rFonts w:hint="cs"/>
          <w:rtl/>
        </w:rPr>
        <w:t xml:space="preserve"> می شود که در رنج نمایش یک عدد 4 بیتی </w:t>
      </w:r>
      <w:r w:rsidR="00AE4A4F">
        <w:rPr>
          <w:rFonts w:hint="cs"/>
          <w:rtl/>
        </w:rPr>
        <w:t>ن</w:t>
      </w:r>
      <w:r>
        <w:rPr>
          <w:rFonts w:hint="cs"/>
          <w:rtl/>
        </w:rPr>
        <w:t xml:space="preserve">می باشد (یعنی </w:t>
      </w:r>
      <w:r>
        <w:t>Overflow</w:t>
      </w:r>
      <w:r>
        <w:rPr>
          <w:rFonts w:hint="cs"/>
          <w:rtl/>
        </w:rPr>
        <w:t xml:space="preserve"> </w:t>
      </w:r>
      <w:r w:rsidRPr="004427FB">
        <w:rPr>
          <w:rFonts w:hint="cs"/>
          <w:u w:val="single"/>
          <w:rtl/>
        </w:rPr>
        <w:t>داریم</w:t>
      </w:r>
      <w:r>
        <w:rPr>
          <w:rFonts w:hint="cs"/>
          <w:rtl/>
        </w:rPr>
        <w:t xml:space="preserve">). از طرفی اگر دو مقدار را با هم جمع کنیم، در محل بیت پنجم یک </w:t>
      </w:r>
      <w:r>
        <w:t>‘1’</w:t>
      </w:r>
      <w:r>
        <w:rPr>
          <w:rFonts w:hint="cs"/>
          <w:rtl/>
        </w:rPr>
        <w:t xml:space="preserve"> ظاهر شده است یعنی </w:t>
      </w:r>
      <w:r>
        <w:t>Carry</w:t>
      </w:r>
      <w:r>
        <w:rPr>
          <w:rFonts w:hint="cs"/>
          <w:rtl/>
        </w:rPr>
        <w:t xml:space="preserve"> </w:t>
      </w:r>
      <w:r w:rsidR="00977B26">
        <w:rPr>
          <w:rFonts w:hint="cs"/>
          <w:rtl/>
        </w:rPr>
        <w:t xml:space="preserve">نیز </w:t>
      </w:r>
      <w:r w:rsidRPr="004427FB">
        <w:rPr>
          <w:rFonts w:hint="cs"/>
          <w:u w:val="single"/>
          <w:rtl/>
        </w:rPr>
        <w:t>داریم</w:t>
      </w:r>
      <w:r>
        <w:rPr>
          <w:rFonts w:hint="cs"/>
          <w:rtl/>
        </w:rPr>
        <w:t>.</w:t>
      </w:r>
    </w:p>
    <w:p w14:paraId="02549D12" w14:textId="77777777" w:rsidR="00C10EFD" w:rsidRDefault="00C10EFD" w:rsidP="00B95204">
      <w:pPr>
        <w:rPr>
          <w:rtl/>
        </w:rPr>
      </w:pPr>
    </w:p>
    <w:p w14:paraId="4B67CF91" w14:textId="77777777" w:rsidR="00420B92" w:rsidRDefault="00420B92" w:rsidP="00420B92">
      <w:pPr>
        <w:rPr>
          <w:rtl/>
        </w:rPr>
      </w:pPr>
      <w:r>
        <w:rPr>
          <w:rFonts w:hint="cs"/>
          <w:rtl/>
        </w:rPr>
        <w:lastRenderedPageBreak/>
        <w:t>این بار نیز فرض کنیم دو عدد 4بیتی علامت دار داشته باشیم:</w:t>
      </w:r>
    </w:p>
    <w:p w14:paraId="6892C677" w14:textId="77777777" w:rsidR="00420B92" w:rsidRDefault="00420B92" w:rsidP="00420B92">
      <w:pPr>
        <w:rPr>
          <w:rtl/>
        </w:rPr>
      </w:pPr>
      <w:r>
        <w:rPr>
          <w:rFonts w:hint="cs"/>
          <w:rtl/>
        </w:rPr>
        <w:t xml:space="preserve">می دانیم که رنج عدد قابل نمایش توسط چهار بیت، مقداری بین </w:t>
      </w:r>
      <w:r>
        <w:t>-8</w:t>
      </w:r>
      <w:r>
        <w:rPr>
          <w:rFonts w:hint="cs"/>
          <w:rtl/>
        </w:rPr>
        <w:t xml:space="preserve"> تا </w:t>
      </w:r>
      <w:r>
        <w:t>+7</w:t>
      </w:r>
      <w:r>
        <w:rPr>
          <w:rFonts w:hint="cs"/>
          <w:rtl/>
        </w:rPr>
        <w:t xml:space="preserve"> می باشد.</w:t>
      </w:r>
    </w:p>
    <w:p w14:paraId="61D4A66F" w14:textId="37EB456C" w:rsidR="00420B92" w:rsidRDefault="00420B92" w:rsidP="00420B92">
      <w:pPr>
        <w:jc w:val="center"/>
        <w:rPr>
          <w:rtl/>
        </w:rPr>
      </w:pPr>
      <w:r w:rsidRPr="00420B92">
        <w:rPr>
          <w:noProof/>
          <w:rtl/>
        </w:rPr>
        <w:drawing>
          <wp:inline distT="0" distB="0" distL="0" distR="0" wp14:anchorId="57D31F8B" wp14:editId="1932A7A5">
            <wp:extent cx="2659380" cy="2065139"/>
            <wp:effectExtent l="0" t="0" r="7620" b="0"/>
            <wp:docPr id="170733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6661" name=""/>
                    <pic:cNvPicPr/>
                  </pic:nvPicPr>
                  <pic:blipFill>
                    <a:blip r:embed="rId95"/>
                    <a:stretch>
                      <a:fillRect/>
                    </a:stretch>
                  </pic:blipFill>
                  <pic:spPr>
                    <a:xfrm>
                      <a:off x="0" y="0"/>
                      <a:ext cx="2667668" cy="2071575"/>
                    </a:xfrm>
                    <a:prstGeom prst="rect">
                      <a:avLst/>
                    </a:prstGeom>
                  </pic:spPr>
                </pic:pic>
              </a:graphicData>
            </a:graphic>
          </wp:inline>
        </w:drawing>
      </w:r>
    </w:p>
    <w:p w14:paraId="4FA57381" w14:textId="77777777" w:rsidR="00420B92" w:rsidRDefault="00420B92" w:rsidP="00420B92">
      <w:pPr>
        <w:rPr>
          <w:rtl/>
        </w:rPr>
      </w:pPr>
    </w:p>
    <w:p w14:paraId="3601DD0C" w14:textId="22B129D8" w:rsidR="00420B92" w:rsidRDefault="00420B92" w:rsidP="00420B92">
      <w:pPr>
        <w:rPr>
          <w:rtl/>
        </w:rPr>
      </w:pPr>
      <w:r>
        <w:rPr>
          <w:rFonts w:hint="cs"/>
          <w:rtl/>
        </w:rPr>
        <w:t xml:space="preserve">جمع دو عدد </w:t>
      </w:r>
      <w:r w:rsidR="00BA0261">
        <w:t>+6</w:t>
      </w:r>
      <w:r w:rsidR="00BA0261">
        <w:rPr>
          <w:rFonts w:hint="cs"/>
          <w:rtl/>
        </w:rPr>
        <w:t xml:space="preserve"> </w:t>
      </w:r>
      <w:r>
        <w:rPr>
          <w:rFonts w:hint="cs"/>
          <w:rtl/>
        </w:rPr>
        <w:t xml:space="preserve">و </w:t>
      </w:r>
      <w:r w:rsidR="00BA0261">
        <w:t>+5</w:t>
      </w:r>
      <w:r>
        <w:rPr>
          <w:rFonts w:hint="cs"/>
          <w:rtl/>
        </w:rPr>
        <w:t xml:space="preserve"> برابر با </w:t>
      </w:r>
      <w:r w:rsidR="00BA0261">
        <w:t>+</w:t>
      </w:r>
      <w:r>
        <w:t>11</w:t>
      </w:r>
      <w:r>
        <w:rPr>
          <w:rFonts w:hint="cs"/>
          <w:rtl/>
        </w:rPr>
        <w:t xml:space="preserve"> می شود که در رنج نمایش یک عدد 4 بیتی نمی باشد (یعنی </w:t>
      </w:r>
      <w:r>
        <w:t>Overflow</w:t>
      </w:r>
      <w:r>
        <w:rPr>
          <w:rFonts w:hint="cs"/>
          <w:rtl/>
        </w:rPr>
        <w:t xml:space="preserve"> </w:t>
      </w:r>
      <w:r w:rsidRPr="004427FB">
        <w:rPr>
          <w:rFonts w:hint="cs"/>
          <w:u w:val="single"/>
          <w:rtl/>
        </w:rPr>
        <w:t>داریم</w:t>
      </w:r>
      <w:r>
        <w:rPr>
          <w:rFonts w:hint="cs"/>
          <w:rtl/>
        </w:rPr>
        <w:t xml:space="preserve">). از طرفی اگر دو مقدار را با هم جمع کنیم، در محل بیت پنجم </w:t>
      </w:r>
      <w:r w:rsidR="0060094D">
        <w:rPr>
          <w:rFonts w:hint="cs"/>
          <w:rtl/>
        </w:rPr>
        <w:t>هیچ</w:t>
      </w:r>
      <w:r>
        <w:rPr>
          <w:rFonts w:hint="cs"/>
          <w:rtl/>
        </w:rPr>
        <w:t xml:space="preserve"> </w:t>
      </w:r>
      <w:r>
        <w:t>‘1’</w:t>
      </w:r>
      <w:r>
        <w:rPr>
          <w:rFonts w:hint="cs"/>
          <w:rtl/>
        </w:rPr>
        <w:t xml:space="preserve"> ظاهر </w:t>
      </w:r>
      <w:r w:rsidR="0060094D">
        <w:rPr>
          <w:rFonts w:hint="cs"/>
          <w:rtl/>
        </w:rPr>
        <w:t>ن</w:t>
      </w:r>
      <w:r>
        <w:rPr>
          <w:rFonts w:hint="cs"/>
          <w:rtl/>
        </w:rPr>
        <w:t xml:space="preserve">شده است یعنی </w:t>
      </w:r>
      <w:r>
        <w:t>Carry</w:t>
      </w:r>
      <w:r>
        <w:rPr>
          <w:rFonts w:hint="cs"/>
          <w:rtl/>
        </w:rPr>
        <w:t xml:space="preserve">  </w:t>
      </w:r>
      <w:r w:rsidR="0060094D" w:rsidRPr="004427FB">
        <w:rPr>
          <w:rFonts w:hint="cs"/>
          <w:u w:val="single"/>
          <w:rtl/>
        </w:rPr>
        <w:t>ن</w:t>
      </w:r>
      <w:r w:rsidRPr="004427FB">
        <w:rPr>
          <w:rFonts w:hint="cs"/>
          <w:u w:val="single"/>
          <w:rtl/>
        </w:rPr>
        <w:t>داریم</w:t>
      </w:r>
      <w:r>
        <w:rPr>
          <w:rFonts w:hint="cs"/>
          <w:rtl/>
        </w:rPr>
        <w:t>.</w:t>
      </w:r>
    </w:p>
    <w:p w14:paraId="0E1C8162" w14:textId="77777777" w:rsidR="00B95204" w:rsidRDefault="00B95204" w:rsidP="003C3CFF">
      <w:pPr>
        <w:jc w:val="center"/>
        <w:rPr>
          <w:rtl/>
        </w:rPr>
      </w:pPr>
    </w:p>
    <w:p w14:paraId="170A5465" w14:textId="13714969" w:rsidR="00FC2080" w:rsidRDefault="00FC2080" w:rsidP="004F2B1F">
      <w:pPr>
        <w:rPr>
          <w:color w:val="FF0000"/>
          <w:sz w:val="32"/>
          <w:szCs w:val="32"/>
          <w:rtl/>
        </w:rPr>
      </w:pPr>
      <w:r w:rsidRPr="000121BA">
        <w:rPr>
          <w:rFonts w:hint="cs"/>
          <w:color w:val="FF0000"/>
          <w:sz w:val="32"/>
          <w:szCs w:val="32"/>
          <w:rtl/>
        </w:rPr>
        <w:t xml:space="preserve">پس می توان مشاهده کرد که حالات مختلفی وجود دارد و </w:t>
      </w:r>
      <w:r w:rsidRPr="000121BA">
        <w:rPr>
          <w:color w:val="FF0000"/>
          <w:sz w:val="32"/>
          <w:szCs w:val="32"/>
        </w:rPr>
        <w:t>Carry</w:t>
      </w:r>
      <w:r w:rsidRPr="000121BA">
        <w:rPr>
          <w:rFonts w:hint="cs"/>
          <w:color w:val="FF0000"/>
          <w:sz w:val="32"/>
          <w:szCs w:val="32"/>
          <w:rtl/>
        </w:rPr>
        <w:t xml:space="preserve"> و </w:t>
      </w:r>
      <w:r w:rsidRPr="000121BA">
        <w:rPr>
          <w:color w:val="FF0000"/>
          <w:sz w:val="32"/>
          <w:szCs w:val="32"/>
        </w:rPr>
        <w:t>Overflow</w:t>
      </w:r>
      <w:r w:rsidRPr="000121BA">
        <w:rPr>
          <w:rFonts w:hint="cs"/>
          <w:color w:val="FF0000"/>
          <w:sz w:val="32"/>
          <w:szCs w:val="32"/>
          <w:rtl/>
        </w:rPr>
        <w:t xml:space="preserve"> هیچ ربطی به یکدیگر ندارند</w:t>
      </w:r>
      <w:r w:rsidR="004F2B1F">
        <w:rPr>
          <w:rFonts w:hint="cs"/>
          <w:color w:val="FF0000"/>
          <w:sz w:val="32"/>
          <w:szCs w:val="32"/>
          <w:rtl/>
        </w:rPr>
        <w:t xml:space="preserve"> پس:</w:t>
      </w:r>
    </w:p>
    <w:p w14:paraId="0D7F0A45" w14:textId="494DAE6F" w:rsidR="004F2B1F" w:rsidRPr="00D76E08" w:rsidRDefault="004F2B1F" w:rsidP="004F2B1F">
      <w:pPr>
        <w:rPr>
          <w:rtl/>
        </w:rPr>
      </w:pPr>
      <w:r w:rsidRPr="00A1112F">
        <w:rPr>
          <w:b/>
          <w:bCs/>
          <w:color w:val="000000" w:themeColor="text1"/>
          <w:sz w:val="32"/>
          <w:szCs w:val="32"/>
        </w:rPr>
        <w:t>Carry</w:t>
      </w:r>
      <w:r w:rsidRPr="00A1112F">
        <w:rPr>
          <w:rFonts w:hint="cs"/>
          <w:color w:val="000000" w:themeColor="text1"/>
          <w:sz w:val="32"/>
          <w:szCs w:val="32"/>
          <w:rtl/>
        </w:rPr>
        <w:t xml:space="preserve">: </w:t>
      </w:r>
      <w:r w:rsidRPr="00D76E08">
        <w:rPr>
          <w:rFonts w:hint="cs"/>
          <w:rtl/>
        </w:rPr>
        <w:t xml:space="preserve">اگر دو عدد </w:t>
      </w:r>
      <w:r w:rsidRPr="00D76E08">
        <w:t>n</w:t>
      </w:r>
      <w:r w:rsidRPr="00D76E08">
        <w:rPr>
          <w:rFonts w:hint="cs"/>
          <w:rtl/>
        </w:rPr>
        <w:t xml:space="preserve"> بیتی را با هم جمع کنیم، بیت </w:t>
      </w:r>
      <w:r w:rsidRPr="00D76E08">
        <w:t>n+1</w:t>
      </w:r>
      <w:r w:rsidRPr="00D76E08">
        <w:rPr>
          <w:rFonts w:hint="cs"/>
          <w:rtl/>
        </w:rPr>
        <w:t xml:space="preserve"> برابر با </w:t>
      </w:r>
      <w:r w:rsidRPr="00D76E08">
        <w:t>Carry</w:t>
      </w:r>
      <w:r w:rsidRPr="00D76E08">
        <w:rPr>
          <w:rFonts w:hint="cs"/>
          <w:rtl/>
        </w:rPr>
        <w:t xml:space="preserve"> خواهد بود که ممکن است </w:t>
      </w:r>
      <w:r w:rsidRPr="00D76E08">
        <w:t>0</w:t>
      </w:r>
      <w:r w:rsidRPr="00D76E08">
        <w:rPr>
          <w:rFonts w:hint="cs"/>
          <w:rtl/>
        </w:rPr>
        <w:t xml:space="preserve"> یا </w:t>
      </w:r>
      <w:r w:rsidRPr="00D76E08">
        <w:t>1</w:t>
      </w:r>
      <w:r w:rsidRPr="00D76E08">
        <w:rPr>
          <w:rFonts w:hint="cs"/>
          <w:rtl/>
        </w:rPr>
        <w:t xml:space="preserve"> باشد.</w:t>
      </w:r>
    </w:p>
    <w:p w14:paraId="0F5CBEA8" w14:textId="40CCB87B" w:rsidR="004F2B1F" w:rsidRPr="00D76E08" w:rsidRDefault="00D8074E" w:rsidP="00A1112F">
      <w:pPr>
        <w:rPr>
          <w:rtl/>
        </w:rPr>
      </w:pPr>
      <w:r w:rsidRPr="00A1112F">
        <w:rPr>
          <w:b/>
          <w:bCs/>
          <w:color w:val="000000" w:themeColor="text1"/>
          <w:sz w:val="32"/>
          <w:szCs w:val="32"/>
        </w:rPr>
        <w:t>Overflow</w:t>
      </w:r>
      <w:r w:rsidRPr="00A1112F">
        <w:rPr>
          <w:rFonts w:hint="cs"/>
          <w:color w:val="000000" w:themeColor="text1"/>
          <w:sz w:val="32"/>
          <w:szCs w:val="32"/>
          <w:rtl/>
        </w:rPr>
        <w:t xml:space="preserve">: </w:t>
      </w:r>
      <w:r w:rsidR="009A6638" w:rsidRPr="00D76E08">
        <w:rPr>
          <w:rFonts w:hint="cs"/>
          <w:rtl/>
        </w:rPr>
        <w:t xml:space="preserve">اگر حاصل یک عمل جمع در رنج قابل نمایش نگنجد، </w:t>
      </w:r>
      <w:r w:rsidR="00C46F12" w:rsidRPr="00D76E08">
        <w:t>Overflow</w:t>
      </w:r>
      <w:r w:rsidR="009A6638" w:rsidRPr="00D76E08">
        <w:rPr>
          <w:rFonts w:hint="cs"/>
          <w:rtl/>
        </w:rPr>
        <w:t xml:space="preserve"> رخ داده است.</w:t>
      </w:r>
    </w:p>
    <w:p w14:paraId="1F136490" w14:textId="6CC4A44A" w:rsidR="00A1112F" w:rsidRDefault="00341EB4" w:rsidP="00D76E08">
      <w:pPr>
        <w:rPr>
          <w:rtl/>
        </w:rPr>
      </w:pPr>
      <w:r>
        <w:rPr>
          <w:rFonts w:hint="cs"/>
          <w:rtl/>
        </w:rPr>
        <w:t xml:space="preserve">تعاریف بالا هم برای اعداد علامت دار و هم بدون علامت صادق است، اما نحوه محاسبه </w:t>
      </w:r>
      <w:r>
        <w:t>Carry</w:t>
      </w:r>
      <w:r>
        <w:rPr>
          <w:rFonts w:hint="cs"/>
          <w:rtl/>
        </w:rPr>
        <w:t xml:space="preserve"> و </w:t>
      </w:r>
      <w:r>
        <w:t>Overflow</w:t>
      </w:r>
      <w:r>
        <w:rPr>
          <w:rFonts w:hint="cs"/>
          <w:rtl/>
        </w:rPr>
        <w:t xml:space="preserve"> در اعداد بدون علامت و اعداد علامت دار متفاوت است.</w:t>
      </w:r>
    </w:p>
    <w:p w14:paraId="320D641F" w14:textId="696FAA1D" w:rsidR="00C1466A" w:rsidRPr="00D76E08" w:rsidRDefault="00C1466A" w:rsidP="00A1112F">
      <w:pPr>
        <w:rPr>
          <w:b/>
          <w:bCs/>
          <w:color w:val="000000" w:themeColor="text1"/>
          <w:sz w:val="32"/>
          <w:szCs w:val="32"/>
          <w:rtl/>
        </w:rPr>
      </w:pPr>
      <w:r w:rsidRPr="00D76E08">
        <w:rPr>
          <w:b/>
          <w:bCs/>
          <w:color w:val="000000" w:themeColor="text1"/>
          <w:sz w:val="32"/>
          <w:szCs w:val="32"/>
        </w:rPr>
        <w:t>Carry</w:t>
      </w:r>
      <w:r w:rsidRPr="00D76E08">
        <w:rPr>
          <w:rFonts w:hint="cs"/>
          <w:b/>
          <w:bCs/>
          <w:color w:val="000000" w:themeColor="text1"/>
          <w:sz w:val="32"/>
          <w:szCs w:val="32"/>
          <w:rtl/>
        </w:rPr>
        <w:t xml:space="preserve"> و </w:t>
      </w:r>
      <w:r w:rsidRPr="00D76E08">
        <w:rPr>
          <w:b/>
          <w:bCs/>
          <w:color w:val="000000" w:themeColor="text1"/>
          <w:sz w:val="32"/>
          <w:szCs w:val="32"/>
        </w:rPr>
        <w:t>Overflow</w:t>
      </w:r>
      <w:r w:rsidRPr="00D76E08">
        <w:rPr>
          <w:rFonts w:hint="cs"/>
          <w:b/>
          <w:bCs/>
          <w:color w:val="000000" w:themeColor="text1"/>
          <w:sz w:val="32"/>
          <w:szCs w:val="32"/>
          <w:rtl/>
        </w:rPr>
        <w:t xml:space="preserve"> در اعداد بدون علامت:</w:t>
      </w:r>
    </w:p>
    <w:p w14:paraId="0EC0C3DC" w14:textId="69B21B1C" w:rsidR="00C1466A" w:rsidRDefault="00C1466A" w:rsidP="00D76E08">
      <w:pPr>
        <w:rPr>
          <w:rtl/>
        </w:rPr>
      </w:pPr>
      <w:r>
        <w:rPr>
          <w:rFonts w:hint="cs"/>
          <w:rtl/>
        </w:rPr>
        <w:t xml:space="preserve">حاصل جمع دو عدد </w:t>
      </w:r>
      <w:r>
        <w:t>n</w:t>
      </w:r>
      <w:r>
        <w:rPr>
          <w:rFonts w:hint="cs"/>
          <w:rtl/>
        </w:rPr>
        <w:t xml:space="preserve">بیتی را در رجیستر </w:t>
      </w:r>
      <w:r>
        <w:t>n+1</w:t>
      </w:r>
      <w:r>
        <w:rPr>
          <w:rFonts w:hint="cs"/>
          <w:rtl/>
        </w:rPr>
        <w:t xml:space="preserve"> بیتی قرار می دهیم. بیت </w:t>
      </w:r>
      <w:r>
        <w:t>n+1</w:t>
      </w:r>
      <w:r>
        <w:rPr>
          <w:rFonts w:hint="cs"/>
          <w:rtl/>
        </w:rPr>
        <w:t xml:space="preserve"> حاصل جمع </w:t>
      </w:r>
      <w:r>
        <w:t>(MSB)</w:t>
      </w:r>
      <w:r>
        <w:rPr>
          <w:rFonts w:hint="cs"/>
          <w:rtl/>
        </w:rPr>
        <w:t xml:space="preserve">، مشخص کننده </w:t>
      </w:r>
      <w:r>
        <w:t>Carry</w:t>
      </w:r>
      <w:r>
        <w:rPr>
          <w:rFonts w:hint="cs"/>
          <w:rtl/>
        </w:rPr>
        <w:t xml:space="preserve"> و </w:t>
      </w:r>
      <w:r>
        <w:t>Overflow</w:t>
      </w:r>
      <w:r>
        <w:rPr>
          <w:rFonts w:hint="cs"/>
          <w:rtl/>
        </w:rPr>
        <w:t xml:space="preserve"> می باشد.</w:t>
      </w:r>
    </w:p>
    <w:p w14:paraId="203CEAF9" w14:textId="5CCDFAB2" w:rsidR="005A6356" w:rsidRDefault="005A6356" w:rsidP="00D76E08">
      <w:pPr>
        <w:rPr>
          <w:rtl/>
        </w:rPr>
      </w:pPr>
      <w:r>
        <w:rPr>
          <w:rFonts w:hint="cs"/>
          <w:rtl/>
        </w:rPr>
        <w:t>مثال: جمع اعداد چهار بیتی:</w:t>
      </w:r>
    </w:p>
    <w:p w14:paraId="4FA4B0C1" w14:textId="6394FAF2" w:rsidR="005A6356" w:rsidRDefault="00231E48" w:rsidP="00231E48">
      <w:pPr>
        <w:jc w:val="center"/>
        <w:rPr>
          <w:color w:val="000000" w:themeColor="text1"/>
          <w:sz w:val="32"/>
          <w:szCs w:val="32"/>
          <w:rtl/>
        </w:rPr>
      </w:pPr>
      <w:r w:rsidRPr="00231E48">
        <w:rPr>
          <w:noProof/>
          <w:color w:val="000000" w:themeColor="text1"/>
          <w:sz w:val="32"/>
          <w:szCs w:val="32"/>
          <w:rtl/>
        </w:rPr>
        <w:drawing>
          <wp:inline distT="0" distB="0" distL="0" distR="0" wp14:anchorId="656BEFAD" wp14:editId="4BBB5070">
            <wp:extent cx="5311140" cy="1263212"/>
            <wp:effectExtent l="0" t="0" r="3810" b="0"/>
            <wp:docPr id="51304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4364" name=""/>
                    <pic:cNvPicPr/>
                  </pic:nvPicPr>
                  <pic:blipFill>
                    <a:blip r:embed="rId96"/>
                    <a:stretch>
                      <a:fillRect/>
                    </a:stretch>
                  </pic:blipFill>
                  <pic:spPr>
                    <a:xfrm>
                      <a:off x="0" y="0"/>
                      <a:ext cx="5323255" cy="1266093"/>
                    </a:xfrm>
                    <a:prstGeom prst="rect">
                      <a:avLst/>
                    </a:prstGeom>
                  </pic:spPr>
                </pic:pic>
              </a:graphicData>
            </a:graphic>
          </wp:inline>
        </w:drawing>
      </w:r>
    </w:p>
    <w:p w14:paraId="151B7514" w14:textId="77777777" w:rsidR="001F3B15" w:rsidRDefault="001F3B15" w:rsidP="00231E48">
      <w:pPr>
        <w:rPr>
          <w:rtl/>
        </w:rPr>
      </w:pPr>
    </w:p>
    <w:p w14:paraId="39C55300" w14:textId="34B16925" w:rsidR="001F3B15" w:rsidRDefault="001F3B15" w:rsidP="00D76E08">
      <w:pPr>
        <w:rPr>
          <w:rtl/>
        </w:rPr>
      </w:pPr>
      <w:r>
        <w:rPr>
          <w:rFonts w:hint="cs"/>
          <w:rtl/>
        </w:rPr>
        <w:t xml:space="preserve">استفاده از تابع </w:t>
      </w:r>
      <w:r>
        <w:t>resize</w:t>
      </w:r>
      <w:r>
        <w:rPr>
          <w:rFonts w:hint="cs"/>
          <w:rtl/>
        </w:rPr>
        <w:t xml:space="preserve"> برای رعایت کردن قانون ارجاع جمع می باشد.</w:t>
      </w:r>
    </w:p>
    <w:p w14:paraId="22A8CE03" w14:textId="77777777" w:rsidR="00C62A6C" w:rsidRDefault="00C62A6C" w:rsidP="00231E48">
      <w:pPr>
        <w:rPr>
          <w:rtl/>
        </w:rPr>
      </w:pPr>
    </w:p>
    <w:p w14:paraId="7C60952D" w14:textId="34DF00B8" w:rsidR="00D76E08" w:rsidRDefault="00D76E08" w:rsidP="00D76E08">
      <w:pPr>
        <w:rPr>
          <w:b/>
          <w:bCs/>
          <w:color w:val="000000" w:themeColor="text1"/>
          <w:sz w:val="32"/>
          <w:szCs w:val="32"/>
          <w:rtl/>
        </w:rPr>
      </w:pPr>
      <w:r w:rsidRPr="00D76E08">
        <w:rPr>
          <w:b/>
          <w:bCs/>
          <w:color w:val="000000" w:themeColor="text1"/>
          <w:sz w:val="32"/>
          <w:szCs w:val="32"/>
        </w:rPr>
        <w:t>Carry</w:t>
      </w:r>
      <w:r w:rsidRPr="00D76E08">
        <w:rPr>
          <w:rFonts w:hint="cs"/>
          <w:b/>
          <w:bCs/>
          <w:color w:val="000000" w:themeColor="text1"/>
          <w:sz w:val="32"/>
          <w:szCs w:val="32"/>
          <w:rtl/>
        </w:rPr>
        <w:t xml:space="preserve"> و </w:t>
      </w:r>
      <w:r w:rsidRPr="00D76E08">
        <w:rPr>
          <w:b/>
          <w:bCs/>
          <w:color w:val="000000" w:themeColor="text1"/>
          <w:sz w:val="32"/>
          <w:szCs w:val="32"/>
        </w:rPr>
        <w:t>Overflow</w:t>
      </w:r>
      <w:r w:rsidRPr="00D76E08">
        <w:rPr>
          <w:rFonts w:hint="cs"/>
          <w:b/>
          <w:bCs/>
          <w:color w:val="000000" w:themeColor="text1"/>
          <w:sz w:val="32"/>
          <w:szCs w:val="32"/>
          <w:rtl/>
        </w:rPr>
        <w:t xml:space="preserve"> در اعداد علامت</w:t>
      </w:r>
      <w:r>
        <w:rPr>
          <w:rFonts w:hint="cs"/>
          <w:b/>
          <w:bCs/>
          <w:color w:val="000000" w:themeColor="text1"/>
          <w:sz w:val="32"/>
          <w:szCs w:val="32"/>
          <w:rtl/>
        </w:rPr>
        <w:t xml:space="preserve"> دار</w:t>
      </w:r>
      <w:r w:rsidRPr="00D76E08">
        <w:rPr>
          <w:rFonts w:hint="cs"/>
          <w:b/>
          <w:bCs/>
          <w:color w:val="000000" w:themeColor="text1"/>
          <w:sz w:val="32"/>
          <w:szCs w:val="32"/>
          <w:rtl/>
        </w:rPr>
        <w:t>:</w:t>
      </w:r>
    </w:p>
    <w:p w14:paraId="4D1F094B" w14:textId="77777777" w:rsidR="00C53942" w:rsidRDefault="00087AEB" w:rsidP="00291BF4">
      <w:pPr>
        <w:rPr>
          <w:rtl/>
        </w:rPr>
      </w:pPr>
      <w:r>
        <w:rPr>
          <w:rFonts w:hint="cs"/>
          <w:rtl/>
        </w:rPr>
        <w:t xml:space="preserve">حاصل جمع دو عدد </w:t>
      </w:r>
      <w:r>
        <w:t>n</w:t>
      </w:r>
      <w:r>
        <w:rPr>
          <w:rFonts w:hint="cs"/>
          <w:rtl/>
        </w:rPr>
        <w:t xml:space="preserve"> بیتی را در رجیستر </w:t>
      </w:r>
      <w:r>
        <w:t>n+1</w:t>
      </w:r>
      <w:r>
        <w:rPr>
          <w:rFonts w:hint="cs"/>
          <w:rtl/>
        </w:rPr>
        <w:t xml:space="preserve"> قرار می دهیم. </w:t>
      </w:r>
    </w:p>
    <w:p w14:paraId="1AC2379E" w14:textId="0B934019" w:rsidR="00D76E08" w:rsidRDefault="00087AEB" w:rsidP="00C53942">
      <w:pPr>
        <w:pStyle w:val="ListParagraph"/>
        <w:numPr>
          <w:ilvl w:val="0"/>
          <w:numId w:val="81"/>
        </w:numPr>
      </w:pPr>
      <w:r>
        <w:rPr>
          <w:rFonts w:hint="cs"/>
          <w:rtl/>
        </w:rPr>
        <w:t xml:space="preserve">حاصل </w:t>
      </w:r>
      <w:proofErr w:type="spellStart"/>
      <w:r>
        <w:t>xor</w:t>
      </w:r>
      <w:proofErr w:type="spellEnd"/>
      <w:r>
        <w:rPr>
          <w:rFonts w:hint="cs"/>
          <w:rtl/>
        </w:rPr>
        <w:t xml:space="preserve"> دو بیت سنگین</w:t>
      </w:r>
      <w:r w:rsidR="00C53942">
        <w:rPr>
          <w:rFonts w:hint="cs"/>
          <w:rtl/>
        </w:rPr>
        <w:t>ِ</w:t>
      </w:r>
      <w:r>
        <w:rPr>
          <w:rFonts w:hint="cs"/>
          <w:rtl/>
        </w:rPr>
        <w:t xml:space="preserve"> حاصل جمع برابر با </w:t>
      </w:r>
      <w:r>
        <w:t>Overflow</w:t>
      </w:r>
      <w:r>
        <w:rPr>
          <w:rFonts w:hint="cs"/>
          <w:rtl/>
        </w:rPr>
        <w:t xml:space="preserve"> است.</w:t>
      </w:r>
    </w:p>
    <w:p w14:paraId="07036988" w14:textId="19373052" w:rsidR="00C53942" w:rsidRDefault="00C53942" w:rsidP="00C53942">
      <w:pPr>
        <w:pStyle w:val="ListParagraph"/>
        <w:numPr>
          <w:ilvl w:val="0"/>
          <w:numId w:val="81"/>
        </w:numPr>
      </w:pPr>
      <w:r>
        <w:rPr>
          <w:rFonts w:hint="cs"/>
          <w:rtl/>
        </w:rPr>
        <w:t xml:space="preserve">حاصل </w:t>
      </w:r>
      <w:proofErr w:type="spellStart"/>
      <w:r>
        <w:t>xor</w:t>
      </w:r>
      <w:proofErr w:type="spellEnd"/>
      <w:r>
        <w:rPr>
          <w:rFonts w:hint="cs"/>
          <w:rtl/>
        </w:rPr>
        <w:t xml:space="preserve"> بیت های سنگین ورودی ها و حاصل جمع </w:t>
      </w:r>
      <w:r w:rsidR="006B2E40">
        <w:rPr>
          <w:rFonts w:hint="cs"/>
          <w:rtl/>
        </w:rPr>
        <w:t xml:space="preserve">برابر با </w:t>
      </w:r>
      <w:r w:rsidR="006B2E40">
        <w:t>Carry</w:t>
      </w:r>
      <w:r w:rsidR="006B2E40">
        <w:rPr>
          <w:rFonts w:hint="cs"/>
          <w:rtl/>
        </w:rPr>
        <w:t xml:space="preserve"> است</w:t>
      </w:r>
      <w:r>
        <w:rPr>
          <w:rFonts w:hint="cs"/>
          <w:rtl/>
        </w:rPr>
        <w:t>.</w:t>
      </w:r>
    </w:p>
    <w:p w14:paraId="6804A91A" w14:textId="77777777" w:rsidR="006F3DEC" w:rsidRDefault="006F3DEC" w:rsidP="006F3DEC">
      <w:pPr>
        <w:rPr>
          <w:rtl/>
        </w:rPr>
      </w:pPr>
    </w:p>
    <w:p w14:paraId="77EDCA4D" w14:textId="16CC3721" w:rsidR="00054AC9" w:rsidRDefault="00054AC9" w:rsidP="006F3DEC">
      <w:pPr>
        <w:rPr>
          <w:rtl/>
        </w:rPr>
      </w:pPr>
      <w:r>
        <w:rPr>
          <w:rFonts w:hint="cs"/>
          <w:rtl/>
        </w:rPr>
        <w:t>مثال: جمع دو عدد 4بیتی:</w:t>
      </w:r>
    </w:p>
    <w:p w14:paraId="46927D63" w14:textId="34BD34B0" w:rsidR="00054AC9" w:rsidRDefault="00054AC9" w:rsidP="00EA4A8E">
      <w:pPr>
        <w:jc w:val="center"/>
      </w:pPr>
      <w:r w:rsidRPr="00054AC9">
        <w:rPr>
          <w:noProof/>
          <w:rtl/>
        </w:rPr>
        <w:drawing>
          <wp:inline distT="0" distB="0" distL="0" distR="0" wp14:anchorId="599B13BC" wp14:editId="211583FD">
            <wp:extent cx="4427220" cy="633338"/>
            <wp:effectExtent l="0" t="0" r="0" b="0"/>
            <wp:docPr id="18967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79362" name=""/>
                    <pic:cNvPicPr/>
                  </pic:nvPicPr>
                  <pic:blipFill>
                    <a:blip r:embed="rId97"/>
                    <a:stretch>
                      <a:fillRect/>
                    </a:stretch>
                  </pic:blipFill>
                  <pic:spPr>
                    <a:xfrm>
                      <a:off x="0" y="0"/>
                      <a:ext cx="4458192" cy="637769"/>
                    </a:xfrm>
                    <a:prstGeom prst="rect">
                      <a:avLst/>
                    </a:prstGeom>
                  </pic:spPr>
                </pic:pic>
              </a:graphicData>
            </a:graphic>
          </wp:inline>
        </w:drawing>
      </w:r>
    </w:p>
    <w:p w14:paraId="6D202AA0" w14:textId="77777777" w:rsidR="00B71F70" w:rsidRDefault="00B71F70" w:rsidP="00EA4A8E">
      <w:pPr>
        <w:ind w:firstLine="0"/>
        <w:rPr>
          <w:rtl/>
        </w:rPr>
      </w:pPr>
    </w:p>
    <w:p w14:paraId="44EDFD13" w14:textId="48D2564D" w:rsidR="00E227EA" w:rsidRDefault="008729AD" w:rsidP="00EA4A8E">
      <w:pPr>
        <w:ind w:firstLine="0"/>
        <w:rPr>
          <w:rtl/>
        </w:rPr>
      </w:pPr>
      <w:r>
        <w:rPr>
          <w:rFonts w:hint="cs"/>
          <w:rtl/>
        </w:rPr>
        <w:t xml:space="preserve">فرض کنیم بخواهیم عدد </w:t>
      </w:r>
      <w:r>
        <w:t>+5</w:t>
      </w:r>
      <w:r>
        <w:rPr>
          <w:rFonts w:hint="cs"/>
          <w:rtl/>
        </w:rPr>
        <w:t xml:space="preserve"> و </w:t>
      </w:r>
      <w:r>
        <w:t>-3</w:t>
      </w:r>
      <w:r>
        <w:rPr>
          <w:rFonts w:hint="cs"/>
          <w:rtl/>
        </w:rPr>
        <w:t xml:space="preserve"> را با هم جمع کنیم:</w:t>
      </w:r>
    </w:p>
    <w:p w14:paraId="33DEA8E8" w14:textId="0002968A" w:rsidR="008729AD" w:rsidRDefault="008729AD" w:rsidP="008729AD">
      <w:pPr>
        <w:ind w:firstLine="0"/>
        <w:jc w:val="center"/>
        <w:rPr>
          <w:rFonts w:hint="cs"/>
          <w:rtl/>
        </w:rPr>
      </w:pPr>
      <w:r w:rsidRPr="00AF4B41">
        <w:rPr>
          <w:noProof/>
          <w:rtl/>
        </w:rPr>
        <w:drawing>
          <wp:inline distT="0" distB="0" distL="0" distR="0" wp14:anchorId="7E55DFD4" wp14:editId="5BD29FDB">
            <wp:extent cx="1893277" cy="1542998"/>
            <wp:effectExtent l="0" t="0" r="0" b="635"/>
            <wp:docPr id="847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38756" name=""/>
                    <pic:cNvPicPr/>
                  </pic:nvPicPr>
                  <pic:blipFill>
                    <a:blip r:embed="rId93"/>
                    <a:stretch>
                      <a:fillRect/>
                    </a:stretch>
                  </pic:blipFill>
                  <pic:spPr>
                    <a:xfrm>
                      <a:off x="0" y="0"/>
                      <a:ext cx="1913589" cy="1559552"/>
                    </a:xfrm>
                    <a:prstGeom prst="rect">
                      <a:avLst/>
                    </a:prstGeom>
                  </pic:spPr>
                </pic:pic>
              </a:graphicData>
            </a:graphic>
          </wp:inline>
        </w:drawing>
      </w:r>
    </w:p>
    <w:p w14:paraId="05A134DA" w14:textId="77777777" w:rsidR="00EC6108" w:rsidRDefault="00EC6108" w:rsidP="0037738A">
      <w:pPr>
        <w:rPr>
          <w:rtl/>
        </w:rPr>
      </w:pPr>
    </w:p>
    <w:p w14:paraId="0BCA097C" w14:textId="46354B94" w:rsidR="00E227EA" w:rsidRPr="008729AD" w:rsidRDefault="008729AD" w:rsidP="0037738A">
      <w:pPr>
        <w:rPr>
          <w:rFonts w:hint="cs"/>
          <w:rtl/>
        </w:rPr>
      </w:pPr>
      <w:r w:rsidRPr="008729AD">
        <w:rPr>
          <w:rFonts w:hint="cs"/>
          <w:rtl/>
        </w:rPr>
        <w:t xml:space="preserve">اگر بخواهیم از روابط بالا در کد </w:t>
      </w:r>
      <w:r w:rsidRPr="008729AD">
        <w:t>VHDL</w:t>
      </w:r>
      <w:r w:rsidRPr="008729AD">
        <w:rPr>
          <w:rFonts w:hint="cs"/>
          <w:rtl/>
        </w:rPr>
        <w:t xml:space="preserve"> برای تشخیص </w:t>
      </w:r>
      <w:r w:rsidRPr="008729AD">
        <w:t>Carry</w:t>
      </w:r>
      <w:r w:rsidRPr="008729AD">
        <w:rPr>
          <w:rFonts w:hint="cs"/>
          <w:rtl/>
        </w:rPr>
        <w:t xml:space="preserve"> و </w:t>
      </w:r>
      <w:r w:rsidRPr="008729AD">
        <w:t>Overflow</w:t>
      </w:r>
      <w:r w:rsidRPr="008729AD">
        <w:rPr>
          <w:rFonts w:hint="cs"/>
          <w:rtl/>
        </w:rPr>
        <w:t xml:space="preserve"> استفاده کنیم</w:t>
      </w:r>
      <w:r>
        <w:rPr>
          <w:rFonts w:hint="cs"/>
          <w:rtl/>
        </w:rPr>
        <w:t xml:space="preserve">. باید به این نکته توجه کنیم که بعد از استفاده از </w:t>
      </w:r>
      <w:r>
        <w:t>resize</w:t>
      </w:r>
      <w:r>
        <w:rPr>
          <w:rFonts w:hint="cs"/>
          <w:rtl/>
        </w:rPr>
        <w:t xml:space="preserve"> بیت علامت </w:t>
      </w:r>
      <w:r>
        <w:t>A</w:t>
      </w:r>
      <w:r>
        <w:rPr>
          <w:rFonts w:hint="cs"/>
          <w:rtl/>
        </w:rPr>
        <w:t xml:space="preserve"> تکرار می شود و در هنگام </w:t>
      </w:r>
      <w:r w:rsidR="008A6683">
        <w:rPr>
          <w:rFonts w:hint="cs"/>
          <w:rtl/>
        </w:rPr>
        <w:t xml:space="preserve">جمع آن با </w:t>
      </w:r>
      <w:r w:rsidR="008A6683">
        <w:t>B</w:t>
      </w:r>
      <w:r w:rsidR="008A6683">
        <w:rPr>
          <w:rFonts w:hint="cs"/>
          <w:rtl/>
        </w:rPr>
        <w:t xml:space="preserve">، بیت علامت </w:t>
      </w:r>
      <w:r w:rsidR="008A6683">
        <w:t>B</w:t>
      </w:r>
      <w:r w:rsidR="008A6683">
        <w:rPr>
          <w:rFonts w:hint="cs"/>
          <w:rtl/>
        </w:rPr>
        <w:t xml:space="preserve"> نیز توسط </w:t>
      </w:r>
      <w:r w:rsidR="008A6683">
        <w:t>Synthesizer</w:t>
      </w:r>
      <w:r w:rsidR="008A6683">
        <w:rPr>
          <w:rFonts w:hint="cs"/>
          <w:rtl/>
        </w:rPr>
        <w:t xml:space="preserve"> تکرار می شود.</w:t>
      </w:r>
    </w:p>
    <w:p w14:paraId="3D4B8A24" w14:textId="77777777" w:rsidR="00E227EA" w:rsidRDefault="00E227EA" w:rsidP="0037738A">
      <w:pPr>
        <w:rPr>
          <w:b/>
          <w:bCs/>
          <w:rtl/>
        </w:rPr>
      </w:pPr>
    </w:p>
    <w:p w14:paraId="0358107A" w14:textId="77777777" w:rsidR="00E227EA" w:rsidRDefault="00E227EA" w:rsidP="0037738A">
      <w:pPr>
        <w:rPr>
          <w:b/>
          <w:bCs/>
          <w:rtl/>
        </w:rPr>
      </w:pPr>
    </w:p>
    <w:p w14:paraId="20363EB8" w14:textId="77777777" w:rsidR="00E227EA" w:rsidRDefault="00E227EA" w:rsidP="0037738A">
      <w:pPr>
        <w:rPr>
          <w:b/>
          <w:bCs/>
          <w:rtl/>
        </w:rPr>
      </w:pPr>
    </w:p>
    <w:p w14:paraId="0C94EACA" w14:textId="77777777" w:rsidR="00E227EA" w:rsidRDefault="00E227EA" w:rsidP="0037738A">
      <w:pPr>
        <w:rPr>
          <w:b/>
          <w:bCs/>
          <w:rtl/>
        </w:rPr>
      </w:pPr>
    </w:p>
    <w:p w14:paraId="700A637C" w14:textId="77777777" w:rsidR="00EC6108" w:rsidRDefault="00EC6108" w:rsidP="0037738A">
      <w:pPr>
        <w:rPr>
          <w:b/>
          <w:bCs/>
          <w:rtl/>
        </w:rPr>
      </w:pPr>
    </w:p>
    <w:p w14:paraId="225FEDDE" w14:textId="77777777" w:rsidR="00EC6108" w:rsidRDefault="00EC6108" w:rsidP="0037738A">
      <w:pPr>
        <w:rPr>
          <w:b/>
          <w:bCs/>
          <w:rtl/>
        </w:rPr>
      </w:pPr>
    </w:p>
    <w:p w14:paraId="708862AA" w14:textId="77777777" w:rsidR="00EC6108" w:rsidRDefault="00EC6108" w:rsidP="0037738A">
      <w:pPr>
        <w:rPr>
          <w:b/>
          <w:bCs/>
          <w:rtl/>
        </w:rPr>
      </w:pPr>
    </w:p>
    <w:p w14:paraId="3515B4A6" w14:textId="5C10D3A9" w:rsidR="00B71F70" w:rsidRPr="00A0761B" w:rsidRDefault="00B71F70" w:rsidP="0037738A">
      <w:pPr>
        <w:rPr>
          <w:b/>
          <w:bCs/>
          <w:rtl/>
        </w:rPr>
      </w:pPr>
      <w:r w:rsidRPr="00A0761B">
        <w:rPr>
          <w:rFonts w:hint="cs"/>
          <w:b/>
          <w:bCs/>
          <w:rtl/>
        </w:rPr>
        <w:lastRenderedPageBreak/>
        <w:t xml:space="preserve">چگونه </w:t>
      </w:r>
      <w:r w:rsidRPr="00A0761B">
        <w:rPr>
          <w:b/>
          <w:bCs/>
        </w:rPr>
        <w:t>Overflow</w:t>
      </w:r>
      <w:r w:rsidRPr="00A0761B">
        <w:rPr>
          <w:rFonts w:hint="cs"/>
          <w:b/>
          <w:bCs/>
          <w:rtl/>
        </w:rPr>
        <w:t xml:space="preserve"> را کنترل کنیم:</w:t>
      </w:r>
    </w:p>
    <w:p w14:paraId="658718DE" w14:textId="04A881EB" w:rsidR="00B71F70" w:rsidRDefault="009B4052" w:rsidP="009B4052">
      <w:pPr>
        <w:pStyle w:val="ListParagraph"/>
        <w:numPr>
          <w:ilvl w:val="0"/>
          <w:numId w:val="81"/>
        </w:numPr>
      </w:pPr>
      <w:r>
        <w:t>Wrapping</w:t>
      </w:r>
    </w:p>
    <w:p w14:paraId="64EA57E0" w14:textId="0C72DE9D" w:rsidR="009B4052" w:rsidRDefault="009B4052" w:rsidP="009B4052">
      <w:pPr>
        <w:rPr>
          <w:rtl/>
        </w:rPr>
      </w:pPr>
      <w:r>
        <w:rPr>
          <w:rFonts w:hint="cs"/>
          <w:rtl/>
        </w:rPr>
        <w:t xml:space="preserve">در این روش عملا هیچ کنترلی بر روی </w:t>
      </w:r>
      <w:r>
        <w:t>Overflow</w:t>
      </w:r>
      <w:r>
        <w:rPr>
          <w:rFonts w:hint="cs"/>
          <w:rtl/>
        </w:rPr>
        <w:t xml:space="preserve"> انجام نمی دهیم</w:t>
      </w:r>
      <w:r w:rsidR="007E12D5">
        <w:rPr>
          <w:rFonts w:hint="cs"/>
          <w:rtl/>
        </w:rPr>
        <w:t xml:space="preserve"> و اجازه می دهیم که </w:t>
      </w:r>
      <w:r w:rsidR="007E12D5">
        <w:t>Overflow</w:t>
      </w:r>
      <w:r w:rsidR="007E12D5">
        <w:rPr>
          <w:rFonts w:hint="cs"/>
          <w:rtl/>
        </w:rPr>
        <w:t xml:space="preserve"> رخ دهد.</w:t>
      </w:r>
      <w:r w:rsidR="00B03C87">
        <w:rPr>
          <w:rFonts w:hint="cs"/>
          <w:rtl/>
        </w:rPr>
        <w:t xml:space="preserve"> ما از این روش در جمع چند سیگنال که می دانستیم مقدار نهایی آنها در رنج ما می باشد، استفاده کردیم یعنی سرریز را کنترل نکردیم.</w:t>
      </w:r>
    </w:p>
    <w:p w14:paraId="129418F9" w14:textId="785F735F" w:rsidR="009B4052" w:rsidRPr="00D76E08" w:rsidRDefault="009B4052" w:rsidP="009B4052">
      <w:pPr>
        <w:jc w:val="center"/>
        <w:rPr>
          <w:rtl/>
        </w:rPr>
      </w:pPr>
      <w:r w:rsidRPr="009B4052">
        <w:rPr>
          <w:noProof/>
          <w:rtl/>
        </w:rPr>
        <w:drawing>
          <wp:inline distT="0" distB="0" distL="0" distR="0" wp14:anchorId="67341F2A" wp14:editId="559C7FA0">
            <wp:extent cx="2979678" cy="1562235"/>
            <wp:effectExtent l="0" t="0" r="0" b="0"/>
            <wp:docPr id="5624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22246" name=""/>
                    <pic:cNvPicPr/>
                  </pic:nvPicPr>
                  <pic:blipFill>
                    <a:blip r:embed="rId98"/>
                    <a:stretch>
                      <a:fillRect/>
                    </a:stretch>
                  </pic:blipFill>
                  <pic:spPr>
                    <a:xfrm>
                      <a:off x="0" y="0"/>
                      <a:ext cx="2979678" cy="1562235"/>
                    </a:xfrm>
                    <a:prstGeom prst="rect">
                      <a:avLst/>
                    </a:prstGeom>
                  </pic:spPr>
                </pic:pic>
              </a:graphicData>
            </a:graphic>
          </wp:inline>
        </w:drawing>
      </w:r>
    </w:p>
    <w:p w14:paraId="1C2724CB" w14:textId="77777777" w:rsidR="00F77621" w:rsidRDefault="00F77621" w:rsidP="00F77621"/>
    <w:p w14:paraId="3B0CEEA0" w14:textId="6093AB80" w:rsidR="00D76E08" w:rsidRDefault="00F77621" w:rsidP="00F77621">
      <w:pPr>
        <w:pStyle w:val="ListParagraph"/>
        <w:numPr>
          <w:ilvl w:val="0"/>
          <w:numId w:val="81"/>
        </w:numPr>
      </w:pPr>
      <w:r>
        <w:t>Saturation</w:t>
      </w:r>
    </w:p>
    <w:p w14:paraId="79A75815" w14:textId="41BF0B06" w:rsidR="008D642C" w:rsidRDefault="0004795C" w:rsidP="008D642C">
      <w:pPr>
        <w:rPr>
          <w:rtl/>
        </w:rPr>
      </w:pPr>
      <w:r>
        <w:rPr>
          <w:rFonts w:hint="cs"/>
          <w:rtl/>
        </w:rPr>
        <w:t>محدود کردن حد بالا و پایین</w:t>
      </w:r>
    </w:p>
    <w:p w14:paraId="47794DA0" w14:textId="1354ECE8" w:rsidR="00EA4A8E" w:rsidRDefault="00EA4A8E" w:rsidP="00974A73">
      <w:pPr>
        <w:jc w:val="center"/>
        <w:rPr>
          <w:rtl/>
        </w:rPr>
      </w:pPr>
      <w:r w:rsidRPr="00EA4A8E">
        <w:rPr>
          <w:noProof/>
          <w:rtl/>
        </w:rPr>
        <w:drawing>
          <wp:inline distT="0" distB="0" distL="0" distR="0" wp14:anchorId="3C1134BB" wp14:editId="4B2FC988">
            <wp:extent cx="2658084" cy="1412736"/>
            <wp:effectExtent l="0" t="0" r="0" b="0"/>
            <wp:docPr id="65417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2749" name=""/>
                    <pic:cNvPicPr/>
                  </pic:nvPicPr>
                  <pic:blipFill>
                    <a:blip r:embed="rId99"/>
                    <a:stretch>
                      <a:fillRect/>
                    </a:stretch>
                  </pic:blipFill>
                  <pic:spPr>
                    <a:xfrm>
                      <a:off x="0" y="0"/>
                      <a:ext cx="2679868" cy="1424314"/>
                    </a:xfrm>
                    <a:prstGeom prst="rect">
                      <a:avLst/>
                    </a:prstGeom>
                  </pic:spPr>
                </pic:pic>
              </a:graphicData>
            </a:graphic>
          </wp:inline>
        </w:drawing>
      </w:r>
    </w:p>
    <w:p w14:paraId="2D25646B" w14:textId="2005A305" w:rsidR="000F54EB" w:rsidRDefault="007E48E2" w:rsidP="009B6473">
      <w:pPr>
        <w:rPr>
          <w:rtl/>
        </w:rPr>
      </w:pPr>
      <w:r>
        <w:rPr>
          <w:rFonts w:hint="cs"/>
          <w:rtl/>
        </w:rPr>
        <w:t>در این روش امکان از بین بردن خطا وجو</w:t>
      </w:r>
      <w:r w:rsidR="00ED7003">
        <w:rPr>
          <w:rFonts w:hint="cs"/>
          <w:rtl/>
        </w:rPr>
        <w:t>د</w:t>
      </w:r>
      <w:r>
        <w:rPr>
          <w:rFonts w:hint="cs"/>
          <w:rtl/>
        </w:rPr>
        <w:t xml:space="preserve"> ندارد ولی می توان خطا را کاهش داد.</w:t>
      </w:r>
    </w:p>
    <w:p w14:paraId="5CA504D1" w14:textId="77777777" w:rsidR="009B6473" w:rsidRDefault="009B6473" w:rsidP="009B6473">
      <w:pPr>
        <w:rPr>
          <w:rtl/>
        </w:rPr>
      </w:pPr>
    </w:p>
    <w:p w14:paraId="64FA5126" w14:textId="4BE5B72F" w:rsidR="00791472" w:rsidRPr="00A9569F" w:rsidRDefault="00B225B5" w:rsidP="009B6473">
      <w:pPr>
        <w:rPr>
          <w:b/>
          <w:bCs/>
          <w:rtl/>
        </w:rPr>
      </w:pPr>
      <w:r w:rsidRPr="00A9569F">
        <w:rPr>
          <w:rFonts w:hint="cs"/>
          <w:b/>
          <w:bCs/>
          <w:rtl/>
        </w:rPr>
        <w:t xml:space="preserve">نحوه پیاده سازی روش </w:t>
      </w:r>
      <w:r w:rsidRPr="00A9569F">
        <w:rPr>
          <w:b/>
          <w:bCs/>
        </w:rPr>
        <w:t>Saturated</w:t>
      </w:r>
      <w:r w:rsidRPr="00A9569F">
        <w:rPr>
          <w:rFonts w:hint="cs"/>
          <w:b/>
          <w:bCs/>
          <w:rtl/>
        </w:rPr>
        <w:t xml:space="preserve"> در </w:t>
      </w:r>
      <w:r w:rsidRPr="00A9569F">
        <w:rPr>
          <w:b/>
          <w:bCs/>
        </w:rPr>
        <w:t>VHDL</w:t>
      </w:r>
      <w:r w:rsidRPr="00A9569F">
        <w:rPr>
          <w:rFonts w:hint="cs"/>
          <w:b/>
          <w:bCs/>
          <w:rtl/>
        </w:rPr>
        <w:t>:</w:t>
      </w:r>
    </w:p>
    <w:p w14:paraId="1B7D5F6B" w14:textId="73092F45" w:rsidR="00B225B5" w:rsidRDefault="005D1CC4" w:rsidP="009B6473">
      <w:pPr>
        <w:rPr>
          <w:rtl/>
        </w:rPr>
      </w:pPr>
      <w:r>
        <w:rPr>
          <w:rFonts w:hint="cs"/>
          <w:rtl/>
        </w:rPr>
        <w:t xml:space="preserve">فرض کنیم می خواهیم دو عدد 4 بیتی </w:t>
      </w:r>
      <w:r w:rsidR="004145E4">
        <w:rPr>
          <w:rFonts w:hint="cs"/>
          <w:rtl/>
        </w:rPr>
        <w:t xml:space="preserve">علامت دار </w:t>
      </w:r>
      <w:r>
        <w:rPr>
          <w:rFonts w:hint="cs"/>
          <w:rtl/>
        </w:rPr>
        <w:t>را با هم جمع کنیم.</w:t>
      </w:r>
      <w:r w:rsidR="004145E4">
        <w:rPr>
          <w:rFonts w:hint="cs"/>
          <w:rtl/>
        </w:rPr>
        <w:t xml:space="preserve"> نتیجه حاصل عددی بین </w:t>
      </w:r>
      <w:r w:rsidR="004145E4">
        <w:t>-8</w:t>
      </w:r>
      <w:r w:rsidR="004145E4">
        <w:rPr>
          <w:rFonts w:hint="cs"/>
          <w:rtl/>
        </w:rPr>
        <w:t xml:space="preserve"> تا </w:t>
      </w:r>
      <w:r w:rsidR="004145E4">
        <w:t>+7</w:t>
      </w:r>
      <w:r w:rsidR="004145E4">
        <w:rPr>
          <w:rFonts w:hint="cs"/>
          <w:rtl/>
        </w:rPr>
        <w:t xml:space="preserve"> می باشد.</w:t>
      </w:r>
    </w:p>
    <w:p w14:paraId="1322B94D" w14:textId="0CF602EC" w:rsidR="004145E4" w:rsidRDefault="00984C18" w:rsidP="00A9569F">
      <w:pPr>
        <w:jc w:val="center"/>
        <w:rPr>
          <w:rtl/>
        </w:rPr>
      </w:pPr>
      <w:r w:rsidRPr="00984C18">
        <w:rPr>
          <w:noProof/>
          <w:rtl/>
        </w:rPr>
        <w:drawing>
          <wp:inline distT="0" distB="0" distL="0" distR="0" wp14:anchorId="36B20096" wp14:editId="65CD384E">
            <wp:extent cx="3208298" cy="1493649"/>
            <wp:effectExtent l="0" t="0" r="0" b="0"/>
            <wp:docPr id="199126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5976" name=""/>
                    <pic:cNvPicPr/>
                  </pic:nvPicPr>
                  <pic:blipFill>
                    <a:blip r:embed="rId100"/>
                    <a:stretch>
                      <a:fillRect/>
                    </a:stretch>
                  </pic:blipFill>
                  <pic:spPr>
                    <a:xfrm>
                      <a:off x="0" y="0"/>
                      <a:ext cx="3208298" cy="1493649"/>
                    </a:xfrm>
                    <a:prstGeom prst="rect">
                      <a:avLst/>
                    </a:prstGeom>
                  </pic:spPr>
                </pic:pic>
              </a:graphicData>
            </a:graphic>
          </wp:inline>
        </w:drawing>
      </w:r>
    </w:p>
    <w:p w14:paraId="7609C6C9" w14:textId="0A4ACF90" w:rsidR="00984C18" w:rsidRDefault="00984C18" w:rsidP="006A2F55">
      <w:r>
        <w:rPr>
          <w:rFonts w:hint="cs"/>
          <w:rtl/>
        </w:rPr>
        <w:t xml:space="preserve">کد زیر را </w:t>
      </w:r>
      <w:r>
        <w:t>General</w:t>
      </w:r>
      <w:r>
        <w:rPr>
          <w:rFonts w:hint="cs"/>
          <w:rtl/>
        </w:rPr>
        <w:t xml:space="preserve"> است و می توان با تغییر عرض سیگنال ها را؛ آن را برای سیگنال های مختلف پیاده سازی کرد.</w:t>
      </w:r>
    </w:p>
    <w:p w14:paraId="1387E2DF" w14:textId="6E27C37A" w:rsidR="00BC5CC8" w:rsidRDefault="00BC5CC8" w:rsidP="00BC5CC8">
      <w:pPr>
        <w:jc w:val="right"/>
        <w:rPr>
          <w:rtl/>
        </w:rPr>
      </w:pPr>
      <w:r w:rsidRPr="00BC5CC8">
        <w:rPr>
          <w:noProof/>
          <w:rtl/>
        </w:rPr>
        <w:lastRenderedPageBreak/>
        <w:drawing>
          <wp:inline distT="0" distB="0" distL="0" distR="0" wp14:anchorId="06831BA1" wp14:editId="50E08C2D">
            <wp:extent cx="4091354" cy="2049186"/>
            <wp:effectExtent l="0" t="0" r="4445" b="8255"/>
            <wp:docPr id="20160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2501" name=""/>
                    <pic:cNvPicPr/>
                  </pic:nvPicPr>
                  <pic:blipFill>
                    <a:blip r:embed="rId101"/>
                    <a:stretch>
                      <a:fillRect/>
                    </a:stretch>
                  </pic:blipFill>
                  <pic:spPr>
                    <a:xfrm>
                      <a:off x="0" y="0"/>
                      <a:ext cx="4094045" cy="2050534"/>
                    </a:xfrm>
                    <a:prstGeom prst="rect">
                      <a:avLst/>
                    </a:prstGeom>
                  </pic:spPr>
                </pic:pic>
              </a:graphicData>
            </a:graphic>
          </wp:inline>
        </w:drawing>
      </w:r>
    </w:p>
    <w:p w14:paraId="1829FC36" w14:textId="77777777" w:rsidR="009B6473" w:rsidRDefault="009B6473" w:rsidP="009B6473"/>
    <w:p w14:paraId="4495461D" w14:textId="77777777" w:rsidR="00B07B11" w:rsidRPr="00B07B11" w:rsidRDefault="00B07B11" w:rsidP="00B07B11"/>
    <w:p w14:paraId="45E1D1F6" w14:textId="77777777" w:rsidR="00B07B11" w:rsidRPr="00B07B11" w:rsidRDefault="00B07B11" w:rsidP="00B07B11"/>
    <w:p w14:paraId="60FCA187" w14:textId="77777777" w:rsidR="00B07B11" w:rsidRPr="00B07B11" w:rsidRDefault="00B07B11" w:rsidP="00B07B11"/>
    <w:p w14:paraId="2BF73F03" w14:textId="77777777" w:rsidR="00B07B11" w:rsidRPr="00B07B11" w:rsidRDefault="00B07B11" w:rsidP="00B07B11"/>
    <w:p w14:paraId="7780742C" w14:textId="77777777" w:rsidR="00B07B11" w:rsidRDefault="00B07B11" w:rsidP="00B07B11"/>
    <w:p w14:paraId="1046E37E" w14:textId="77777777" w:rsidR="00B07B11" w:rsidRDefault="00B07B11" w:rsidP="00B07B11"/>
    <w:p w14:paraId="7B282E79" w14:textId="77777777" w:rsidR="00A94D3B" w:rsidRDefault="00A94D3B" w:rsidP="00B07B11"/>
    <w:p w14:paraId="404FCCE7" w14:textId="77777777" w:rsidR="00A94D3B" w:rsidRDefault="00A94D3B" w:rsidP="00B07B11"/>
    <w:p w14:paraId="251896D9" w14:textId="77777777" w:rsidR="00A94D3B" w:rsidRDefault="00A94D3B" w:rsidP="00B07B11"/>
    <w:p w14:paraId="6296DE39" w14:textId="77777777" w:rsidR="00A94D3B" w:rsidRDefault="00A94D3B" w:rsidP="00B07B11"/>
    <w:p w14:paraId="0C5E3FEC" w14:textId="77777777" w:rsidR="00A94D3B" w:rsidRDefault="00A94D3B" w:rsidP="00B07B11"/>
    <w:p w14:paraId="68B6373F" w14:textId="77777777" w:rsidR="00A94D3B" w:rsidRDefault="00A94D3B" w:rsidP="00B07B11"/>
    <w:p w14:paraId="697EADC1" w14:textId="77777777" w:rsidR="00A9569F" w:rsidRDefault="00A9569F" w:rsidP="00B07B11"/>
    <w:p w14:paraId="1CA4E777" w14:textId="77777777" w:rsidR="00A9569F" w:rsidRDefault="00A9569F" w:rsidP="00B07B11"/>
    <w:p w14:paraId="167E89DF" w14:textId="77777777" w:rsidR="00A9569F" w:rsidRDefault="00A9569F" w:rsidP="00B07B11"/>
    <w:p w14:paraId="0968110C" w14:textId="77777777" w:rsidR="00A94D3B" w:rsidRDefault="00A94D3B" w:rsidP="00B07B11"/>
    <w:p w14:paraId="20AA6EE0" w14:textId="77777777" w:rsidR="00A9569F" w:rsidRDefault="00A9569F" w:rsidP="00B07B11"/>
    <w:p w14:paraId="663CB64B" w14:textId="77777777" w:rsidR="00A9569F" w:rsidRDefault="00A9569F" w:rsidP="00B07B11"/>
    <w:p w14:paraId="6B963862" w14:textId="77777777" w:rsidR="00A9569F" w:rsidRDefault="00A9569F" w:rsidP="00B07B11"/>
    <w:p w14:paraId="33D83120" w14:textId="77777777" w:rsidR="00A9569F" w:rsidRDefault="00A9569F" w:rsidP="00B07B11"/>
    <w:p w14:paraId="6CE5E870" w14:textId="77777777" w:rsidR="00A9569F" w:rsidRDefault="00A9569F" w:rsidP="00B07B11"/>
    <w:p w14:paraId="32D56B19" w14:textId="77777777" w:rsidR="00A9569F" w:rsidRDefault="00A9569F" w:rsidP="00B07B11"/>
    <w:p w14:paraId="32972A18" w14:textId="77777777" w:rsidR="00A9569F" w:rsidRDefault="00A9569F" w:rsidP="00B07B11"/>
    <w:p w14:paraId="05BD3189" w14:textId="77777777" w:rsidR="00A9569F" w:rsidRDefault="00A9569F" w:rsidP="00B07B11"/>
    <w:p w14:paraId="235B2249" w14:textId="77777777" w:rsidR="00A9569F" w:rsidRDefault="00A9569F" w:rsidP="00B07B11"/>
    <w:p w14:paraId="5E49A9CE" w14:textId="77777777" w:rsidR="00A9569F" w:rsidRDefault="00A9569F" w:rsidP="00B07B11"/>
    <w:p w14:paraId="7C4E9556" w14:textId="77777777" w:rsidR="00A9569F" w:rsidRDefault="00A9569F" w:rsidP="00B07B11"/>
    <w:p w14:paraId="15B186BB" w14:textId="77777777" w:rsidR="00A9569F" w:rsidRDefault="00A9569F" w:rsidP="00B07B11"/>
    <w:p w14:paraId="17D32BA1" w14:textId="77777777" w:rsidR="00A9569F" w:rsidRDefault="00A9569F" w:rsidP="00B07B11"/>
    <w:p w14:paraId="1F9E3D56" w14:textId="77777777" w:rsidR="00A9569F" w:rsidRDefault="00A9569F" w:rsidP="00B07B11"/>
    <w:p w14:paraId="6A8B75AB" w14:textId="77777777" w:rsidR="00A9569F" w:rsidRDefault="00A9569F" w:rsidP="00B07B11"/>
    <w:p w14:paraId="578DD835" w14:textId="77777777" w:rsidR="00A94D3B" w:rsidRPr="00A9569F" w:rsidRDefault="00A94D3B" w:rsidP="00B07B11">
      <w:pPr>
        <w:rPr>
          <w:b/>
          <w:bCs/>
          <w:sz w:val="32"/>
          <w:szCs w:val="32"/>
          <w:rtl/>
        </w:rPr>
      </w:pPr>
      <w:r w:rsidRPr="00A9569F">
        <w:rPr>
          <w:rFonts w:hint="cs"/>
          <w:b/>
          <w:bCs/>
          <w:sz w:val="32"/>
          <w:szCs w:val="32"/>
          <w:rtl/>
        </w:rPr>
        <w:lastRenderedPageBreak/>
        <w:t xml:space="preserve">ساختار </w:t>
      </w:r>
      <w:proofErr w:type="spellStart"/>
      <w:r w:rsidRPr="00A9569F">
        <w:rPr>
          <w:b/>
          <w:bCs/>
          <w:sz w:val="32"/>
          <w:szCs w:val="32"/>
        </w:rPr>
        <w:t>BiQuad</w:t>
      </w:r>
      <w:proofErr w:type="spellEnd"/>
    </w:p>
    <w:p w14:paraId="7FCA4EBC" w14:textId="70601EF5" w:rsidR="00A94D3B" w:rsidRDefault="00A94D3B" w:rsidP="00B07B11">
      <w:pPr>
        <w:rPr>
          <w:rtl/>
        </w:rPr>
      </w:pPr>
      <w:r>
        <w:rPr>
          <w:rFonts w:hint="cs"/>
          <w:rtl/>
        </w:rPr>
        <w:t xml:space="preserve">یکی از ساختارهای پیاده سازی </w:t>
      </w:r>
      <w:r w:rsidRPr="00A9569F">
        <w:rPr>
          <w:rFonts w:hint="cs"/>
          <w:b/>
          <w:bCs/>
          <w:color w:val="FF0000"/>
          <w:rtl/>
        </w:rPr>
        <w:t xml:space="preserve">فیلترهای </w:t>
      </w:r>
      <w:r w:rsidRPr="00A9569F">
        <w:rPr>
          <w:b/>
          <w:bCs/>
          <w:color w:val="FF0000"/>
        </w:rPr>
        <w:t>IIR</w:t>
      </w:r>
      <w:r>
        <w:rPr>
          <w:rFonts w:hint="cs"/>
          <w:rtl/>
        </w:rPr>
        <w:t xml:space="preserve">، استفاده از فیلترهای مرتبه2 </w:t>
      </w:r>
      <w:r>
        <w:t>(</w:t>
      </w:r>
      <w:proofErr w:type="spellStart"/>
      <w:r>
        <w:t>BiQuad</w:t>
      </w:r>
      <w:proofErr w:type="spellEnd"/>
      <w:r>
        <w:t>)</w:t>
      </w:r>
      <w:r>
        <w:rPr>
          <w:rFonts w:hint="cs"/>
          <w:rtl/>
        </w:rPr>
        <w:t xml:space="preserve"> می باشد. در این ساختار می توان هر فیلتر</w:t>
      </w:r>
      <w:r w:rsidR="00876E5D">
        <w:rPr>
          <w:rFonts w:hint="cs"/>
          <w:rtl/>
        </w:rPr>
        <w:t xml:space="preserve"> </w:t>
      </w:r>
      <w:r w:rsidR="00876E5D">
        <w:t>IIR</w:t>
      </w:r>
      <w:r>
        <w:rPr>
          <w:rFonts w:hint="cs"/>
          <w:rtl/>
        </w:rPr>
        <w:t xml:space="preserve"> مرتبه </w:t>
      </w:r>
      <w:r>
        <w:t>n</w:t>
      </w:r>
      <w:r>
        <w:rPr>
          <w:rFonts w:hint="cs"/>
          <w:rtl/>
        </w:rPr>
        <w:t xml:space="preserve"> ام را به فیلترها</w:t>
      </w:r>
      <w:r w:rsidR="0027703B">
        <w:rPr>
          <w:rFonts w:hint="cs"/>
          <w:rtl/>
        </w:rPr>
        <w:t xml:space="preserve">ی </w:t>
      </w:r>
      <w:r w:rsidR="0027703B">
        <w:t>IIR</w:t>
      </w:r>
      <w:r>
        <w:rPr>
          <w:rFonts w:hint="cs"/>
          <w:rtl/>
        </w:rPr>
        <w:t xml:space="preserve"> مرتبه2 سری</w:t>
      </w:r>
      <w:r w:rsidR="0027703B">
        <w:rPr>
          <w:rFonts w:hint="cs"/>
          <w:rtl/>
        </w:rPr>
        <w:t xml:space="preserve"> </w:t>
      </w:r>
      <w:r>
        <w:rPr>
          <w:rFonts w:hint="cs"/>
          <w:rtl/>
        </w:rPr>
        <w:t>تبدیل</w:t>
      </w:r>
      <w:r w:rsidR="0027703B">
        <w:rPr>
          <w:rFonts w:hint="cs"/>
          <w:rtl/>
        </w:rPr>
        <w:t xml:space="preserve"> </w:t>
      </w:r>
      <w:r>
        <w:rPr>
          <w:rFonts w:hint="cs"/>
          <w:rtl/>
        </w:rPr>
        <w:t>کنیم.</w:t>
      </w:r>
    </w:p>
    <w:p w14:paraId="57D9C5AA" w14:textId="6678DDA9" w:rsidR="00C07C46" w:rsidRDefault="00B84EE2" w:rsidP="004B44DF">
      <w:pPr>
        <w:ind w:firstLine="27"/>
        <w:rPr>
          <w:rtl/>
        </w:rPr>
      </w:pPr>
      <w:r w:rsidRPr="00B84EE2">
        <w:rPr>
          <w:noProof/>
          <w:rtl/>
        </w:rPr>
        <w:drawing>
          <wp:inline distT="0" distB="0" distL="0" distR="0" wp14:anchorId="45DC9A6D" wp14:editId="63D950E8">
            <wp:extent cx="5732145" cy="734695"/>
            <wp:effectExtent l="0" t="0" r="1905" b="8255"/>
            <wp:docPr id="1968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7515" name=""/>
                    <pic:cNvPicPr/>
                  </pic:nvPicPr>
                  <pic:blipFill>
                    <a:blip r:embed="rId102"/>
                    <a:stretch>
                      <a:fillRect/>
                    </a:stretch>
                  </pic:blipFill>
                  <pic:spPr>
                    <a:xfrm>
                      <a:off x="0" y="0"/>
                      <a:ext cx="5732145" cy="734695"/>
                    </a:xfrm>
                    <a:prstGeom prst="rect">
                      <a:avLst/>
                    </a:prstGeom>
                  </pic:spPr>
                </pic:pic>
              </a:graphicData>
            </a:graphic>
          </wp:inline>
        </w:drawing>
      </w:r>
    </w:p>
    <w:p w14:paraId="094F372A" w14:textId="0EBDB394" w:rsidR="004B44DF" w:rsidRDefault="00B84EE2" w:rsidP="00B84EE2">
      <w:pPr>
        <w:ind w:firstLine="27"/>
        <w:rPr>
          <w:rtl/>
        </w:rPr>
      </w:pPr>
      <w:r w:rsidRPr="003414FB">
        <w:rPr>
          <w:noProof/>
          <w:rtl/>
        </w:rPr>
        <w:drawing>
          <wp:inline distT="0" distB="0" distL="0" distR="0" wp14:anchorId="1E9EE95E" wp14:editId="1D050CDB">
            <wp:extent cx="5732145" cy="2386965"/>
            <wp:effectExtent l="0" t="0" r="1905" b="0"/>
            <wp:docPr id="135903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85310" name=""/>
                    <pic:cNvPicPr/>
                  </pic:nvPicPr>
                  <pic:blipFill>
                    <a:blip r:embed="rId103"/>
                    <a:stretch>
                      <a:fillRect/>
                    </a:stretch>
                  </pic:blipFill>
                  <pic:spPr>
                    <a:xfrm>
                      <a:off x="0" y="0"/>
                      <a:ext cx="5732145" cy="2386965"/>
                    </a:xfrm>
                    <a:prstGeom prst="rect">
                      <a:avLst/>
                    </a:prstGeom>
                  </pic:spPr>
                </pic:pic>
              </a:graphicData>
            </a:graphic>
          </wp:inline>
        </w:drawing>
      </w:r>
    </w:p>
    <w:p w14:paraId="30E7FD2F" w14:textId="77777777" w:rsidR="00EA206D" w:rsidRDefault="006F196F" w:rsidP="00EA206D">
      <w:pPr>
        <w:rPr>
          <w:rtl/>
        </w:rPr>
      </w:pPr>
      <w:r>
        <w:rPr>
          <w:rFonts w:hint="cs"/>
          <w:rtl/>
        </w:rPr>
        <w:t>فیلتری که به این شکل پیاده سازی می شود نسبت به فیلتر اولیه حساسیت کمتری به خطای کوانتیزاسیون دارد.</w:t>
      </w:r>
      <w:r w:rsidR="00EA206D">
        <w:rPr>
          <w:rFonts w:hint="cs"/>
          <w:rtl/>
        </w:rPr>
        <w:t xml:space="preserve"> یعنی مثلا وقتی در نرم افزار </w:t>
      </w:r>
      <w:proofErr w:type="spellStart"/>
      <w:r w:rsidR="00EA206D">
        <w:t>MAtlab</w:t>
      </w:r>
      <w:proofErr w:type="spellEnd"/>
      <w:r w:rsidR="00EA206D">
        <w:rPr>
          <w:rFonts w:hint="cs"/>
          <w:rtl/>
        </w:rPr>
        <w:t xml:space="preserve"> به صورت چشمی در حال تعیین عرض بیت های مورد نیاز جهت کوانتیزاسیون صحیح می باشیم، می توان مشاهده کرد که در صورت استفاده از ساختار </w:t>
      </w:r>
      <w:proofErr w:type="spellStart"/>
      <w:r w:rsidR="00EA206D">
        <w:t>BiQuad</w:t>
      </w:r>
      <w:proofErr w:type="spellEnd"/>
      <w:r w:rsidR="00EA206D">
        <w:rPr>
          <w:rFonts w:hint="cs"/>
          <w:rtl/>
        </w:rPr>
        <w:t xml:space="preserve"> به عرض بیت های کمتری برای پیاده سازی نیاز داریم.</w:t>
      </w:r>
    </w:p>
    <w:p w14:paraId="7AD59333" w14:textId="47EFBA71" w:rsidR="00A94D3B" w:rsidRDefault="00D02989" w:rsidP="00EA206D">
      <w:r>
        <w:rPr>
          <w:rFonts w:hint="cs"/>
          <w:rtl/>
        </w:rPr>
        <w:t xml:space="preserve">باید توجه داشت که در صورت تبدیل یک فیلتر </w:t>
      </w:r>
      <w:r>
        <w:t>IIR</w:t>
      </w:r>
      <w:r>
        <w:rPr>
          <w:rFonts w:hint="cs"/>
          <w:rtl/>
        </w:rPr>
        <w:t xml:space="preserve"> به فیلترهای </w:t>
      </w:r>
      <w:proofErr w:type="spellStart"/>
      <w:r>
        <w:t>BiQuad</w:t>
      </w:r>
      <w:proofErr w:type="spellEnd"/>
      <w:r>
        <w:rPr>
          <w:rFonts w:hint="cs"/>
          <w:rtl/>
        </w:rPr>
        <w:t xml:space="preserve">، </w:t>
      </w:r>
      <w:r w:rsidR="00A9569F">
        <w:rPr>
          <w:rFonts w:hint="cs"/>
          <w:rtl/>
        </w:rPr>
        <w:t>ض</w:t>
      </w:r>
      <w:r>
        <w:rPr>
          <w:rFonts w:hint="cs"/>
          <w:rtl/>
        </w:rPr>
        <w:t xml:space="preserve">رایب فیلترهای </w:t>
      </w:r>
      <w:proofErr w:type="spellStart"/>
      <w:r>
        <w:t>BiQuad</w:t>
      </w:r>
      <w:proofErr w:type="spellEnd"/>
      <w:r>
        <w:rPr>
          <w:rFonts w:hint="cs"/>
          <w:rtl/>
        </w:rPr>
        <w:t xml:space="preserve"> با ضرایب فیلتر </w:t>
      </w:r>
      <w:r>
        <w:t>IIR</w:t>
      </w:r>
      <w:r>
        <w:rPr>
          <w:rFonts w:hint="cs"/>
          <w:rtl/>
        </w:rPr>
        <w:t xml:space="preserve"> اولیه متفاوت می باشند.</w:t>
      </w:r>
    </w:p>
    <w:p w14:paraId="6128BB3B" w14:textId="46B8681A" w:rsidR="003414FB" w:rsidRDefault="003414FB" w:rsidP="003414FB">
      <w:pPr>
        <w:ind w:firstLine="27"/>
        <w:rPr>
          <w:rtl/>
        </w:rPr>
      </w:pPr>
      <w:r w:rsidRPr="003414FB">
        <w:rPr>
          <w:noProof/>
          <w:rtl/>
        </w:rPr>
        <w:drawing>
          <wp:inline distT="0" distB="0" distL="0" distR="0" wp14:anchorId="2B7E990B" wp14:editId="139682C0">
            <wp:extent cx="5732145" cy="2386965"/>
            <wp:effectExtent l="0" t="0" r="1905" b="0"/>
            <wp:docPr id="31048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85310" name=""/>
                    <pic:cNvPicPr/>
                  </pic:nvPicPr>
                  <pic:blipFill>
                    <a:blip r:embed="rId103"/>
                    <a:stretch>
                      <a:fillRect/>
                    </a:stretch>
                  </pic:blipFill>
                  <pic:spPr>
                    <a:xfrm>
                      <a:off x="0" y="0"/>
                      <a:ext cx="5732145" cy="2386965"/>
                    </a:xfrm>
                    <a:prstGeom prst="rect">
                      <a:avLst/>
                    </a:prstGeom>
                  </pic:spPr>
                </pic:pic>
              </a:graphicData>
            </a:graphic>
          </wp:inline>
        </w:drawing>
      </w:r>
    </w:p>
    <w:p w14:paraId="35C4A47F" w14:textId="77777777" w:rsidR="003414FB" w:rsidRDefault="003414FB" w:rsidP="003414FB"/>
    <w:p w14:paraId="5DF78983" w14:textId="0EC93541" w:rsidR="000B7C06" w:rsidRDefault="000B7C06" w:rsidP="00B00200">
      <w:r>
        <w:rPr>
          <w:rFonts w:hint="cs"/>
          <w:rtl/>
        </w:rPr>
        <w:lastRenderedPageBreak/>
        <w:t xml:space="preserve">در نرم افزار </w:t>
      </w:r>
      <w:proofErr w:type="spellStart"/>
      <w:r>
        <w:t>Matlab</w:t>
      </w:r>
      <w:proofErr w:type="spellEnd"/>
      <w:r>
        <w:rPr>
          <w:rFonts w:hint="cs"/>
          <w:rtl/>
        </w:rPr>
        <w:t xml:space="preserve"> حتی </w:t>
      </w:r>
      <w:r>
        <w:t>Structure</w:t>
      </w:r>
      <w:r>
        <w:rPr>
          <w:rFonts w:hint="cs"/>
          <w:rtl/>
        </w:rPr>
        <w:t xml:space="preserve"> این فیلترهای </w:t>
      </w:r>
      <w:proofErr w:type="spellStart"/>
      <w:r>
        <w:t>BiQuad</w:t>
      </w:r>
      <w:proofErr w:type="spellEnd"/>
      <w:r>
        <w:rPr>
          <w:rFonts w:hint="cs"/>
          <w:rtl/>
        </w:rPr>
        <w:t xml:space="preserve"> را نیز می توان تغییر داد یعنی مثلا می توان تعیین کرد که فیلترهای </w:t>
      </w:r>
      <w:proofErr w:type="spellStart"/>
      <w:r>
        <w:t>BiQuad</w:t>
      </w:r>
      <w:proofErr w:type="spellEnd"/>
      <w:r>
        <w:rPr>
          <w:rFonts w:hint="cs"/>
          <w:rtl/>
        </w:rPr>
        <w:t xml:space="preserve"> دارای ساختار مثلا </w:t>
      </w:r>
      <w:proofErr w:type="spellStart"/>
      <w:r>
        <w:t>DirectForm</w:t>
      </w:r>
      <w:proofErr w:type="spellEnd"/>
      <w:r w:rsidR="0064412D">
        <w:t xml:space="preserve"> </w:t>
      </w:r>
      <w:r>
        <w:t>I</w:t>
      </w:r>
      <w:r>
        <w:rPr>
          <w:rFonts w:hint="cs"/>
          <w:rtl/>
        </w:rPr>
        <w:t xml:space="preserve"> باشند.</w:t>
      </w:r>
    </w:p>
    <w:p w14:paraId="7149CDA1" w14:textId="36A9D033" w:rsidR="003414FB" w:rsidRDefault="003414FB" w:rsidP="003414FB">
      <w:pPr>
        <w:rPr>
          <w:rtl/>
        </w:rPr>
      </w:pPr>
      <w:r>
        <w:rPr>
          <w:rFonts w:hint="cs"/>
          <w:rtl/>
        </w:rPr>
        <w:t xml:space="preserve">بعد از تبدیل یک فیلتر </w:t>
      </w:r>
      <w:r>
        <w:t>IIR</w:t>
      </w:r>
      <w:r>
        <w:rPr>
          <w:rFonts w:hint="cs"/>
          <w:rtl/>
        </w:rPr>
        <w:t xml:space="preserve"> به یک فیلتر با ساختار سری </w:t>
      </w:r>
      <w:proofErr w:type="spellStart"/>
      <w:r>
        <w:t>BiQuad</w:t>
      </w:r>
      <w:proofErr w:type="spellEnd"/>
      <w:r>
        <w:rPr>
          <w:rFonts w:hint="cs"/>
          <w:rtl/>
        </w:rPr>
        <w:t xml:space="preserve"> یک ضریب در ورودی فیلتر ظاهر می شود که به آن </w:t>
      </w:r>
      <w:r>
        <w:t>Scale Factor</w:t>
      </w:r>
      <w:r>
        <w:rPr>
          <w:rFonts w:hint="cs"/>
          <w:rtl/>
        </w:rPr>
        <w:t xml:space="preserve"> </w:t>
      </w:r>
      <w:r w:rsidR="00B84EE2">
        <w:rPr>
          <w:rFonts w:hint="cs"/>
          <w:rtl/>
        </w:rPr>
        <w:t xml:space="preserve">یا </w:t>
      </w:r>
      <w:r w:rsidR="00B84EE2">
        <w:t>Gain</w:t>
      </w:r>
      <w:r w:rsidR="00B84EE2">
        <w:rPr>
          <w:rFonts w:hint="cs"/>
          <w:rtl/>
        </w:rPr>
        <w:t xml:space="preserve"> </w:t>
      </w:r>
      <w:r>
        <w:rPr>
          <w:rFonts w:hint="cs"/>
          <w:rtl/>
        </w:rPr>
        <w:t>گفته می شود</w:t>
      </w:r>
      <w:r w:rsidR="000F67E4">
        <w:rPr>
          <w:rFonts w:hint="cs"/>
          <w:rtl/>
        </w:rPr>
        <w:t>، مقدار این ضریب را می توان در</w:t>
      </w:r>
      <w:r w:rsidR="0027398B">
        <w:rPr>
          <w:rFonts w:hint="cs"/>
          <w:rtl/>
        </w:rPr>
        <w:t xml:space="preserve"> قسمت</w:t>
      </w:r>
      <w:r w:rsidR="000F67E4">
        <w:rPr>
          <w:rFonts w:hint="cs"/>
          <w:rtl/>
        </w:rPr>
        <w:t xml:space="preserve"> </w:t>
      </w:r>
      <w:r w:rsidR="000F67E4">
        <w:t>Filter Coefficients</w:t>
      </w:r>
      <w:r w:rsidR="000F67E4">
        <w:rPr>
          <w:rFonts w:hint="cs"/>
          <w:rtl/>
        </w:rPr>
        <w:t xml:space="preserve"> </w:t>
      </w:r>
      <w:r w:rsidR="0027398B">
        <w:rPr>
          <w:rFonts w:hint="cs"/>
          <w:rtl/>
        </w:rPr>
        <w:t xml:space="preserve">در </w:t>
      </w:r>
      <w:r w:rsidR="0027398B">
        <w:t>Filter Designer</w:t>
      </w:r>
      <w:r w:rsidR="0027398B">
        <w:rPr>
          <w:rFonts w:hint="cs"/>
          <w:rtl/>
        </w:rPr>
        <w:t xml:space="preserve"> </w:t>
      </w:r>
      <w:r w:rsidR="000F67E4">
        <w:rPr>
          <w:rFonts w:hint="cs"/>
          <w:rtl/>
        </w:rPr>
        <w:t>مشاهده کرد.</w:t>
      </w:r>
    </w:p>
    <w:p w14:paraId="219FA20A" w14:textId="52D7CDA0" w:rsidR="001A7AC8" w:rsidRDefault="001A7AC8" w:rsidP="003414FB">
      <w:pPr>
        <w:rPr>
          <w:rtl/>
        </w:rPr>
      </w:pPr>
      <w:r>
        <w:rPr>
          <w:rFonts w:hint="cs"/>
          <w:rtl/>
        </w:rPr>
        <w:t xml:space="preserve">به همین خاطر در نرم افزار </w:t>
      </w:r>
      <w:proofErr w:type="spellStart"/>
      <w:r>
        <w:t>Matlab</w:t>
      </w:r>
      <w:proofErr w:type="spellEnd"/>
      <w:r>
        <w:rPr>
          <w:rFonts w:hint="cs"/>
          <w:rtl/>
        </w:rPr>
        <w:t xml:space="preserve"> و در </w:t>
      </w:r>
      <w:r>
        <w:t>Filter Designer</w:t>
      </w:r>
      <w:r>
        <w:rPr>
          <w:rFonts w:hint="cs"/>
          <w:rtl/>
        </w:rPr>
        <w:t xml:space="preserve"> در تب </w:t>
      </w:r>
      <w:r>
        <w:t>Set quantization parameters</w:t>
      </w:r>
      <w:r>
        <w:rPr>
          <w:rFonts w:hint="cs"/>
          <w:rtl/>
        </w:rPr>
        <w:t xml:space="preserve"> یک گزینه با نام </w:t>
      </w:r>
      <w:r>
        <w:t>Scale Values frac length</w:t>
      </w:r>
      <w:r>
        <w:rPr>
          <w:rFonts w:hint="cs"/>
          <w:rtl/>
        </w:rPr>
        <w:t xml:space="preserve"> اضافه شده است که عرض بیت های این </w:t>
      </w:r>
      <w:r>
        <w:t>Scale Factor</w:t>
      </w:r>
      <w:r>
        <w:rPr>
          <w:rFonts w:hint="cs"/>
          <w:rtl/>
        </w:rPr>
        <w:t xml:space="preserve"> را نشان می دهد.</w:t>
      </w:r>
    </w:p>
    <w:p w14:paraId="68755360" w14:textId="6BDC59F6" w:rsidR="001A7AC8" w:rsidRDefault="001A7AC8" w:rsidP="001A7AC8">
      <w:pPr>
        <w:ind w:hanging="783"/>
        <w:rPr>
          <w:rtl/>
        </w:rPr>
      </w:pPr>
      <w:r>
        <w:rPr>
          <w:rFonts w:hint="cs"/>
          <w:noProof/>
          <w:rtl/>
          <w:lang w:val="fa-IR"/>
        </w:rPr>
        <w:drawing>
          <wp:inline distT="0" distB="0" distL="0" distR="0" wp14:anchorId="7F742754" wp14:editId="2F9F54CC">
            <wp:extent cx="6709649" cy="3238500"/>
            <wp:effectExtent l="0" t="0" r="0" b="0"/>
            <wp:docPr id="43133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31426" name="Picture 43133142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17102" cy="3242097"/>
                    </a:xfrm>
                    <a:prstGeom prst="rect">
                      <a:avLst/>
                    </a:prstGeom>
                  </pic:spPr>
                </pic:pic>
              </a:graphicData>
            </a:graphic>
          </wp:inline>
        </w:drawing>
      </w:r>
    </w:p>
    <w:p w14:paraId="43706614" w14:textId="77777777" w:rsidR="001A7AC8" w:rsidRDefault="001A7AC8" w:rsidP="003414FB">
      <w:pPr>
        <w:rPr>
          <w:rtl/>
        </w:rPr>
      </w:pPr>
    </w:p>
    <w:p w14:paraId="09943F8D" w14:textId="71844888" w:rsidR="00F345D7" w:rsidRDefault="00E05316" w:rsidP="003414FB">
      <w:pPr>
        <w:rPr>
          <w:rtl/>
        </w:rPr>
      </w:pPr>
      <w:r>
        <w:rPr>
          <w:rFonts w:hint="cs"/>
          <w:rtl/>
        </w:rPr>
        <w:t xml:space="preserve">عرض بیت </w:t>
      </w:r>
      <w:r w:rsidR="0064412D">
        <w:rPr>
          <w:rFonts w:hint="cs"/>
          <w:rtl/>
        </w:rPr>
        <w:t>ض</w:t>
      </w:r>
      <w:r w:rsidR="00B00200">
        <w:rPr>
          <w:rFonts w:hint="cs"/>
          <w:rtl/>
        </w:rPr>
        <w:t xml:space="preserve">رایب </w:t>
      </w:r>
      <w:proofErr w:type="spellStart"/>
      <w:r w:rsidR="00B00200">
        <w:t>BiQuad</w:t>
      </w:r>
      <w:proofErr w:type="spellEnd"/>
      <w:r w:rsidR="00B00200">
        <w:rPr>
          <w:rFonts w:hint="cs"/>
          <w:rtl/>
        </w:rPr>
        <w:t xml:space="preserve"> ها را </w:t>
      </w:r>
      <w:r>
        <w:rPr>
          <w:rFonts w:hint="cs"/>
          <w:rtl/>
        </w:rPr>
        <w:t xml:space="preserve">نمی توان </w:t>
      </w:r>
      <w:r w:rsidR="00B00200">
        <w:rPr>
          <w:rFonts w:hint="cs"/>
          <w:rtl/>
        </w:rPr>
        <w:t xml:space="preserve">به صورت تکی تعیین کرد و باید </w:t>
      </w:r>
      <w:r w:rsidR="00444BF4">
        <w:rPr>
          <w:rFonts w:hint="cs"/>
          <w:rtl/>
        </w:rPr>
        <w:t xml:space="preserve">عرض بیت </w:t>
      </w:r>
      <w:r w:rsidR="00B00200">
        <w:rPr>
          <w:rFonts w:hint="cs"/>
          <w:rtl/>
        </w:rPr>
        <w:t>ضرایب تمامی آنها به صورت همزمان مشخص شود.</w:t>
      </w:r>
    </w:p>
    <w:p w14:paraId="5B054F0D" w14:textId="39D15B10" w:rsidR="001A7AC8" w:rsidRDefault="001A7AC8" w:rsidP="003414FB"/>
    <w:p w14:paraId="67EE88C3" w14:textId="77777777" w:rsidR="00482667" w:rsidRDefault="00482667" w:rsidP="003414FB"/>
    <w:p w14:paraId="69D6DCD0" w14:textId="77777777" w:rsidR="00482667" w:rsidRDefault="00482667" w:rsidP="003414FB"/>
    <w:p w14:paraId="654F3C0A" w14:textId="77777777" w:rsidR="00482667" w:rsidRDefault="00482667" w:rsidP="003414FB"/>
    <w:p w14:paraId="617488F4" w14:textId="77777777" w:rsidR="00482667" w:rsidRDefault="00482667" w:rsidP="003414FB"/>
    <w:p w14:paraId="56B58A5B" w14:textId="77777777" w:rsidR="00482667" w:rsidRDefault="00482667" w:rsidP="003414FB"/>
    <w:p w14:paraId="73907000" w14:textId="77777777" w:rsidR="00482667" w:rsidRDefault="00482667" w:rsidP="003414FB"/>
    <w:p w14:paraId="49C924F3" w14:textId="77777777" w:rsidR="00482667" w:rsidRDefault="00482667" w:rsidP="003414FB"/>
    <w:p w14:paraId="18A9D064" w14:textId="77777777" w:rsidR="00482667" w:rsidRDefault="00482667" w:rsidP="003414FB"/>
    <w:p w14:paraId="7B85FA1A" w14:textId="77777777" w:rsidR="00482667" w:rsidRDefault="00482667" w:rsidP="003414FB"/>
    <w:p w14:paraId="5AF9706E" w14:textId="77777777" w:rsidR="00482667" w:rsidRDefault="00482667" w:rsidP="003414FB"/>
    <w:p w14:paraId="78DFCE44" w14:textId="31854D72" w:rsidR="00482667" w:rsidRPr="00482667" w:rsidRDefault="00482667" w:rsidP="003414FB">
      <w:pPr>
        <w:rPr>
          <w:b/>
          <w:bCs/>
          <w:sz w:val="36"/>
          <w:szCs w:val="36"/>
          <w:rtl/>
        </w:rPr>
      </w:pPr>
      <w:r w:rsidRPr="00482667">
        <w:rPr>
          <w:b/>
          <w:bCs/>
          <w:sz w:val="36"/>
          <w:szCs w:val="36"/>
        </w:rPr>
        <w:lastRenderedPageBreak/>
        <w:t>IP Core</w:t>
      </w:r>
      <w:r w:rsidRPr="00482667">
        <w:rPr>
          <w:rFonts w:hint="cs"/>
          <w:b/>
          <w:bCs/>
          <w:sz w:val="36"/>
          <w:szCs w:val="36"/>
          <w:rtl/>
        </w:rPr>
        <w:t xml:space="preserve"> های پرکاربرد در پردازش سیگنال</w:t>
      </w:r>
    </w:p>
    <w:p w14:paraId="21FBF96E" w14:textId="7BDCC564" w:rsidR="00482667" w:rsidRDefault="00C86D1E" w:rsidP="00101D27">
      <w:pPr>
        <w:pStyle w:val="ListParagraph"/>
        <w:numPr>
          <w:ilvl w:val="0"/>
          <w:numId w:val="81"/>
        </w:numPr>
      </w:pPr>
      <w:r>
        <w:t>Divider</w:t>
      </w:r>
    </w:p>
    <w:p w14:paraId="26B05B68" w14:textId="668F4AD6" w:rsidR="00101D27" w:rsidRPr="00101D27" w:rsidRDefault="00101D27" w:rsidP="00101D27">
      <w:pPr>
        <w:ind w:left="720" w:firstLine="0"/>
      </w:pPr>
      <w:r>
        <w:rPr>
          <w:rFonts w:hint="cs"/>
          <w:rtl/>
        </w:rPr>
        <w:t xml:space="preserve">می دانیم که به جز انجام برخی تقسیم های خاص (تقسیم بر </w:t>
      </w:r>
      <w:r w:rsidR="00313A4B">
        <w:rPr>
          <w:rFonts w:hint="cs"/>
          <w:rtl/>
        </w:rPr>
        <w:t>توانی از</w:t>
      </w:r>
      <w:r>
        <w:rPr>
          <w:rFonts w:hint="cs"/>
          <w:rtl/>
        </w:rPr>
        <w:t xml:space="preserve"> 2) دیگر نمی توان تقسیمی را در </w:t>
      </w:r>
      <w:r>
        <w:t>FPGA</w:t>
      </w:r>
      <w:r>
        <w:rPr>
          <w:rFonts w:hint="cs"/>
          <w:rtl/>
        </w:rPr>
        <w:t xml:space="preserve"> انجام داد. برای انجام تقسیم می توانیم از </w:t>
      </w:r>
      <w:r>
        <w:t>IP Core</w:t>
      </w:r>
      <w:r>
        <w:rPr>
          <w:rFonts w:hint="cs"/>
          <w:rtl/>
        </w:rPr>
        <w:t xml:space="preserve"> با نام </w:t>
      </w:r>
      <w:r>
        <w:t>Divider</w:t>
      </w:r>
      <w:r>
        <w:rPr>
          <w:rFonts w:hint="cs"/>
          <w:rtl/>
        </w:rPr>
        <w:t xml:space="preserve"> استفاده کنیم.</w:t>
      </w:r>
    </w:p>
    <w:p w14:paraId="54D8AF08" w14:textId="1AD802CA" w:rsidR="00C86D1E" w:rsidRDefault="00C86D1E" w:rsidP="00101D27">
      <w:pPr>
        <w:pStyle w:val="ListParagraph"/>
        <w:numPr>
          <w:ilvl w:val="0"/>
          <w:numId w:val="81"/>
        </w:numPr>
      </w:pPr>
      <w:r>
        <w:t>Complex Multiplier</w:t>
      </w:r>
    </w:p>
    <w:p w14:paraId="06F94436" w14:textId="5B67BBBD" w:rsidR="00101D27" w:rsidRDefault="00101D27" w:rsidP="00101D27">
      <w:pPr>
        <w:ind w:firstLine="720"/>
        <w:rPr>
          <w:rtl/>
        </w:rPr>
      </w:pPr>
      <w:r>
        <w:rPr>
          <w:rFonts w:hint="cs"/>
          <w:rtl/>
        </w:rPr>
        <w:t>برای ضرب اعداد مختلط می توان از این</w:t>
      </w:r>
      <w:r>
        <w:t xml:space="preserve">IP </w:t>
      </w:r>
      <w:r>
        <w:rPr>
          <w:rFonts w:hint="cs"/>
          <w:rtl/>
        </w:rPr>
        <w:t xml:space="preserve"> استفاده کرد.</w:t>
      </w:r>
    </w:p>
    <w:p w14:paraId="1DBEDB43" w14:textId="5DCB8E23" w:rsidR="00C86D1E" w:rsidRDefault="00C86D1E" w:rsidP="00101D27">
      <w:pPr>
        <w:pStyle w:val="ListParagraph"/>
        <w:numPr>
          <w:ilvl w:val="0"/>
          <w:numId w:val="81"/>
        </w:numPr>
      </w:pPr>
      <w:r>
        <w:t>FIR Filter</w:t>
      </w:r>
    </w:p>
    <w:p w14:paraId="3F9F8222" w14:textId="3D154795" w:rsidR="00101D27" w:rsidRPr="00101D27" w:rsidRDefault="00101D27" w:rsidP="00101D27">
      <w:pPr>
        <w:ind w:left="720" w:firstLine="0"/>
      </w:pPr>
      <w:r>
        <w:rPr>
          <w:rFonts w:hint="cs"/>
          <w:rtl/>
        </w:rPr>
        <w:t xml:space="preserve">با روش هایی که یاد گرفته ایم خودمان می توانیم فیلتر </w:t>
      </w:r>
      <w:r>
        <w:t>FIR</w:t>
      </w:r>
      <w:r>
        <w:rPr>
          <w:rFonts w:hint="cs"/>
          <w:rtl/>
        </w:rPr>
        <w:t xml:space="preserve"> را در بهینه ترین حالت ممکن پیاده سازی کنیم.</w:t>
      </w:r>
    </w:p>
    <w:p w14:paraId="645C4A08" w14:textId="0DD0DDD2" w:rsidR="00C86D1E" w:rsidRDefault="00C86D1E" w:rsidP="00101D27">
      <w:pPr>
        <w:pStyle w:val="ListParagraph"/>
        <w:numPr>
          <w:ilvl w:val="0"/>
          <w:numId w:val="81"/>
        </w:numPr>
      </w:pPr>
      <w:r>
        <w:t>FFT</w:t>
      </w:r>
    </w:p>
    <w:p w14:paraId="511812AC" w14:textId="0EA53EA9" w:rsidR="00101D27" w:rsidRDefault="00101D27" w:rsidP="00101D27">
      <w:pPr>
        <w:ind w:left="720" w:firstLine="0"/>
        <w:rPr>
          <w:rtl/>
        </w:rPr>
      </w:pPr>
      <w:r>
        <w:rPr>
          <w:rFonts w:hint="cs"/>
          <w:rtl/>
        </w:rPr>
        <w:t xml:space="preserve">برای انجام </w:t>
      </w:r>
      <w:r>
        <w:t>FFT</w:t>
      </w:r>
      <w:r>
        <w:rPr>
          <w:rFonts w:hint="cs"/>
          <w:rtl/>
        </w:rPr>
        <w:t xml:space="preserve"> همواره از این </w:t>
      </w:r>
      <w:r>
        <w:t>IP</w:t>
      </w:r>
      <w:r>
        <w:rPr>
          <w:rFonts w:hint="cs"/>
          <w:rtl/>
        </w:rPr>
        <w:t xml:space="preserve"> استفاده می کنیم چون پیاده سازی </w:t>
      </w:r>
      <w:r>
        <w:t>FFT</w:t>
      </w:r>
      <w:r>
        <w:rPr>
          <w:rFonts w:hint="cs"/>
          <w:rtl/>
        </w:rPr>
        <w:t xml:space="preserve"> از طریق کدنویسی بسیار زمانبر است.</w:t>
      </w:r>
    </w:p>
    <w:p w14:paraId="0A6357AC" w14:textId="475048AA" w:rsidR="00C86D1E" w:rsidRDefault="00C86D1E" w:rsidP="00101D27">
      <w:pPr>
        <w:pStyle w:val="ListParagraph"/>
        <w:numPr>
          <w:ilvl w:val="0"/>
          <w:numId w:val="81"/>
        </w:numPr>
      </w:pPr>
      <w:r>
        <w:t>DDS</w:t>
      </w:r>
    </w:p>
    <w:p w14:paraId="65FED12F" w14:textId="5A865F7C" w:rsidR="00101D27" w:rsidRPr="00101D27" w:rsidRDefault="00101D27" w:rsidP="00101D27">
      <w:pPr>
        <w:ind w:firstLine="720"/>
        <w:rPr>
          <w:rtl/>
        </w:rPr>
      </w:pPr>
      <w:r>
        <w:rPr>
          <w:rFonts w:hint="cs"/>
          <w:rtl/>
        </w:rPr>
        <w:t xml:space="preserve">برای پیاده سازی یک منبع موج سینوسی در </w:t>
      </w:r>
      <w:r>
        <w:t>FPGA</w:t>
      </w:r>
      <w:r>
        <w:rPr>
          <w:rFonts w:hint="cs"/>
          <w:rtl/>
        </w:rPr>
        <w:t xml:space="preserve"> از این </w:t>
      </w:r>
      <w:r>
        <w:t>IP</w:t>
      </w:r>
      <w:r>
        <w:rPr>
          <w:rFonts w:hint="cs"/>
          <w:rtl/>
        </w:rPr>
        <w:t xml:space="preserve"> استفاده می کنیم.</w:t>
      </w:r>
    </w:p>
    <w:p w14:paraId="3F9833F0" w14:textId="7919DBF8" w:rsidR="00C86D1E" w:rsidRDefault="00C86D1E" w:rsidP="00101D27">
      <w:pPr>
        <w:pStyle w:val="ListParagraph"/>
        <w:numPr>
          <w:ilvl w:val="0"/>
          <w:numId w:val="81"/>
        </w:numPr>
      </w:pPr>
      <w:r>
        <w:t>CORDIC</w:t>
      </w:r>
    </w:p>
    <w:p w14:paraId="70AB9572" w14:textId="543EE875" w:rsidR="00C86D1E" w:rsidRPr="00D34721" w:rsidRDefault="00C86D1E" w:rsidP="00A75D2F">
      <w:pPr>
        <w:pStyle w:val="ListParagraph"/>
        <w:numPr>
          <w:ilvl w:val="1"/>
          <w:numId w:val="81"/>
        </w:numPr>
      </w:pPr>
      <w:r>
        <w:t xml:space="preserve">Sin x / cos x / </w:t>
      </w:r>
      <m:oMath>
        <m:rad>
          <m:radPr>
            <m:degHide m:val="1"/>
            <m:ctrlPr>
              <w:rPr>
                <w:rFonts w:ascii="Cambria Math" w:hAnsi="Cambria Math"/>
                <w:i/>
              </w:rPr>
            </m:ctrlPr>
          </m:radPr>
          <m:deg/>
          <m:e>
            <m:r>
              <w:rPr>
                <w:rFonts w:ascii="Cambria Math" w:hAnsi="Cambria Math"/>
              </w:rPr>
              <m:t>a</m:t>
            </m:r>
          </m:e>
        </m:rad>
      </m:oMath>
      <w:r>
        <w:t xml:space="preserve"> / sinh x /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tanh</m:t>
                </m:r>
              </m:e>
              <m:sup>
                <m:r>
                  <w:rPr>
                    <w:rFonts w:ascii="Cambria Math" w:hAnsi="Cambria Math"/>
                  </w:rPr>
                  <m:t>-1</m:t>
                </m:r>
              </m:sup>
            </m:sSup>
          </m:fName>
          <m:e>
            <m:r>
              <w:rPr>
                <w:rFonts w:ascii="Cambria Math" w:hAnsi="Cambria Math"/>
              </w:rPr>
              <m:t>x</m:t>
            </m:r>
          </m:e>
        </m:func>
      </m:oMath>
      <w:r>
        <w:t xml:space="preserve"> /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p>
    <w:p w14:paraId="3B7972DA" w14:textId="322D46DF" w:rsidR="00D34721" w:rsidRDefault="00D34721" w:rsidP="00D34721">
      <w:pPr>
        <w:ind w:left="720" w:firstLine="0"/>
        <w:rPr>
          <w:rtl/>
        </w:rPr>
      </w:pPr>
      <w:r>
        <w:t>CORDIC</w:t>
      </w:r>
      <w:r>
        <w:rPr>
          <w:rFonts w:hint="cs"/>
          <w:rtl/>
        </w:rPr>
        <w:t xml:space="preserve"> یک الگوریتم است که می توان به کمک آن توابع </w:t>
      </w:r>
      <w:r w:rsidR="00672575">
        <w:rPr>
          <w:rFonts w:hint="cs"/>
          <w:rtl/>
        </w:rPr>
        <w:t>ز</w:t>
      </w:r>
      <w:r>
        <w:rPr>
          <w:rFonts w:hint="cs"/>
          <w:rtl/>
        </w:rPr>
        <w:t>یادی را فقط با عملگرهای جمع و شیفت پیاده سازی کرد</w:t>
      </w:r>
      <w:r w:rsidR="00125598">
        <w:rPr>
          <w:rFonts w:hint="cs"/>
          <w:rtl/>
        </w:rPr>
        <w:t xml:space="preserve">، این </w:t>
      </w:r>
      <w:r w:rsidR="00125598">
        <w:t>IP</w:t>
      </w:r>
      <w:r w:rsidR="00125598">
        <w:rPr>
          <w:rFonts w:hint="cs"/>
          <w:rtl/>
        </w:rPr>
        <w:t xml:space="preserve"> می تواند حتی عمل تقسیم را نیز انجام دهد ولی ما از </w:t>
      </w:r>
      <w:r w:rsidR="00125598">
        <w:t>Divider</w:t>
      </w:r>
      <w:r w:rsidR="00125598">
        <w:rPr>
          <w:rFonts w:hint="cs"/>
          <w:rtl/>
        </w:rPr>
        <w:t xml:space="preserve"> برای انجام تقسیم استفاده می کنیم.</w:t>
      </w:r>
    </w:p>
    <w:p w14:paraId="3AA13DBF" w14:textId="77777777" w:rsidR="00A5470E" w:rsidRDefault="00A5470E" w:rsidP="00D34721">
      <w:pPr>
        <w:ind w:left="720" w:firstLine="0"/>
      </w:pPr>
    </w:p>
    <w:p w14:paraId="369BDE4C" w14:textId="77777777" w:rsidR="00A5470E" w:rsidRDefault="00A5470E" w:rsidP="00D34721">
      <w:pPr>
        <w:ind w:left="720" w:firstLine="0"/>
      </w:pPr>
    </w:p>
    <w:p w14:paraId="1D19F44D" w14:textId="2BCDAA43" w:rsidR="00A5470E" w:rsidRDefault="00A5470E" w:rsidP="00A5470E">
      <w:pPr>
        <w:rPr>
          <w:rtl/>
        </w:rPr>
      </w:pPr>
      <w:r>
        <w:rPr>
          <w:rFonts w:hint="cs"/>
          <w:rtl/>
        </w:rPr>
        <w:t xml:space="preserve">یک پیاده ساز الگوریتم های پردازش سیگنال های دیجیتال در </w:t>
      </w:r>
      <w:r>
        <w:t>FPGA</w:t>
      </w:r>
      <w:r>
        <w:rPr>
          <w:rFonts w:hint="cs"/>
          <w:rtl/>
        </w:rPr>
        <w:t xml:space="preserve"> باید دو مهارت اصلی را داشته باشد:</w:t>
      </w:r>
    </w:p>
    <w:p w14:paraId="67DA5429" w14:textId="4AAE4D2B" w:rsidR="00A5470E" w:rsidRDefault="00A5470E" w:rsidP="00A5470E">
      <w:pPr>
        <w:pStyle w:val="ListParagraph"/>
        <w:numPr>
          <w:ilvl w:val="0"/>
          <w:numId w:val="82"/>
        </w:numPr>
      </w:pPr>
      <w:r>
        <w:rPr>
          <w:rFonts w:hint="cs"/>
          <w:rtl/>
        </w:rPr>
        <w:t xml:space="preserve">نمایش و پیاده سازی محاسبات مختلف به کمک اعداد باینری در درون </w:t>
      </w:r>
      <w:r>
        <w:t>FPGA</w:t>
      </w:r>
      <w:r>
        <w:rPr>
          <w:rFonts w:hint="cs"/>
          <w:rtl/>
        </w:rPr>
        <w:t>. یعنی ما باید بتوایم اعداد را به صورت دیجیتالی و باینری نمایش بدهیم که خود به سه بخش تقسیم می شود:</w:t>
      </w:r>
    </w:p>
    <w:p w14:paraId="12217E1D" w14:textId="2155D7B9" w:rsidR="00A5470E" w:rsidRDefault="00A5470E" w:rsidP="00A5470E">
      <w:pPr>
        <w:pStyle w:val="ListParagraph"/>
        <w:numPr>
          <w:ilvl w:val="1"/>
          <w:numId w:val="81"/>
        </w:numPr>
      </w:pPr>
      <w:r>
        <w:rPr>
          <w:rFonts w:hint="cs"/>
          <w:rtl/>
        </w:rPr>
        <w:t>نمایش و پیاده سازی محاسبات علامت دار</w:t>
      </w:r>
    </w:p>
    <w:p w14:paraId="735D186D" w14:textId="428E1818" w:rsidR="00A5470E" w:rsidRDefault="00A5470E" w:rsidP="00A5470E">
      <w:pPr>
        <w:pStyle w:val="ListParagraph"/>
        <w:numPr>
          <w:ilvl w:val="1"/>
          <w:numId w:val="81"/>
        </w:numPr>
      </w:pPr>
      <w:r>
        <w:rPr>
          <w:rFonts w:hint="cs"/>
          <w:rtl/>
        </w:rPr>
        <w:t>نمایش و پیاده سازی محاسبات اعشاری</w:t>
      </w:r>
    </w:p>
    <w:p w14:paraId="70AFB45F" w14:textId="0E8E9261" w:rsidR="00A5470E" w:rsidRDefault="00A5470E" w:rsidP="00A5470E">
      <w:pPr>
        <w:pStyle w:val="ListParagraph"/>
        <w:numPr>
          <w:ilvl w:val="1"/>
          <w:numId w:val="81"/>
        </w:numPr>
      </w:pPr>
      <w:r>
        <w:rPr>
          <w:rFonts w:hint="cs"/>
          <w:rtl/>
        </w:rPr>
        <w:t>نمایش و پیاده سازی اعداد مختلط</w:t>
      </w:r>
      <w:r w:rsidR="009A2658">
        <w:rPr>
          <w:rFonts w:hint="cs"/>
          <w:rtl/>
        </w:rPr>
        <w:t xml:space="preserve"> (که در ادامه در مورد نحوه پیاده سازی آنها صحبت می کنیم)</w:t>
      </w:r>
    </w:p>
    <w:p w14:paraId="0304C423" w14:textId="70F20D79" w:rsidR="00A5470E" w:rsidRDefault="00A5470E" w:rsidP="00A5470E">
      <w:pPr>
        <w:pStyle w:val="ListParagraph"/>
        <w:numPr>
          <w:ilvl w:val="0"/>
          <w:numId w:val="82"/>
        </w:numPr>
      </w:pPr>
      <w:r>
        <w:rPr>
          <w:rFonts w:hint="cs"/>
          <w:rtl/>
        </w:rPr>
        <w:t>پیاده سازی عملیات جبری مهم و اصلی و همچنین توابع خاص</w:t>
      </w:r>
    </w:p>
    <w:p w14:paraId="61881D35" w14:textId="77777777" w:rsidR="00A57A47" w:rsidRDefault="00A5470E" w:rsidP="00A5470E">
      <w:pPr>
        <w:rPr>
          <w:rtl/>
        </w:rPr>
      </w:pPr>
      <w:r>
        <w:rPr>
          <w:rFonts w:hint="cs"/>
          <w:rtl/>
        </w:rPr>
        <w:t xml:space="preserve">خوشبختانه برای پیاده سازی عملیات جمع و ضرب در </w:t>
      </w:r>
      <w:r>
        <w:t>FPGA</w:t>
      </w:r>
      <w:r>
        <w:rPr>
          <w:rFonts w:hint="cs"/>
          <w:rtl/>
        </w:rPr>
        <w:t xml:space="preserve"> می توان از عملگرهای </w:t>
      </w:r>
      <w:r>
        <w:t>+</w:t>
      </w:r>
      <w:r>
        <w:rPr>
          <w:rFonts w:hint="cs"/>
          <w:rtl/>
        </w:rPr>
        <w:t xml:space="preserve"> برای جمع و </w:t>
      </w:r>
      <w:r>
        <w:t>*</w:t>
      </w:r>
      <w:r>
        <w:rPr>
          <w:rFonts w:hint="cs"/>
          <w:rtl/>
        </w:rPr>
        <w:t xml:space="preserve"> برای ضرب استفاده کرد. نکته ای که باید در نظر گرفت این است که به صورت پیش فرض و در صورت </w:t>
      </w:r>
      <w:r>
        <w:rPr>
          <w:rFonts w:hint="cs"/>
          <w:rtl/>
        </w:rPr>
        <w:lastRenderedPageBreak/>
        <w:t xml:space="preserve">استفاده نکردن از قیود، عملیات جمع توسط </w:t>
      </w:r>
      <w:r>
        <w:t>LUT</w:t>
      </w:r>
      <w:r>
        <w:rPr>
          <w:rFonts w:hint="cs"/>
          <w:rtl/>
        </w:rPr>
        <w:t xml:space="preserve"> ها و عملیات ضرب توسط بلوک های </w:t>
      </w:r>
      <w:r>
        <w:t>DSP48</w:t>
      </w:r>
      <w:r>
        <w:rPr>
          <w:rFonts w:hint="cs"/>
          <w:rtl/>
        </w:rPr>
        <w:t xml:space="preserve"> انجام می شود.</w:t>
      </w:r>
    </w:p>
    <w:p w14:paraId="27B701A8" w14:textId="10F43AB1" w:rsidR="003837AC" w:rsidRDefault="003837AC" w:rsidP="00A5470E">
      <w:pPr>
        <w:rPr>
          <w:rtl/>
        </w:rPr>
      </w:pPr>
      <w:r>
        <w:rPr>
          <w:rFonts w:hint="cs"/>
          <w:rtl/>
        </w:rPr>
        <w:t xml:space="preserve">برای انجام تقسیم می توان از عملگر </w:t>
      </w:r>
      <w:r>
        <w:t>/</w:t>
      </w:r>
      <w:r>
        <w:rPr>
          <w:rFonts w:hint="cs"/>
          <w:rtl/>
        </w:rPr>
        <w:t xml:space="preserve"> استفاده کرد ولی این مقسوم علیه فقط می تواند توانی از عدد 2 باشد، به عنوان مثال:</w:t>
      </w:r>
    </w:p>
    <w:p w14:paraId="2F0C679F" w14:textId="63CEBA2B" w:rsidR="003837AC" w:rsidRDefault="003837AC" w:rsidP="00C9085C">
      <w:pPr>
        <w:jc w:val="center"/>
      </w:pPr>
      <w:r>
        <w:t>A &lt;= B / 256;</w:t>
      </w:r>
    </w:p>
    <w:p w14:paraId="37473AEE" w14:textId="02EE9FE7" w:rsidR="00C9085C" w:rsidRDefault="00877883" w:rsidP="00877883">
      <w:pPr>
        <w:jc w:val="left"/>
        <w:rPr>
          <w:rtl/>
        </w:rPr>
      </w:pPr>
      <w:r>
        <w:rPr>
          <w:rFonts w:hint="cs"/>
          <w:rtl/>
        </w:rPr>
        <w:t xml:space="preserve">انجام این تقسیم به کمک </w:t>
      </w:r>
      <w:r>
        <w:t>Shif</w:t>
      </w:r>
      <w:r w:rsidR="00CE31C6">
        <w:t>t</w:t>
      </w:r>
      <w:r>
        <w:rPr>
          <w:rFonts w:hint="cs"/>
          <w:rtl/>
        </w:rPr>
        <w:t xml:space="preserve"> دادن انجام می شود.</w:t>
      </w:r>
    </w:p>
    <w:p w14:paraId="3398AB41" w14:textId="335CBDDC" w:rsidR="00CE31C6" w:rsidRDefault="00A022FA" w:rsidP="00877883">
      <w:pPr>
        <w:jc w:val="left"/>
        <w:rPr>
          <w:rtl/>
        </w:rPr>
      </w:pPr>
      <w:r>
        <w:rPr>
          <w:rFonts w:hint="cs"/>
          <w:rtl/>
        </w:rPr>
        <w:t xml:space="preserve">برای مابقی تقسیم های مورد نیاز باید از </w:t>
      </w:r>
      <w:r>
        <w:t>IP Core</w:t>
      </w:r>
      <w:r>
        <w:rPr>
          <w:rFonts w:hint="cs"/>
          <w:rtl/>
        </w:rPr>
        <w:t xml:space="preserve"> هایی مثل </w:t>
      </w:r>
      <w:r>
        <w:t>Divider</w:t>
      </w:r>
      <w:r>
        <w:rPr>
          <w:rFonts w:hint="cs"/>
          <w:rtl/>
        </w:rPr>
        <w:t xml:space="preserve"> استفاده کنیم</w:t>
      </w:r>
    </w:p>
    <w:p w14:paraId="4BF5D5B9" w14:textId="77777777" w:rsidR="00A022FA" w:rsidRDefault="00A022FA" w:rsidP="00AF3D8F">
      <w:pPr>
        <w:ind w:firstLine="0"/>
        <w:jc w:val="left"/>
        <w:rPr>
          <w:rtl/>
        </w:rPr>
      </w:pPr>
    </w:p>
    <w:p w14:paraId="0317C956" w14:textId="50F70417" w:rsidR="00283AAC" w:rsidRDefault="00AF3D8F" w:rsidP="00AF3D8F">
      <w:pPr>
        <w:rPr>
          <w:rtl/>
        </w:rPr>
      </w:pPr>
      <w:r>
        <w:rPr>
          <w:rFonts w:hint="cs"/>
          <w:rtl/>
        </w:rPr>
        <w:t>برای پیاده سازی توابع خاص مورد نیاز مانند (</w:t>
      </w:r>
      <w:r>
        <w:t xml:space="preserve">Sin x / cos x / </w:t>
      </w:r>
      <m:oMath>
        <m:rad>
          <m:radPr>
            <m:degHide m:val="1"/>
            <m:ctrlPr>
              <w:rPr>
                <w:rFonts w:ascii="Cambria Math" w:hAnsi="Cambria Math"/>
                <w:i/>
              </w:rPr>
            </m:ctrlPr>
          </m:radPr>
          <m:deg/>
          <m:e>
            <m:r>
              <w:rPr>
                <w:rFonts w:ascii="Cambria Math" w:hAnsi="Cambria Math"/>
              </w:rPr>
              <m:t>a</m:t>
            </m:r>
          </m:e>
        </m:rad>
      </m:oMath>
      <w:r>
        <w:t xml:space="preserve"> / </w:t>
      </w:r>
      <w:proofErr w:type="gramStart"/>
      <w:r>
        <w:t>sinh</w:t>
      </w:r>
      <w:proofErr w:type="gramEnd"/>
      <w:r>
        <w:t xml:space="preserve"> x /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tanh</m:t>
                </m:r>
              </m:e>
              <m:sup>
                <m:r>
                  <w:rPr>
                    <w:rFonts w:ascii="Cambria Math" w:hAnsi="Cambria Math"/>
                  </w:rPr>
                  <m:t>-1</m:t>
                </m:r>
              </m:sup>
            </m:sSup>
          </m:fName>
          <m:e>
            <m:r>
              <w:rPr>
                <w:rFonts w:ascii="Cambria Math" w:hAnsi="Cambria Math"/>
              </w:rPr>
              <m:t>x</m:t>
            </m:r>
          </m:e>
        </m:func>
      </m:oMath>
      <w:r>
        <w:t xml:space="preserve"> /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rPr>
          <w:rFonts w:hint="cs"/>
          <w:rtl/>
        </w:rPr>
        <w:t>) عملگری وجود ندارد و باید برای آنها مدار طراحی کرد. از طریق بسز تیلور می توان این توابع راب ه جمع و ضرب تبدیل و سپس پیاده سازی کرد (بسط تیلور مجموعه ای از جملات است که اگر با هم جمع شوند معادل آن تابع خاص می شوند). مشکل استفاده از بسط تیلور این است که تعداد جملاتی که در این روش باید با هم جمع کنیم خیلی زیاد است و ما مجبوریم آن را فقط با جمع کردن جملات اولیه تقریب بزنیم که باعث ایجاد خطای بزرگی می شود.</w:t>
      </w:r>
      <w:r w:rsidR="004D461F">
        <w:rPr>
          <w:rFonts w:hint="cs"/>
          <w:rtl/>
        </w:rPr>
        <w:t xml:space="preserve"> این جملات نیز از جمع و ضرب تقسیم شده اند که این خود نیز باعث مصرف منابع موجود در </w:t>
      </w:r>
      <w:r w:rsidR="004D461F">
        <w:t>FPGA</w:t>
      </w:r>
      <w:r w:rsidR="004D461F">
        <w:rPr>
          <w:rFonts w:hint="cs"/>
          <w:rtl/>
        </w:rPr>
        <w:t xml:space="preserve"> </w:t>
      </w:r>
      <w:bookmarkStart w:id="2" w:name="_Hlk168993077"/>
      <w:r w:rsidR="004D461F">
        <w:rPr>
          <w:rFonts w:hint="cs"/>
          <w:rtl/>
        </w:rPr>
        <w:t>می شود.</w:t>
      </w:r>
      <w:r w:rsidR="008A0C2E">
        <w:rPr>
          <w:rFonts w:hint="cs"/>
          <w:rtl/>
        </w:rPr>
        <w:t xml:space="preserve"> به این دو دلیل از بسط تیلور استفاده نمی کنیم و به جای آن از الگوریتم </w:t>
      </w:r>
      <w:r w:rsidR="008A0C2E">
        <w:t>CORDIC</w:t>
      </w:r>
      <w:r w:rsidR="008A0C2E">
        <w:rPr>
          <w:rFonts w:hint="cs"/>
          <w:rtl/>
        </w:rPr>
        <w:t xml:space="preserve"> استفاده می کنیم که هم سرعت بالایی دارد و هم مصرف </w:t>
      </w:r>
      <w:bookmarkEnd w:id="2"/>
      <w:r w:rsidR="008A0C2E">
        <w:rPr>
          <w:rFonts w:hint="cs"/>
          <w:rtl/>
        </w:rPr>
        <w:t>منابع بسیار کم.</w:t>
      </w:r>
    </w:p>
    <w:p w14:paraId="44B80BAE" w14:textId="77777777" w:rsidR="0033219E" w:rsidRDefault="0033219E" w:rsidP="00AF3D8F">
      <w:pPr>
        <w:rPr>
          <w:rtl/>
        </w:rPr>
      </w:pPr>
    </w:p>
    <w:p w14:paraId="340841FF" w14:textId="77777777" w:rsidR="00D55FF9" w:rsidRDefault="00D55FF9" w:rsidP="00AF3D8F">
      <w:pPr>
        <w:rPr>
          <w:rtl/>
        </w:rPr>
      </w:pPr>
    </w:p>
    <w:p w14:paraId="7838FB81" w14:textId="77777777" w:rsidR="007A4B68" w:rsidRDefault="007A4B68" w:rsidP="00AF3D8F">
      <w:pPr>
        <w:rPr>
          <w:rtl/>
        </w:rPr>
      </w:pPr>
    </w:p>
    <w:p w14:paraId="79989E9D" w14:textId="77777777" w:rsidR="007A4B68" w:rsidRDefault="007A4B68" w:rsidP="00AF3D8F">
      <w:pPr>
        <w:rPr>
          <w:rtl/>
        </w:rPr>
      </w:pPr>
    </w:p>
    <w:p w14:paraId="677DD5E8" w14:textId="77777777" w:rsidR="007A4B68" w:rsidRDefault="007A4B68" w:rsidP="00AF3D8F">
      <w:pPr>
        <w:rPr>
          <w:rtl/>
        </w:rPr>
      </w:pPr>
    </w:p>
    <w:p w14:paraId="23D2EC6A" w14:textId="77777777" w:rsidR="007A4B68" w:rsidRDefault="007A4B68" w:rsidP="00AF3D8F">
      <w:pPr>
        <w:rPr>
          <w:rtl/>
        </w:rPr>
      </w:pPr>
    </w:p>
    <w:p w14:paraId="208CB695" w14:textId="77777777" w:rsidR="007A4B68" w:rsidRDefault="007A4B68" w:rsidP="00AF3D8F">
      <w:pPr>
        <w:rPr>
          <w:rtl/>
        </w:rPr>
      </w:pPr>
    </w:p>
    <w:p w14:paraId="6697E7C5" w14:textId="77777777" w:rsidR="007A4B68" w:rsidRDefault="007A4B68" w:rsidP="00AF3D8F">
      <w:pPr>
        <w:rPr>
          <w:rtl/>
        </w:rPr>
      </w:pPr>
    </w:p>
    <w:p w14:paraId="518C70E1" w14:textId="77777777" w:rsidR="007A4B68" w:rsidRDefault="007A4B68" w:rsidP="00AF3D8F">
      <w:pPr>
        <w:rPr>
          <w:rtl/>
        </w:rPr>
      </w:pPr>
    </w:p>
    <w:p w14:paraId="2DDA7629" w14:textId="77777777" w:rsidR="007A4B68" w:rsidRDefault="007A4B68" w:rsidP="00AF3D8F">
      <w:pPr>
        <w:rPr>
          <w:rtl/>
        </w:rPr>
      </w:pPr>
    </w:p>
    <w:p w14:paraId="11C1DF83" w14:textId="77777777" w:rsidR="007A4B68" w:rsidRDefault="007A4B68" w:rsidP="00AF3D8F">
      <w:pPr>
        <w:rPr>
          <w:rtl/>
        </w:rPr>
      </w:pPr>
    </w:p>
    <w:p w14:paraId="38EDB754" w14:textId="77777777" w:rsidR="007A4B68" w:rsidRDefault="007A4B68" w:rsidP="00AF3D8F">
      <w:pPr>
        <w:rPr>
          <w:rtl/>
        </w:rPr>
      </w:pPr>
    </w:p>
    <w:p w14:paraId="73A12BC8" w14:textId="77777777" w:rsidR="007A4B68" w:rsidRDefault="007A4B68" w:rsidP="00AF3D8F">
      <w:pPr>
        <w:rPr>
          <w:rtl/>
        </w:rPr>
      </w:pPr>
    </w:p>
    <w:p w14:paraId="35B5A6BD" w14:textId="77777777" w:rsidR="007A4B68" w:rsidRDefault="007A4B68" w:rsidP="00AF3D8F">
      <w:pPr>
        <w:rPr>
          <w:rtl/>
        </w:rPr>
      </w:pPr>
    </w:p>
    <w:p w14:paraId="4B3E1C44" w14:textId="798847C8" w:rsidR="00D55FF9" w:rsidRDefault="00D55FF9" w:rsidP="00AF3D8F">
      <w:pPr>
        <w:rPr>
          <w:rtl/>
        </w:rPr>
      </w:pPr>
      <w:r>
        <w:rPr>
          <w:rFonts w:hint="cs"/>
          <w:rtl/>
        </w:rPr>
        <w:lastRenderedPageBreak/>
        <w:t xml:space="preserve">استفاده از </w:t>
      </w:r>
      <w:r>
        <w:t>Type Conversion</w:t>
      </w:r>
    </w:p>
    <w:p w14:paraId="48E3027A" w14:textId="51CBC571" w:rsidR="006F2AC9" w:rsidRDefault="00D55FF9" w:rsidP="006F2AC9">
      <w:pPr>
        <w:ind w:firstLine="0"/>
        <w:rPr>
          <w:b/>
          <w:bCs/>
          <w:color w:val="FF0000"/>
          <w:rtl/>
        </w:rPr>
      </w:pPr>
      <w:r w:rsidRPr="00330096">
        <w:rPr>
          <w:rFonts w:hint="cs"/>
          <w:b/>
          <w:bCs/>
          <w:color w:val="FF0000"/>
          <w:highlight w:val="black"/>
          <w:rtl/>
        </w:rPr>
        <w:t xml:space="preserve">به این نکته توجه شود که وقتی یک سیگنال را تعریف میکنیم، دیگر به هیچ عنوان </w:t>
      </w:r>
      <w:r w:rsidRPr="00330096">
        <w:rPr>
          <w:b/>
          <w:bCs/>
          <w:color w:val="FF0000"/>
          <w:highlight w:val="black"/>
        </w:rPr>
        <w:t>Type</w:t>
      </w:r>
      <w:r w:rsidRPr="00330096">
        <w:rPr>
          <w:rFonts w:hint="cs"/>
          <w:b/>
          <w:bCs/>
          <w:color w:val="FF0000"/>
          <w:highlight w:val="black"/>
          <w:rtl/>
        </w:rPr>
        <w:t xml:space="preserve"> آن سیگنال تغییر نمی کند. استفاده از </w:t>
      </w:r>
      <w:r w:rsidRPr="00330096">
        <w:rPr>
          <w:b/>
          <w:bCs/>
          <w:color w:val="FF0000"/>
          <w:highlight w:val="black"/>
        </w:rPr>
        <w:t>Type Conversion</w:t>
      </w:r>
      <w:r w:rsidRPr="00330096">
        <w:rPr>
          <w:rFonts w:hint="cs"/>
          <w:b/>
          <w:bCs/>
          <w:color w:val="FF0000"/>
          <w:highlight w:val="black"/>
          <w:rtl/>
        </w:rPr>
        <w:t xml:space="preserve"> فقط در لحظه </w:t>
      </w:r>
      <w:r w:rsidRPr="00330096">
        <w:rPr>
          <w:b/>
          <w:bCs/>
          <w:color w:val="FF0000"/>
          <w:highlight w:val="black"/>
        </w:rPr>
        <w:t>Assignment</w:t>
      </w:r>
      <w:r w:rsidRPr="00330096">
        <w:rPr>
          <w:rFonts w:hint="cs"/>
          <w:b/>
          <w:bCs/>
          <w:color w:val="FF0000"/>
          <w:highlight w:val="black"/>
          <w:rtl/>
        </w:rPr>
        <w:t xml:space="preserve"> تفسیری که از آن سیگنال می شود را تغییر می دهد و هیچ تاثیری بر روی محتوای سیگنال ندارد</w:t>
      </w:r>
      <w:r w:rsidR="006F2AC9">
        <w:rPr>
          <w:rFonts w:hint="cs"/>
          <w:b/>
          <w:bCs/>
          <w:color w:val="FF0000"/>
          <w:rtl/>
        </w:rPr>
        <w:t>.</w:t>
      </w:r>
    </w:p>
    <w:p w14:paraId="5CF5EB82" w14:textId="31B4E394" w:rsidR="006F2AC9" w:rsidRDefault="006F2AC9" w:rsidP="006F2AC9">
      <w:pPr>
        <w:ind w:firstLine="0"/>
        <w:rPr>
          <w:b/>
          <w:bCs/>
          <w:color w:val="FF0000"/>
        </w:rPr>
      </w:pPr>
    </w:p>
    <w:p w14:paraId="18E0F95B" w14:textId="77EBE8D3" w:rsidR="00D573B6" w:rsidRDefault="00D573B6" w:rsidP="00D573B6">
      <w:pPr>
        <w:rPr>
          <w:rtl/>
        </w:rPr>
      </w:pPr>
      <w:r>
        <w:rPr>
          <w:rFonts w:hint="cs"/>
          <w:rtl/>
        </w:rPr>
        <w:t>فرض کنیم 3 سیگنال به شکل زیر تعریف کرده ایم.</w:t>
      </w:r>
    </w:p>
    <w:p w14:paraId="6F5C0CE5" w14:textId="77777777" w:rsidR="00D573B6" w:rsidRDefault="00D573B6" w:rsidP="00D573B6">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w:t>
      </w:r>
      <w:proofErr w:type="gramStart"/>
      <w:r>
        <w:rPr>
          <w:rFonts w:ascii="Courier New" w:eastAsia="Calibri" w:hAnsi="Courier New" w:cs="Courier New"/>
          <w:color w:val="000000"/>
          <w:sz w:val="20"/>
          <w:szCs w:val="20"/>
          <w:highlight w:val="white"/>
          <w:lang w:bidi="ar-SA"/>
        </w:rPr>
        <w:t xml:space="preserve">C </w:t>
      </w:r>
      <w:r>
        <w:rPr>
          <w:rFonts w:ascii="Courier New" w:eastAsia="Calibri" w:hAnsi="Courier New" w:cs="Courier New"/>
          <w:b/>
          <w:bCs/>
          <w:color w:val="000080"/>
          <w:sz w:val="20"/>
          <w:szCs w:val="20"/>
          <w:highlight w:val="white"/>
          <w:lang w:bidi="ar-SA"/>
        </w:rPr>
        <w:t>:</w:t>
      </w:r>
      <w:proofErr w:type="gram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9</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3967B064" w14:textId="77777777" w:rsidR="00D573B6" w:rsidRDefault="00D573B6" w:rsidP="00D573B6">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w:t>
      </w:r>
      <w:proofErr w:type="gramStart"/>
      <w:r>
        <w:rPr>
          <w:rFonts w:ascii="Courier New" w:eastAsia="Calibri" w:hAnsi="Courier New" w:cs="Courier New"/>
          <w:color w:val="000000"/>
          <w:sz w:val="20"/>
          <w:szCs w:val="20"/>
          <w:highlight w:val="white"/>
          <w:lang w:bidi="ar-SA"/>
        </w:rPr>
        <w:t xml:space="preserve">A </w:t>
      </w:r>
      <w:r>
        <w:rPr>
          <w:rFonts w:ascii="Courier New" w:eastAsia="Calibri" w:hAnsi="Courier New" w:cs="Courier New"/>
          <w:b/>
          <w:bCs/>
          <w:color w:val="000080"/>
          <w:sz w:val="20"/>
          <w:szCs w:val="20"/>
          <w:highlight w:val="white"/>
          <w:lang w:bidi="ar-SA"/>
        </w:rPr>
        <w:t>:</w:t>
      </w:r>
      <w:proofErr w:type="gram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5</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55099081" w14:textId="1B88CD24" w:rsidR="00D573B6" w:rsidRPr="00D573B6" w:rsidRDefault="00D573B6" w:rsidP="00D573B6">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w:t>
      </w:r>
      <w:proofErr w:type="gramStart"/>
      <w:r>
        <w:rPr>
          <w:rFonts w:ascii="Courier New" w:eastAsia="Calibri" w:hAnsi="Courier New" w:cs="Courier New"/>
          <w:color w:val="000000"/>
          <w:sz w:val="20"/>
          <w:szCs w:val="20"/>
          <w:highlight w:val="white"/>
          <w:lang w:bidi="ar-SA"/>
        </w:rPr>
        <w:t xml:space="preserve">B </w:t>
      </w:r>
      <w:r>
        <w:rPr>
          <w:rFonts w:ascii="Courier New" w:eastAsia="Calibri" w:hAnsi="Courier New" w:cs="Courier New"/>
          <w:b/>
          <w:bCs/>
          <w:color w:val="000080"/>
          <w:sz w:val="20"/>
          <w:szCs w:val="20"/>
          <w:highlight w:val="white"/>
          <w:lang w:bidi="ar-SA"/>
        </w:rPr>
        <w:t>:</w:t>
      </w:r>
      <w:proofErr w:type="gram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unsigned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3</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79F97F4E" w14:textId="3C0A845B" w:rsidR="00D573B6" w:rsidRDefault="00054F62" w:rsidP="00D573B6">
      <w:r>
        <w:rPr>
          <w:rFonts w:hint="cs"/>
          <w:rtl/>
        </w:rPr>
        <w:t xml:space="preserve">می خواهیم محاسبه زیر </w:t>
      </w:r>
      <w:r w:rsidR="00D573B6">
        <w:rPr>
          <w:rFonts w:hint="cs"/>
          <w:rtl/>
        </w:rPr>
        <w:t>را انجام دهیم</w:t>
      </w:r>
      <w:r>
        <w:rPr>
          <w:rFonts w:hint="cs"/>
          <w:rtl/>
        </w:rPr>
        <w:t>:</w:t>
      </w:r>
    </w:p>
    <w:p w14:paraId="4FAA41C8" w14:textId="7FF1ECA4" w:rsidR="00054F62" w:rsidRDefault="00054F62" w:rsidP="00054F62">
      <w:pPr>
        <w:jc w:val="center"/>
        <w:rPr>
          <w:rtl/>
        </w:rPr>
      </w:pPr>
      <w:r>
        <w:t>C &lt;= A * B;</w:t>
      </w:r>
    </w:p>
    <w:p w14:paraId="4202F73B" w14:textId="48E0D647" w:rsidR="00AD7380" w:rsidRDefault="00AD7380" w:rsidP="00AD7380">
      <w:pPr>
        <w:jc w:val="left"/>
        <w:rPr>
          <w:rtl/>
        </w:rPr>
      </w:pPr>
      <w:r>
        <w:rPr>
          <w:rFonts w:hint="cs"/>
          <w:rtl/>
        </w:rPr>
        <w:t xml:space="preserve">با توجه به اینکه تعداد بیت های سمت چپ با مجموع بیت های سمت راست برابر است لذا طبق قانون ارجاع جمع مشکلی در این زمینه وجود ندارد ولی چون </w:t>
      </w:r>
      <w:r>
        <w:t>Type</w:t>
      </w:r>
      <w:r>
        <w:rPr>
          <w:rFonts w:hint="cs"/>
          <w:rtl/>
        </w:rPr>
        <w:t xml:space="preserve"> سیگنال های سمت راست با سیگنال سمت چپ برابر نیست (</w:t>
      </w:r>
      <w:r>
        <w:t>Type</w:t>
      </w:r>
      <w:r>
        <w:rPr>
          <w:rFonts w:hint="cs"/>
          <w:rtl/>
        </w:rPr>
        <w:t xml:space="preserve"> سیگنال </w:t>
      </w:r>
      <w:r>
        <w:t>B</w:t>
      </w:r>
      <w:r>
        <w:rPr>
          <w:rFonts w:hint="cs"/>
          <w:rtl/>
        </w:rPr>
        <w:t xml:space="preserve"> از نوع </w:t>
      </w:r>
      <w:r>
        <w:t>unsigned</w:t>
      </w:r>
      <w:r>
        <w:rPr>
          <w:rFonts w:hint="cs"/>
          <w:rtl/>
        </w:rPr>
        <w:t xml:space="preserve"> می باشد) لذا </w:t>
      </w:r>
      <w:r w:rsidR="003D7CB5">
        <w:t>S</w:t>
      </w:r>
      <w:r>
        <w:t>ynthesizer</w:t>
      </w:r>
      <w:r>
        <w:rPr>
          <w:rFonts w:hint="cs"/>
          <w:rtl/>
        </w:rPr>
        <w:t xml:space="preserve"> از کد خطا می گیرد. برای حل این مشکل باید </w:t>
      </w:r>
      <w:r>
        <w:t>Type</w:t>
      </w:r>
      <w:r>
        <w:rPr>
          <w:rFonts w:hint="cs"/>
          <w:rtl/>
        </w:rPr>
        <w:t xml:space="preserve"> سیگنال </w:t>
      </w:r>
      <w:r>
        <w:t>B</w:t>
      </w:r>
      <w:r>
        <w:rPr>
          <w:rFonts w:hint="cs"/>
          <w:rtl/>
        </w:rPr>
        <w:t xml:space="preserve"> را به </w:t>
      </w:r>
      <w:r>
        <w:t>Unsigned</w:t>
      </w:r>
      <w:r>
        <w:rPr>
          <w:rFonts w:hint="cs"/>
          <w:rtl/>
        </w:rPr>
        <w:t xml:space="preserve"> تغییر دهیم.</w:t>
      </w:r>
    </w:p>
    <w:p w14:paraId="79E2740C" w14:textId="744C236F" w:rsidR="00E6780E" w:rsidRPr="00E6780E" w:rsidRDefault="00E6780E" w:rsidP="00E6780E">
      <w:pPr>
        <w:jc w:val="right"/>
        <w:rPr>
          <w:sz w:val="40"/>
          <w:szCs w:val="40"/>
        </w:rPr>
      </w:pPr>
      <w:r w:rsidRPr="00E6780E">
        <w:rPr>
          <w:rFonts w:ascii="Courier New" w:eastAsia="Calibri" w:hAnsi="Courier New" w:cs="Courier New"/>
          <w:color w:val="000000"/>
          <w:highlight w:val="white"/>
          <w:lang w:bidi="ar-SA"/>
        </w:rPr>
        <w:t xml:space="preserve">C </w:t>
      </w:r>
      <w:r w:rsidRPr="00E6780E">
        <w:rPr>
          <w:rFonts w:ascii="Courier New" w:eastAsia="Calibri" w:hAnsi="Courier New" w:cs="Courier New"/>
          <w:b/>
          <w:bCs/>
          <w:color w:val="000080"/>
          <w:highlight w:val="white"/>
          <w:lang w:bidi="ar-SA"/>
        </w:rPr>
        <w:t>&lt;=</w:t>
      </w:r>
      <w:r w:rsidRPr="00E6780E">
        <w:rPr>
          <w:rFonts w:ascii="Courier New" w:eastAsia="Calibri" w:hAnsi="Courier New" w:cs="Courier New"/>
          <w:color w:val="000000"/>
          <w:highlight w:val="white"/>
          <w:lang w:bidi="ar-SA"/>
        </w:rPr>
        <w:t xml:space="preserve"> A </w:t>
      </w:r>
      <w:r w:rsidRPr="00E6780E">
        <w:rPr>
          <w:rFonts w:ascii="Courier New" w:eastAsia="Calibri" w:hAnsi="Courier New" w:cs="Courier New"/>
          <w:b/>
          <w:bCs/>
          <w:color w:val="000080"/>
          <w:highlight w:val="white"/>
          <w:lang w:bidi="ar-SA"/>
        </w:rPr>
        <w:t>*</w:t>
      </w:r>
      <w:r w:rsidRPr="00E6780E">
        <w:rPr>
          <w:rFonts w:ascii="Courier New" w:eastAsia="Calibri" w:hAnsi="Courier New" w:cs="Courier New"/>
          <w:color w:val="000000"/>
          <w:highlight w:val="white"/>
          <w:lang w:bidi="ar-SA"/>
        </w:rPr>
        <w:t xml:space="preserve"> </w:t>
      </w:r>
      <w:r w:rsidRPr="00E6780E">
        <w:rPr>
          <w:rFonts w:ascii="Courier New" w:eastAsia="Calibri" w:hAnsi="Courier New" w:cs="Courier New"/>
          <w:color w:val="8000FF"/>
          <w:highlight w:val="white"/>
          <w:lang w:bidi="ar-SA"/>
        </w:rPr>
        <w:t>signed</w:t>
      </w:r>
      <w:r w:rsidRPr="00E6780E">
        <w:rPr>
          <w:rFonts w:ascii="Courier New" w:eastAsia="Calibri" w:hAnsi="Courier New" w:cs="Courier New"/>
          <w:b/>
          <w:bCs/>
          <w:color w:val="000080"/>
          <w:highlight w:val="white"/>
          <w:lang w:bidi="ar-SA"/>
        </w:rPr>
        <w:t>(</w:t>
      </w:r>
      <w:r w:rsidRPr="00E6780E">
        <w:rPr>
          <w:rFonts w:ascii="Courier New" w:eastAsia="Calibri" w:hAnsi="Courier New" w:cs="Courier New"/>
          <w:color w:val="000000"/>
          <w:highlight w:val="white"/>
          <w:lang w:bidi="ar-SA"/>
        </w:rPr>
        <w:t>B</w:t>
      </w:r>
      <w:r w:rsidRPr="00E6780E">
        <w:rPr>
          <w:rFonts w:ascii="Courier New" w:eastAsia="Calibri" w:hAnsi="Courier New" w:cs="Courier New"/>
          <w:b/>
          <w:bCs/>
          <w:color w:val="000080"/>
          <w:highlight w:val="white"/>
          <w:lang w:bidi="ar-SA"/>
        </w:rPr>
        <w:t>);</w:t>
      </w:r>
    </w:p>
    <w:p w14:paraId="25E5D2A7" w14:textId="77777777" w:rsidR="00E6780E" w:rsidRDefault="003D7CB5" w:rsidP="00AD7380">
      <w:pPr>
        <w:jc w:val="left"/>
        <w:rPr>
          <w:rtl/>
        </w:rPr>
      </w:pPr>
      <w:r>
        <w:rPr>
          <w:rFonts w:hint="cs"/>
          <w:rtl/>
        </w:rPr>
        <w:t xml:space="preserve">اگر </w:t>
      </w:r>
      <w:r w:rsidR="00E6780E">
        <w:t>A=-10</w:t>
      </w:r>
      <w:r w:rsidR="00E6780E">
        <w:rPr>
          <w:rFonts w:hint="cs"/>
          <w:rtl/>
        </w:rPr>
        <w:t xml:space="preserve"> و </w:t>
      </w:r>
      <w:r w:rsidR="00E6780E">
        <w:t>B=9</w:t>
      </w:r>
      <w:r w:rsidR="00E6780E">
        <w:rPr>
          <w:rFonts w:hint="cs"/>
          <w:rtl/>
        </w:rPr>
        <w:t xml:space="preserve"> </w:t>
      </w:r>
      <w:r>
        <w:rPr>
          <w:rFonts w:hint="cs"/>
          <w:rtl/>
        </w:rPr>
        <w:t>باشد</w:t>
      </w:r>
      <w:r w:rsidR="00E6780E">
        <w:rPr>
          <w:rFonts w:hint="cs"/>
          <w:rtl/>
        </w:rPr>
        <w:t xml:space="preserve">، انتظار ما این است که نتیجه این حاصلضرب برابر با </w:t>
      </w:r>
      <w:r w:rsidR="00E6780E">
        <w:t>-90</w:t>
      </w:r>
      <w:r w:rsidR="00E6780E">
        <w:rPr>
          <w:rFonts w:hint="cs"/>
          <w:rtl/>
        </w:rPr>
        <w:t xml:space="preserve"> شود، اما نتیجه برابر با 70 می شود. علت این است که وقتی از </w:t>
      </w:r>
      <w:r w:rsidR="00E6780E">
        <w:t>signed(B)</w:t>
      </w:r>
      <w:r w:rsidR="00E6780E">
        <w:rPr>
          <w:rFonts w:hint="cs"/>
          <w:rtl/>
        </w:rPr>
        <w:t xml:space="preserve"> استفاده می کنیم تفسیری که </w:t>
      </w:r>
      <w:r w:rsidR="00E6780E">
        <w:t>Synthesizer</w:t>
      </w:r>
      <w:r w:rsidR="00E6780E">
        <w:rPr>
          <w:rFonts w:hint="cs"/>
          <w:rtl/>
        </w:rPr>
        <w:t xml:space="preserve"> از این عدد دارد عوض می شود:</w:t>
      </w:r>
    </w:p>
    <w:p w14:paraId="30A4A5A9" w14:textId="2CE8D252" w:rsidR="00E6780E" w:rsidRDefault="00E6780E" w:rsidP="00E6780E">
      <w:pPr>
        <w:jc w:val="right"/>
      </w:pPr>
      <w:r>
        <w:object w:dxaOrig="6360" w:dyaOrig="1380" w14:anchorId="3B14ED85">
          <v:shape id="_x0000_i1027" type="#_x0000_t75" style="width:318pt;height:69pt" o:ole="">
            <v:imagedata r:id="rId105" o:title=""/>
          </v:shape>
          <o:OLEObject Type="Embed" ProgID="Visio.Drawing.15" ShapeID="_x0000_i1027" DrawAspect="Content" ObjectID="_1781245341" r:id="rId106"/>
        </w:object>
      </w:r>
    </w:p>
    <w:p w14:paraId="7C233C31" w14:textId="2327426A" w:rsidR="00E6780E" w:rsidRDefault="00E6780E" w:rsidP="00AD7380">
      <w:pPr>
        <w:jc w:val="left"/>
      </w:pPr>
    </w:p>
    <w:p w14:paraId="0BA06A46" w14:textId="05C5A549" w:rsidR="0049615A" w:rsidRDefault="0049615A" w:rsidP="00AD7380">
      <w:pPr>
        <w:jc w:val="left"/>
        <w:rPr>
          <w:rtl/>
        </w:rPr>
      </w:pPr>
      <w:r>
        <w:rPr>
          <w:rFonts w:hint="cs"/>
          <w:rtl/>
        </w:rPr>
        <w:t>لذا برای حل این مشکل باید به روش زیر عمل کنیم:</w:t>
      </w:r>
    </w:p>
    <w:p w14:paraId="00546AD5" w14:textId="2A421F49" w:rsidR="0049615A" w:rsidRPr="005B3BC4" w:rsidRDefault="005B3BC4" w:rsidP="005B3BC4">
      <w:pPr>
        <w:jc w:val="right"/>
        <w:rPr>
          <w:sz w:val="40"/>
          <w:szCs w:val="40"/>
          <w:rtl/>
        </w:rPr>
      </w:pPr>
      <w:r w:rsidRPr="005B3BC4">
        <w:rPr>
          <w:rFonts w:ascii="Courier New" w:eastAsia="Calibri" w:hAnsi="Courier New" w:cs="Courier New"/>
          <w:color w:val="000000"/>
          <w:highlight w:val="white"/>
          <w:lang w:bidi="ar-SA"/>
        </w:rPr>
        <w:t xml:space="preserve">C </w:t>
      </w:r>
      <w:r w:rsidRPr="005B3BC4">
        <w:rPr>
          <w:rFonts w:ascii="Courier New" w:eastAsia="Calibri" w:hAnsi="Courier New" w:cs="Courier New"/>
          <w:b/>
          <w:bCs/>
          <w:color w:val="000080"/>
          <w:highlight w:val="white"/>
          <w:lang w:bidi="ar-SA"/>
        </w:rPr>
        <w:t>&lt;=</w:t>
      </w:r>
      <w:r w:rsidRPr="005B3BC4">
        <w:rPr>
          <w:rFonts w:ascii="Courier New" w:eastAsia="Calibri" w:hAnsi="Courier New" w:cs="Courier New"/>
          <w:color w:val="000000"/>
          <w:highlight w:val="white"/>
          <w:lang w:bidi="ar-SA"/>
        </w:rPr>
        <w:t xml:space="preserve"> A </w:t>
      </w:r>
      <w:r w:rsidRPr="005B3BC4">
        <w:rPr>
          <w:rFonts w:ascii="Courier New" w:eastAsia="Calibri" w:hAnsi="Courier New" w:cs="Courier New"/>
          <w:b/>
          <w:bCs/>
          <w:color w:val="000080"/>
          <w:highlight w:val="white"/>
          <w:lang w:bidi="ar-SA"/>
        </w:rPr>
        <w:t>*</w:t>
      </w:r>
      <w:r w:rsidRPr="005B3BC4">
        <w:rPr>
          <w:rFonts w:ascii="Courier New" w:eastAsia="Calibri" w:hAnsi="Courier New" w:cs="Courier New"/>
          <w:color w:val="000000"/>
          <w:highlight w:val="white"/>
          <w:lang w:bidi="ar-SA"/>
        </w:rPr>
        <w:t xml:space="preserve"> </w:t>
      </w:r>
      <w:proofErr w:type="gramStart"/>
      <w:r w:rsidRPr="005B3BC4">
        <w:rPr>
          <w:rFonts w:ascii="Courier New" w:eastAsia="Calibri" w:hAnsi="Courier New" w:cs="Courier New"/>
          <w:color w:val="8000FF"/>
          <w:highlight w:val="white"/>
          <w:lang w:bidi="ar-SA"/>
        </w:rPr>
        <w:t>signed</w:t>
      </w:r>
      <w:r w:rsidRPr="005B3BC4">
        <w:rPr>
          <w:rFonts w:ascii="Courier New" w:eastAsia="Calibri" w:hAnsi="Courier New" w:cs="Courier New"/>
          <w:b/>
          <w:bCs/>
          <w:color w:val="000080"/>
          <w:highlight w:val="white"/>
          <w:lang w:bidi="ar-SA"/>
        </w:rPr>
        <w:t>(</w:t>
      </w:r>
      <w:proofErr w:type="gramEnd"/>
      <w:r w:rsidRPr="005B3BC4">
        <w:rPr>
          <w:rFonts w:ascii="Courier New" w:eastAsia="Calibri" w:hAnsi="Courier New" w:cs="Courier New"/>
          <w:color w:val="000000"/>
          <w:highlight w:val="white"/>
          <w:lang w:bidi="ar-SA"/>
        </w:rPr>
        <w:t>'</w:t>
      </w:r>
      <w:r w:rsidRPr="005B3BC4">
        <w:rPr>
          <w:rFonts w:ascii="Courier New" w:eastAsia="Calibri" w:hAnsi="Courier New" w:cs="Courier New"/>
          <w:color w:val="FF8000"/>
          <w:highlight w:val="white"/>
          <w:lang w:bidi="ar-SA"/>
        </w:rPr>
        <w:t>0</w:t>
      </w:r>
      <w:r w:rsidRPr="005B3BC4">
        <w:rPr>
          <w:rFonts w:ascii="Courier New" w:eastAsia="Calibri" w:hAnsi="Courier New" w:cs="Courier New"/>
          <w:color w:val="000000"/>
          <w:highlight w:val="white"/>
          <w:lang w:bidi="ar-SA"/>
        </w:rPr>
        <w:t xml:space="preserve">' </w:t>
      </w:r>
      <w:r w:rsidRPr="005B3BC4">
        <w:rPr>
          <w:rFonts w:ascii="Courier New" w:eastAsia="Calibri" w:hAnsi="Courier New" w:cs="Courier New"/>
          <w:b/>
          <w:bCs/>
          <w:color w:val="000080"/>
          <w:highlight w:val="white"/>
          <w:lang w:bidi="ar-SA"/>
        </w:rPr>
        <w:t>&amp;</w:t>
      </w:r>
      <w:r w:rsidRPr="005B3BC4">
        <w:rPr>
          <w:rFonts w:ascii="Courier New" w:eastAsia="Calibri" w:hAnsi="Courier New" w:cs="Courier New"/>
          <w:color w:val="000000"/>
          <w:highlight w:val="white"/>
          <w:lang w:bidi="ar-SA"/>
        </w:rPr>
        <w:t xml:space="preserve"> B</w:t>
      </w:r>
      <w:r w:rsidRPr="005B3BC4">
        <w:rPr>
          <w:rFonts w:ascii="Courier New" w:eastAsia="Calibri" w:hAnsi="Courier New" w:cs="Courier New"/>
          <w:b/>
          <w:bCs/>
          <w:color w:val="000080"/>
          <w:highlight w:val="white"/>
          <w:lang w:bidi="ar-SA"/>
        </w:rPr>
        <w:t>);</w:t>
      </w:r>
    </w:p>
    <w:p w14:paraId="4DA23FF7" w14:textId="37741A57" w:rsidR="003D7CB5" w:rsidRDefault="00E6780E" w:rsidP="00AD7380">
      <w:pPr>
        <w:jc w:val="left"/>
      </w:pPr>
      <w:r>
        <w:rPr>
          <w:rFonts w:hint="cs"/>
          <w:rtl/>
        </w:rPr>
        <w:t xml:space="preserve">  </w:t>
      </w:r>
    </w:p>
    <w:p w14:paraId="37C639EC" w14:textId="5307F108" w:rsidR="00067D1C" w:rsidRDefault="006F120B" w:rsidP="00067D1C">
      <w:pPr>
        <w:jc w:val="right"/>
        <w:rPr>
          <w:rtl/>
        </w:rPr>
      </w:pPr>
      <w:r>
        <w:object w:dxaOrig="7201" w:dyaOrig="1380" w14:anchorId="08F25087">
          <v:shape id="_x0000_i1028" type="#_x0000_t75" style="width:360.05pt;height:69pt" o:ole="">
            <v:imagedata r:id="rId107" o:title=""/>
          </v:shape>
          <o:OLEObject Type="Embed" ProgID="Visio.Drawing.15" ShapeID="_x0000_i1028" DrawAspect="Content" ObjectID="_1781245342" r:id="rId108"/>
        </w:object>
      </w:r>
    </w:p>
    <w:p w14:paraId="7E059C62" w14:textId="77777777" w:rsidR="00B55E37" w:rsidRDefault="00B55E37" w:rsidP="00AD7380">
      <w:pPr>
        <w:jc w:val="left"/>
        <w:rPr>
          <w:rtl/>
        </w:rPr>
      </w:pPr>
    </w:p>
    <w:p w14:paraId="336CBE29" w14:textId="7DAD5793" w:rsidR="003D7CB5" w:rsidRDefault="00B55E37" w:rsidP="00AD7380">
      <w:pPr>
        <w:jc w:val="left"/>
        <w:rPr>
          <w:rtl/>
        </w:rPr>
      </w:pPr>
      <w:r>
        <w:rPr>
          <w:rFonts w:hint="cs"/>
          <w:rtl/>
        </w:rPr>
        <w:t xml:space="preserve">بعد از این کار چون تعداد مجموع بیت های سمت راست عملگر </w:t>
      </w:r>
      <w:r>
        <w:t>*</w:t>
      </w:r>
      <w:r>
        <w:rPr>
          <w:rFonts w:hint="cs"/>
          <w:rtl/>
        </w:rPr>
        <w:t xml:space="preserve"> از تعداد بیت های سمت چپ آن بیشتر است باید تعداد بیت های سیگنال </w:t>
      </w:r>
      <w:r>
        <w:t>C</w:t>
      </w:r>
      <w:r>
        <w:rPr>
          <w:rFonts w:hint="cs"/>
          <w:rtl/>
        </w:rPr>
        <w:t xml:space="preserve"> را یک واحد افزایش دهیم.</w:t>
      </w:r>
    </w:p>
    <w:p w14:paraId="71046504" w14:textId="116B51F3" w:rsidR="000E1C40" w:rsidRDefault="000E1C40" w:rsidP="000E1C40">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w:t>
      </w:r>
      <w:proofErr w:type="gramStart"/>
      <w:r>
        <w:rPr>
          <w:rFonts w:ascii="Courier New" w:eastAsia="Calibri" w:hAnsi="Courier New" w:cs="Courier New"/>
          <w:color w:val="000000"/>
          <w:sz w:val="20"/>
          <w:szCs w:val="20"/>
          <w:highlight w:val="white"/>
          <w:lang w:bidi="ar-SA"/>
        </w:rPr>
        <w:t xml:space="preserve">C </w:t>
      </w:r>
      <w:r>
        <w:rPr>
          <w:rFonts w:ascii="Courier New" w:eastAsia="Calibri" w:hAnsi="Courier New" w:cs="Courier New"/>
          <w:b/>
          <w:bCs/>
          <w:color w:val="000080"/>
          <w:sz w:val="20"/>
          <w:szCs w:val="20"/>
          <w:highlight w:val="white"/>
          <w:lang w:bidi="ar-SA"/>
        </w:rPr>
        <w:t>:</w:t>
      </w:r>
      <w:proofErr w:type="gram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hint="cs"/>
          <w:color w:val="FF8000"/>
          <w:sz w:val="20"/>
          <w:szCs w:val="20"/>
          <w:highlight w:val="white"/>
          <w:rtl/>
          <w:lang w:bidi="ar-SA"/>
        </w:rPr>
        <w:t>10</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50A43C6B" w14:textId="77777777" w:rsidR="000E1C40" w:rsidRDefault="000E1C40" w:rsidP="000E1C40">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w:t>
      </w:r>
      <w:proofErr w:type="gramStart"/>
      <w:r>
        <w:rPr>
          <w:rFonts w:ascii="Courier New" w:eastAsia="Calibri" w:hAnsi="Courier New" w:cs="Courier New"/>
          <w:color w:val="000000"/>
          <w:sz w:val="20"/>
          <w:szCs w:val="20"/>
          <w:highlight w:val="white"/>
          <w:lang w:bidi="ar-SA"/>
        </w:rPr>
        <w:t xml:space="preserve">A </w:t>
      </w:r>
      <w:r>
        <w:rPr>
          <w:rFonts w:ascii="Courier New" w:eastAsia="Calibri" w:hAnsi="Courier New" w:cs="Courier New"/>
          <w:b/>
          <w:bCs/>
          <w:color w:val="000080"/>
          <w:sz w:val="20"/>
          <w:szCs w:val="20"/>
          <w:highlight w:val="white"/>
          <w:lang w:bidi="ar-SA"/>
        </w:rPr>
        <w:t>:</w:t>
      </w:r>
      <w:proofErr w:type="gram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5</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730DBC79" w14:textId="14CA763B" w:rsidR="000E1C40" w:rsidRPr="007A4B68" w:rsidRDefault="000E1C40" w:rsidP="007A4B68">
      <w:pPr>
        <w:autoSpaceDE w:val="0"/>
        <w:autoSpaceDN w:val="0"/>
        <w:bidi w:val="0"/>
        <w:adjustRightInd w:val="0"/>
        <w:ind w:firstLine="0"/>
        <w:jc w:val="left"/>
        <w:rPr>
          <w:rFonts w:ascii="Courier New" w:eastAsia="Calibri" w:hAnsi="Courier New" w:cs="Courier New"/>
          <w:color w:val="000000"/>
          <w:sz w:val="20"/>
          <w:szCs w:val="20"/>
          <w:highlight w:val="white"/>
          <w:rtl/>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w:t>
      </w:r>
      <w:proofErr w:type="gramStart"/>
      <w:r>
        <w:rPr>
          <w:rFonts w:ascii="Courier New" w:eastAsia="Calibri" w:hAnsi="Courier New" w:cs="Courier New"/>
          <w:color w:val="000000"/>
          <w:sz w:val="20"/>
          <w:szCs w:val="20"/>
          <w:highlight w:val="white"/>
          <w:lang w:bidi="ar-SA"/>
        </w:rPr>
        <w:t xml:space="preserve">B </w:t>
      </w:r>
      <w:r>
        <w:rPr>
          <w:rFonts w:ascii="Courier New" w:eastAsia="Calibri" w:hAnsi="Courier New" w:cs="Courier New"/>
          <w:b/>
          <w:bCs/>
          <w:color w:val="000080"/>
          <w:sz w:val="20"/>
          <w:szCs w:val="20"/>
          <w:highlight w:val="white"/>
          <w:lang w:bidi="ar-SA"/>
        </w:rPr>
        <w:t>:</w:t>
      </w:r>
      <w:proofErr w:type="gram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unsigned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3</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57B78BDC" w14:textId="751C6305" w:rsidR="00FD54AA" w:rsidRPr="007A4B68" w:rsidRDefault="00FD54AA" w:rsidP="00AD7380">
      <w:pPr>
        <w:jc w:val="left"/>
        <w:rPr>
          <w:b/>
          <w:bCs/>
          <w:sz w:val="36"/>
          <w:szCs w:val="36"/>
        </w:rPr>
      </w:pPr>
      <w:r w:rsidRPr="007A4B68">
        <w:rPr>
          <w:rFonts w:hint="cs"/>
          <w:b/>
          <w:bCs/>
          <w:sz w:val="36"/>
          <w:szCs w:val="36"/>
          <w:rtl/>
        </w:rPr>
        <w:lastRenderedPageBreak/>
        <w:t xml:space="preserve">تابع </w:t>
      </w:r>
      <w:r w:rsidRPr="007A4B68">
        <w:rPr>
          <w:b/>
          <w:bCs/>
          <w:sz w:val="36"/>
          <w:szCs w:val="36"/>
        </w:rPr>
        <w:t>abs</w:t>
      </w:r>
    </w:p>
    <w:p w14:paraId="3AA2FDF7" w14:textId="53A0D2C0" w:rsidR="00FD54AA" w:rsidRDefault="00FD54AA" w:rsidP="00AD7380">
      <w:pPr>
        <w:jc w:val="left"/>
        <w:rPr>
          <w:rtl/>
        </w:rPr>
      </w:pPr>
      <w:r>
        <w:rPr>
          <w:rFonts w:hint="cs"/>
          <w:rtl/>
        </w:rPr>
        <w:t xml:space="preserve">اگر از کتابخانه </w:t>
      </w:r>
      <w:r w:rsidRPr="00FD54AA">
        <w:t>NUMERIC_STD</w:t>
      </w:r>
      <w:r>
        <w:rPr>
          <w:rFonts w:hint="cs"/>
          <w:rtl/>
        </w:rPr>
        <w:t xml:space="preserve"> در کد خود استفاده کنیم (که این کار را همیشه می کنیم)، می توانیم از یک تابع با نام </w:t>
      </w:r>
      <w:r>
        <w:t>abs( )</w:t>
      </w:r>
      <w:r>
        <w:rPr>
          <w:rFonts w:hint="cs"/>
          <w:rtl/>
        </w:rPr>
        <w:t xml:space="preserve"> که در این کتابخانه تعریف شده است، استفاده کنیم.</w:t>
      </w:r>
    </w:p>
    <w:p w14:paraId="3C69D227" w14:textId="4D2CB550" w:rsidR="00FD54AA" w:rsidRDefault="00B415C9" w:rsidP="00AD7380">
      <w:pPr>
        <w:jc w:val="left"/>
        <w:rPr>
          <w:rtl/>
        </w:rPr>
      </w:pPr>
      <w:r>
        <w:rPr>
          <w:rFonts w:hint="cs"/>
          <w:rtl/>
        </w:rPr>
        <w:t>اما در استفاده از این تابع باید به چند نکته توجه کرد:</w:t>
      </w:r>
    </w:p>
    <w:p w14:paraId="493B3900" w14:textId="615F0D0C" w:rsidR="00B415C9" w:rsidRDefault="00B415C9" w:rsidP="00B415C9">
      <w:pPr>
        <w:pStyle w:val="ListParagraph"/>
        <w:numPr>
          <w:ilvl w:val="0"/>
          <w:numId w:val="81"/>
        </w:numPr>
        <w:jc w:val="left"/>
      </w:pPr>
      <w:r>
        <w:rPr>
          <w:rFonts w:hint="cs"/>
          <w:rtl/>
        </w:rPr>
        <w:t xml:space="preserve">آرگومان ورودی این تابع باید از نوع </w:t>
      </w:r>
      <w:r>
        <w:t>signed</w:t>
      </w:r>
      <w:r>
        <w:rPr>
          <w:rFonts w:hint="cs"/>
          <w:rtl/>
        </w:rPr>
        <w:t xml:space="preserve"> باشد</w:t>
      </w:r>
    </w:p>
    <w:p w14:paraId="2AFD9205" w14:textId="05FD0070" w:rsidR="00B415C9" w:rsidRDefault="00B415C9" w:rsidP="00112B1C">
      <w:pPr>
        <w:pStyle w:val="ListParagraph"/>
        <w:numPr>
          <w:ilvl w:val="0"/>
          <w:numId w:val="81"/>
        </w:numPr>
        <w:jc w:val="left"/>
      </w:pPr>
      <w:r>
        <w:rPr>
          <w:rFonts w:hint="cs"/>
          <w:rtl/>
        </w:rPr>
        <w:t xml:space="preserve">خروجی این تابع نیز مقداری از نوع </w:t>
      </w:r>
      <w:r>
        <w:t>signed</w:t>
      </w:r>
      <w:r>
        <w:rPr>
          <w:rFonts w:hint="cs"/>
          <w:rtl/>
        </w:rPr>
        <w:t xml:space="preserve"> می باشد و نه </w:t>
      </w:r>
      <w:r>
        <w:t>unsigned</w:t>
      </w:r>
    </w:p>
    <w:p w14:paraId="5151EEE1" w14:textId="77777777" w:rsidR="00112B1C" w:rsidRDefault="00112B1C" w:rsidP="00112B1C">
      <w:pPr>
        <w:pStyle w:val="ListParagraph"/>
        <w:ind w:left="757" w:firstLine="0"/>
        <w:jc w:val="center"/>
      </w:pPr>
    </w:p>
    <w:p w14:paraId="3171EF0E" w14:textId="560678B7" w:rsidR="003628D9" w:rsidRDefault="00112B1C" w:rsidP="00112B1C">
      <w:pPr>
        <w:pStyle w:val="ListParagraph"/>
        <w:ind w:left="757" w:firstLine="0"/>
        <w:jc w:val="center"/>
        <w:rPr>
          <w:rtl/>
        </w:rPr>
      </w:pPr>
      <w:r w:rsidRPr="00112B1C">
        <w:rPr>
          <w:noProof/>
          <w:rtl/>
        </w:rPr>
        <w:drawing>
          <wp:inline distT="0" distB="0" distL="0" distR="0" wp14:anchorId="4280C55E" wp14:editId="711A0763">
            <wp:extent cx="1155700" cy="572129"/>
            <wp:effectExtent l="0" t="0" r="6350" b="0"/>
            <wp:docPr id="91423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34768" name=""/>
                    <pic:cNvPicPr/>
                  </pic:nvPicPr>
                  <pic:blipFill>
                    <a:blip r:embed="rId109"/>
                    <a:stretch>
                      <a:fillRect/>
                    </a:stretch>
                  </pic:blipFill>
                  <pic:spPr>
                    <a:xfrm>
                      <a:off x="0" y="0"/>
                      <a:ext cx="1164776" cy="576622"/>
                    </a:xfrm>
                    <a:prstGeom prst="rect">
                      <a:avLst/>
                    </a:prstGeom>
                  </pic:spPr>
                </pic:pic>
              </a:graphicData>
            </a:graphic>
          </wp:inline>
        </w:drawing>
      </w:r>
    </w:p>
    <w:p w14:paraId="3164C1CE" w14:textId="59920002" w:rsidR="00B415C9" w:rsidRDefault="00112B1C" w:rsidP="00AD7380">
      <w:pPr>
        <w:jc w:val="left"/>
        <w:rPr>
          <w:rtl/>
        </w:rPr>
      </w:pPr>
      <w:r>
        <w:rPr>
          <w:rFonts w:hint="cs"/>
          <w:rtl/>
        </w:rPr>
        <w:t xml:space="preserve">پس باید توجه داشت که اگر بخواهیم مقدار خروجی این تابع را به یک سیگنال از نوع </w:t>
      </w:r>
      <w:r>
        <w:t>unsigned</w:t>
      </w:r>
      <w:r>
        <w:rPr>
          <w:rFonts w:hint="cs"/>
          <w:rtl/>
        </w:rPr>
        <w:t xml:space="preserve">، </w:t>
      </w:r>
      <w:r>
        <w:t>Assign</w:t>
      </w:r>
      <w:r>
        <w:rPr>
          <w:rFonts w:hint="cs"/>
          <w:rtl/>
        </w:rPr>
        <w:t xml:space="preserve"> کنیم باید </w:t>
      </w:r>
      <w:r>
        <w:t>Type Conversion</w:t>
      </w:r>
      <w:r>
        <w:rPr>
          <w:rFonts w:hint="cs"/>
          <w:rtl/>
        </w:rPr>
        <w:t xml:space="preserve"> نیز انجام دهیم:</w:t>
      </w:r>
    </w:p>
    <w:p w14:paraId="00A5350D" w14:textId="299908D8" w:rsidR="00112B1C" w:rsidRDefault="007A4B68" w:rsidP="007A4B68">
      <w:pPr>
        <w:jc w:val="center"/>
        <w:rPr>
          <w:rtl/>
        </w:rPr>
      </w:pPr>
      <w:r w:rsidRPr="007A4B68">
        <w:rPr>
          <w:noProof/>
          <w:rtl/>
        </w:rPr>
        <w:drawing>
          <wp:inline distT="0" distB="0" distL="0" distR="0" wp14:anchorId="4F7720D3" wp14:editId="6806A4D0">
            <wp:extent cx="1720850" cy="665612"/>
            <wp:effectExtent l="0" t="0" r="0" b="1270"/>
            <wp:docPr id="12214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87114" name=""/>
                    <pic:cNvPicPr/>
                  </pic:nvPicPr>
                  <pic:blipFill>
                    <a:blip r:embed="rId110"/>
                    <a:stretch>
                      <a:fillRect/>
                    </a:stretch>
                  </pic:blipFill>
                  <pic:spPr>
                    <a:xfrm>
                      <a:off x="0" y="0"/>
                      <a:ext cx="1729239" cy="668857"/>
                    </a:xfrm>
                    <a:prstGeom prst="rect">
                      <a:avLst/>
                    </a:prstGeom>
                  </pic:spPr>
                </pic:pic>
              </a:graphicData>
            </a:graphic>
          </wp:inline>
        </w:drawing>
      </w:r>
    </w:p>
    <w:p w14:paraId="148C4195" w14:textId="5820332D" w:rsidR="009228A0" w:rsidRDefault="003A0B7B" w:rsidP="009228A0">
      <w:r>
        <w:rPr>
          <w:rFonts w:hint="cs"/>
          <w:rtl/>
        </w:rPr>
        <w:t xml:space="preserve">تابع </w:t>
      </w:r>
      <w:r>
        <w:t>abs( )</w:t>
      </w:r>
      <w:r>
        <w:rPr>
          <w:rFonts w:hint="cs"/>
          <w:rtl/>
        </w:rPr>
        <w:t xml:space="preserve"> دقیقا برعکس آنچه در مورد </w:t>
      </w:r>
      <w:r>
        <w:t>Type Conversion</w:t>
      </w:r>
      <w:r>
        <w:rPr>
          <w:rFonts w:hint="cs"/>
          <w:rtl/>
        </w:rPr>
        <w:t xml:space="preserve"> گفتیم، محتوای سیگنال را تغییر می ده</w:t>
      </w:r>
      <w:r w:rsidR="009228A0">
        <w:rPr>
          <w:rFonts w:hint="cs"/>
          <w:rtl/>
        </w:rPr>
        <w:t xml:space="preserve">د، به عنوان مثال اگر </w:t>
      </w:r>
      <w:r w:rsidR="009228A0">
        <w:t>:</w:t>
      </w:r>
    </w:p>
    <w:p w14:paraId="0AAF457A"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w:t>
      </w:r>
      <w:proofErr w:type="gramStart"/>
      <w:r>
        <w:rPr>
          <w:rFonts w:ascii="Courier New" w:eastAsia="Calibri" w:hAnsi="Courier New" w:cs="Courier New"/>
          <w:color w:val="000000"/>
          <w:sz w:val="20"/>
          <w:szCs w:val="20"/>
          <w:highlight w:val="white"/>
          <w:lang w:bidi="ar-SA"/>
        </w:rPr>
        <w:t xml:space="preserve">C </w:t>
      </w:r>
      <w:r>
        <w:rPr>
          <w:rFonts w:ascii="Courier New" w:eastAsia="Calibri" w:hAnsi="Courier New" w:cs="Courier New"/>
          <w:b/>
          <w:bCs/>
          <w:color w:val="000080"/>
          <w:sz w:val="20"/>
          <w:szCs w:val="20"/>
          <w:highlight w:val="white"/>
          <w:lang w:bidi="ar-SA"/>
        </w:rPr>
        <w:t>:</w:t>
      </w:r>
      <w:proofErr w:type="gram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unsigned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7</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010907B5"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w:t>
      </w:r>
      <w:proofErr w:type="gramStart"/>
      <w:r>
        <w:rPr>
          <w:rFonts w:ascii="Courier New" w:eastAsia="Calibri" w:hAnsi="Courier New" w:cs="Courier New"/>
          <w:color w:val="000000"/>
          <w:sz w:val="20"/>
          <w:szCs w:val="20"/>
          <w:highlight w:val="white"/>
          <w:lang w:bidi="ar-SA"/>
        </w:rPr>
        <w:t xml:space="preserve">A </w:t>
      </w:r>
      <w:r>
        <w:rPr>
          <w:rFonts w:ascii="Courier New" w:eastAsia="Calibri" w:hAnsi="Courier New" w:cs="Courier New"/>
          <w:b/>
          <w:bCs/>
          <w:color w:val="000080"/>
          <w:sz w:val="20"/>
          <w:szCs w:val="20"/>
          <w:highlight w:val="white"/>
          <w:lang w:bidi="ar-SA"/>
        </w:rPr>
        <w:t>:</w:t>
      </w:r>
      <w:proofErr w:type="gram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7</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52794893"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w:t>
      </w:r>
      <w:proofErr w:type="gramStart"/>
      <w:r>
        <w:rPr>
          <w:rFonts w:ascii="Courier New" w:eastAsia="Calibri" w:hAnsi="Courier New" w:cs="Courier New"/>
          <w:color w:val="000000"/>
          <w:sz w:val="20"/>
          <w:szCs w:val="20"/>
          <w:highlight w:val="white"/>
          <w:lang w:bidi="ar-SA"/>
        </w:rPr>
        <w:t xml:space="preserve">B </w:t>
      </w:r>
      <w:r>
        <w:rPr>
          <w:rFonts w:ascii="Courier New" w:eastAsia="Calibri" w:hAnsi="Courier New" w:cs="Courier New"/>
          <w:b/>
          <w:bCs/>
          <w:color w:val="000080"/>
          <w:sz w:val="20"/>
          <w:szCs w:val="20"/>
          <w:highlight w:val="white"/>
          <w:lang w:bidi="ar-SA"/>
        </w:rPr>
        <w:t>:</w:t>
      </w:r>
      <w:proofErr w:type="gram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7</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80FF"/>
          <w:sz w:val="20"/>
          <w:szCs w:val="20"/>
          <w:highlight w:val="white"/>
          <w:lang w:bidi="ar-SA"/>
        </w:rPr>
        <w:t>to_signed</w:t>
      </w:r>
      <w:proofErr w:type="spellEnd"/>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8</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8</w:t>
      </w:r>
      <w:r>
        <w:rPr>
          <w:rFonts w:ascii="Courier New" w:eastAsia="Calibri" w:hAnsi="Courier New" w:cs="Courier New"/>
          <w:b/>
          <w:bCs/>
          <w:color w:val="000080"/>
          <w:sz w:val="20"/>
          <w:szCs w:val="20"/>
          <w:highlight w:val="white"/>
          <w:lang w:bidi="ar-SA"/>
        </w:rPr>
        <w:t>);</w:t>
      </w:r>
    </w:p>
    <w:p w14:paraId="11E2147C"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p>
    <w:p w14:paraId="29389943"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color w:val="000000"/>
          <w:sz w:val="20"/>
          <w:szCs w:val="20"/>
          <w:highlight w:val="white"/>
          <w:lang w:bidi="ar-SA"/>
        </w:rPr>
        <w:t xml:space="preserve">A </w:t>
      </w:r>
      <w:r>
        <w:rPr>
          <w:rFonts w:ascii="Courier New" w:eastAsia="Calibri" w:hAnsi="Courier New" w:cs="Courier New"/>
          <w:b/>
          <w:bCs/>
          <w:color w:val="000080"/>
          <w:sz w:val="20"/>
          <w:szCs w:val="20"/>
          <w:highlight w:val="white"/>
          <w:lang w:bidi="ar-SA"/>
        </w:rPr>
        <w:t>&lt;=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8000"/>
          <w:sz w:val="20"/>
          <w:szCs w:val="20"/>
          <w:highlight w:val="white"/>
          <w:lang w:bidi="ar-SA"/>
        </w:rPr>
        <w:t>abs</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B</w:t>
      </w:r>
      <w:r>
        <w:rPr>
          <w:rFonts w:ascii="Courier New" w:eastAsia="Calibri" w:hAnsi="Courier New" w:cs="Courier New"/>
          <w:b/>
          <w:bCs/>
          <w:color w:val="000080"/>
          <w:sz w:val="20"/>
          <w:szCs w:val="20"/>
          <w:highlight w:val="white"/>
          <w:lang w:bidi="ar-SA"/>
        </w:rPr>
        <w:t>);</w:t>
      </w:r>
    </w:p>
    <w:p w14:paraId="2EAC8FBF" w14:textId="7B5C6C5D" w:rsidR="005F4B82" w:rsidRDefault="005F4B82" w:rsidP="005F4B82">
      <w:pPr>
        <w:bidi w:val="0"/>
        <w:ind w:firstLine="0"/>
        <w:rPr>
          <w:rFonts w:ascii="Courier New" w:eastAsia="Calibri" w:hAnsi="Courier New" w:cs="Courier New"/>
          <w:b/>
          <w:bCs/>
          <w:color w:val="000080"/>
          <w:sz w:val="20"/>
          <w:szCs w:val="20"/>
          <w:rtl/>
          <w:lang w:bidi="ar-SA"/>
        </w:rPr>
      </w:pPr>
      <w:r>
        <w:rPr>
          <w:rFonts w:ascii="Courier New" w:eastAsia="Calibri" w:hAnsi="Courier New" w:cs="Courier New"/>
          <w:color w:val="000000"/>
          <w:sz w:val="20"/>
          <w:szCs w:val="20"/>
          <w:highlight w:val="white"/>
          <w:lang w:bidi="ar-SA"/>
        </w:rPr>
        <w:t xml:space="preserve">C </w:t>
      </w:r>
      <w:r>
        <w:rPr>
          <w:rFonts w:ascii="Courier New" w:eastAsia="Calibri" w:hAnsi="Courier New" w:cs="Courier New"/>
          <w:b/>
          <w:bCs/>
          <w:color w:val="000080"/>
          <w:sz w:val="20"/>
          <w:szCs w:val="20"/>
          <w:highlight w:val="white"/>
          <w:lang w:bidi="ar-SA"/>
        </w:rPr>
        <w:t>&lt;=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unsigned</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808000"/>
          <w:sz w:val="20"/>
          <w:szCs w:val="20"/>
          <w:highlight w:val="white"/>
          <w:lang w:bidi="ar-SA"/>
        </w:rPr>
        <w:t>abs</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B</w:t>
      </w:r>
      <w:r>
        <w:rPr>
          <w:rFonts w:ascii="Courier New" w:eastAsia="Calibri" w:hAnsi="Courier New" w:cs="Courier New"/>
          <w:b/>
          <w:bCs/>
          <w:color w:val="000080"/>
          <w:sz w:val="20"/>
          <w:szCs w:val="20"/>
          <w:highlight w:val="white"/>
          <w:lang w:bidi="ar-SA"/>
        </w:rPr>
        <w:t>));</w:t>
      </w:r>
    </w:p>
    <w:p w14:paraId="05CC82AE" w14:textId="34D09727" w:rsidR="005F4B82" w:rsidRDefault="005F4B82" w:rsidP="005F4B82">
      <w:pPr>
        <w:rPr>
          <w:rFonts w:eastAsia="Calibri"/>
          <w:rtl/>
        </w:rPr>
      </w:pPr>
      <w:r>
        <w:rPr>
          <w:rFonts w:eastAsia="Calibri" w:hint="cs"/>
          <w:rtl/>
        </w:rPr>
        <w:t xml:space="preserve">نتیجه سیگنالهای </w:t>
      </w:r>
      <w:r>
        <w:rPr>
          <w:rFonts w:eastAsia="Calibri"/>
        </w:rPr>
        <w:t>A</w:t>
      </w:r>
      <w:r>
        <w:rPr>
          <w:rFonts w:eastAsia="Calibri" w:hint="cs"/>
          <w:rtl/>
        </w:rPr>
        <w:t xml:space="preserve"> و </w:t>
      </w:r>
      <w:r>
        <w:rPr>
          <w:rFonts w:eastAsia="Calibri"/>
        </w:rPr>
        <w:t>B</w:t>
      </w:r>
      <w:r>
        <w:rPr>
          <w:rFonts w:eastAsia="Calibri" w:hint="cs"/>
          <w:rtl/>
        </w:rPr>
        <w:t xml:space="preserve"> و </w:t>
      </w:r>
      <w:r>
        <w:rPr>
          <w:rFonts w:eastAsia="Calibri"/>
        </w:rPr>
        <w:t>C</w:t>
      </w:r>
      <w:r>
        <w:rPr>
          <w:rFonts w:eastAsia="Calibri" w:hint="cs"/>
          <w:rtl/>
        </w:rPr>
        <w:t xml:space="preserve"> به</w:t>
      </w:r>
      <w:r w:rsidR="00EC29ED">
        <w:rPr>
          <w:rFonts w:eastAsia="Calibri" w:hint="cs"/>
          <w:rtl/>
        </w:rPr>
        <w:t xml:space="preserve"> </w:t>
      </w:r>
      <w:r>
        <w:rPr>
          <w:rFonts w:eastAsia="Calibri" w:hint="cs"/>
          <w:rtl/>
        </w:rPr>
        <w:t>شکل زیر خواهد بود:</w:t>
      </w:r>
    </w:p>
    <w:p w14:paraId="5B4034DB" w14:textId="3E539D3C" w:rsidR="005F4B82" w:rsidRDefault="005F4B82" w:rsidP="005F4B82">
      <w:pPr>
        <w:bidi w:val="0"/>
        <w:ind w:firstLine="0"/>
      </w:pPr>
      <w:r>
        <w:t>A</w:t>
      </w:r>
      <w:r w:rsidR="00BE7985">
        <w:t xml:space="preserve"> </w:t>
      </w:r>
      <w:r>
        <w:t>=</w:t>
      </w:r>
      <w:r w:rsidR="00BE7985">
        <w:t xml:space="preserve"> </w:t>
      </w:r>
      <w:r>
        <w:t>”08”</w:t>
      </w:r>
      <w:r w:rsidR="00D14B36" w:rsidRPr="00D14B36">
        <w:t xml:space="preserve"> </w:t>
      </w:r>
      <w:r w:rsidR="00D14B36">
        <w:t>= “0000_1000”</w:t>
      </w:r>
    </w:p>
    <w:p w14:paraId="639D8DC4" w14:textId="430FA9E9" w:rsidR="005F4B82" w:rsidRDefault="005F4B82" w:rsidP="005F4B82">
      <w:pPr>
        <w:bidi w:val="0"/>
        <w:ind w:firstLine="0"/>
      </w:pPr>
      <w:r>
        <w:t>C</w:t>
      </w:r>
      <w:r w:rsidR="00BE7985">
        <w:t xml:space="preserve"> </w:t>
      </w:r>
      <w:r>
        <w:t>=</w:t>
      </w:r>
      <w:r w:rsidR="00BE7985">
        <w:t xml:space="preserve"> </w:t>
      </w:r>
      <w:r>
        <w:t>”08”</w:t>
      </w:r>
      <w:r w:rsidR="00D14B36">
        <w:t xml:space="preserve"> = “0000_1000”</w:t>
      </w:r>
    </w:p>
    <w:p w14:paraId="57D06422" w14:textId="5C7E3650" w:rsidR="005F4B82" w:rsidRDefault="005F4B82" w:rsidP="00BE7985">
      <w:pPr>
        <w:bidi w:val="0"/>
        <w:ind w:firstLine="0"/>
      </w:pPr>
      <w:r>
        <w:t>B</w:t>
      </w:r>
      <w:r w:rsidR="00BE7985">
        <w:t xml:space="preserve"> = “F8”</w:t>
      </w:r>
      <w:r w:rsidR="00D14B36">
        <w:t xml:space="preserve"> = “1111_1000”</w:t>
      </w:r>
    </w:p>
    <w:p w14:paraId="0D432D9F" w14:textId="77777777" w:rsidR="00BE7985" w:rsidRDefault="00BE7985" w:rsidP="00BE7985">
      <w:pPr>
        <w:bidi w:val="0"/>
        <w:ind w:firstLine="0"/>
        <w:rPr>
          <w:rtl/>
        </w:rPr>
      </w:pPr>
    </w:p>
    <w:p w14:paraId="701CAA97" w14:textId="77777777" w:rsidR="0001698D" w:rsidRDefault="0001698D" w:rsidP="0001698D">
      <w:pPr>
        <w:rPr>
          <w:rtl/>
        </w:rPr>
      </w:pPr>
    </w:p>
    <w:p w14:paraId="7AFEB0A6" w14:textId="77777777" w:rsidR="0001698D" w:rsidRDefault="0001698D" w:rsidP="0001698D">
      <w:pPr>
        <w:rPr>
          <w:rtl/>
        </w:rPr>
      </w:pPr>
    </w:p>
    <w:p w14:paraId="0016880C" w14:textId="77777777" w:rsidR="0001698D" w:rsidRDefault="0001698D" w:rsidP="0001698D">
      <w:pPr>
        <w:rPr>
          <w:rtl/>
        </w:rPr>
      </w:pPr>
    </w:p>
    <w:p w14:paraId="3F6A10B0" w14:textId="77777777" w:rsidR="0001698D" w:rsidRDefault="0001698D" w:rsidP="0001698D">
      <w:pPr>
        <w:rPr>
          <w:rtl/>
        </w:rPr>
      </w:pPr>
    </w:p>
    <w:p w14:paraId="51E2F561" w14:textId="77777777" w:rsidR="0001698D" w:rsidRDefault="0001698D" w:rsidP="0001698D">
      <w:pPr>
        <w:rPr>
          <w:rtl/>
        </w:rPr>
      </w:pPr>
    </w:p>
    <w:p w14:paraId="2B82D106" w14:textId="77777777" w:rsidR="0001698D" w:rsidRDefault="0001698D" w:rsidP="0001698D">
      <w:pPr>
        <w:rPr>
          <w:rtl/>
        </w:rPr>
      </w:pPr>
    </w:p>
    <w:p w14:paraId="235F0F38" w14:textId="77777777" w:rsidR="0001698D" w:rsidRDefault="0001698D" w:rsidP="0001698D">
      <w:pPr>
        <w:rPr>
          <w:rtl/>
        </w:rPr>
      </w:pPr>
    </w:p>
    <w:p w14:paraId="3ACF8B1D" w14:textId="77777777" w:rsidR="0001698D" w:rsidRDefault="0001698D" w:rsidP="0001698D">
      <w:pPr>
        <w:rPr>
          <w:rtl/>
        </w:rPr>
      </w:pPr>
    </w:p>
    <w:p w14:paraId="29099746" w14:textId="77777777" w:rsidR="00072BE5" w:rsidRPr="00072BE5" w:rsidRDefault="00072BE5" w:rsidP="00764E10">
      <w:pPr>
        <w:rPr>
          <w:b/>
          <w:bCs/>
          <w:sz w:val="36"/>
          <w:szCs w:val="36"/>
          <w:rtl/>
        </w:rPr>
      </w:pPr>
      <w:r w:rsidRPr="00072BE5">
        <w:rPr>
          <w:rFonts w:hint="cs"/>
          <w:b/>
          <w:bCs/>
          <w:sz w:val="36"/>
          <w:szCs w:val="36"/>
          <w:rtl/>
        </w:rPr>
        <w:t xml:space="preserve">پیاده سازی اعداد مختلط در </w:t>
      </w:r>
      <w:r w:rsidRPr="00072BE5">
        <w:rPr>
          <w:b/>
          <w:bCs/>
          <w:sz w:val="36"/>
          <w:szCs w:val="36"/>
        </w:rPr>
        <w:t>FPGA</w:t>
      </w:r>
      <w:r w:rsidRPr="00072BE5">
        <w:rPr>
          <w:rFonts w:hint="cs"/>
          <w:b/>
          <w:bCs/>
          <w:sz w:val="36"/>
          <w:szCs w:val="36"/>
          <w:rtl/>
        </w:rPr>
        <w:t>:</w:t>
      </w:r>
    </w:p>
    <w:p w14:paraId="016C46A7" w14:textId="09E81F68" w:rsidR="00764E10" w:rsidRDefault="00764E10" w:rsidP="00764E10">
      <w:r>
        <w:rPr>
          <w:rFonts w:hint="cs"/>
          <w:rtl/>
        </w:rPr>
        <w:t>همان</w:t>
      </w:r>
      <w:r w:rsidR="00072BE5">
        <w:rPr>
          <w:rFonts w:hint="cs"/>
          <w:rtl/>
        </w:rPr>
        <w:t>ط</w:t>
      </w:r>
      <w:r>
        <w:rPr>
          <w:rFonts w:hint="cs"/>
          <w:rtl/>
        </w:rPr>
        <w:t xml:space="preserve">ور که قبل تر نیز گفته شد، یکی از مهارت هایی که یک پیاده ساز الگوریتم های پردازش سیگنال های دیجیتال در </w:t>
      </w:r>
      <w:r>
        <w:t>FPGA</w:t>
      </w:r>
      <w:r>
        <w:rPr>
          <w:rFonts w:hint="cs"/>
          <w:rtl/>
        </w:rPr>
        <w:t xml:space="preserve"> باید داشته باشد، نمایش و پیاده سازی محاسبات مختلف به کمک اعداد باینری در درون </w:t>
      </w:r>
      <w:r>
        <w:t>FPGA</w:t>
      </w:r>
      <w:r>
        <w:rPr>
          <w:rFonts w:hint="cs"/>
          <w:rtl/>
        </w:rPr>
        <w:t xml:space="preserve"> می باشد. یعنی ما باید بتوایم اعداد را به صورت دیجیتالی و باینری نمایش بدهیم که خود به سه بخش تقسیم می شود:</w:t>
      </w:r>
    </w:p>
    <w:p w14:paraId="31DF21C7" w14:textId="77777777" w:rsidR="00764E10" w:rsidRDefault="00764E10" w:rsidP="00764E10">
      <w:pPr>
        <w:pStyle w:val="ListParagraph"/>
        <w:numPr>
          <w:ilvl w:val="1"/>
          <w:numId w:val="81"/>
        </w:numPr>
      </w:pPr>
      <w:r>
        <w:rPr>
          <w:rFonts w:hint="cs"/>
          <w:rtl/>
        </w:rPr>
        <w:t>نمایش و پیاده سازی محاسبات علامت دار</w:t>
      </w:r>
    </w:p>
    <w:p w14:paraId="581F901B" w14:textId="77777777" w:rsidR="00764E10" w:rsidRDefault="00764E10" w:rsidP="00764E10">
      <w:pPr>
        <w:pStyle w:val="ListParagraph"/>
        <w:numPr>
          <w:ilvl w:val="1"/>
          <w:numId w:val="81"/>
        </w:numPr>
      </w:pPr>
      <w:r>
        <w:rPr>
          <w:rFonts w:hint="cs"/>
          <w:rtl/>
        </w:rPr>
        <w:t>نمایش و پیاده سازی محاسبات اعشاری</w:t>
      </w:r>
    </w:p>
    <w:p w14:paraId="69631D94" w14:textId="1A72A151" w:rsidR="00764E10" w:rsidRDefault="00764E10" w:rsidP="00764E10">
      <w:pPr>
        <w:pStyle w:val="ListParagraph"/>
        <w:numPr>
          <w:ilvl w:val="1"/>
          <w:numId w:val="81"/>
        </w:numPr>
      </w:pPr>
      <w:r>
        <w:rPr>
          <w:rFonts w:hint="cs"/>
          <w:rtl/>
        </w:rPr>
        <w:t>نمایش و پیاده سازی اعداد مختلط</w:t>
      </w:r>
    </w:p>
    <w:p w14:paraId="4A471B4D" w14:textId="428C11EE" w:rsidR="00764E10" w:rsidRDefault="00CC1338" w:rsidP="00CC1338">
      <w:pPr>
        <w:ind w:firstLine="0"/>
        <w:rPr>
          <w:rtl/>
        </w:rPr>
      </w:pPr>
      <w:r>
        <w:rPr>
          <w:rFonts w:hint="cs"/>
          <w:rtl/>
        </w:rPr>
        <w:t>علت اهمیت کار با اعداد مختلز این است که در بحث پردازش سیگنال های دیجیتال، بسیاری از الگوریتم هایی که با آنها کار میکنیم، الگوریتم هایی هستند که بر روی اعداد مختلط کار می کنند</w:t>
      </w:r>
      <w:r w:rsidR="00C72BB1">
        <w:rPr>
          <w:rFonts w:hint="cs"/>
          <w:rtl/>
        </w:rPr>
        <w:t xml:space="preserve"> که معروف ترین آنها </w:t>
      </w:r>
      <w:r w:rsidR="00C72BB1">
        <w:t>FFT</w:t>
      </w:r>
      <w:r w:rsidR="00C72BB1">
        <w:rPr>
          <w:rFonts w:hint="cs"/>
          <w:rtl/>
        </w:rPr>
        <w:t xml:space="preserve"> است.</w:t>
      </w:r>
      <w:r w:rsidR="00320345">
        <w:rPr>
          <w:rFonts w:hint="cs"/>
          <w:rtl/>
        </w:rPr>
        <w:t xml:space="preserve"> حتی اگر اعدادی که به </w:t>
      </w:r>
      <w:r w:rsidR="00320345">
        <w:t>FFT</w:t>
      </w:r>
      <w:r w:rsidR="00320345">
        <w:rPr>
          <w:rFonts w:hint="cs"/>
          <w:rtl/>
        </w:rPr>
        <w:t xml:space="preserve"> می دهیم اعداد حقیقی باشند</w:t>
      </w:r>
      <w:r w:rsidR="005A19B9">
        <w:rPr>
          <w:rFonts w:hint="cs"/>
          <w:rtl/>
        </w:rPr>
        <w:t xml:space="preserve"> اما</w:t>
      </w:r>
      <w:r w:rsidR="00320345">
        <w:rPr>
          <w:rFonts w:hint="cs"/>
          <w:rtl/>
        </w:rPr>
        <w:t xml:space="preserve"> محاسبات داخلی </w:t>
      </w:r>
      <w:r w:rsidR="00E059B2">
        <w:t>FFT</w:t>
      </w:r>
      <w:r w:rsidR="00320345">
        <w:rPr>
          <w:rFonts w:hint="cs"/>
          <w:rtl/>
        </w:rPr>
        <w:t xml:space="preserve"> و حتی خروجی های آن اعداد مختلف هستند.</w:t>
      </w:r>
    </w:p>
    <w:p w14:paraId="645107CA" w14:textId="360CB52A" w:rsidR="001A3ECC" w:rsidRDefault="00B111CE" w:rsidP="00B4604D">
      <w:pPr>
        <w:ind w:firstLine="0"/>
      </w:pPr>
      <w:r>
        <w:rPr>
          <w:rFonts w:hint="cs"/>
          <w:rtl/>
        </w:rPr>
        <w:t xml:space="preserve">ما در زبان </w:t>
      </w:r>
      <w:r>
        <w:t>VHDL</w:t>
      </w:r>
      <w:r>
        <w:rPr>
          <w:rFonts w:hint="cs"/>
          <w:rtl/>
        </w:rPr>
        <w:t xml:space="preserve"> یک </w:t>
      </w:r>
      <w:r>
        <w:t>Type</w:t>
      </w:r>
      <w:r>
        <w:rPr>
          <w:rFonts w:hint="cs"/>
          <w:rtl/>
        </w:rPr>
        <w:t xml:space="preserve"> برای اعداد مختلط نداریم.</w:t>
      </w:r>
      <w:r w:rsidR="009935A3">
        <w:rPr>
          <w:rFonts w:hint="cs"/>
          <w:rtl/>
        </w:rPr>
        <w:t xml:space="preserve"> اما </w:t>
      </w:r>
      <w:r w:rsidR="00B4604D">
        <w:rPr>
          <w:rFonts w:hint="cs"/>
          <w:rtl/>
        </w:rPr>
        <w:t xml:space="preserve">ایده ای که وجود دارد به این صورت است که: </w:t>
      </w:r>
      <w:r w:rsidR="009935A3">
        <w:rPr>
          <w:rFonts w:hint="cs"/>
          <w:rtl/>
        </w:rPr>
        <w:t>می دانیم یک عدد مختلط از یک بخش حقیقی</w:t>
      </w:r>
      <w:r w:rsidR="00B4604D">
        <w:rPr>
          <w:rFonts w:hint="cs"/>
          <w:rtl/>
        </w:rPr>
        <w:t xml:space="preserve"> (</w:t>
      </w:r>
      <w:r w:rsidR="00B4604D">
        <w:t>Real</w:t>
      </w:r>
      <w:r w:rsidR="00B4604D">
        <w:rPr>
          <w:rFonts w:hint="cs"/>
          <w:rtl/>
        </w:rPr>
        <w:t>)</w:t>
      </w:r>
      <w:r w:rsidR="009935A3">
        <w:rPr>
          <w:rFonts w:hint="cs"/>
          <w:rtl/>
        </w:rPr>
        <w:t xml:space="preserve"> و یک بخش موهومی</w:t>
      </w:r>
      <w:r w:rsidR="00B4604D">
        <w:rPr>
          <w:rFonts w:hint="cs"/>
          <w:rtl/>
        </w:rPr>
        <w:t xml:space="preserve"> (</w:t>
      </w:r>
      <w:r w:rsidR="00B4604D">
        <w:t>Imaginary</w:t>
      </w:r>
      <w:r w:rsidR="00B4604D">
        <w:rPr>
          <w:rFonts w:hint="cs"/>
          <w:rtl/>
        </w:rPr>
        <w:t>)</w:t>
      </w:r>
      <w:r w:rsidR="009935A3">
        <w:rPr>
          <w:rFonts w:hint="cs"/>
          <w:rtl/>
        </w:rPr>
        <w:t xml:space="preserve"> تشکیل شده است.</w:t>
      </w:r>
    </w:p>
    <w:p w14:paraId="1D017C26" w14:textId="4721A73B" w:rsidR="001A3ECC" w:rsidRDefault="001A3ECC" w:rsidP="001A3ECC">
      <w:pPr>
        <w:ind w:firstLine="0"/>
      </w:pPr>
      <m:oMathPara>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+j</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32257BB9" w14:textId="732F86DC" w:rsidR="001A3ECC" w:rsidRDefault="00B4604D" w:rsidP="00CC1338">
      <w:pPr>
        <w:ind w:firstLine="0"/>
        <w:rPr>
          <w:rtl/>
        </w:rPr>
      </w:pPr>
      <w:r>
        <w:rPr>
          <w:rFonts w:hint="cs"/>
          <w:rtl/>
        </w:rPr>
        <w:t>لذا از دو سیگنال برای تعریف یک عدد موهومی استفاده می کنیم، یکی برای بخش حقیقی و دیگری برای بخش موهومی</w:t>
      </w:r>
      <w:r w:rsidR="00097836">
        <w:rPr>
          <w:rFonts w:hint="cs"/>
          <w:rtl/>
        </w:rPr>
        <w:t>.</w:t>
      </w:r>
    </w:p>
    <w:p w14:paraId="6D4E04EA" w14:textId="1B702D0E" w:rsidR="00764E10" w:rsidRDefault="00647C4F" w:rsidP="00647C4F">
      <w:pPr>
        <w:ind w:firstLine="0"/>
      </w:pPr>
      <w:r>
        <w:rPr>
          <w:rFonts w:hint="cs"/>
          <w:rtl/>
        </w:rPr>
        <w:t xml:space="preserve">فرض کنیم بخواهیم </w:t>
      </w:r>
      <w:r w:rsidR="00A23068">
        <w:rPr>
          <w:rFonts w:hint="cs"/>
          <w:rtl/>
        </w:rPr>
        <w:t xml:space="preserve">ضرب </w:t>
      </w:r>
      <w:r>
        <w:rPr>
          <w:rFonts w:hint="cs"/>
          <w:rtl/>
        </w:rPr>
        <w:t xml:space="preserve">دو عدد مختلط </w:t>
      </w:r>
      <w:r w:rsidR="00A23068">
        <w:rPr>
          <w:rFonts w:hint="cs"/>
          <w:rtl/>
        </w:rPr>
        <w:t xml:space="preserve">زیر </w:t>
      </w:r>
      <w:r>
        <w:rPr>
          <w:rFonts w:hint="cs"/>
          <w:rtl/>
        </w:rPr>
        <w:t xml:space="preserve">را </w:t>
      </w:r>
      <w:r w:rsidR="00A23068">
        <w:rPr>
          <w:rFonts w:hint="cs"/>
          <w:rtl/>
        </w:rPr>
        <w:t>پیاده سازی</w:t>
      </w:r>
      <w:r>
        <w:rPr>
          <w:rFonts w:hint="cs"/>
          <w:rtl/>
        </w:rPr>
        <w:t xml:space="preserve"> کنیم:</w:t>
      </w:r>
    </w:p>
    <w:p w14:paraId="1FD1DF25" w14:textId="77777777" w:rsidR="00647C4F" w:rsidRPr="00647C4F" w:rsidRDefault="00647C4F" w:rsidP="00647C4F">
      <w:pPr>
        <w:ind w:firstLine="0"/>
      </w:pPr>
      <m:oMathPara>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+j</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1045F777" w14:textId="77777777" w:rsidR="00647C4F" w:rsidRDefault="00647C4F" w:rsidP="00647C4F">
      <w:pPr>
        <w:ind w:firstLine="0"/>
      </w:pPr>
    </w:p>
    <w:p w14:paraId="516A5732" w14:textId="66EDFC77" w:rsidR="00647C4F" w:rsidRPr="00647C4F" w:rsidRDefault="00647C4F" w:rsidP="00647C4F">
      <w:pPr>
        <w:ind w:firstLine="0"/>
      </w:pPr>
      <m:oMathPara>
        <m:oMath>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+j</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440EAECB" w14:textId="77777777" w:rsidR="00647C4F" w:rsidRDefault="00647C4F" w:rsidP="00647C4F">
      <w:pPr>
        <w:ind w:firstLine="0"/>
      </w:pPr>
    </w:p>
    <w:p w14:paraId="41316A90" w14:textId="46CAD157" w:rsidR="00647C4F" w:rsidRDefault="00647C4F" w:rsidP="00647C4F">
      <w:pPr>
        <w:ind w:firstLine="0"/>
        <w:jc w:val="center"/>
        <w:rPr>
          <w:rtl/>
        </w:rPr>
      </w:pPr>
      <w:r w:rsidRPr="00647C4F">
        <w:rPr>
          <w:noProof/>
          <w:rtl/>
        </w:rPr>
        <w:drawing>
          <wp:inline distT="0" distB="0" distL="0" distR="0" wp14:anchorId="6DCDE01A" wp14:editId="0E1B3C0F">
            <wp:extent cx="2682472" cy="990686"/>
            <wp:effectExtent l="0" t="0" r="3810" b="0"/>
            <wp:docPr id="12343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4600" name=""/>
                    <pic:cNvPicPr/>
                  </pic:nvPicPr>
                  <pic:blipFill>
                    <a:blip r:embed="rId111"/>
                    <a:stretch>
                      <a:fillRect/>
                    </a:stretch>
                  </pic:blipFill>
                  <pic:spPr>
                    <a:xfrm>
                      <a:off x="0" y="0"/>
                      <a:ext cx="2682472" cy="990686"/>
                    </a:xfrm>
                    <a:prstGeom prst="rect">
                      <a:avLst/>
                    </a:prstGeom>
                  </pic:spPr>
                </pic:pic>
              </a:graphicData>
            </a:graphic>
          </wp:inline>
        </w:drawing>
      </w:r>
    </w:p>
    <w:p w14:paraId="7DA30055" w14:textId="77777777" w:rsidR="00647C4F" w:rsidRDefault="00647C4F" w:rsidP="00647C4F"/>
    <w:p w14:paraId="4316646C" w14:textId="33668157" w:rsidR="00647C4F" w:rsidRDefault="00002E8B" w:rsidP="00647C4F">
      <w:pPr>
        <w:rPr>
          <w:rtl/>
        </w:rPr>
      </w:pPr>
      <w:r>
        <w:rPr>
          <w:rFonts w:hint="cs"/>
          <w:rtl/>
        </w:rPr>
        <w:t>بعد از انجام محاسبات بر روی کاغذ نتیجه این حاصلضرب به شکل زیر خواهد بود:</w:t>
      </w:r>
    </w:p>
    <w:p w14:paraId="113AD1C0" w14:textId="6DA5DED6" w:rsidR="00002E8B" w:rsidRDefault="008630A2" w:rsidP="00647C4F">
      <w:pPr>
        <w:rPr>
          <w:rtl/>
        </w:rPr>
      </w:pPr>
      <w:r w:rsidRPr="008630A2">
        <w:rPr>
          <w:noProof/>
          <w:rtl/>
        </w:rPr>
        <w:lastRenderedPageBreak/>
        <w:drawing>
          <wp:inline distT="0" distB="0" distL="0" distR="0" wp14:anchorId="0F62B780" wp14:editId="59265170">
            <wp:extent cx="4610500" cy="800169"/>
            <wp:effectExtent l="0" t="0" r="0" b="0"/>
            <wp:docPr id="162084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47205" name=""/>
                    <pic:cNvPicPr/>
                  </pic:nvPicPr>
                  <pic:blipFill>
                    <a:blip r:embed="rId112"/>
                    <a:stretch>
                      <a:fillRect/>
                    </a:stretch>
                  </pic:blipFill>
                  <pic:spPr>
                    <a:xfrm>
                      <a:off x="0" y="0"/>
                      <a:ext cx="4610500" cy="800169"/>
                    </a:xfrm>
                    <a:prstGeom prst="rect">
                      <a:avLst/>
                    </a:prstGeom>
                  </pic:spPr>
                </pic:pic>
              </a:graphicData>
            </a:graphic>
          </wp:inline>
        </w:drawing>
      </w:r>
    </w:p>
    <w:p w14:paraId="2D2D306E" w14:textId="2C926DAD" w:rsidR="008630A2" w:rsidRDefault="00266AC2" w:rsidP="00647C4F">
      <w:pPr>
        <w:rPr>
          <w:rtl/>
        </w:rPr>
      </w:pPr>
      <w:r>
        <w:rPr>
          <w:rFonts w:hint="cs"/>
          <w:rtl/>
        </w:rPr>
        <w:t>در پیاده سازی این حاصلضرب ما چهار عدد سیگنال ورودی داریم و دو عدد سیگنال خروجی.</w:t>
      </w:r>
    </w:p>
    <w:p w14:paraId="1D2BB148" w14:textId="4A536070" w:rsidR="00266AC2" w:rsidRDefault="00266AC2" w:rsidP="00266AC2">
      <w:pPr>
        <w:jc w:val="center"/>
        <w:rPr>
          <w:rtl/>
        </w:rPr>
      </w:pPr>
      <w:r w:rsidRPr="00266AC2">
        <w:rPr>
          <w:noProof/>
          <w:rtl/>
        </w:rPr>
        <w:drawing>
          <wp:inline distT="0" distB="0" distL="0" distR="0" wp14:anchorId="7BA77317" wp14:editId="61F7215B">
            <wp:extent cx="2766300" cy="2149026"/>
            <wp:effectExtent l="0" t="0" r="0" b="3810"/>
            <wp:docPr id="188064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105" name=""/>
                    <pic:cNvPicPr/>
                  </pic:nvPicPr>
                  <pic:blipFill>
                    <a:blip r:embed="rId113"/>
                    <a:stretch>
                      <a:fillRect/>
                    </a:stretch>
                  </pic:blipFill>
                  <pic:spPr>
                    <a:xfrm>
                      <a:off x="0" y="0"/>
                      <a:ext cx="2766300" cy="2149026"/>
                    </a:xfrm>
                    <a:prstGeom prst="rect">
                      <a:avLst/>
                    </a:prstGeom>
                  </pic:spPr>
                </pic:pic>
              </a:graphicData>
            </a:graphic>
          </wp:inline>
        </w:drawing>
      </w:r>
    </w:p>
    <w:p w14:paraId="5F2E4D96" w14:textId="77777777" w:rsidR="00D44A0E" w:rsidRDefault="00D44A0E" w:rsidP="00266AC2">
      <w:pPr>
        <w:jc w:val="center"/>
        <w:rPr>
          <w:rtl/>
        </w:rPr>
      </w:pPr>
    </w:p>
    <w:p w14:paraId="09AD9E37" w14:textId="77777777" w:rsidR="00072BE5" w:rsidRDefault="00072BE5" w:rsidP="00D44A0E">
      <w:pPr>
        <w:rPr>
          <w:b/>
          <w:bCs/>
          <w:sz w:val="36"/>
          <w:szCs w:val="36"/>
          <w:rtl/>
        </w:rPr>
      </w:pPr>
    </w:p>
    <w:p w14:paraId="13FEF784" w14:textId="685D0D8E" w:rsidR="00D44A0E" w:rsidRDefault="00D44A0E" w:rsidP="00D44A0E">
      <w:pPr>
        <w:rPr>
          <w:b/>
          <w:bCs/>
          <w:sz w:val="36"/>
          <w:szCs w:val="36"/>
          <w:rtl/>
        </w:rPr>
      </w:pPr>
      <w:r w:rsidRPr="00D44A0E">
        <w:rPr>
          <w:rFonts w:hint="cs"/>
          <w:b/>
          <w:bCs/>
          <w:sz w:val="36"/>
          <w:szCs w:val="36"/>
          <w:rtl/>
        </w:rPr>
        <w:t>مثال بسیار بسیار مهم:</w:t>
      </w:r>
    </w:p>
    <w:p w14:paraId="12F97E61" w14:textId="5E9F224D" w:rsidR="00D44A0E" w:rsidRDefault="00D44A0E" w:rsidP="00D44A0E">
      <w:pPr>
        <w:rPr>
          <w:b/>
          <w:bCs/>
          <w:sz w:val="36"/>
          <w:szCs w:val="36"/>
          <w:rtl/>
        </w:rPr>
      </w:pPr>
      <w:r>
        <w:rPr>
          <w:rFonts w:hint="cs"/>
          <w:b/>
          <w:bCs/>
          <w:sz w:val="36"/>
          <w:szCs w:val="36"/>
          <w:rtl/>
        </w:rPr>
        <w:t xml:space="preserve">پیاده سازی الگوریتم </w:t>
      </w:r>
      <w:r>
        <w:rPr>
          <w:b/>
          <w:bCs/>
          <w:sz w:val="36"/>
          <w:szCs w:val="36"/>
        </w:rPr>
        <w:t>Correlation</w:t>
      </w:r>
      <w:r>
        <w:rPr>
          <w:rFonts w:hint="cs"/>
          <w:b/>
          <w:bCs/>
          <w:sz w:val="36"/>
          <w:szCs w:val="36"/>
          <w:rtl/>
        </w:rPr>
        <w:t xml:space="preserve"> در حوزه فرکانس:</w:t>
      </w:r>
    </w:p>
    <w:p w14:paraId="3C1045DF" w14:textId="77777777" w:rsidR="00105CFB" w:rsidRDefault="00105CFB" w:rsidP="00105CFB">
      <w:pPr>
        <w:rPr>
          <w:lang w:bidi="ar-SA"/>
        </w:rPr>
      </w:pPr>
    </w:p>
    <w:p w14:paraId="468BDC35" w14:textId="1B11E07D" w:rsidR="00105CFB" w:rsidRPr="00105CFB" w:rsidRDefault="00105CFB" w:rsidP="00105CFB">
      <w:r w:rsidRPr="00105CFB">
        <w:rPr>
          <w:rFonts w:hint="cs"/>
          <w:b/>
          <w:bCs/>
          <w:sz w:val="32"/>
          <w:szCs w:val="32"/>
          <w:rtl/>
          <w:lang w:bidi="ar-SA"/>
        </w:rPr>
        <w:t>کانولوشن</w:t>
      </w:r>
      <w:r>
        <w:rPr>
          <w:rFonts w:hint="cs"/>
          <w:rtl/>
          <w:lang w:bidi="ar-SA"/>
        </w:rPr>
        <w:t xml:space="preserve">: </w:t>
      </w:r>
      <w:r w:rsidRPr="00105CFB">
        <w:rPr>
          <w:rtl/>
          <w:lang w:bidi="ar-SA"/>
        </w:rPr>
        <w:t>کانولوشن یک مفهوم مهم در پردازش سیگنال است که به تحلیل و تغییر سیگنال‌ها کمک می‌کند. دو نوع اصلی کانولوشن شامل گسسته و پیوسته می‌شود. کانولوشن گسسته برای سیگنال‌های گسسته زمانی و کانولوشن پیوسته برای سیگنال‌های پیوسته زمانی کاربرد دارند</w:t>
      </w:r>
      <w:r w:rsidRPr="00105CFB">
        <w:t>.</w:t>
      </w:r>
    </w:p>
    <w:p w14:paraId="36CF9087" w14:textId="16E2F339" w:rsidR="00DD5A3C" w:rsidRDefault="00105CFB" w:rsidP="00DD5A3C">
      <w:pPr>
        <w:rPr>
          <w:rtl/>
        </w:rPr>
      </w:pPr>
      <w:r w:rsidRPr="00105CFB">
        <w:rPr>
          <w:rtl/>
          <w:lang w:bidi="ar-SA"/>
        </w:rPr>
        <w:t>در کانولوشن گسسته، هر نقطه از یک سیگنال گسسته با نقطه متناظر در سیگنال دیگر، ابتدا</w:t>
      </w:r>
      <w:r w:rsidRPr="00105CFB">
        <w:rPr>
          <w:rFonts w:ascii="Calibri" w:hAnsi="Calibri" w:cs="Calibri" w:hint="cs"/>
          <w:rtl/>
          <w:lang w:bidi="ar-SA"/>
        </w:rPr>
        <w:t> </w:t>
      </w:r>
      <w:r w:rsidRPr="00105CFB">
        <w:rPr>
          <w:rFonts w:hint="cs"/>
          <w:rtl/>
          <w:lang w:bidi="ar-SA"/>
        </w:rPr>
        <w:t>ضرب</w:t>
      </w:r>
      <w:r w:rsidRPr="00105CFB">
        <w:rPr>
          <w:rtl/>
          <w:lang w:bidi="ar-SA"/>
        </w:rPr>
        <w:t xml:space="preserve"> </w:t>
      </w:r>
      <w:r w:rsidRPr="00105CFB">
        <w:rPr>
          <w:rFonts w:hint="cs"/>
          <w:rtl/>
          <w:lang w:bidi="ar-SA"/>
        </w:rPr>
        <w:t>و</w:t>
      </w:r>
      <w:r w:rsidRPr="00105CFB">
        <w:rPr>
          <w:rtl/>
          <w:lang w:bidi="ar-SA"/>
        </w:rPr>
        <w:t xml:space="preserve"> </w:t>
      </w:r>
      <w:r w:rsidRPr="00105CFB">
        <w:rPr>
          <w:rFonts w:hint="cs"/>
          <w:rtl/>
          <w:lang w:bidi="ar-SA"/>
        </w:rPr>
        <w:t>سپس</w:t>
      </w:r>
      <w:r w:rsidRPr="00105CFB">
        <w:rPr>
          <w:rtl/>
          <w:lang w:bidi="ar-SA"/>
        </w:rPr>
        <w:t xml:space="preserve"> </w:t>
      </w:r>
      <w:r w:rsidRPr="00105CFB">
        <w:rPr>
          <w:rFonts w:hint="cs"/>
          <w:rtl/>
          <w:lang w:bidi="ar-SA"/>
        </w:rPr>
        <w:t>نتایج</w:t>
      </w:r>
      <w:r w:rsidRPr="00105CFB">
        <w:rPr>
          <w:rtl/>
          <w:lang w:bidi="ar-SA"/>
        </w:rPr>
        <w:t xml:space="preserve"> </w:t>
      </w:r>
      <w:r w:rsidRPr="00105CFB">
        <w:rPr>
          <w:rFonts w:hint="cs"/>
          <w:rtl/>
          <w:lang w:bidi="ar-SA"/>
        </w:rPr>
        <w:t>ضرب‌ها</w:t>
      </w:r>
      <w:r w:rsidRPr="00105CFB">
        <w:rPr>
          <w:rtl/>
          <w:lang w:bidi="ar-SA"/>
        </w:rPr>
        <w:t xml:space="preserve"> </w:t>
      </w:r>
      <w:r w:rsidRPr="00105CFB">
        <w:rPr>
          <w:rFonts w:hint="cs"/>
          <w:rtl/>
          <w:lang w:bidi="ar-SA"/>
        </w:rPr>
        <w:t>جمع</w:t>
      </w:r>
      <w:r w:rsidRPr="00105CFB">
        <w:rPr>
          <w:rtl/>
          <w:lang w:bidi="ar-SA"/>
        </w:rPr>
        <w:t xml:space="preserve"> </w:t>
      </w:r>
      <w:r w:rsidRPr="00105CFB">
        <w:rPr>
          <w:rFonts w:hint="cs"/>
          <w:rtl/>
          <w:lang w:bidi="ar-SA"/>
        </w:rPr>
        <w:t>می‌شوند</w:t>
      </w:r>
      <w:r w:rsidRPr="00105CFB">
        <w:rPr>
          <w:rtl/>
          <w:lang w:bidi="ar-SA"/>
        </w:rPr>
        <w:t xml:space="preserve">. </w:t>
      </w:r>
      <w:r w:rsidRPr="00105CFB">
        <w:rPr>
          <w:rFonts w:hint="cs"/>
          <w:rtl/>
          <w:lang w:bidi="ar-SA"/>
        </w:rPr>
        <w:t>این</w:t>
      </w:r>
      <w:r w:rsidRPr="00105CFB">
        <w:rPr>
          <w:rtl/>
          <w:lang w:bidi="ar-SA"/>
        </w:rPr>
        <w:t xml:space="preserve"> </w:t>
      </w:r>
      <w:r w:rsidRPr="00105CFB">
        <w:rPr>
          <w:rFonts w:hint="cs"/>
          <w:rtl/>
          <w:lang w:bidi="ar-SA"/>
        </w:rPr>
        <w:t>عمل</w:t>
      </w:r>
      <w:r w:rsidRPr="00105CFB">
        <w:rPr>
          <w:rtl/>
          <w:lang w:bidi="ar-SA"/>
        </w:rPr>
        <w:t xml:space="preserve"> </w:t>
      </w:r>
      <w:r w:rsidRPr="00105CFB">
        <w:rPr>
          <w:rFonts w:hint="cs"/>
          <w:rtl/>
          <w:lang w:bidi="ar-SA"/>
        </w:rPr>
        <w:t>بر</w:t>
      </w:r>
      <w:r w:rsidRPr="00105CFB">
        <w:rPr>
          <w:rtl/>
          <w:lang w:bidi="ar-SA"/>
        </w:rPr>
        <w:t xml:space="preserve"> </w:t>
      </w:r>
      <w:r w:rsidRPr="00105CFB">
        <w:rPr>
          <w:rFonts w:hint="cs"/>
          <w:rtl/>
          <w:lang w:bidi="ar-SA"/>
        </w:rPr>
        <w:t>روی</w:t>
      </w:r>
      <w:r w:rsidRPr="00105CFB">
        <w:rPr>
          <w:rtl/>
          <w:lang w:bidi="ar-SA"/>
        </w:rPr>
        <w:t xml:space="preserve"> </w:t>
      </w:r>
      <w:r w:rsidRPr="00105CFB">
        <w:rPr>
          <w:rFonts w:hint="cs"/>
          <w:rtl/>
          <w:lang w:bidi="ar-SA"/>
        </w:rPr>
        <w:t>تمام</w:t>
      </w:r>
      <w:r w:rsidRPr="00105CFB">
        <w:rPr>
          <w:rtl/>
          <w:lang w:bidi="ar-SA"/>
        </w:rPr>
        <w:t xml:space="preserve"> </w:t>
      </w:r>
      <w:r w:rsidRPr="00105CFB">
        <w:rPr>
          <w:rFonts w:hint="cs"/>
          <w:rtl/>
          <w:lang w:bidi="ar-SA"/>
        </w:rPr>
        <w:t>نقاط</w:t>
      </w:r>
      <w:r w:rsidRPr="00105CFB">
        <w:rPr>
          <w:rtl/>
          <w:lang w:bidi="ar-SA"/>
        </w:rPr>
        <w:t xml:space="preserve"> </w:t>
      </w:r>
      <w:r w:rsidRPr="00105CFB">
        <w:rPr>
          <w:rFonts w:hint="cs"/>
          <w:rtl/>
          <w:lang w:bidi="ar-SA"/>
        </w:rPr>
        <w:t>سیگنال</w:t>
      </w:r>
      <w:r w:rsidRPr="00105CFB">
        <w:rPr>
          <w:rtl/>
          <w:lang w:bidi="ar-SA"/>
        </w:rPr>
        <w:t xml:space="preserve"> </w:t>
      </w:r>
      <w:r w:rsidRPr="00105CFB">
        <w:rPr>
          <w:rFonts w:hint="cs"/>
          <w:rtl/>
          <w:lang w:bidi="ar-SA"/>
        </w:rPr>
        <w:t>انجام</w:t>
      </w:r>
      <w:r w:rsidRPr="00105CFB">
        <w:rPr>
          <w:rtl/>
          <w:lang w:bidi="ar-SA"/>
        </w:rPr>
        <w:t xml:space="preserve"> </w:t>
      </w:r>
      <w:r w:rsidRPr="00105CFB">
        <w:rPr>
          <w:rFonts w:hint="cs"/>
          <w:rtl/>
          <w:lang w:bidi="ar-SA"/>
        </w:rPr>
        <w:t>می‌گیرد</w:t>
      </w:r>
      <w:r w:rsidRPr="00105CFB">
        <w:rPr>
          <w:rFonts w:ascii="Calibri" w:hAnsi="Calibri" w:cs="Calibri" w:hint="cs"/>
          <w:rtl/>
          <w:lang w:bidi="ar-SA"/>
        </w:rPr>
        <w:t> </w:t>
      </w:r>
      <w:r w:rsidRPr="00105CFB">
        <w:rPr>
          <w:rFonts w:hint="cs"/>
          <w:rtl/>
          <w:lang w:bidi="ar-SA"/>
        </w:rPr>
        <w:t>و</w:t>
      </w:r>
      <w:r w:rsidRPr="00105CFB">
        <w:rPr>
          <w:rtl/>
          <w:lang w:bidi="ar-SA"/>
        </w:rPr>
        <w:t xml:space="preserve"> </w:t>
      </w:r>
      <w:r w:rsidRPr="00105CFB">
        <w:rPr>
          <w:rFonts w:hint="cs"/>
          <w:rtl/>
          <w:lang w:bidi="ar-SA"/>
        </w:rPr>
        <w:t>نتیجه</w:t>
      </w:r>
      <w:r w:rsidRPr="00105CFB">
        <w:rPr>
          <w:rtl/>
          <w:lang w:bidi="ar-SA"/>
        </w:rPr>
        <w:t xml:space="preserve"> </w:t>
      </w:r>
      <w:r w:rsidRPr="00105CFB">
        <w:rPr>
          <w:rFonts w:hint="cs"/>
          <w:rtl/>
          <w:lang w:bidi="ar-SA"/>
        </w:rPr>
        <w:t>نهایی</w:t>
      </w:r>
      <w:r w:rsidRPr="00105CFB">
        <w:rPr>
          <w:rtl/>
          <w:lang w:bidi="ar-SA"/>
        </w:rPr>
        <w:t xml:space="preserve"> </w:t>
      </w:r>
      <w:r w:rsidRPr="00105CFB">
        <w:rPr>
          <w:rFonts w:hint="cs"/>
          <w:rtl/>
          <w:lang w:bidi="ar-SA"/>
        </w:rPr>
        <w:t>به</w:t>
      </w:r>
      <w:r w:rsidRPr="00105CFB">
        <w:rPr>
          <w:rtl/>
          <w:lang w:bidi="ar-SA"/>
        </w:rPr>
        <w:t xml:space="preserve"> </w:t>
      </w:r>
      <w:r w:rsidRPr="00105CFB">
        <w:rPr>
          <w:rFonts w:hint="cs"/>
          <w:rtl/>
          <w:lang w:bidi="ar-SA"/>
        </w:rPr>
        <w:t>عنوان</w:t>
      </w:r>
      <w:r w:rsidRPr="00105CFB">
        <w:rPr>
          <w:rtl/>
          <w:lang w:bidi="ar-SA"/>
        </w:rPr>
        <w:t xml:space="preserve"> </w:t>
      </w:r>
      <w:r w:rsidRPr="00105CFB">
        <w:rPr>
          <w:rFonts w:hint="cs"/>
          <w:rtl/>
          <w:lang w:bidi="ar-SA"/>
        </w:rPr>
        <w:t>سیگنال</w:t>
      </w:r>
      <w:r w:rsidRPr="00105CFB">
        <w:rPr>
          <w:rtl/>
          <w:lang w:bidi="ar-SA"/>
        </w:rPr>
        <w:t xml:space="preserve"> </w:t>
      </w:r>
      <w:r w:rsidRPr="00105CFB">
        <w:rPr>
          <w:rFonts w:hint="cs"/>
          <w:rtl/>
          <w:lang w:bidi="ar-SA"/>
        </w:rPr>
        <w:t>خروجی</w:t>
      </w:r>
      <w:r w:rsidRPr="00105CFB">
        <w:rPr>
          <w:rtl/>
          <w:lang w:bidi="ar-SA"/>
        </w:rPr>
        <w:t xml:space="preserve"> </w:t>
      </w:r>
      <w:r w:rsidRPr="00105CFB">
        <w:rPr>
          <w:rFonts w:hint="cs"/>
          <w:rtl/>
          <w:lang w:bidi="ar-SA"/>
        </w:rPr>
        <w:t>حاصل</w:t>
      </w:r>
      <w:r w:rsidRPr="00105CFB">
        <w:rPr>
          <w:rtl/>
          <w:lang w:bidi="ar-SA"/>
        </w:rPr>
        <w:t xml:space="preserve"> </w:t>
      </w:r>
      <w:r w:rsidRPr="00105CFB">
        <w:rPr>
          <w:rFonts w:hint="cs"/>
          <w:rtl/>
          <w:lang w:bidi="ar-SA"/>
        </w:rPr>
        <w:t>می‌شود</w:t>
      </w:r>
      <w:r w:rsidRPr="00105CFB">
        <w:rPr>
          <w:rtl/>
          <w:lang w:bidi="ar-SA"/>
        </w:rPr>
        <w:t xml:space="preserve">. </w:t>
      </w:r>
      <w:r w:rsidRPr="00105CFB">
        <w:rPr>
          <w:rFonts w:hint="cs"/>
          <w:rtl/>
          <w:lang w:bidi="ar-SA"/>
        </w:rPr>
        <w:t>این</w:t>
      </w:r>
      <w:r w:rsidRPr="00105CFB">
        <w:rPr>
          <w:rtl/>
          <w:lang w:bidi="ar-SA"/>
        </w:rPr>
        <w:t xml:space="preserve"> </w:t>
      </w:r>
      <w:r w:rsidRPr="00105CFB">
        <w:rPr>
          <w:rFonts w:hint="cs"/>
          <w:rtl/>
          <w:lang w:bidi="ar-SA"/>
        </w:rPr>
        <w:t>روش</w:t>
      </w:r>
      <w:r w:rsidRPr="00105CFB">
        <w:rPr>
          <w:rtl/>
          <w:lang w:bidi="ar-SA"/>
        </w:rPr>
        <w:t xml:space="preserve"> </w:t>
      </w:r>
      <w:r w:rsidRPr="00105CFB">
        <w:rPr>
          <w:rFonts w:hint="cs"/>
          <w:rtl/>
          <w:lang w:bidi="ar-SA"/>
        </w:rPr>
        <w:t>در</w:t>
      </w:r>
      <w:r w:rsidRPr="00105CFB">
        <w:rPr>
          <w:rtl/>
          <w:lang w:bidi="ar-SA"/>
        </w:rPr>
        <w:t xml:space="preserve"> </w:t>
      </w:r>
      <w:r w:rsidRPr="00105CFB">
        <w:rPr>
          <w:rFonts w:hint="cs"/>
          <w:rtl/>
          <w:lang w:bidi="ar-SA"/>
        </w:rPr>
        <w:t>پردازش</w:t>
      </w:r>
      <w:r w:rsidRPr="00105CFB">
        <w:rPr>
          <w:rtl/>
          <w:lang w:bidi="ar-SA"/>
        </w:rPr>
        <w:t xml:space="preserve"> </w:t>
      </w:r>
      <w:r w:rsidRPr="00105CFB">
        <w:rPr>
          <w:rFonts w:hint="cs"/>
          <w:rtl/>
          <w:lang w:bidi="ar-SA"/>
        </w:rPr>
        <w:t>سیگنال‌های</w:t>
      </w:r>
      <w:r w:rsidRPr="00105CFB">
        <w:rPr>
          <w:rtl/>
          <w:lang w:bidi="ar-SA"/>
        </w:rPr>
        <w:t xml:space="preserve"> </w:t>
      </w:r>
      <w:r w:rsidRPr="00105CFB">
        <w:rPr>
          <w:rFonts w:hint="cs"/>
          <w:rtl/>
          <w:lang w:bidi="ar-SA"/>
        </w:rPr>
        <w:t>دیجیتال،</w:t>
      </w:r>
      <w:r w:rsidRPr="00105CFB">
        <w:rPr>
          <w:rtl/>
          <w:lang w:bidi="ar-SA"/>
        </w:rPr>
        <w:t xml:space="preserve"> </w:t>
      </w:r>
      <w:r w:rsidRPr="00105CFB">
        <w:rPr>
          <w:rFonts w:hint="cs"/>
          <w:rtl/>
          <w:lang w:bidi="ar-SA"/>
        </w:rPr>
        <w:t>فیلترینگ</w:t>
      </w:r>
      <w:r w:rsidRPr="00105CFB">
        <w:rPr>
          <w:rtl/>
          <w:lang w:bidi="ar-SA"/>
        </w:rPr>
        <w:t xml:space="preserve"> </w:t>
      </w:r>
      <w:r w:rsidRPr="00105CFB">
        <w:rPr>
          <w:rFonts w:hint="cs"/>
          <w:rtl/>
          <w:lang w:bidi="ar-SA"/>
        </w:rPr>
        <w:t>و</w:t>
      </w:r>
      <w:r w:rsidRPr="00105CFB">
        <w:rPr>
          <w:rtl/>
          <w:lang w:bidi="ar-SA"/>
        </w:rPr>
        <w:t xml:space="preserve"> </w:t>
      </w:r>
      <w:r w:rsidRPr="00105CFB">
        <w:rPr>
          <w:rFonts w:hint="cs"/>
          <w:rtl/>
          <w:lang w:bidi="ar-SA"/>
        </w:rPr>
        <w:t>تصویرپردازی</w:t>
      </w:r>
      <w:r w:rsidRPr="00105CFB">
        <w:rPr>
          <w:rtl/>
          <w:lang w:bidi="ar-SA"/>
        </w:rPr>
        <w:t xml:space="preserve"> </w:t>
      </w:r>
      <w:r w:rsidRPr="00105CFB">
        <w:rPr>
          <w:rFonts w:hint="cs"/>
          <w:rtl/>
          <w:lang w:bidi="ar-SA"/>
        </w:rPr>
        <w:t>کاربردهای</w:t>
      </w:r>
      <w:r w:rsidRPr="00105CFB">
        <w:rPr>
          <w:rtl/>
          <w:lang w:bidi="ar-SA"/>
        </w:rPr>
        <w:t xml:space="preserve"> </w:t>
      </w:r>
      <w:r w:rsidRPr="00105CFB">
        <w:rPr>
          <w:rFonts w:hint="cs"/>
          <w:rtl/>
          <w:lang w:bidi="ar-SA"/>
        </w:rPr>
        <w:t>گسترده‌ای</w:t>
      </w:r>
      <w:r w:rsidRPr="00105CFB">
        <w:rPr>
          <w:rtl/>
          <w:lang w:bidi="ar-SA"/>
        </w:rPr>
        <w:t xml:space="preserve"> </w:t>
      </w:r>
      <w:r w:rsidRPr="00105CFB">
        <w:rPr>
          <w:rFonts w:hint="cs"/>
          <w:rtl/>
          <w:lang w:bidi="ar-SA"/>
        </w:rPr>
        <w:t>دارد</w:t>
      </w:r>
      <w:r w:rsidRPr="00105CFB">
        <w:rPr>
          <w:rtl/>
          <w:lang w:bidi="ar-SA"/>
        </w:rPr>
        <w:t>.</w:t>
      </w:r>
      <w:r w:rsidRPr="00105CFB">
        <w:rPr>
          <w:rFonts w:ascii="Calibri" w:hAnsi="Calibri" w:cs="Calibri" w:hint="cs"/>
          <w:rtl/>
          <w:lang w:bidi="ar-SA"/>
        </w:rPr>
        <w:t> </w:t>
      </w:r>
      <w:r w:rsidRPr="00105CFB">
        <w:rPr>
          <w:rFonts w:hint="cs"/>
          <w:rtl/>
          <w:lang w:bidi="ar-SA"/>
        </w:rPr>
        <w:t>در</w:t>
      </w:r>
      <w:r w:rsidRPr="00105CFB">
        <w:rPr>
          <w:rtl/>
          <w:lang w:bidi="ar-SA"/>
        </w:rPr>
        <w:t xml:space="preserve"> </w:t>
      </w:r>
      <w:r w:rsidRPr="00105CFB">
        <w:rPr>
          <w:rFonts w:hint="cs"/>
          <w:rtl/>
          <w:lang w:bidi="ar-SA"/>
        </w:rPr>
        <w:t>کانولوشن</w:t>
      </w:r>
      <w:r w:rsidRPr="00105CFB">
        <w:rPr>
          <w:rtl/>
          <w:lang w:bidi="ar-SA"/>
        </w:rPr>
        <w:t xml:space="preserve"> </w:t>
      </w:r>
      <w:r w:rsidRPr="00105CFB">
        <w:rPr>
          <w:rFonts w:hint="cs"/>
          <w:rtl/>
          <w:lang w:bidi="ar-SA"/>
        </w:rPr>
        <w:t>پیوسته،</w:t>
      </w:r>
      <w:r w:rsidRPr="00105CFB">
        <w:rPr>
          <w:rtl/>
          <w:lang w:bidi="ar-SA"/>
        </w:rPr>
        <w:t xml:space="preserve"> </w:t>
      </w:r>
      <w:r w:rsidRPr="00105CFB">
        <w:rPr>
          <w:rFonts w:hint="cs"/>
          <w:rtl/>
          <w:lang w:bidi="ar-SA"/>
        </w:rPr>
        <w:t>مفهوم</w:t>
      </w:r>
      <w:r w:rsidRPr="00105CFB">
        <w:rPr>
          <w:rtl/>
          <w:lang w:bidi="ar-SA"/>
        </w:rPr>
        <w:t xml:space="preserve"> </w:t>
      </w:r>
      <w:r w:rsidRPr="00105CFB">
        <w:rPr>
          <w:rFonts w:hint="cs"/>
          <w:rtl/>
          <w:lang w:bidi="ar-SA"/>
        </w:rPr>
        <w:t>مشابهی</w:t>
      </w:r>
      <w:r w:rsidRPr="00105CFB">
        <w:rPr>
          <w:rtl/>
          <w:lang w:bidi="ar-SA"/>
        </w:rPr>
        <w:t xml:space="preserve"> </w:t>
      </w:r>
      <w:r w:rsidRPr="00105CFB">
        <w:rPr>
          <w:rFonts w:hint="cs"/>
          <w:rtl/>
          <w:lang w:bidi="ar-SA"/>
        </w:rPr>
        <w:t>برای</w:t>
      </w:r>
      <w:r w:rsidRPr="00105CFB">
        <w:rPr>
          <w:rtl/>
          <w:lang w:bidi="ar-SA"/>
        </w:rPr>
        <w:t xml:space="preserve"> </w:t>
      </w:r>
      <w:r w:rsidRPr="00105CFB">
        <w:rPr>
          <w:rFonts w:hint="cs"/>
          <w:rtl/>
          <w:lang w:bidi="ar-SA"/>
        </w:rPr>
        <w:t>سیگنال‌های</w:t>
      </w:r>
      <w:r w:rsidRPr="00105CFB">
        <w:rPr>
          <w:rtl/>
          <w:lang w:bidi="ar-SA"/>
        </w:rPr>
        <w:t xml:space="preserve"> </w:t>
      </w:r>
      <w:r w:rsidRPr="00105CFB">
        <w:rPr>
          <w:rFonts w:hint="cs"/>
          <w:rtl/>
          <w:lang w:bidi="ar-SA"/>
        </w:rPr>
        <w:t>پیوسته</w:t>
      </w:r>
      <w:r w:rsidRPr="00105CFB">
        <w:rPr>
          <w:rtl/>
          <w:lang w:bidi="ar-SA"/>
        </w:rPr>
        <w:t xml:space="preserve"> </w:t>
      </w:r>
      <w:r w:rsidRPr="00105CFB">
        <w:rPr>
          <w:rFonts w:hint="cs"/>
          <w:rtl/>
          <w:lang w:bidi="ar-SA"/>
        </w:rPr>
        <w:t>زمانی</w:t>
      </w:r>
      <w:r w:rsidRPr="00105CFB">
        <w:rPr>
          <w:rtl/>
          <w:lang w:bidi="ar-SA"/>
        </w:rPr>
        <w:t xml:space="preserve"> </w:t>
      </w:r>
      <w:r w:rsidRPr="00105CFB">
        <w:rPr>
          <w:rFonts w:hint="cs"/>
          <w:rtl/>
          <w:lang w:bidi="ar-SA"/>
        </w:rPr>
        <w:t>وجود</w:t>
      </w:r>
      <w:r w:rsidRPr="00105CFB">
        <w:rPr>
          <w:rtl/>
          <w:lang w:bidi="ar-SA"/>
        </w:rPr>
        <w:t xml:space="preserve"> </w:t>
      </w:r>
      <w:r w:rsidRPr="00105CFB">
        <w:rPr>
          <w:rFonts w:hint="cs"/>
          <w:rtl/>
          <w:lang w:bidi="ar-SA"/>
        </w:rPr>
        <w:t>دارد</w:t>
      </w:r>
      <w:r w:rsidRPr="00105CFB">
        <w:rPr>
          <w:rtl/>
          <w:lang w:bidi="ar-SA"/>
        </w:rPr>
        <w:t xml:space="preserve">. </w:t>
      </w:r>
      <w:r w:rsidRPr="00105CFB">
        <w:rPr>
          <w:rFonts w:hint="cs"/>
          <w:rtl/>
          <w:lang w:bidi="ar-SA"/>
        </w:rPr>
        <w:t>این</w:t>
      </w:r>
      <w:r w:rsidRPr="00105CFB">
        <w:rPr>
          <w:rtl/>
          <w:lang w:bidi="ar-SA"/>
        </w:rPr>
        <w:t xml:space="preserve"> </w:t>
      </w:r>
      <w:r w:rsidRPr="00105CFB">
        <w:rPr>
          <w:rFonts w:hint="cs"/>
          <w:rtl/>
          <w:lang w:bidi="ar-SA"/>
        </w:rPr>
        <w:t>نوع</w:t>
      </w:r>
      <w:r w:rsidRPr="00105CFB">
        <w:rPr>
          <w:rtl/>
          <w:lang w:bidi="ar-SA"/>
        </w:rPr>
        <w:t xml:space="preserve"> </w:t>
      </w:r>
      <w:r w:rsidRPr="00105CFB">
        <w:rPr>
          <w:rFonts w:hint="cs"/>
          <w:rtl/>
          <w:lang w:bidi="ar-SA"/>
        </w:rPr>
        <w:t>کانولوشن</w:t>
      </w:r>
      <w:r w:rsidRPr="00105CFB">
        <w:rPr>
          <w:rtl/>
          <w:lang w:bidi="ar-SA"/>
        </w:rPr>
        <w:t xml:space="preserve"> </w:t>
      </w:r>
      <w:r w:rsidRPr="00105CFB">
        <w:rPr>
          <w:rFonts w:hint="cs"/>
          <w:rtl/>
          <w:lang w:bidi="ar-SA"/>
        </w:rPr>
        <w:t>در</w:t>
      </w:r>
      <w:r w:rsidRPr="00105CFB">
        <w:rPr>
          <w:rtl/>
          <w:lang w:bidi="ar-SA"/>
        </w:rPr>
        <w:t xml:space="preserve"> </w:t>
      </w:r>
      <w:r w:rsidRPr="00105CFB">
        <w:rPr>
          <w:rFonts w:hint="cs"/>
          <w:rtl/>
          <w:lang w:bidi="ar-SA"/>
        </w:rPr>
        <w:t>حوزه‌های</w:t>
      </w:r>
      <w:r w:rsidRPr="00105CFB">
        <w:rPr>
          <w:rtl/>
          <w:lang w:bidi="ar-SA"/>
        </w:rPr>
        <w:t xml:space="preserve"> </w:t>
      </w:r>
      <w:r w:rsidRPr="00105CFB">
        <w:rPr>
          <w:rFonts w:hint="cs"/>
          <w:rtl/>
          <w:lang w:bidi="ar-SA"/>
        </w:rPr>
        <w:t>مختلف</w:t>
      </w:r>
      <w:r w:rsidRPr="00105CFB">
        <w:rPr>
          <w:rtl/>
          <w:lang w:bidi="ar-SA"/>
        </w:rPr>
        <w:t xml:space="preserve"> </w:t>
      </w:r>
      <w:r w:rsidRPr="00105CFB">
        <w:rPr>
          <w:rFonts w:hint="cs"/>
          <w:rtl/>
          <w:lang w:bidi="ar-SA"/>
        </w:rPr>
        <w:t>از</w:t>
      </w:r>
      <w:r w:rsidRPr="00105CFB">
        <w:rPr>
          <w:rtl/>
          <w:lang w:bidi="ar-SA"/>
        </w:rPr>
        <w:t xml:space="preserve"> </w:t>
      </w:r>
      <w:r w:rsidRPr="00105CFB">
        <w:rPr>
          <w:rFonts w:hint="cs"/>
          <w:rtl/>
          <w:lang w:bidi="ar-SA"/>
        </w:rPr>
        <w:t>جمله</w:t>
      </w:r>
      <w:r w:rsidRPr="00105CFB">
        <w:rPr>
          <w:rtl/>
          <w:lang w:bidi="ar-SA"/>
        </w:rPr>
        <w:t xml:space="preserve"> </w:t>
      </w:r>
      <w:r w:rsidRPr="00105CFB">
        <w:rPr>
          <w:rFonts w:hint="cs"/>
          <w:rtl/>
          <w:lang w:bidi="ar-SA"/>
        </w:rPr>
        <w:t>پردازش</w:t>
      </w:r>
      <w:r w:rsidRPr="00105CFB">
        <w:rPr>
          <w:rtl/>
          <w:lang w:bidi="ar-SA"/>
        </w:rPr>
        <w:t xml:space="preserve"> </w:t>
      </w:r>
      <w:r w:rsidRPr="00105CFB">
        <w:rPr>
          <w:rFonts w:hint="cs"/>
          <w:rtl/>
          <w:lang w:bidi="ar-SA"/>
        </w:rPr>
        <w:t>صوت،</w:t>
      </w:r>
      <w:r w:rsidRPr="00105CFB">
        <w:rPr>
          <w:rtl/>
          <w:lang w:bidi="ar-SA"/>
        </w:rPr>
        <w:t xml:space="preserve"> </w:t>
      </w:r>
      <w:r w:rsidRPr="00105CFB">
        <w:rPr>
          <w:rFonts w:hint="cs"/>
          <w:rtl/>
          <w:lang w:bidi="ar-SA"/>
        </w:rPr>
        <w:t>اطلاعات</w:t>
      </w:r>
      <w:r w:rsidRPr="00105CFB">
        <w:rPr>
          <w:rtl/>
          <w:lang w:bidi="ar-SA"/>
        </w:rPr>
        <w:t xml:space="preserve"> </w:t>
      </w:r>
      <w:r w:rsidRPr="00105CFB">
        <w:rPr>
          <w:rFonts w:hint="cs"/>
          <w:rtl/>
          <w:lang w:bidi="ar-SA"/>
        </w:rPr>
        <w:t>زمان</w:t>
      </w:r>
      <w:r w:rsidRPr="00105CFB">
        <w:rPr>
          <w:rtl/>
          <w:lang w:bidi="ar-SA"/>
        </w:rPr>
        <w:t>-</w:t>
      </w:r>
      <w:r w:rsidRPr="00105CFB">
        <w:rPr>
          <w:rFonts w:hint="cs"/>
          <w:rtl/>
          <w:lang w:bidi="ar-SA"/>
        </w:rPr>
        <w:t>فرکانس</w:t>
      </w:r>
      <w:r w:rsidRPr="00105CFB">
        <w:rPr>
          <w:rtl/>
          <w:lang w:bidi="ar-SA"/>
        </w:rPr>
        <w:t xml:space="preserve"> </w:t>
      </w:r>
      <w:r w:rsidRPr="00105CFB">
        <w:rPr>
          <w:rFonts w:hint="cs"/>
          <w:rtl/>
          <w:lang w:bidi="ar-SA"/>
        </w:rPr>
        <w:t>و</w:t>
      </w:r>
      <w:r w:rsidRPr="00105CFB">
        <w:rPr>
          <w:rtl/>
          <w:lang w:bidi="ar-SA"/>
        </w:rPr>
        <w:t xml:space="preserve"> </w:t>
      </w:r>
      <w:r w:rsidRPr="00105CFB">
        <w:rPr>
          <w:rFonts w:hint="cs"/>
          <w:rtl/>
          <w:lang w:bidi="ar-SA"/>
        </w:rPr>
        <w:t>حل</w:t>
      </w:r>
      <w:r w:rsidRPr="00105CFB">
        <w:rPr>
          <w:rtl/>
          <w:lang w:bidi="ar-SA"/>
        </w:rPr>
        <w:t xml:space="preserve"> </w:t>
      </w:r>
      <w:r w:rsidRPr="00105CFB">
        <w:rPr>
          <w:rFonts w:hint="cs"/>
          <w:rtl/>
          <w:lang w:bidi="ar-SA"/>
        </w:rPr>
        <w:t>معادلات</w:t>
      </w:r>
      <w:r w:rsidRPr="00105CFB">
        <w:rPr>
          <w:rtl/>
          <w:lang w:bidi="ar-SA"/>
        </w:rPr>
        <w:t xml:space="preserve"> </w:t>
      </w:r>
      <w:r w:rsidRPr="00105CFB">
        <w:rPr>
          <w:rFonts w:hint="cs"/>
          <w:rtl/>
          <w:lang w:bidi="ar-SA"/>
        </w:rPr>
        <w:t>دیفرانسیل</w:t>
      </w:r>
      <w:r w:rsidRPr="00105CFB">
        <w:rPr>
          <w:rtl/>
          <w:lang w:bidi="ar-SA"/>
        </w:rPr>
        <w:t xml:space="preserve"> </w:t>
      </w:r>
      <w:r w:rsidRPr="00105CFB">
        <w:rPr>
          <w:rFonts w:hint="cs"/>
          <w:rtl/>
          <w:lang w:bidi="ar-SA"/>
        </w:rPr>
        <w:t>مورد</w:t>
      </w:r>
      <w:r w:rsidRPr="00105CFB">
        <w:rPr>
          <w:rtl/>
          <w:lang w:bidi="ar-SA"/>
        </w:rPr>
        <w:t xml:space="preserve"> </w:t>
      </w:r>
      <w:r w:rsidRPr="00105CFB">
        <w:rPr>
          <w:rFonts w:hint="cs"/>
          <w:rtl/>
          <w:lang w:bidi="ar-SA"/>
        </w:rPr>
        <w:t>استفاده</w:t>
      </w:r>
      <w:r w:rsidRPr="00105CFB">
        <w:rPr>
          <w:rtl/>
          <w:lang w:bidi="ar-SA"/>
        </w:rPr>
        <w:t xml:space="preserve"> </w:t>
      </w:r>
      <w:r w:rsidRPr="00105CFB">
        <w:rPr>
          <w:rFonts w:hint="cs"/>
          <w:rtl/>
          <w:lang w:bidi="ar-SA"/>
        </w:rPr>
        <w:t>قرار</w:t>
      </w:r>
      <w:r w:rsidRPr="00105CFB">
        <w:rPr>
          <w:rtl/>
          <w:lang w:bidi="ar-SA"/>
        </w:rPr>
        <w:t xml:space="preserve"> </w:t>
      </w:r>
      <w:r w:rsidRPr="00105CFB">
        <w:rPr>
          <w:rFonts w:hint="cs"/>
          <w:rtl/>
          <w:lang w:bidi="ar-SA"/>
        </w:rPr>
        <w:t>می‌گیرد</w:t>
      </w:r>
      <w:r w:rsidR="00DD5A3C">
        <w:rPr>
          <w:rFonts w:hint="cs"/>
          <w:rtl/>
        </w:rPr>
        <w:t>.</w:t>
      </w:r>
    </w:p>
    <w:p w14:paraId="6CF5DDF7" w14:textId="18C37728" w:rsidR="00DD5A3C" w:rsidRDefault="00DD5A3C" w:rsidP="00DD5A3C">
      <w:pPr>
        <w:rPr>
          <w:rtl/>
        </w:rPr>
      </w:pPr>
      <w:r>
        <w:rPr>
          <w:rFonts w:hint="cs"/>
          <w:rtl/>
        </w:rPr>
        <w:t>برای محاسبه کانولوشن باید یکی از سیگنال ها ابتدا قرینه شود و سپس از مقابل سیگنال دیگر عبور داده شود.</w:t>
      </w:r>
    </w:p>
    <w:p w14:paraId="5B89005A" w14:textId="7CD47401" w:rsidR="00072BE5" w:rsidRDefault="00072BE5" w:rsidP="00105CFB">
      <w:pPr>
        <w:rPr>
          <w:rtl/>
        </w:rPr>
      </w:pPr>
      <w:r>
        <w:rPr>
          <w:noProof/>
          <w:rtl/>
          <w:lang w:val="fa-IR"/>
        </w:rPr>
        <w:lastRenderedPageBreak/>
        <w:drawing>
          <wp:inline distT="0" distB="0" distL="0" distR="0" wp14:anchorId="7D733582" wp14:editId="1BD1DD90">
            <wp:extent cx="4984866" cy="2804160"/>
            <wp:effectExtent l="0" t="0" r="6350" b="0"/>
            <wp:docPr id="32163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1427" name="Picture 321631427"/>
                    <pic:cNvPicPr/>
                  </pic:nvPicPr>
                  <pic:blipFill>
                    <a:blip r:embed="rId114">
                      <a:extLst>
                        <a:ext uri="{28A0092B-C50C-407E-A947-70E740481C1C}">
                          <a14:useLocalDpi xmlns:a14="http://schemas.microsoft.com/office/drawing/2010/main" val="0"/>
                        </a:ext>
                      </a:extLst>
                    </a:blip>
                    <a:stretch>
                      <a:fillRect/>
                    </a:stretch>
                  </pic:blipFill>
                  <pic:spPr>
                    <a:xfrm>
                      <a:off x="0" y="0"/>
                      <a:ext cx="4998267" cy="2811699"/>
                    </a:xfrm>
                    <a:prstGeom prst="rect">
                      <a:avLst/>
                    </a:prstGeom>
                  </pic:spPr>
                </pic:pic>
              </a:graphicData>
            </a:graphic>
          </wp:inline>
        </w:drawing>
      </w:r>
    </w:p>
    <w:p w14:paraId="26BF0B0E" w14:textId="77777777" w:rsidR="00992E9A" w:rsidRPr="00105CFB" w:rsidRDefault="00992E9A" w:rsidP="00105CFB"/>
    <w:p w14:paraId="3AF2F620" w14:textId="77777777" w:rsidR="00D44A0E" w:rsidRDefault="00D44A0E" w:rsidP="00105CFB">
      <w:pPr>
        <w:rPr>
          <w:rtl/>
        </w:rPr>
      </w:pPr>
    </w:p>
    <w:p w14:paraId="686DB19B" w14:textId="186123BC" w:rsidR="006900BB" w:rsidRDefault="006900BB" w:rsidP="00105CFB">
      <w:pPr>
        <w:rPr>
          <w:rtl/>
        </w:rPr>
      </w:pPr>
      <w:r>
        <w:rPr>
          <w:rFonts w:hint="cs"/>
          <w:rtl/>
        </w:rPr>
        <w:t>کرولیشن، همان کانولوشن می باشد یعنی دو سیگنال از مقابل یکدیگر عبور داده شده و در هم ضرب می شوند با این تفاوت که دیگر هیچ کدام از آنها قرینه نمی شوند.</w:t>
      </w:r>
      <w:r w:rsidR="001214B9">
        <w:rPr>
          <w:rFonts w:hint="cs"/>
          <w:rtl/>
        </w:rPr>
        <w:t xml:space="preserve"> اگر این دو سیگنال متفاوت باشند به آن </w:t>
      </w:r>
      <w:r w:rsidR="001214B9">
        <w:t>Cross correlation</w:t>
      </w:r>
      <w:r w:rsidR="001214B9">
        <w:rPr>
          <w:rFonts w:hint="cs"/>
          <w:rtl/>
        </w:rPr>
        <w:t xml:space="preserve"> و اگر یکی باشند به آن </w:t>
      </w:r>
      <w:r w:rsidR="005A14B4">
        <w:t>Auto</w:t>
      </w:r>
      <w:r w:rsidR="001214B9">
        <w:t xml:space="preserve"> </w:t>
      </w:r>
      <w:proofErr w:type="spellStart"/>
      <w:r w:rsidR="001214B9">
        <w:t>Correlataion</w:t>
      </w:r>
      <w:proofErr w:type="spellEnd"/>
      <w:r w:rsidR="001214B9">
        <w:rPr>
          <w:rFonts w:hint="cs"/>
          <w:rtl/>
        </w:rPr>
        <w:t xml:space="preserve"> گفته می شود.</w:t>
      </w:r>
      <w:r w:rsidR="00F657C1">
        <w:rPr>
          <w:rFonts w:hint="cs"/>
          <w:rtl/>
        </w:rPr>
        <w:t xml:space="preserve"> پس می توان گفت </w:t>
      </w:r>
      <w:r w:rsidR="00F657C1">
        <w:t>Auto Correlation</w:t>
      </w:r>
      <w:r w:rsidR="00F657C1">
        <w:rPr>
          <w:rFonts w:hint="cs"/>
          <w:rtl/>
        </w:rPr>
        <w:t xml:space="preserve"> همان </w:t>
      </w:r>
      <w:r w:rsidR="00F657C1">
        <w:t>Cross Correlation</w:t>
      </w:r>
      <w:r w:rsidR="00F657C1">
        <w:rPr>
          <w:rFonts w:hint="cs"/>
          <w:rtl/>
        </w:rPr>
        <w:t>ی است که هر دو سیگنال آن یکی باشند.</w:t>
      </w:r>
    </w:p>
    <w:p w14:paraId="3D428608" w14:textId="5BD88E36" w:rsidR="00B7712D" w:rsidRDefault="00AC248A" w:rsidP="00895846">
      <w:r>
        <w:rPr>
          <w:shd w:val="clear" w:color="auto" w:fill="FFFFFF"/>
          <w:rtl/>
        </w:rPr>
        <w:t xml:space="preserve">دو معیار </w:t>
      </w:r>
      <w:r w:rsidR="005A14B4">
        <w:t xml:space="preserve">Cross </w:t>
      </w:r>
      <w:proofErr w:type="spellStart"/>
      <w:r w:rsidR="005A14B4">
        <w:t>Correlataion</w:t>
      </w:r>
      <w:proofErr w:type="spellEnd"/>
      <w:r>
        <w:rPr>
          <w:shd w:val="clear" w:color="auto" w:fill="FFFFFF"/>
          <w:rtl/>
        </w:rPr>
        <w:t xml:space="preserve"> و </w:t>
      </w:r>
      <w:r w:rsidR="008D3C1C">
        <w:rPr>
          <w:shd w:val="clear" w:color="auto" w:fill="FFFFFF"/>
        </w:rPr>
        <w:t>Convolution</w:t>
      </w:r>
      <w:r w:rsidR="008D3C1C">
        <w:rPr>
          <w:rFonts w:hint="cs"/>
          <w:shd w:val="clear" w:color="auto" w:fill="FFFFFF"/>
          <w:rtl/>
        </w:rPr>
        <w:t xml:space="preserve"> </w:t>
      </w:r>
      <w:r>
        <w:rPr>
          <w:shd w:val="clear" w:color="auto" w:fill="FFFFFF"/>
          <w:rtl/>
        </w:rPr>
        <w:t>از لحاظ ریاضیاتی خیلی شبیه ب</w:t>
      </w:r>
      <w:r w:rsidR="00E964D9">
        <w:rPr>
          <w:rFonts w:hint="cs"/>
          <w:shd w:val="clear" w:color="auto" w:fill="FFFFFF"/>
          <w:rtl/>
        </w:rPr>
        <w:t>ه ه</w:t>
      </w:r>
      <w:r>
        <w:rPr>
          <w:shd w:val="clear" w:color="auto" w:fill="FFFFFF"/>
          <w:rtl/>
        </w:rPr>
        <w:t xml:space="preserve">م هستند. تنها تفاوت جزئی که بین دو سیگنال وجود دارد چرخش 180 درجه‌ای یکی از سیگنالها در کانولوشن هست. در شکل زیر </w:t>
      </w:r>
      <w:r w:rsidR="003525A5">
        <w:rPr>
          <w:shd w:val="clear" w:color="auto" w:fill="FFFFFF"/>
        </w:rPr>
        <w:t>Convolution</w:t>
      </w:r>
      <w:r w:rsidR="003525A5">
        <w:rPr>
          <w:rFonts w:hint="cs"/>
          <w:shd w:val="clear" w:color="auto" w:fill="FFFFFF"/>
          <w:rtl/>
        </w:rPr>
        <w:t xml:space="preserve"> </w:t>
      </w:r>
      <w:r>
        <w:rPr>
          <w:shd w:val="clear" w:color="auto" w:fill="FFFFFF"/>
          <w:rtl/>
        </w:rPr>
        <w:t xml:space="preserve">و </w:t>
      </w:r>
      <w:r w:rsidR="003525A5">
        <w:t xml:space="preserve">Cross </w:t>
      </w:r>
      <w:proofErr w:type="spellStart"/>
      <w:r w:rsidR="003525A5">
        <w:t>Correlataion</w:t>
      </w:r>
      <w:proofErr w:type="spellEnd"/>
      <w:r w:rsidR="003525A5">
        <w:rPr>
          <w:shd w:val="clear" w:color="auto" w:fill="FFFFFF"/>
          <w:rtl/>
        </w:rPr>
        <w:t xml:space="preserve"> </w:t>
      </w:r>
      <w:r>
        <w:rPr>
          <w:shd w:val="clear" w:color="auto" w:fill="FFFFFF"/>
          <w:rtl/>
        </w:rPr>
        <w:t xml:space="preserve">بین دو سیگنال یک بعدی نمایش داده شده است. همانطور که میبینم در </w:t>
      </w:r>
      <w:r w:rsidR="00004959" w:rsidRPr="00004959">
        <w:rPr>
          <w:shd w:val="clear" w:color="auto" w:fill="FFFFFF"/>
        </w:rPr>
        <w:t>Convolution</w:t>
      </w:r>
      <w:r w:rsidR="00004959" w:rsidRPr="00004959">
        <w:rPr>
          <w:rFonts w:hint="cs"/>
          <w:shd w:val="clear" w:color="auto" w:fill="FFFFFF"/>
          <w:rtl/>
        </w:rPr>
        <w:t xml:space="preserve"> </w:t>
      </w:r>
      <w:r>
        <w:rPr>
          <w:shd w:val="clear" w:color="auto" w:fill="FFFFFF"/>
          <w:rtl/>
        </w:rPr>
        <w:t>قبل از ضرب دو سیگنال، اول روی یکی از سیگنالها چرخش 180 درجه ای اتفاق می افتد، بعدش ضرب بین دو سیگنال انجام می شود. ولی در</w:t>
      </w:r>
      <w:r>
        <w:rPr>
          <w:shd w:val="clear" w:color="auto" w:fill="FFFFFF"/>
        </w:rPr>
        <w:t xml:space="preserve"> </w:t>
      </w:r>
      <w:r>
        <w:t xml:space="preserve">Cross </w:t>
      </w:r>
      <w:proofErr w:type="spellStart"/>
      <w:r>
        <w:t>Correlataion</w:t>
      </w:r>
      <w:proofErr w:type="spellEnd"/>
      <w:r>
        <w:rPr>
          <w:shd w:val="clear" w:color="auto" w:fill="FFFFFF"/>
        </w:rPr>
        <w:t xml:space="preserve"> </w:t>
      </w:r>
      <w:r>
        <w:rPr>
          <w:shd w:val="clear" w:color="auto" w:fill="FFFFFF"/>
          <w:rtl/>
        </w:rPr>
        <w:t>چنین چرخشی انجام نمی‌شود</w:t>
      </w:r>
      <w:r>
        <w:rPr>
          <w:shd w:val="clear" w:color="auto" w:fill="FFFFFF"/>
        </w:rPr>
        <w:t>.</w:t>
      </w:r>
    </w:p>
    <w:p w14:paraId="66A482A6" w14:textId="55B85EBB" w:rsidR="00895BDB" w:rsidRPr="00895846" w:rsidRDefault="001214B9" w:rsidP="00895846">
      <w:pPr>
        <w:ind w:hanging="603"/>
        <w:jc w:val="center"/>
      </w:pPr>
      <w:r>
        <w:rPr>
          <w:noProof/>
        </w:rPr>
        <w:lastRenderedPageBreak/>
        <w:drawing>
          <wp:inline distT="0" distB="0" distL="0" distR="0" wp14:anchorId="156CAE45" wp14:editId="2CBC7A9B">
            <wp:extent cx="5516880" cy="2758440"/>
            <wp:effectExtent l="0" t="0" r="7620" b="0"/>
            <wp:docPr id="726576461" name="Picture 4" descr="The difference between convolution and cross-correlation from a  signal-analysis point of view - Signal Process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ce between convolution and cross-correlation from a  signal-analysis point of view - Signal Processing Stack Exchan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16880" cy="2758440"/>
                    </a:xfrm>
                    <a:prstGeom prst="rect">
                      <a:avLst/>
                    </a:prstGeom>
                    <a:noFill/>
                    <a:ln>
                      <a:noFill/>
                    </a:ln>
                  </pic:spPr>
                </pic:pic>
              </a:graphicData>
            </a:graphic>
          </wp:inline>
        </w:drawing>
      </w:r>
    </w:p>
    <w:p w14:paraId="5B2AAF1D" w14:textId="55B4477B" w:rsidR="001214B9" w:rsidRDefault="001214B9" w:rsidP="001214B9">
      <w:pPr>
        <w:rPr>
          <w:shd w:val="clear" w:color="auto" w:fill="FFFFFF"/>
          <w:rtl/>
        </w:rPr>
      </w:pPr>
      <w:r>
        <w:rPr>
          <w:shd w:val="clear" w:color="auto" w:fill="FFFFFF"/>
        </w:rPr>
        <w:t>Convolution</w:t>
      </w:r>
      <w:r>
        <w:rPr>
          <w:rFonts w:hint="cs"/>
          <w:shd w:val="clear" w:color="auto" w:fill="FFFFFF"/>
          <w:rtl/>
        </w:rPr>
        <w:t xml:space="preserve"> و </w:t>
      </w:r>
      <w:r w:rsidR="00AC248A">
        <w:t xml:space="preserve">Cross </w:t>
      </w:r>
      <w:proofErr w:type="spellStart"/>
      <w:r w:rsidR="00AC248A">
        <w:t>Correlataion</w:t>
      </w:r>
      <w:proofErr w:type="spellEnd"/>
      <w:r>
        <w:rPr>
          <w:shd w:val="clear" w:color="auto" w:fill="FFFFFF"/>
          <w:rtl/>
        </w:rPr>
        <w:t xml:space="preserve"> از لحاظ ریاضیاتی </w:t>
      </w:r>
      <w:r>
        <w:rPr>
          <w:rFonts w:hint="cs"/>
          <w:shd w:val="clear" w:color="auto" w:fill="FFFFFF"/>
          <w:rtl/>
        </w:rPr>
        <w:t>بسیار به یکدیگر شبیه می باشند.</w:t>
      </w:r>
      <w:r>
        <w:rPr>
          <w:shd w:val="clear" w:color="auto" w:fill="FFFFFF"/>
          <w:rtl/>
        </w:rPr>
        <w:t xml:space="preserve"> اگ</w:t>
      </w:r>
      <w:r>
        <w:rPr>
          <w:rFonts w:hint="cs"/>
          <w:shd w:val="clear" w:color="auto" w:fill="FFFFFF"/>
          <w:rtl/>
        </w:rPr>
        <w:t>ر</w:t>
      </w:r>
      <w:r>
        <w:rPr>
          <w:shd w:val="clear" w:color="auto" w:fill="FFFFFF"/>
          <w:rtl/>
        </w:rPr>
        <w:t xml:space="preserve"> بخوا</w:t>
      </w:r>
      <w:r>
        <w:rPr>
          <w:rFonts w:hint="cs"/>
          <w:shd w:val="clear" w:color="auto" w:fill="FFFFFF"/>
          <w:rtl/>
        </w:rPr>
        <w:t>هی</w:t>
      </w:r>
      <w:r>
        <w:rPr>
          <w:shd w:val="clear" w:color="auto" w:fill="FFFFFF"/>
          <w:rtl/>
        </w:rPr>
        <w:t xml:space="preserve">م </w:t>
      </w:r>
      <w:r>
        <w:rPr>
          <w:rFonts w:hint="cs"/>
          <w:shd w:val="clear" w:color="auto" w:fill="FFFFFF"/>
          <w:rtl/>
        </w:rPr>
        <w:t xml:space="preserve">یک </w:t>
      </w:r>
      <w:r>
        <w:rPr>
          <w:shd w:val="clear" w:color="auto" w:fill="FFFFFF"/>
          <w:rtl/>
        </w:rPr>
        <w:t>تعریف کلی در مورد هر کد</w:t>
      </w:r>
      <w:r>
        <w:rPr>
          <w:rFonts w:hint="cs"/>
          <w:shd w:val="clear" w:color="auto" w:fill="FFFFFF"/>
          <w:rtl/>
        </w:rPr>
        <w:t>ا</w:t>
      </w:r>
      <w:r>
        <w:rPr>
          <w:shd w:val="clear" w:color="auto" w:fill="FFFFFF"/>
          <w:rtl/>
        </w:rPr>
        <w:t xml:space="preserve">م </w:t>
      </w:r>
      <w:r>
        <w:rPr>
          <w:rFonts w:hint="cs"/>
          <w:shd w:val="clear" w:color="auto" w:fill="FFFFFF"/>
          <w:rtl/>
        </w:rPr>
        <w:t>از آنها بگوییم این است که:</w:t>
      </w:r>
    </w:p>
    <w:p w14:paraId="639D1C5E" w14:textId="597CC7DA" w:rsidR="001214B9" w:rsidRDefault="00895BDB" w:rsidP="001214B9">
      <w:pPr>
        <w:rPr>
          <w:b/>
          <w:bCs/>
          <w:shd w:val="clear" w:color="auto" w:fill="FFFFFF"/>
          <w:rtl/>
        </w:rPr>
      </w:pPr>
      <w:r w:rsidRPr="00AC248A">
        <w:rPr>
          <w:b/>
          <w:bCs/>
          <w:shd w:val="clear" w:color="auto" w:fill="FFFFFF"/>
        </w:rPr>
        <w:t>Convolution</w:t>
      </w:r>
      <w:r w:rsidR="001214B9" w:rsidRPr="00AC248A">
        <w:rPr>
          <w:b/>
          <w:bCs/>
          <w:shd w:val="clear" w:color="auto" w:fill="FFFFFF"/>
          <w:rtl/>
        </w:rPr>
        <w:t xml:space="preserve"> اثر یک سیگنال در سیگنال</w:t>
      </w:r>
      <w:r w:rsidR="00AC248A" w:rsidRPr="00AC248A">
        <w:rPr>
          <w:rFonts w:hint="cs"/>
          <w:b/>
          <w:bCs/>
          <w:shd w:val="clear" w:color="auto" w:fill="FFFFFF"/>
          <w:rtl/>
        </w:rPr>
        <w:t xml:space="preserve"> دیگر</w:t>
      </w:r>
      <w:r w:rsidR="001214B9" w:rsidRPr="00AC248A">
        <w:rPr>
          <w:b/>
          <w:bCs/>
          <w:shd w:val="clear" w:color="auto" w:fill="FFFFFF"/>
          <w:rtl/>
        </w:rPr>
        <w:t xml:space="preserve"> را بررسی می‌کند در حالی که </w:t>
      </w:r>
      <w:r w:rsidR="001214B9" w:rsidRPr="00AC248A">
        <w:rPr>
          <w:b/>
          <w:bCs/>
          <w:shd w:val="clear" w:color="auto" w:fill="FFFFFF"/>
        </w:rPr>
        <w:t>Cross Correlation</w:t>
      </w:r>
      <w:r w:rsidR="001214B9" w:rsidRPr="00AC248A">
        <w:rPr>
          <w:b/>
          <w:bCs/>
          <w:shd w:val="clear" w:color="auto" w:fill="FFFFFF"/>
          <w:rtl/>
        </w:rPr>
        <w:t xml:space="preserve"> میزان شباهت بین دو سیگنال را بررسی می‌کند</w:t>
      </w:r>
      <w:r w:rsidR="00AC248A" w:rsidRPr="00AC248A">
        <w:rPr>
          <w:rFonts w:hint="cs"/>
          <w:b/>
          <w:bCs/>
          <w:shd w:val="clear" w:color="auto" w:fill="FFFFFF"/>
          <w:rtl/>
        </w:rPr>
        <w:t>.</w:t>
      </w:r>
    </w:p>
    <w:p w14:paraId="168C42B4" w14:textId="77777777" w:rsidR="00AC248A" w:rsidRDefault="00AC248A" w:rsidP="001214B9">
      <w:pPr>
        <w:rPr>
          <w:b/>
          <w:bCs/>
        </w:rPr>
      </w:pPr>
    </w:p>
    <w:p w14:paraId="0E56F1E6" w14:textId="0F7C06A0" w:rsidR="00CC13D3" w:rsidRDefault="00CC13D3" w:rsidP="00CC13D3">
      <w:pPr>
        <w:rPr>
          <w:lang w:bidi="ar-SA"/>
        </w:rPr>
      </w:pPr>
      <w:r w:rsidRPr="00CC13D3">
        <w:rPr>
          <w:rtl/>
        </w:rPr>
        <w:t>نحوه</w:t>
      </w:r>
      <w:r>
        <w:rPr>
          <w:rtl/>
        </w:rPr>
        <w:t xml:space="preserve"> محاسب</w:t>
      </w:r>
      <w:r>
        <w:rPr>
          <w:rFonts w:hint="cs"/>
          <w:rtl/>
        </w:rPr>
        <w:t xml:space="preserve">ه </w:t>
      </w:r>
      <w:r>
        <w:t>cross-</w:t>
      </w:r>
      <w:r w:rsidRPr="00CC13D3">
        <w:t>correlation</w:t>
      </w:r>
    </w:p>
    <w:p w14:paraId="388AB87B" w14:textId="59B17A50" w:rsidR="00CC13D3" w:rsidRDefault="00CC13D3" w:rsidP="00CC13D3">
      <w:r>
        <w:rPr>
          <w:rtl/>
        </w:rPr>
        <w:t xml:space="preserve">فرض کنید که تصویر دو بعدی زیر (سمت چپ) را دارید و میخواهید </w:t>
      </w:r>
      <w:r>
        <w:t xml:space="preserve">Cross </w:t>
      </w:r>
      <w:proofErr w:type="spellStart"/>
      <w:r>
        <w:t>Correlataion</w:t>
      </w:r>
      <w:proofErr w:type="spellEnd"/>
      <w:r>
        <w:rPr>
          <w:rtl/>
        </w:rPr>
        <w:t xml:space="preserve"> آن</w:t>
      </w:r>
      <w:r>
        <w:rPr>
          <w:rFonts w:hint="cs"/>
          <w:rtl/>
        </w:rPr>
        <w:t xml:space="preserve"> </w:t>
      </w:r>
      <w:r>
        <w:rPr>
          <w:rtl/>
        </w:rPr>
        <w:t>را با فیلتر (سمت راست) بدست بیاورید</w:t>
      </w:r>
      <w:r>
        <w:t>.</w:t>
      </w:r>
    </w:p>
    <w:p w14:paraId="3CD41BCD" w14:textId="158C1FFF"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drawing>
          <wp:inline distT="0" distB="0" distL="0" distR="0" wp14:anchorId="52163644" wp14:editId="6B43727D">
            <wp:extent cx="5715000" cy="2141220"/>
            <wp:effectExtent l="0" t="0" r="0" b="0"/>
            <wp:docPr id="1820330394" name="Picture 12" descr="نحوه محاسبه cross-corre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نحوه محاسبه cross-correlation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303B6E80" w14:textId="7C4AD0BD" w:rsidR="00CC13D3" w:rsidRDefault="00CC13D3" w:rsidP="00CC13D3">
      <w:r>
        <w:rPr>
          <w:rtl/>
        </w:rPr>
        <w:t>برای محاسبه</w:t>
      </w:r>
      <w:r>
        <w:t xml:space="preserve"> cross correlation </w:t>
      </w:r>
      <w:r>
        <w:rPr>
          <w:rtl/>
        </w:rPr>
        <w:t>بین تصویر و فیلتر لازم است که حاصلضرب فیلتر و تکه‌های مختلف تصویر محاسبه شود. به عبارتی لازم</w:t>
      </w:r>
      <w:r>
        <w:rPr>
          <w:rFonts w:hint="cs"/>
          <w:rtl/>
        </w:rPr>
        <w:t xml:space="preserve"> است</w:t>
      </w:r>
      <w:r>
        <w:rPr>
          <w:rtl/>
        </w:rPr>
        <w:t xml:space="preserve"> که یک تصویر جدید به اندازه تصویر ورودی ساخته شود</w:t>
      </w:r>
      <w:r>
        <w:rPr>
          <w:rFonts w:hint="cs"/>
          <w:rtl/>
        </w:rPr>
        <w:t xml:space="preserve"> </w:t>
      </w:r>
      <w:r>
        <w:rPr>
          <w:rtl/>
        </w:rPr>
        <w:t>که مقدار هرکدام از پیکسلهای تصویر جدید برابر باشد با مجموعه حاصل ضرب نظیر به نظیر عناصر فیلتر و پیکسل</w:t>
      </w:r>
      <w:r w:rsidR="009A26F3">
        <w:rPr>
          <w:rFonts w:hint="cs"/>
          <w:rtl/>
        </w:rPr>
        <w:t xml:space="preserve"> </w:t>
      </w:r>
      <w:r>
        <w:rPr>
          <w:rtl/>
        </w:rPr>
        <w:t>های همسایگی هر پیکسل در تصویر اصلی</w:t>
      </w:r>
      <w:r>
        <w:t>.</w:t>
      </w:r>
    </w:p>
    <w:p w14:paraId="730AF4F8" w14:textId="01FD782A"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lastRenderedPageBreak/>
        <w:drawing>
          <wp:inline distT="0" distB="0" distL="0" distR="0" wp14:anchorId="392CBC66" wp14:editId="3C5E1FF9">
            <wp:extent cx="5715000" cy="2141220"/>
            <wp:effectExtent l="0" t="0" r="0" b="0"/>
            <wp:docPr id="471477320" name="Picture 11" descr="نحوه محاسبه cross-corre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نحوه محاسبه cross-correlation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0664D172" w14:textId="5DF07A6D" w:rsidR="00CC13D3" w:rsidRDefault="00CC13D3" w:rsidP="009A26F3">
      <w:pPr>
        <w:pStyle w:val="ListParagraph"/>
        <w:numPr>
          <w:ilvl w:val="0"/>
          <w:numId w:val="81"/>
        </w:numPr>
      </w:pPr>
      <w:r>
        <w:rPr>
          <w:rtl/>
        </w:rPr>
        <w:t>به ازای هرپیکسل همسایگی آن در تصویر اصلی مشخص می‌شود</w:t>
      </w:r>
    </w:p>
    <w:p w14:paraId="64C3C5EC" w14:textId="3BE8457E" w:rsidR="00CC13D3" w:rsidRDefault="00CC13D3" w:rsidP="009A26F3">
      <w:pPr>
        <w:pStyle w:val="ListParagraph"/>
        <w:numPr>
          <w:ilvl w:val="0"/>
          <w:numId w:val="81"/>
        </w:numPr>
      </w:pPr>
      <w:r>
        <w:rPr>
          <w:rtl/>
        </w:rPr>
        <w:t>سپس ضرب نظیر به نظیر عناصر اون پنجره با فیلتر محاسبه می‌شود</w:t>
      </w:r>
    </w:p>
    <w:p w14:paraId="6985779D" w14:textId="77777777" w:rsidR="009A26F3" w:rsidRDefault="00CC13D3" w:rsidP="009A26F3">
      <w:pPr>
        <w:pStyle w:val="ListParagraph"/>
        <w:numPr>
          <w:ilvl w:val="0"/>
          <w:numId w:val="81"/>
        </w:numPr>
      </w:pPr>
      <w:r>
        <w:rPr>
          <w:rtl/>
        </w:rPr>
        <w:t>حاصل جمع همه مقادیر محاسبه شده و در آدرس مورد نظر در تصویر خروجی قرار می‌گیرید</w:t>
      </w:r>
    </w:p>
    <w:p w14:paraId="48C0357E" w14:textId="3AFF26EF" w:rsidR="00CC13D3" w:rsidRPr="009A26F3" w:rsidRDefault="00CC13D3" w:rsidP="009A26F3">
      <w:r w:rsidRPr="009A26F3">
        <w:rPr>
          <w:rtl/>
        </w:rPr>
        <w:t>همانطور که می‌بینید برای پیکسلهای کناری تصویر ورودی نمی‌توان ضرب رو انجام داد. چرا که همسایگی ندارند و عمل ضرب نظیر به نظیر امکان پذیر نیست</w:t>
      </w:r>
      <w:r w:rsidRPr="009A26F3">
        <w:rPr>
          <w:rFonts w:ascii="Tahoma" w:hAnsi="Tahoma" w:cs="Tahoma"/>
          <w:color w:val="0F204C"/>
          <w:sz w:val="21"/>
          <w:szCs w:val="21"/>
        </w:rPr>
        <w:t>.</w:t>
      </w:r>
    </w:p>
    <w:p w14:paraId="10D0F473" w14:textId="6D6766CB"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drawing>
          <wp:inline distT="0" distB="0" distL="0" distR="0" wp14:anchorId="04446BE7" wp14:editId="6C6B59F8">
            <wp:extent cx="5715000" cy="2141220"/>
            <wp:effectExtent l="0" t="0" r="0" b="0"/>
            <wp:docPr id="311336696" name="Picture 10" descr="padding تصوی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dding تصویر"/>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3B3E92CE" w14:textId="77777777" w:rsidR="00CC13D3" w:rsidRDefault="00CC13D3" w:rsidP="009A26F3">
      <w:r>
        <w:rPr>
          <w:rtl/>
        </w:rPr>
        <w:t>برای حل این مسئله از</w:t>
      </w:r>
      <w:r>
        <w:t xml:space="preserve"> padding  </w:t>
      </w:r>
      <w:r>
        <w:rPr>
          <w:rtl/>
        </w:rPr>
        <w:t>استفاده می شود. به این ترتیب که به تعداد مورد نیاز، سطر و ستون ساختگی به تصویر اضافه می شود تا برای پیکسلهای کناری هم بشه پنجره گذاری کرد و فیلتر را اعمال کرد. از اونجا که اندازه فیلتر 3*3 هست، در این تصویر لازمه یک سطر/ستون برای ابتدای تصویر و یک سطر و ستون برای انتهای تصویر اضافه کرد</w:t>
      </w:r>
      <w:r>
        <w:t>.</w:t>
      </w:r>
    </w:p>
    <w:p w14:paraId="6A92B70F" w14:textId="705A71F2"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lastRenderedPageBreak/>
        <w:drawing>
          <wp:inline distT="0" distB="0" distL="0" distR="0" wp14:anchorId="4FEC1E09" wp14:editId="6B81DF25">
            <wp:extent cx="5715000" cy="2141220"/>
            <wp:effectExtent l="0" t="0" r="0" b="0"/>
            <wp:docPr id="346122692" name="Picture 9" descr="padding تصوی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dding تصویر"/>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1985AC91" w14:textId="77777777" w:rsidR="00CC13D3" w:rsidRDefault="00CC13D3" w:rsidP="009A26F3">
      <w:r>
        <w:rPr>
          <w:rtl/>
        </w:rPr>
        <w:t>حال این پنجره گذاری را میتوان روی تک تک پیکسلها در نظر گرفت و همسایگی 3*3 هر پیکسل را مشخص کرد و مجموع حاصل ضرب نظیر به نظیر آن با فیلتر را محاسبه کرد و مقدار حاصل را در آدرس متناظر در تصویر خروجی قرار داد. با این کار تصویر زیر حاصل می شود</w:t>
      </w:r>
      <w:r>
        <w:t>.</w:t>
      </w:r>
    </w:p>
    <w:p w14:paraId="383A02A7" w14:textId="09739FBB"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drawing>
          <wp:inline distT="0" distB="0" distL="0" distR="0" wp14:anchorId="3049240D" wp14:editId="2441C01B">
            <wp:extent cx="5715000" cy="1447800"/>
            <wp:effectExtent l="0" t="0" r="0" b="0"/>
            <wp:docPr id="969498323" name="Picture 8" descr="نحوه محاسبه cross-corre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نحوه محاسبه cross-correlation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2484A18D" w14:textId="744065CA" w:rsidR="00CC13D3" w:rsidRPr="00CC31F9" w:rsidRDefault="00CC13D3" w:rsidP="009A26F3">
      <w:pPr>
        <w:rPr>
          <w:b/>
          <w:bCs/>
        </w:rPr>
      </w:pPr>
      <w:r w:rsidRPr="00CC31F9">
        <w:rPr>
          <w:b/>
          <w:bCs/>
          <w:rtl/>
        </w:rPr>
        <w:t>نحوه محاسبه</w:t>
      </w:r>
      <w:r w:rsidR="009A26F3" w:rsidRPr="00CC31F9">
        <w:rPr>
          <w:rFonts w:hint="cs"/>
          <w:b/>
          <w:bCs/>
          <w:rtl/>
        </w:rPr>
        <w:t xml:space="preserve"> </w:t>
      </w:r>
      <w:r w:rsidRPr="00CC31F9">
        <w:rPr>
          <w:b/>
          <w:bCs/>
        </w:rPr>
        <w:t>convolution</w:t>
      </w:r>
    </w:p>
    <w:p w14:paraId="0F3672BF" w14:textId="159278F7" w:rsidR="00CC13D3" w:rsidRDefault="00CC13D3" w:rsidP="009A26F3">
      <w:r>
        <w:rPr>
          <w:rtl/>
        </w:rPr>
        <w:t>عمل کانولوشن همانند</w:t>
      </w:r>
      <w:r>
        <w:t xml:space="preserve"> cross</w:t>
      </w:r>
      <w:r w:rsidR="00264231">
        <w:t xml:space="preserve"> </w:t>
      </w:r>
      <w:r>
        <w:t xml:space="preserve">correlation </w:t>
      </w:r>
      <w:r>
        <w:rPr>
          <w:rtl/>
        </w:rPr>
        <w:t>انجام میشود، یعنی ضرب نظیر به نظیر همسایگی هر پیکسل با فیلتر انجام شده و حاصل آن در آدرس متناظر در تصویر خروجی قرار میگیرد. فقط باید توجه داشت که در کانولوشن در ابتدا فیلتر به صورت سطری ستونی چرخش 180 درجه ای می‌کند و بعدش روی تصویر اعمال می‌شود</w:t>
      </w:r>
    </w:p>
    <w:p w14:paraId="36DCB8AB" w14:textId="0AC24CB8"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lastRenderedPageBreak/>
        <w:drawing>
          <wp:inline distT="0" distB="0" distL="0" distR="0" wp14:anchorId="00F8C5F7" wp14:editId="4DD1F574">
            <wp:extent cx="5715000" cy="3192780"/>
            <wp:effectExtent l="0" t="0" r="0" b="7620"/>
            <wp:docPr id="1777806648" name="Picture 7" descr="نحوه محاسبه convo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نحوه محاسبه convolution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3192780"/>
                    </a:xfrm>
                    <a:prstGeom prst="rect">
                      <a:avLst/>
                    </a:prstGeom>
                    <a:noFill/>
                    <a:ln>
                      <a:noFill/>
                    </a:ln>
                  </pic:spPr>
                </pic:pic>
              </a:graphicData>
            </a:graphic>
          </wp:inline>
        </w:drawing>
      </w:r>
    </w:p>
    <w:p w14:paraId="4CA54333" w14:textId="77777777" w:rsidR="00CC13D3" w:rsidRPr="00CC31F9" w:rsidRDefault="00CC13D3" w:rsidP="00CC31F9">
      <w:pPr>
        <w:rPr>
          <w:b/>
          <w:bCs/>
        </w:rPr>
      </w:pPr>
      <w:r w:rsidRPr="00CC31F9">
        <w:rPr>
          <w:b/>
          <w:bCs/>
          <w:rtl/>
        </w:rPr>
        <w:t>کاربرد</w:t>
      </w:r>
      <w:r w:rsidRPr="00CC31F9">
        <w:rPr>
          <w:b/>
          <w:bCs/>
        </w:rPr>
        <w:t xml:space="preserve"> convolution</w:t>
      </w:r>
    </w:p>
    <w:p w14:paraId="7B0FD583" w14:textId="77777777" w:rsidR="00CC13D3" w:rsidRDefault="00CC13D3" w:rsidP="00CC31F9">
      <w:r>
        <w:rPr>
          <w:rtl/>
        </w:rPr>
        <w:t>همانطور که در ابتدا بیان کردیم، از کانولوشن برای بررسی اثر یک سیگنال روی سیگنال دیگر استفاده می کنند. در تصویر زیر اثر فیلتر مکانی لاپلاسین روی تصویر ورودی نشان داده شده است. بسته به اینکه نوع فیلتر چی باشد، تاثیر متفاوتی روی تصویر خواهد گذاشت</w:t>
      </w:r>
      <w:r>
        <w:t>.</w:t>
      </w:r>
    </w:p>
    <w:p w14:paraId="297F0890" w14:textId="165B0B15" w:rsidR="00CC13D3" w:rsidRDefault="00CC13D3" w:rsidP="00CC13D3">
      <w:pPr>
        <w:pStyle w:val="NormalWeb"/>
        <w:shd w:val="clear" w:color="auto" w:fill="FFFFFF"/>
        <w:spacing w:before="0" w:beforeAutospacing="0"/>
        <w:jc w:val="center"/>
        <w:rPr>
          <w:rFonts w:ascii="Tahoma" w:hAnsi="Tahoma" w:cs="Tahoma"/>
          <w:color w:val="0F204C"/>
          <w:sz w:val="21"/>
          <w:szCs w:val="21"/>
        </w:rPr>
      </w:pPr>
      <w:r>
        <w:rPr>
          <w:rFonts w:ascii="Tahoma" w:hAnsi="Tahoma" w:cs="Tahoma"/>
          <w:noProof/>
          <w:color w:val="0F204C"/>
          <w:sz w:val="21"/>
          <w:szCs w:val="21"/>
        </w:rPr>
        <w:drawing>
          <wp:inline distT="0" distB="0" distL="0" distR="0" wp14:anchorId="62CF53E5" wp14:editId="5A58A912">
            <wp:extent cx="5715000" cy="1851660"/>
            <wp:effectExtent l="0" t="0" r="0" b="0"/>
            <wp:docPr id="1881804800" name="Picture 6" descr="کاربرد کانولوش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کاربرد کانولوشن"/>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1851660"/>
                    </a:xfrm>
                    <a:prstGeom prst="rect">
                      <a:avLst/>
                    </a:prstGeom>
                    <a:noFill/>
                    <a:ln>
                      <a:noFill/>
                    </a:ln>
                  </pic:spPr>
                </pic:pic>
              </a:graphicData>
            </a:graphic>
          </wp:inline>
        </w:drawing>
      </w:r>
    </w:p>
    <w:p w14:paraId="09784D77" w14:textId="58E362AE" w:rsidR="00CC13D3" w:rsidRPr="00CC31F9" w:rsidRDefault="00CC13D3" w:rsidP="00CC31F9">
      <w:pPr>
        <w:rPr>
          <w:b/>
          <w:bCs/>
        </w:rPr>
      </w:pPr>
      <w:r w:rsidRPr="00CC31F9">
        <w:rPr>
          <w:b/>
          <w:bCs/>
          <w:rtl/>
        </w:rPr>
        <w:t>کاربرد</w:t>
      </w:r>
      <w:r w:rsidR="00CC31F9" w:rsidRPr="00CC31F9">
        <w:rPr>
          <w:rFonts w:hint="cs"/>
          <w:b/>
          <w:bCs/>
          <w:rtl/>
        </w:rPr>
        <w:t xml:space="preserve"> </w:t>
      </w:r>
      <w:r w:rsidRPr="00CC31F9">
        <w:rPr>
          <w:b/>
          <w:bCs/>
        </w:rPr>
        <w:t>cross</w:t>
      </w:r>
      <w:r w:rsidR="00CC31F9" w:rsidRPr="00CC31F9">
        <w:rPr>
          <w:b/>
          <w:bCs/>
        </w:rPr>
        <w:t xml:space="preserve"> </w:t>
      </w:r>
      <w:r w:rsidRPr="00CC31F9">
        <w:rPr>
          <w:b/>
          <w:bCs/>
        </w:rPr>
        <w:t>correlation</w:t>
      </w:r>
    </w:p>
    <w:p w14:paraId="674076D7" w14:textId="073D0FA8" w:rsidR="00CC13D3" w:rsidRDefault="00CC13D3" w:rsidP="00CC31F9">
      <w:r>
        <w:rPr>
          <w:rtl/>
        </w:rPr>
        <w:t>از</w:t>
      </w:r>
      <w:r>
        <w:t xml:space="preserve"> cross</w:t>
      </w:r>
      <w:r w:rsidR="00CC31F9">
        <w:t xml:space="preserve"> </w:t>
      </w:r>
      <w:r>
        <w:t xml:space="preserve">correlation </w:t>
      </w:r>
      <w:r>
        <w:rPr>
          <w:rtl/>
        </w:rPr>
        <w:t>برای محاسبه میزان شباهت بین دو سیگنال استفاده می شود. در زیر شباهت یک تکه با بخشهای مختلف تصویر نمایش داده شده است. همانطور که می بینیم، در جاهایی که شباهت زیاد بوده است، مقدار همبستگی زیاد بوده و در نتیجه در تصویر خروجی اون نواحی دامنه بیشتری دارند و روشنتر نمایش داده شده اند. از این خاصیت میتوان در تشخیص اشیاء استفاده کرد</w:t>
      </w:r>
      <w:r>
        <w:t>.</w:t>
      </w:r>
    </w:p>
    <w:p w14:paraId="2F1C012E" w14:textId="34A7A607" w:rsidR="00CC13D3" w:rsidRDefault="00CC13D3" w:rsidP="00CC13D3">
      <w:pPr>
        <w:pStyle w:val="NormalWeb"/>
        <w:shd w:val="clear" w:color="auto" w:fill="FFFFFF"/>
        <w:spacing w:before="0" w:beforeAutospacing="0"/>
        <w:jc w:val="center"/>
        <w:rPr>
          <w:rFonts w:ascii="Tahoma" w:hAnsi="Tahoma" w:cs="Tahoma"/>
          <w:color w:val="0F204C"/>
          <w:sz w:val="21"/>
          <w:szCs w:val="21"/>
        </w:rPr>
      </w:pPr>
      <w:r>
        <w:rPr>
          <w:rFonts w:ascii="Tahoma" w:hAnsi="Tahoma" w:cs="Tahoma"/>
          <w:noProof/>
          <w:color w:val="0F204C"/>
          <w:sz w:val="21"/>
          <w:szCs w:val="21"/>
        </w:rPr>
        <w:lastRenderedPageBreak/>
        <w:drawing>
          <wp:inline distT="0" distB="0" distL="0" distR="0" wp14:anchorId="46D256C1" wp14:editId="5D94E87B">
            <wp:extent cx="5715000" cy="4503420"/>
            <wp:effectExtent l="0" t="0" r="0" b="0"/>
            <wp:docPr id="471456420" name="Picture 5" descr="کاربرد cross-corre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کاربرد cross-correlation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000" cy="4503420"/>
                    </a:xfrm>
                    <a:prstGeom prst="rect">
                      <a:avLst/>
                    </a:prstGeom>
                    <a:noFill/>
                    <a:ln>
                      <a:noFill/>
                    </a:ln>
                  </pic:spPr>
                </pic:pic>
              </a:graphicData>
            </a:graphic>
          </wp:inline>
        </w:drawing>
      </w:r>
    </w:p>
    <w:p w14:paraId="60660AD7" w14:textId="77777777"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color w:val="0F204C"/>
          <w:sz w:val="21"/>
          <w:szCs w:val="21"/>
        </w:rPr>
        <w:t> </w:t>
      </w:r>
    </w:p>
    <w:p w14:paraId="5AECF216" w14:textId="77777777" w:rsidR="00A66788" w:rsidRDefault="00A66788" w:rsidP="00A66788">
      <w:pPr>
        <w:pStyle w:val="NormalWeb"/>
        <w:shd w:val="clear" w:color="auto" w:fill="FFFFFF"/>
        <w:spacing w:before="0" w:beforeAutospacing="0"/>
        <w:jc w:val="both"/>
        <w:rPr>
          <w:rFonts w:ascii="Tahoma" w:hAnsi="Tahoma" w:cs="Tahoma"/>
          <w:color w:val="0F204C"/>
          <w:sz w:val="21"/>
          <w:szCs w:val="21"/>
        </w:rPr>
      </w:pPr>
    </w:p>
    <w:p w14:paraId="27CD7501" w14:textId="49632154" w:rsidR="00CC13D3" w:rsidRDefault="00EB228D" w:rsidP="00EB228D">
      <w:pPr>
        <w:rPr>
          <w:rtl/>
        </w:rPr>
      </w:pPr>
      <w:r>
        <w:rPr>
          <w:rFonts w:hint="cs"/>
          <w:rtl/>
        </w:rPr>
        <w:t>کاربرد در مخابرات:</w:t>
      </w:r>
    </w:p>
    <w:p w14:paraId="1F21FB80" w14:textId="003252D4" w:rsidR="002E5639" w:rsidRDefault="00EB228D" w:rsidP="00F23FE4">
      <w:pPr>
        <w:rPr>
          <w:rtl/>
        </w:rPr>
      </w:pPr>
      <w:r>
        <w:rPr>
          <w:rFonts w:hint="cs"/>
          <w:rtl/>
        </w:rPr>
        <w:t>فرض کنیم بخواهیم توسط یک رادار فاصله یک هدف از خود را مشخص کنیم</w:t>
      </w:r>
      <w:r w:rsidR="002E5639">
        <w:rPr>
          <w:rFonts w:hint="cs"/>
          <w:rtl/>
        </w:rPr>
        <w:t>. برای این کار باید یک سیگنال توسط رادار ارسال شود، سیگنال به هدف برخورد کرده و برگردد، این سیگنال بازگشتی توسط رادار دریافت شود. با توجه به سرعت نور و زمان بین ارسال و دریافت سیگنال، می توان فاصله هدف را تا رادار مشخص کرد</w:t>
      </w:r>
      <w:r w:rsidR="00F23FE4">
        <w:rPr>
          <w:rFonts w:hint="cs"/>
          <w:rtl/>
        </w:rPr>
        <w:t>.</w:t>
      </w:r>
    </w:p>
    <w:p w14:paraId="48E4FAA2" w14:textId="77777777" w:rsidR="00DD3A70" w:rsidRDefault="00F23FE4" w:rsidP="00F23FE4">
      <w:r>
        <w:rPr>
          <w:rFonts w:hint="cs"/>
          <w:rtl/>
        </w:rPr>
        <w:t>اما سوال اینجاست که در میان تمامی امواج الکترومغناطیسی که توسط رادار دریافت می شوند، از کجا باید سیگنال بازگشتی مورد نظر خود را تشخیص دهیم</w:t>
      </w:r>
      <w:r w:rsidR="00DD3A70">
        <w:rPr>
          <w:rFonts w:hint="cs"/>
          <w:rtl/>
        </w:rPr>
        <w:t xml:space="preserve"> چرا که سیگنال دریافتی قطعا نسبت به سیگنال ارسالی تغییرات زیادی کرده است مثلا تضعیف شده است، نویز زیادی بر روی آن سوار شده است و . . .</w:t>
      </w:r>
    </w:p>
    <w:p w14:paraId="508AFDB2" w14:textId="7F33883A" w:rsidR="00577D9C" w:rsidRDefault="00ED2A52" w:rsidP="00577D9C">
      <w:pPr>
        <w:rPr>
          <w:rtl/>
        </w:rPr>
      </w:pPr>
      <w:r>
        <w:rPr>
          <w:rFonts w:hint="cs"/>
          <w:rtl/>
        </w:rPr>
        <w:t xml:space="preserve">برای این منظور می توان از </w:t>
      </w:r>
      <w:r>
        <w:t>Cross Correlation</w:t>
      </w:r>
      <w:r>
        <w:rPr>
          <w:rFonts w:hint="cs"/>
          <w:rtl/>
        </w:rPr>
        <w:t xml:space="preserve"> استفاده کرد. به این صورت که ابتدا یک نمونه </w:t>
      </w:r>
      <w:r>
        <w:t>Template</w:t>
      </w:r>
      <w:r>
        <w:rPr>
          <w:rFonts w:hint="cs"/>
          <w:rtl/>
        </w:rPr>
        <w:t xml:space="preserve"> از سیگنال ارسالی را در نظر گرفته و آن را با تمامی سیگنال های ورودی به رادار </w:t>
      </w:r>
      <w:r>
        <w:t>Cross Correlation</w:t>
      </w:r>
      <w:r>
        <w:rPr>
          <w:rFonts w:hint="cs"/>
          <w:rtl/>
        </w:rPr>
        <w:t xml:space="preserve"> می کنیم. در شکل موج خروجی و در یک نقطه خاص مقدار </w:t>
      </w:r>
      <w:r>
        <w:t>Cross Correlation</w:t>
      </w:r>
      <w:r>
        <w:rPr>
          <w:rFonts w:hint="cs"/>
          <w:rtl/>
        </w:rPr>
        <w:t xml:space="preserve"> یک </w:t>
      </w:r>
      <w:r>
        <w:rPr>
          <w:rFonts w:hint="cs"/>
          <w:rtl/>
        </w:rPr>
        <w:lastRenderedPageBreak/>
        <w:t xml:space="preserve">مقدار ماکزیمم خواهد داشت و این دقیقا همان نقطه ای است که سیگنال ارسال شده توسط رادار مجددا توسط رادار دریافت شده است. </w:t>
      </w:r>
    </w:p>
    <w:p w14:paraId="33FF73DA" w14:textId="77777777" w:rsidR="00ED2A52" w:rsidRDefault="00ED2A52" w:rsidP="00F23FE4"/>
    <w:p w14:paraId="1270F2F0" w14:textId="50A41691" w:rsidR="00F23FE4" w:rsidRDefault="006B0FC6" w:rsidP="00F23FE4">
      <w:pPr>
        <w:rPr>
          <w:rtl/>
        </w:rPr>
      </w:pPr>
      <w:r>
        <w:rPr>
          <w:noProof/>
        </w:rPr>
        <w:drawing>
          <wp:inline distT="0" distB="0" distL="0" distR="0" wp14:anchorId="767AC5F8" wp14:editId="2EA5735F">
            <wp:extent cx="4865915" cy="2796540"/>
            <wp:effectExtent l="0" t="0" r="0" b="3810"/>
            <wp:docPr id="1747282509" name="Picture 14" descr="A Model of the Cross-correlation Method for Processing Unknown-Form Signals  in a Passive Multi-position Radar System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Model of the Cross-correlation Method for Processing Unknown-Form Signals  in a Passive Multi-position Radar System | SpringerLin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69600" cy="2798658"/>
                    </a:xfrm>
                    <a:prstGeom prst="rect">
                      <a:avLst/>
                    </a:prstGeom>
                    <a:noFill/>
                    <a:ln>
                      <a:noFill/>
                    </a:ln>
                  </pic:spPr>
                </pic:pic>
              </a:graphicData>
            </a:graphic>
          </wp:inline>
        </w:drawing>
      </w:r>
      <w:r w:rsidR="00DD3A70">
        <w:rPr>
          <w:rFonts w:hint="cs"/>
          <w:rtl/>
        </w:rPr>
        <w:t xml:space="preserve"> </w:t>
      </w:r>
    </w:p>
    <w:p w14:paraId="342CC2BF" w14:textId="77777777" w:rsidR="00577D9C" w:rsidRDefault="00577D9C" w:rsidP="00F23FE4">
      <w:pPr>
        <w:rPr>
          <w:rtl/>
        </w:rPr>
      </w:pPr>
    </w:p>
    <w:p w14:paraId="6C1DDEB0" w14:textId="4C727A81" w:rsidR="00F23FE4" w:rsidRDefault="00577D9C" w:rsidP="00577D9C">
      <w:pPr>
        <w:rPr>
          <w:color w:val="FF0000"/>
          <w:rtl/>
        </w:rPr>
      </w:pPr>
      <w:r w:rsidRPr="00577D9C">
        <w:rPr>
          <w:rFonts w:hint="cs"/>
          <w:color w:val="FF0000"/>
          <w:rtl/>
        </w:rPr>
        <w:t>در عمل این کار پیچیدگی های زیادی دارد و به این آسانی نیست.</w:t>
      </w:r>
    </w:p>
    <w:p w14:paraId="1A2354C1" w14:textId="6A327276" w:rsidR="002343A3" w:rsidRDefault="002343A3" w:rsidP="00975FEE">
      <w:pPr>
        <w:rPr>
          <w:color w:val="FF0000"/>
          <w:rtl/>
        </w:rPr>
      </w:pPr>
      <w:r>
        <w:rPr>
          <w:rFonts w:hint="cs"/>
          <w:color w:val="FF0000"/>
          <w:rtl/>
        </w:rPr>
        <w:t xml:space="preserve">تحقق فیزیکی </w:t>
      </w:r>
      <w:r>
        <w:rPr>
          <w:color w:val="FF0000"/>
        </w:rPr>
        <w:t>Cross Correlation</w:t>
      </w:r>
      <w:r>
        <w:rPr>
          <w:rFonts w:hint="cs"/>
          <w:color w:val="FF0000"/>
          <w:rtl/>
        </w:rPr>
        <w:t xml:space="preserve"> در </w:t>
      </w:r>
      <w:r w:rsidR="00975FEE">
        <w:rPr>
          <w:rFonts w:hint="cs"/>
          <w:color w:val="FF0000"/>
          <w:rtl/>
        </w:rPr>
        <w:t>دیجیتال</w:t>
      </w:r>
      <w:r>
        <w:rPr>
          <w:rFonts w:hint="cs"/>
          <w:color w:val="FF0000"/>
          <w:rtl/>
        </w:rPr>
        <w:t xml:space="preserve"> دقیقا همان فیلتر </w:t>
      </w:r>
      <w:r>
        <w:rPr>
          <w:color w:val="FF0000"/>
        </w:rPr>
        <w:t>FIR</w:t>
      </w:r>
      <w:r>
        <w:rPr>
          <w:rFonts w:hint="cs"/>
          <w:color w:val="FF0000"/>
          <w:rtl/>
        </w:rPr>
        <w:t xml:space="preserve"> می باشد.</w:t>
      </w:r>
      <w:r w:rsidR="00975FEE">
        <w:rPr>
          <w:rFonts w:hint="cs"/>
          <w:color w:val="FF0000"/>
          <w:rtl/>
        </w:rPr>
        <w:t xml:space="preserve"> </w:t>
      </w:r>
    </w:p>
    <w:p w14:paraId="2FBB474F" w14:textId="5F240D4F" w:rsidR="00975FEE" w:rsidRDefault="00975FEE" w:rsidP="00975FEE">
      <w:pPr>
        <w:rPr>
          <w:color w:val="FF0000"/>
          <w:rtl/>
        </w:rPr>
      </w:pPr>
      <w:r w:rsidRPr="00975FEE">
        <w:rPr>
          <w:noProof/>
          <w:color w:val="FF0000"/>
          <w:rtl/>
        </w:rPr>
        <w:drawing>
          <wp:inline distT="0" distB="0" distL="0" distR="0" wp14:anchorId="051F8378" wp14:editId="3FE9A4B0">
            <wp:extent cx="4914469" cy="2225040"/>
            <wp:effectExtent l="0" t="0" r="635" b="3810"/>
            <wp:docPr id="134384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3955" name=""/>
                    <pic:cNvPicPr/>
                  </pic:nvPicPr>
                  <pic:blipFill>
                    <a:blip r:embed="rId125"/>
                    <a:stretch>
                      <a:fillRect/>
                    </a:stretch>
                  </pic:blipFill>
                  <pic:spPr>
                    <a:xfrm>
                      <a:off x="0" y="0"/>
                      <a:ext cx="4918151" cy="2226707"/>
                    </a:xfrm>
                    <a:prstGeom prst="rect">
                      <a:avLst/>
                    </a:prstGeom>
                  </pic:spPr>
                </pic:pic>
              </a:graphicData>
            </a:graphic>
          </wp:inline>
        </w:drawing>
      </w:r>
    </w:p>
    <w:p w14:paraId="5577052B" w14:textId="77777777" w:rsidR="00975FEE" w:rsidRDefault="00975FEE" w:rsidP="00975FEE">
      <w:pPr>
        <w:rPr>
          <w:color w:val="FF0000"/>
          <w:rtl/>
        </w:rPr>
      </w:pPr>
    </w:p>
    <w:p w14:paraId="03AE6944" w14:textId="49221873" w:rsidR="00975FEE" w:rsidRDefault="00975FEE" w:rsidP="00975FEE">
      <w:pPr>
        <w:rPr>
          <w:rtl/>
        </w:rPr>
      </w:pPr>
      <w:r>
        <w:rPr>
          <w:rFonts w:hint="cs"/>
          <w:rtl/>
        </w:rPr>
        <w:t xml:space="preserve">مثلا در این مثال خاص، سیگنال ورودی به رادار از طریق </w:t>
      </w:r>
      <w:r>
        <w:t>x[n]</w:t>
      </w:r>
      <w:r>
        <w:rPr>
          <w:rFonts w:hint="cs"/>
          <w:rtl/>
        </w:rPr>
        <w:t xml:space="preserve"> وارد فیلتر می شود، ضرایب </w:t>
      </w:r>
      <w:r>
        <w:t>b</w:t>
      </w:r>
      <w:r>
        <w:rPr>
          <w:rFonts w:hint="cs"/>
          <w:rtl/>
        </w:rPr>
        <w:t xml:space="preserve"> نیز نقش سیگنال </w:t>
      </w:r>
      <w:r>
        <w:t>Template</w:t>
      </w:r>
      <w:r>
        <w:rPr>
          <w:rFonts w:hint="cs"/>
          <w:rtl/>
        </w:rPr>
        <w:t xml:space="preserve"> را دارند. مثلا اگر سیگنال </w:t>
      </w:r>
      <w:r>
        <w:t>Template</w:t>
      </w:r>
      <w:r>
        <w:rPr>
          <w:rFonts w:hint="cs"/>
          <w:rtl/>
        </w:rPr>
        <w:t xml:space="preserve"> یک موج مربعی باشد که به اندازه دو واحد زمانی </w:t>
      </w:r>
      <w:r>
        <w:t>(Clock)</w:t>
      </w:r>
      <w:r>
        <w:rPr>
          <w:rFonts w:hint="cs"/>
          <w:rtl/>
        </w:rPr>
        <w:t xml:space="preserve"> </w:t>
      </w:r>
      <w:r w:rsidR="0077526F">
        <w:rPr>
          <w:rFonts w:hint="cs"/>
          <w:rtl/>
        </w:rPr>
        <w:t xml:space="preserve">یا دو </w:t>
      </w:r>
      <w:r w:rsidR="0077526F">
        <w:t>Sample</w:t>
      </w:r>
      <w:r w:rsidR="0077526F">
        <w:rPr>
          <w:rFonts w:hint="cs"/>
          <w:rtl/>
        </w:rPr>
        <w:t xml:space="preserve"> </w:t>
      </w:r>
      <w:r>
        <w:rPr>
          <w:rFonts w:hint="cs"/>
          <w:rtl/>
        </w:rPr>
        <w:t xml:space="preserve">مقدار آن </w:t>
      </w:r>
      <w:r>
        <w:t>‘1’</w:t>
      </w:r>
      <w:r>
        <w:rPr>
          <w:rFonts w:hint="cs"/>
          <w:rtl/>
        </w:rPr>
        <w:t xml:space="preserve"> باشد، باید ضرایب </w:t>
      </w:r>
      <w:r>
        <w:t>b</w:t>
      </w:r>
      <w:r>
        <w:rPr>
          <w:rFonts w:hint="cs"/>
          <w:rtl/>
        </w:rPr>
        <w:t xml:space="preserve"> به شکل زیر تنظیم شوند:</w:t>
      </w:r>
    </w:p>
    <w:p w14:paraId="562EFDBD" w14:textId="756E55BF" w:rsidR="00975FEE" w:rsidRDefault="00975FEE" w:rsidP="00975FEE">
      <w:pPr>
        <w:pStyle w:val="ListParagraph"/>
        <w:numPr>
          <w:ilvl w:val="0"/>
          <w:numId w:val="81"/>
        </w:numPr>
      </w:pPr>
      <w:r>
        <w:t>b0 = ‘0’</w:t>
      </w:r>
    </w:p>
    <w:p w14:paraId="7C3F69EC" w14:textId="366F9573" w:rsidR="00975FEE" w:rsidRDefault="00975FEE" w:rsidP="00975FEE">
      <w:pPr>
        <w:pStyle w:val="ListParagraph"/>
        <w:numPr>
          <w:ilvl w:val="0"/>
          <w:numId w:val="81"/>
        </w:numPr>
      </w:pPr>
      <w:r>
        <w:t>b1 = ‘1’</w:t>
      </w:r>
    </w:p>
    <w:p w14:paraId="65A2A7C2" w14:textId="320FE823" w:rsidR="00975FEE" w:rsidRDefault="00975FEE" w:rsidP="00975FEE">
      <w:pPr>
        <w:pStyle w:val="ListParagraph"/>
        <w:numPr>
          <w:ilvl w:val="0"/>
          <w:numId w:val="81"/>
        </w:numPr>
      </w:pPr>
      <w:r>
        <w:t>b2 = ‘1’</w:t>
      </w:r>
    </w:p>
    <w:p w14:paraId="120F7A21" w14:textId="43AB4909" w:rsidR="00975FEE" w:rsidRDefault="00975FEE" w:rsidP="00975FEE">
      <w:pPr>
        <w:pStyle w:val="ListParagraph"/>
        <w:numPr>
          <w:ilvl w:val="0"/>
          <w:numId w:val="81"/>
        </w:numPr>
      </w:pPr>
      <w:r>
        <w:t>b3 = ‘0’</w:t>
      </w:r>
    </w:p>
    <w:p w14:paraId="21E89D11" w14:textId="77777777" w:rsidR="00D0755F" w:rsidRDefault="00D0755F" w:rsidP="00D0755F">
      <w:pPr>
        <w:rPr>
          <w:rtl/>
        </w:rPr>
      </w:pPr>
      <w:r>
        <w:rPr>
          <w:rFonts w:hint="cs"/>
          <w:rtl/>
        </w:rPr>
        <w:lastRenderedPageBreak/>
        <w:t xml:space="preserve">در هر واحد زمانی آنچه در خروجی وجود دارد درواقع یک </w:t>
      </w:r>
      <w:r>
        <w:t>sample</w:t>
      </w:r>
      <w:r>
        <w:rPr>
          <w:rFonts w:hint="cs"/>
          <w:rtl/>
        </w:rPr>
        <w:t xml:space="preserve"> از </w:t>
      </w:r>
      <w:r>
        <w:t>Cross Correlation</w:t>
      </w:r>
      <w:r>
        <w:rPr>
          <w:rFonts w:hint="cs"/>
          <w:rtl/>
        </w:rPr>
        <w:t xml:space="preserve"> سیگنال </w:t>
      </w:r>
      <w:r>
        <w:t>Template</w:t>
      </w:r>
      <w:r>
        <w:rPr>
          <w:rFonts w:hint="cs"/>
          <w:rtl/>
        </w:rPr>
        <w:t xml:space="preserve"> و موج ورودی به رادار می باشد.</w:t>
      </w:r>
    </w:p>
    <w:p w14:paraId="0FBC1099" w14:textId="3D7D75E7" w:rsidR="00AE5F6D" w:rsidRDefault="00AE5F6D" w:rsidP="00D0755F">
      <w:pPr>
        <w:rPr>
          <w:rtl/>
        </w:rPr>
      </w:pPr>
      <w:r>
        <w:rPr>
          <w:rFonts w:hint="cs"/>
          <w:rtl/>
        </w:rPr>
        <w:t xml:space="preserve">این نوع پیاده سازی </w:t>
      </w:r>
      <w:r>
        <w:t>Cross Correlation</w:t>
      </w:r>
      <w:r>
        <w:rPr>
          <w:rFonts w:hint="cs"/>
          <w:rtl/>
        </w:rPr>
        <w:t xml:space="preserve"> توسط فیلتر </w:t>
      </w:r>
      <w:r>
        <w:t>FIR</w:t>
      </w:r>
      <w:r>
        <w:rPr>
          <w:rFonts w:hint="cs"/>
          <w:rtl/>
        </w:rPr>
        <w:t xml:space="preserve">، پیاده سازی </w:t>
      </w:r>
      <w:r>
        <w:t>Correlation</w:t>
      </w:r>
      <w:r>
        <w:rPr>
          <w:rFonts w:hint="cs"/>
          <w:rtl/>
        </w:rPr>
        <w:t xml:space="preserve"> در حوزه زمان می باشد.</w:t>
      </w:r>
      <w:r w:rsidR="00A6750B">
        <w:rPr>
          <w:rFonts w:hint="cs"/>
          <w:rtl/>
        </w:rPr>
        <w:t xml:space="preserve"> اگر نیاز باشد تعداد نمونه های سیگنال </w:t>
      </w:r>
      <w:r w:rsidR="00A6750B">
        <w:t>Template</w:t>
      </w:r>
      <w:r w:rsidR="00A6750B">
        <w:rPr>
          <w:rFonts w:hint="cs"/>
          <w:rtl/>
        </w:rPr>
        <w:t xml:space="preserve"> خیلی بیشتر از 4 تایی که در این مثال دیدیم باشد (که در عمل نیز خیلی بیشتر است)، نیاز است که فیلتر </w:t>
      </w:r>
      <w:r w:rsidR="00A6750B">
        <w:t>FIR</w:t>
      </w:r>
      <w:r w:rsidR="00A6750B">
        <w:rPr>
          <w:rFonts w:hint="cs"/>
          <w:rtl/>
        </w:rPr>
        <w:t xml:space="preserve"> ما خیلی بزرگ باشد و در نتیجه منابع بسیاری در </w:t>
      </w:r>
      <w:r w:rsidR="00A6750B">
        <w:t>FPGA</w:t>
      </w:r>
      <w:r w:rsidR="00A6750B">
        <w:rPr>
          <w:rFonts w:hint="cs"/>
          <w:rtl/>
        </w:rPr>
        <w:t xml:space="preserve"> صرف پیاده سازی این فیلتر می شود</w:t>
      </w:r>
      <w:r w:rsidR="008E18FA">
        <w:rPr>
          <w:rFonts w:hint="cs"/>
          <w:rtl/>
        </w:rPr>
        <w:t xml:space="preserve">. لذا به جای پیاده سازی </w:t>
      </w:r>
      <w:r w:rsidR="008E18FA">
        <w:t>Convolution</w:t>
      </w:r>
      <w:r w:rsidR="008E18FA">
        <w:rPr>
          <w:rFonts w:hint="cs"/>
          <w:rtl/>
        </w:rPr>
        <w:t xml:space="preserve"> یا </w:t>
      </w:r>
      <w:r w:rsidR="008E18FA">
        <w:t>Correlation</w:t>
      </w:r>
      <w:r w:rsidR="008E18FA">
        <w:rPr>
          <w:rFonts w:hint="cs"/>
          <w:rtl/>
        </w:rPr>
        <w:t xml:space="preserve"> در حوزه زمان بهتر است آنها را در حوزه فرکانس و از طریق </w:t>
      </w:r>
      <w:r w:rsidR="008E18FA">
        <w:t>FFT</w:t>
      </w:r>
      <w:r w:rsidR="008E18FA">
        <w:rPr>
          <w:rFonts w:hint="cs"/>
          <w:rtl/>
        </w:rPr>
        <w:t xml:space="preserve"> </w:t>
      </w:r>
      <w:r w:rsidR="003021FF">
        <w:rPr>
          <w:rFonts w:hint="cs"/>
          <w:rtl/>
        </w:rPr>
        <w:t xml:space="preserve">و </w:t>
      </w:r>
      <w:r w:rsidR="003021FF">
        <w:t>IFFT</w:t>
      </w:r>
      <w:r w:rsidR="003021FF">
        <w:rPr>
          <w:rFonts w:hint="cs"/>
          <w:rtl/>
        </w:rPr>
        <w:t xml:space="preserve"> </w:t>
      </w:r>
      <w:r w:rsidR="008E18FA">
        <w:rPr>
          <w:rFonts w:hint="cs"/>
          <w:rtl/>
        </w:rPr>
        <w:t>پیاده سازی کرد.</w:t>
      </w:r>
      <w:r w:rsidR="00C42F43">
        <w:rPr>
          <w:rFonts w:hint="cs"/>
          <w:rtl/>
        </w:rPr>
        <w:t xml:space="preserve"> اگر سیگنال های ما تعداد نقاط کمی داشته باشند بهتر است از فیلتر </w:t>
      </w:r>
      <w:r w:rsidR="00C42F43">
        <w:t>FIR</w:t>
      </w:r>
      <w:r w:rsidR="00C42F43">
        <w:rPr>
          <w:rFonts w:hint="cs"/>
          <w:rtl/>
        </w:rPr>
        <w:t xml:space="preserve"> در حوزه زمان به جای </w:t>
      </w:r>
      <w:r w:rsidR="00C42F43">
        <w:t>FFT</w:t>
      </w:r>
      <w:r w:rsidR="00C42F43">
        <w:rPr>
          <w:rFonts w:hint="cs"/>
          <w:rtl/>
        </w:rPr>
        <w:t xml:space="preserve"> در حوزه فرکانس استفاده کرد.</w:t>
      </w:r>
    </w:p>
    <w:p w14:paraId="3E228D99" w14:textId="51097035" w:rsidR="00943C9F" w:rsidRDefault="00375E82" w:rsidP="00D0755F">
      <w:pPr>
        <w:rPr>
          <w:rtl/>
        </w:rPr>
      </w:pPr>
      <w:r>
        <w:rPr>
          <w:rFonts w:hint="cs"/>
          <w:rtl/>
        </w:rPr>
        <w:t>برای پیاده سازی</w:t>
      </w:r>
      <w:r w:rsidR="0014498A">
        <w:rPr>
          <w:rFonts w:hint="cs"/>
          <w:rtl/>
        </w:rPr>
        <w:t xml:space="preserve"> </w:t>
      </w:r>
      <w:r w:rsidR="0014498A">
        <w:t>Convolution</w:t>
      </w:r>
      <w:r w:rsidR="0014498A">
        <w:rPr>
          <w:rFonts w:hint="cs"/>
          <w:rtl/>
        </w:rPr>
        <w:t xml:space="preserve"> و</w:t>
      </w:r>
      <w:r>
        <w:rPr>
          <w:rFonts w:hint="cs"/>
          <w:rtl/>
        </w:rPr>
        <w:t xml:space="preserve"> </w:t>
      </w:r>
      <w:r>
        <w:t>Cross Correlation</w:t>
      </w:r>
      <w:r>
        <w:rPr>
          <w:rFonts w:hint="cs"/>
          <w:rtl/>
        </w:rPr>
        <w:t xml:space="preserve"> در حوزه فرکانس باید به شکل زیر عمل کنیم:</w:t>
      </w:r>
    </w:p>
    <w:p w14:paraId="646EB344" w14:textId="77777777" w:rsidR="00375E82" w:rsidRDefault="00375E82" w:rsidP="00D0755F">
      <w:pPr>
        <w:rPr>
          <w:rtl/>
        </w:rPr>
      </w:pPr>
    </w:p>
    <w:p w14:paraId="0FCC9C0B" w14:textId="7222777E" w:rsidR="00943C9F" w:rsidRDefault="00943C9F" w:rsidP="00943C9F">
      <w:pPr>
        <w:ind w:firstLine="27"/>
        <w:rPr>
          <w:rtl/>
        </w:rPr>
      </w:pPr>
    </w:p>
    <w:p w14:paraId="0D0E2809" w14:textId="77777777" w:rsidR="008E18FA" w:rsidRDefault="008E18FA" w:rsidP="00D0755F">
      <w:pPr>
        <w:rPr>
          <w:rtl/>
        </w:rPr>
      </w:pPr>
    </w:p>
    <w:p w14:paraId="3521D8E3" w14:textId="77777777" w:rsidR="00E963C7" w:rsidRDefault="00701BE3" w:rsidP="00E963C7">
      <w:pPr>
        <w:pStyle w:val="ListParagraph"/>
        <w:numPr>
          <w:ilvl w:val="0"/>
          <w:numId w:val="81"/>
        </w:numPr>
      </w:pPr>
      <w:r>
        <w:rPr>
          <w:rFonts w:hint="cs"/>
          <w:rtl/>
        </w:rPr>
        <w:t xml:space="preserve">برای محاسبه </w:t>
      </w:r>
      <w:r w:rsidR="00043456">
        <w:t>Convolution</w:t>
      </w:r>
      <w:r w:rsidR="00043456">
        <w:rPr>
          <w:rFonts w:hint="cs"/>
          <w:rtl/>
        </w:rPr>
        <w:t xml:space="preserve"> </w:t>
      </w:r>
      <w:r>
        <w:rPr>
          <w:rFonts w:hint="cs"/>
          <w:rtl/>
        </w:rPr>
        <w:t xml:space="preserve">دو سیگنال در حوزه زمان، می توان آن دو سیگنال را به حوزه فرکانس برد (از آنها </w:t>
      </w:r>
      <w:r>
        <w:t>FFT</w:t>
      </w:r>
      <w:r>
        <w:rPr>
          <w:rFonts w:hint="cs"/>
          <w:rtl/>
        </w:rPr>
        <w:t xml:space="preserve"> گرفت) و </w:t>
      </w:r>
      <w:r w:rsidR="00043456">
        <w:rPr>
          <w:rFonts w:hint="cs"/>
          <w:rtl/>
        </w:rPr>
        <w:t>آن</w:t>
      </w:r>
      <w:r>
        <w:rPr>
          <w:rFonts w:hint="cs"/>
          <w:rtl/>
        </w:rPr>
        <w:t xml:space="preserve">ها را در هم ضرب کرد و نتیجه را به حوزه زمان برگرداند (از حاصل </w:t>
      </w:r>
      <w:r>
        <w:t>IFFT</w:t>
      </w:r>
      <w:r>
        <w:rPr>
          <w:rFonts w:hint="cs"/>
          <w:rtl/>
        </w:rPr>
        <w:t xml:space="preserve"> گرفت</w:t>
      </w:r>
      <w:r>
        <w:t>(</w:t>
      </w:r>
      <w:r>
        <w:rPr>
          <w:rFonts w:hint="cs"/>
          <w:rtl/>
        </w:rPr>
        <w:t>.</w:t>
      </w:r>
    </w:p>
    <w:p w14:paraId="449FC4F0" w14:textId="7D9A2EAA" w:rsidR="00E963C7" w:rsidRDefault="004C3E38" w:rsidP="004C3E38">
      <w:pPr>
        <w:ind w:firstLine="27"/>
        <w:rPr>
          <w:rtl/>
        </w:rPr>
      </w:pPr>
      <w:r>
        <w:object w:dxaOrig="8629" w:dyaOrig="2796" w14:anchorId="2325D647">
          <v:shape id="_x0000_i1029" type="#_x0000_t75" style="width:431.45pt;height:139.8pt" o:ole="">
            <v:imagedata r:id="rId126" o:title=""/>
          </v:shape>
          <o:OLEObject Type="Embed" ProgID="Visio.Drawing.15" ShapeID="_x0000_i1029" DrawAspect="Content" ObjectID="_1781245343" r:id="rId127"/>
        </w:object>
      </w:r>
    </w:p>
    <w:p w14:paraId="2804FE23" w14:textId="77777777" w:rsidR="0014498A" w:rsidRDefault="0014498A" w:rsidP="0014498A">
      <w:pPr>
        <w:pStyle w:val="ListParagraph"/>
        <w:ind w:left="757" w:firstLine="0"/>
      </w:pPr>
    </w:p>
    <w:p w14:paraId="1A199F25" w14:textId="450256B0" w:rsidR="00E963C7" w:rsidRDefault="00E963C7" w:rsidP="00E963C7">
      <w:pPr>
        <w:pStyle w:val="ListParagraph"/>
        <w:numPr>
          <w:ilvl w:val="0"/>
          <w:numId w:val="81"/>
        </w:numPr>
      </w:pPr>
      <w:r>
        <w:rPr>
          <w:rFonts w:hint="cs"/>
          <w:rtl/>
        </w:rPr>
        <w:t xml:space="preserve">برای محاسبه </w:t>
      </w:r>
      <w:r>
        <w:t>Cross Convolution</w:t>
      </w:r>
      <w:r>
        <w:rPr>
          <w:rFonts w:hint="cs"/>
          <w:rtl/>
        </w:rPr>
        <w:t xml:space="preserve"> دو سیگنال در حوزه زمان، می توان آن دو سیگنال را به حوزه فرکانس برد (از آنها </w:t>
      </w:r>
      <w:r>
        <w:t>FFT</w:t>
      </w:r>
      <w:r>
        <w:rPr>
          <w:rFonts w:hint="cs"/>
          <w:rtl/>
        </w:rPr>
        <w:t xml:space="preserve"> گرفت)، یکی از آنها را </w:t>
      </w:r>
      <w:r>
        <w:t>Conjugate</w:t>
      </w:r>
      <w:r>
        <w:rPr>
          <w:rFonts w:hint="cs"/>
          <w:rtl/>
        </w:rPr>
        <w:t xml:space="preserve"> کرد (قسمت موهومی را قرینه کرد)، سپس آنها را در هم ضرب کرد و نتیجه</w:t>
      </w:r>
      <w:r w:rsidR="00220555">
        <w:rPr>
          <w:rFonts w:hint="cs"/>
          <w:rtl/>
        </w:rPr>
        <w:t xml:space="preserve"> حاصلضرب</w:t>
      </w:r>
      <w:r>
        <w:rPr>
          <w:rFonts w:hint="cs"/>
          <w:rtl/>
        </w:rPr>
        <w:t xml:space="preserve"> را به حوزه زمان برگرداند (از حاصل </w:t>
      </w:r>
      <w:r>
        <w:t>IFFT</w:t>
      </w:r>
      <w:r>
        <w:rPr>
          <w:rFonts w:hint="cs"/>
          <w:rtl/>
        </w:rPr>
        <w:t xml:space="preserve"> گرفت</w:t>
      </w:r>
      <w:r>
        <w:t>(</w:t>
      </w:r>
      <w:r>
        <w:rPr>
          <w:rFonts w:hint="cs"/>
          <w:rtl/>
        </w:rPr>
        <w:t>.</w:t>
      </w:r>
    </w:p>
    <w:p w14:paraId="7232F27F" w14:textId="0ED58A56" w:rsidR="004C3E38" w:rsidRDefault="004C3E38" w:rsidP="004C3E38">
      <w:pPr>
        <w:ind w:left="397" w:hanging="460"/>
      </w:pPr>
      <w:r>
        <w:object w:dxaOrig="10176" w:dyaOrig="2796" w14:anchorId="1DCF862A">
          <v:shape id="_x0000_i1030" type="#_x0000_t75" style="width:451.3pt;height:123.6pt" o:ole="">
            <v:imagedata r:id="rId128" o:title=""/>
          </v:shape>
          <o:OLEObject Type="Embed" ProgID="Visio.Drawing.15" ShapeID="_x0000_i1030" DrawAspect="Content" ObjectID="_1781245344" r:id="rId129"/>
        </w:object>
      </w:r>
    </w:p>
    <w:p w14:paraId="5F2AD711" w14:textId="77777777" w:rsidR="004C3E38" w:rsidRDefault="004C3E38" w:rsidP="004C3E38">
      <w:pPr>
        <w:ind w:left="397" w:hanging="460"/>
      </w:pPr>
    </w:p>
    <w:p w14:paraId="7E2105DA" w14:textId="77777777" w:rsidR="004C3E38" w:rsidRDefault="004C3E38" w:rsidP="004C3E38">
      <w:pPr>
        <w:ind w:left="397" w:hanging="460"/>
      </w:pPr>
    </w:p>
    <w:p w14:paraId="3FB8601F" w14:textId="77777777" w:rsidR="00146B20" w:rsidRDefault="00146B20" w:rsidP="004C3E38">
      <w:pPr>
        <w:ind w:left="397" w:hanging="460"/>
        <w:rPr>
          <w:rtl/>
        </w:rPr>
      </w:pPr>
    </w:p>
    <w:p w14:paraId="04979714" w14:textId="08E5A2B0" w:rsidR="00030952" w:rsidRDefault="00030952" w:rsidP="004C3E38">
      <w:pPr>
        <w:ind w:left="397" w:hanging="460"/>
      </w:pPr>
      <w:r>
        <w:t>FFT</w:t>
      </w:r>
      <w:r>
        <w:rPr>
          <w:rFonts w:hint="cs"/>
          <w:rtl/>
        </w:rPr>
        <w:t xml:space="preserve"> موجود در </w:t>
      </w:r>
      <w:proofErr w:type="spellStart"/>
      <w:r>
        <w:t>Vivado</w:t>
      </w:r>
      <w:proofErr w:type="spellEnd"/>
      <w:r>
        <w:rPr>
          <w:rFonts w:hint="cs"/>
          <w:rtl/>
        </w:rPr>
        <w:t xml:space="preserve"> از الگوریتم </w:t>
      </w:r>
      <w:r>
        <w:t>Radix2</w:t>
      </w:r>
      <w:r>
        <w:rPr>
          <w:rFonts w:hint="cs"/>
          <w:rtl/>
        </w:rPr>
        <w:t xml:space="preserve"> برای محاسبه </w:t>
      </w:r>
      <w:r>
        <w:t>FFT</w:t>
      </w:r>
      <w:r>
        <w:rPr>
          <w:rFonts w:hint="cs"/>
          <w:rtl/>
        </w:rPr>
        <w:t xml:space="preserve"> استفاده می کند لذا در نرم افزار </w:t>
      </w:r>
      <w:proofErr w:type="spellStart"/>
      <w:r w:rsidR="00513775">
        <w:t>Matlab</w:t>
      </w:r>
      <w:proofErr w:type="spellEnd"/>
      <w:r>
        <w:rPr>
          <w:rFonts w:hint="cs"/>
          <w:rtl/>
        </w:rPr>
        <w:t xml:space="preserve"> نیز در هنگام شبیه سازی از این الگوریتم برای </w:t>
      </w:r>
      <w:r>
        <w:t>FFT</w:t>
      </w:r>
      <w:r>
        <w:rPr>
          <w:rFonts w:hint="cs"/>
          <w:rtl/>
        </w:rPr>
        <w:t xml:space="preserve"> ها استفاده می کنیم.</w:t>
      </w:r>
    </w:p>
    <w:p w14:paraId="13C1C039" w14:textId="62F8A535" w:rsidR="002B30D2" w:rsidRDefault="00870D88" w:rsidP="002B30D2">
      <w:pPr>
        <w:ind w:left="397" w:hanging="460"/>
      </w:pPr>
      <w:r>
        <w:rPr>
          <w:rFonts w:hint="cs"/>
          <w:rtl/>
        </w:rPr>
        <w:t xml:space="preserve">در هنگام کار با نرم افزار </w:t>
      </w:r>
      <w:proofErr w:type="spellStart"/>
      <w:r>
        <w:t>Matlab</w:t>
      </w:r>
      <w:proofErr w:type="spellEnd"/>
      <w:r>
        <w:rPr>
          <w:rFonts w:hint="cs"/>
          <w:rtl/>
        </w:rPr>
        <w:t xml:space="preserve"> جهت شبیه سازی، نیاز به نکات فراوان و مهمی است. برای مرور این نکات به کلیپ </w:t>
      </w:r>
      <w:r>
        <w:rPr>
          <w:rFonts w:cs="Calibri" w:hint="cs"/>
          <w:rtl/>
        </w:rPr>
        <w:t>"</w:t>
      </w:r>
      <w:r w:rsidRPr="00870D88">
        <w:rPr>
          <w:rtl/>
        </w:rPr>
        <w:t>مدل‌ساز</w:t>
      </w:r>
      <w:r w:rsidRPr="00870D88">
        <w:rPr>
          <w:rFonts w:hint="cs"/>
          <w:rtl/>
        </w:rPr>
        <w:t>ی</w:t>
      </w:r>
      <w:r w:rsidRPr="00870D88">
        <w:rPr>
          <w:rtl/>
        </w:rPr>
        <w:t xml:space="preserve"> </w:t>
      </w:r>
      <w:r w:rsidRPr="00870D88">
        <w:t>Floating-Point</w:t>
      </w:r>
      <w:r w:rsidRPr="00870D88">
        <w:rPr>
          <w:rtl/>
        </w:rPr>
        <w:t xml:space="preserve"> کانولوشن در حوزه فرکانس با س</w:t>
      </w:r>
      <w:r w:rsidRPr="00870D88">
        <w:rPr>
          <w:rFonts w:hint="cs"/>
          <w:rtl/>
        </w:rPr>
        <w:t>ی</w:t>
      </w:r>
      <w:r w:rsidRPr="00870D88">
        <w:rPr>
          <w:rFonts w:hint="eastAsia"/>
          <w:rtl/>
        </w:rPr>
        <w:t>مول</w:t>
      </w:r>
      <w:r w:rsidRPr="00870D88">
        <w:rPr>
          <w:rFonts w:hint="cs"/>
          <w:rtl/>
        </w:rPr>
        <w:t>ی</w:t>
      </w:r>
      <w:r w:rsidRPr="00870D88">
        <w:rPr>
          <w:rFonts w:hint="eastAsia"/>
          <w:rtl/>
        </w:rPr>
        <w:t>نک</w:t>
      </w:r>
      <w:r>
        <w:rPr>
          <w:rFonts w:cs="Calibri" w:hint="cs"/>
          <w:rtl/>
        </w:rPr>
        <w:t>"</w:t>
      </w:r>
      <w:r>
        <w:rPr>
          <w:rFonts w:hint="cs"/>
          <w:rtl/>
        </w:rPr>
        <w:t xml:space="preserve"> مراجعه شود.</w:t>
      </w:r>
    </w:p>
    <w:p w14:paraId="6E55720A" w14:textId="77777777" w:rsidR="002B30D2" w:rsidRDefault="002B30D2" w:rsidP="002B30D2">
      <w:pPr>
        <w:ind w:left="397" w:hanging="460"/>
      </w:pPr>
    </w:p>
    <w:p w14:paraId="575B2D37" w14:textId="1C066BD0" w:rsidR="002B30D2" w:rsidRDefault="002B30D2" w:rsidP="002B30D2">
      <w:pPr>
        <w:ind w:left="397" w:hanging="460"/>
        <w:rPr>
          <w:rtl/>
        </w:rPr>
      </w:pPr>
      <w:r>
        <w:t>FFT</w:t>
      </w:r>
      <w:r>
        <w:rPr>
          <w:rFonts w:hint="cs"/>
          <w:rtl/>
        </w:rPr>
        <w:t xml:space="preserve"> در محاسبات داخلی خود از یک ساختار پایه ای با نام </w:t>
      </w:r>
      <w:r>
        <w:t>Butterfly</w:t>
      </w:r>
      <w:r>
        <w:rPr>
          <w:rFonts w:hint="cs"/>
          <w:rtl/>
        </w:rPr>
        <w:t xml:space="preserve"> استفاده می کند.</w:t>
      </w:r>
    </w:p>
    <w:p w14:paraId="126E9CCC" w14:textId="11A12729" w:rsidR="002B30D2" w:rsidRDefault="002B30D2" w:rsidP="002B30D2">
      <w:pPr>
        <w:ind w:left="397" w:hanging="460"/>
        <w:jc w:val="center"/>
        <w:rPr>
          <w:rtl/>
        </w:rPr>
      </w:pPr>
      <w:r w:rsidRPr="002B30D2">
        <w:rPr>
          <w:noProof/>
          <w:rtl/>
        </w:rPr>
        <w:drawing>
          <wp:inline distT="0" distB="0" distL="0" distR="0" wp14:anchorId="6E681D38" wp14:editId="2B35D891">
            <wp:extent cx="2347163" cy="2994920"/>
            <wp:effectExtent l="0" t="0" r="0" b="0"/>
            <wp:docPr id="17630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93525" name=""/>
                    <pic:cNvPicPr/>
                  </pic:nvPicPr>
                  <pic:blipFill>
                    <a:blip r:embed="rId130"/>
                    <a:stretch>
                      <a:fillRect/>
                    </a:stretch>
                  </pic:blipFill>
                  <pic:spPr>
                    <a:xfrm>
                      <a:off x="0" y="0"/>
                      <a:ext cx="2347163" cy="2994920"/>
                    </a:xfrm>
                    <a:prstGeom prst="rect">
                      <a:avLst/>
                    </a:prstGeom>
                  </pic:spPr>
                </pic:pic>
              </a:graphicData>
            </a:graphic>
          </wp:inline>
        </w:drawing>
      </w:r>
    </w:p>
    <w:p w14:paraId="776D6602" w14:textId="77777777" w:rsidR="00502A7E" w:rsidRDefault="00502A7E" w:rsidP="00EA003D">
      <w:pPr>
        <w:rPr>
          <w:rtl/>
        </w:rPr>
      </w:pPr>
    </w:p>
    <w:p w14:paraId="6DFF7A47" w14:textId="76B7817B" w:rsidR="002B30D2" w:rsidRDefault="00422939" w:rsidP="00EA003D">
      <w:pPr>
        <w:rPr>
          <w:rtl/>
        </w:rPr>
      </w:pPr>
      <w:r>
        <w:rPr>
          <w:rFonts w:hint="cs"/>
          <w:rtl/>
        </w:rPr>
        <w:t xml:space="preserve">در واقع کل </w:t>
      </w:r>
      <w:proofErr w:type="spellStart"/>
      <w:r>
        <w:t>FFt</w:t>
      </w:r>
      <w:proofErr w:type="spellEnd"/>
      <w:r>
        <w:rPr>
          <w:rFonts w:hint="cs"/>
          <w:rtl/>
        </w:rPr>
        <w:t xml:space="preserve"> از تعداد زیادی از این </w:t>
      </w:r>
      <w:proofErr w:type="spellStart"/>
      <w:r>
        <w:t>Buttrfly</w:t>
      </w:r>
      <w:proofErr w:type="spellEnd"/>
      <w:r>
        <w:rPr>
          <w:rFonts w:hint="cs"/>
          <w:rtl/>
        </w:rPr>
        <w:t xml:space="preserve"> ها تشکی</w:t>
      </w:r>
      <w:r w:rsidR="00502A7E">
        <w:rPr>
          <w:rFonts w:hint="cs"/>
          <w:rtl/>
        </w:rPr>
        <w:t>ل</w:t>
      </w:r>
      <w:r>
        <w:rPr>
          <w:rFonts w:hint="cs"/>
          <w:rtl/>
        </w:rPr>
        <w:t xml:space="preserve"> شده است.</w:t>
      </w:r>
      <w:r w:rsidR="00F109D9">
        <w:rPr>
          <w:rFonts w:hint="cs"/>
          <w:rtl/>
        </w:rPr>
        <w:t xml:space="preserve"> </w:t>
      </w:r>
    </w:p>
    <w:p w14:paraId="4EF30DA3" w14:textId="77777777" w:rsidR="004B1B9A" w:rsidRDefault="004B1B9A" w:rsidP="00EA003D">
      <w:pPr>
        <w:rPr>
          <w:rtl/>
        </w:rPr>
      </w:pPr>
    </w:p>
    <w:p w14:paraId="200DB0B6" w14:textId="77777777" w:rsidR="004B1B9A" w:rsidRDefault="004B1B9A" w:rsidP="00EA003D">
      <w:pPr>
        <w:rPr>
          <w:rtl/>
        </w:rPr>
      </w:pPr>
    </w:p>
    <w:p w14:paraId="7CE6C28B" w14:textId="77777777" w:rsidR="004B1B9A" w:rsidRDefault="004B1B9A" w:rsidP="00EA003D">
      <w:pPr>
        <w:rPr>
          <w:rtl/>
        </w:rPr>
      </w:pPr>
    </w:p>
    <w:p w14:paraId="277D4459" w14:textId="77777777" w:rsidR="004B1B9A" w:rsidRDefault="004B1B9A" w:rsidP="00EA003D">
      <w:pPr>
        <w:rPr>
          <w:rtl/>
        </w:rPr>
      </w:pPr>
    </w:p>
    <w:p w14:paraId="142B9C19" w14:textId="067E0DC2" w:rsidR="004E1079" w:rsidRDefault="004E1079" w:rsidP="00EA003D">
      <w:pPr>
        <w:rPr>
          <w:rtl/>
        </w:rPr>
      </w:pPr>
      <w:r>
        <w:rPr>
          <w:rFonts w:hint="cs"/>
          <w:rtl/>
        </w:rPr>
        <w:lastRenderedPageBreak/>
        <w:t>روش جایگزین برای روش چشمی:</w:t>
      </w:r>
    </w:p>
    <w:p w14:paraId="3ADCBC63" w14:textId="355B8C8C" w:rsidR="004B1B9A" w:rsidRDefault="004B1B9A" w:rsidP="00EA003D">
      <w:pPr>
        <w:rPr>
          <w:rtl/>
        </w:rPr>
      </w:pPr>
      <w:r>
        <w:rPr>
          <w:rFonts w:hint="cs"/>
          <w:rtl/>
        </w:rPr>
        <w:t xml:space="preserve">به جای استفاده از روش چشمی برای تعیین عرض بیت ورودی های داخلی، می توان از یک روش دیگر نیز استتفاده کرد. این روش باید در تعامل با طراح سیستم باشد. روش کلی به این شکل است که به جای دیدن اختلاف بین خروجی </w:t>
      </w:r>
      <w:r>
        <w:t>Fixed Point</w:t>
      </w:r>
      <w:r>
        <w:rPr>
          <w:rFonts w:hint="cs"/>
          <w:rtl/>
        </w:rPr>
        <w:t xml:space="preserve"> و </w:t>
      </w:r>
      <w:r>
        <w:t>Floating Point</w:t>
      </w:r>
      <w:r>
        <w:rPr>
          <w:rFonts w:hint="cs"/>
          <w:rtl/>
        </w:rPr>
        <w:t xml:space="preserve"> باید از یک فرمول استفاده ککرد. این فرمول می تواند اختلاف بین این دو خروجی را مشخص کند. مثلا طراح سیستم به ما بگوید که اختلاف بین خروجی  </w:t>
      </w:r>
      <w:r>
        <w:t>Fixed Point</w:t>
      </w:r>
      <w:r>
        <w:rPr>
          <w:rFonts w:hint="cs"/>
          <w:rtl/>
        </w:rPr>
        <w:t xml:space="preserve"> و </w:t>
      </w:r>
      <w:r>
        <w:t>Floating Point</w:t>
      </w:r>
      <w:r>
        <w:rPr>
          <w:rFonts w:hint="cs"/>
          <w:rtl/>
        </w:rPr>
        <w:t xml:space="preserve"> نباید کمتر از مقدار زیر باشد.</w:t>
      </w:r>
    </w:p>
    <w:p w14:paraId="0A34D7FC" w14:textId="4A951F01" w:rsidR="004B1B9A" w:rsidRDefault="00000000" w:rsidP="00EA003D">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(float-fixed)</m:t>
                    </m:r>
                  </m:e>
                  <m:sup>
                    <m:r>
                      <w:rPr>
                        <w:rFonts w:ascii="Cambria Math" w:hAnsi="Cambria Math"/>
                      </w:rPr>
                      <m:t>2</m:t>
                    </m:r>
                  </m:sup>
                </m:sSup>
              </m:e>
            </m:nary>
          </m:e>
        </m:func>
      </m:oMath>
      <w:r w:rsidR="004B1B9A">
        <w:rPr>
          <w:rFonts w:hint="cs"/>
          <w:rtl/>
        </w:rPr>
        <w:t xml:space="preserve"> </w:t>
      </w:r>
    </w:p>
    <w:p w14:paraId="1B64993F" w14:textId="39262303" w:rsidR="004B1B9A" w:rsidRDefault="004B1B9A" w:rsidP="00EA003D">
      <w:pPr>
        <w:rPr>
          <w:rtl/>
        </w:rPr>
      </w:pPr>
    </w:p>
    <w:p w14:paraId="0C4F108D" w14:textId="77777777" w:rsidR="004B1B9A" w:rsidRDefault="004B1B9A" w:rsidP="00EA003D">
      <w:pPr>
        <w:rPr>
          <w:rtl/>
        </w:rPr>
      </w:pPr>
    </w:p>
    <w:p w14:paraId="76FF0E2E" w14:textId="77777777" w:rsidR="006B2B6D" w:rsidRDefault="006B2B6D" w:rsidP="00EA003D">
      <w:pPr>
        <w:rPr>
          <w:rtl/>
        </w:rPr>
      </w:pPr>
    </w:p>
    <w:p w14:paraId="129D578C" w14:textId="77777777" w:rsidR="006B2B6D" w:rsidRDefault="006B2B6D" w:rsidP="00EA003D">
      <w:pPr>
        <w:rPr>
          <w:rtl/>
        </w:rPr>
      </w:pPr>
    </w:p>
    <w:p w14:paraId="296C31B2" w14:textId="14FD0873" w:rsidR="006B2B6D" w:rsidRPr="00706E73" w:rsidRDefault="006B2B6D" w:rsidP="00EA003D">
      <w:pPr>
        <w:rPr>
          <w:b/>
          <w:bCs/>
          <w:sz w:val="36"/>
          <w:szCs w:val="36"/>
          <w:rtl/>
        </w:rPr>
      </w:pPr>
      <w:r w:rsidRPr="00706E73">
        <w:rPr>
          <w:rFonts w:hint="cs"/>
          <w:b/>
          <w:bCs/>
          <w:sz w:val="36"/>
          <w:szCs w:val="36"/>
          <w:rtl/>
        </w:rPr>
        <w:t xml:space="preserve">پیاده سازی فیلتر </w:t>
      </w:r>
      <w:r w:rsidRPr="00706E73">
        <w:rPr>
          <w:b/>
          <w:bCs/>
          <w:sz w:val="36"/>
          <w:szCs w:val="36"/>
        </w:rPr>
        <w:t>Moving Average</w:t>
      </w:r>
    </w:p>
    <w:p w14:paraId="2C171B57" w14:textId="2DF6FA39" w:rsidR="006B2B6D" w:rsidRDefault="00763BA9" w:rsidP="00EA003D">
      <w:pPr>
        <w:rPr>
          <w:rtl/>
        </w:rPr>
      </w:pPr>
      <w:r>
        <w:rPr>
          <w:rFonts w:hint="cs"/>
          <w:rtl/>
        </w:rPr>
        <w:t xml:space="preserve">برای پیاده سازی این فیلتر می توان از همان فیلتر </w:t>
      </w:r>
      <w:r>
        <w:t>FIR</w:t>
      </w:r>
      <w:r>
        <w:rPr>
          <w:rFonts w:hint="cs"/>
          <w:rtl/>
        </w:rPr>
        <w:t xml:space="preserve"> استفاده کرد که تمامی ضرایب آن </w:t>
      </w:r>
      <w:r w:rsidR="00407C9F">
        <w:rPr>
          <w:rFonts w:hint="cs"/>
          <w:rtl/>
        </w:rPr>
        <w:t xml:space="preserve">با هم مساوی و </w:t>
      </w:r>
      <w:r>
        <w:rPr>
          <w:rFonts w:hint="cs"/>
          <w:rtl/>
        </w:rPr>
        <w:t>برابر هستند</w:t>
      </w:r>
      <w:r w:rsidR="00407C9F">
        <w:rPr>
          <w:rFonts w:hint="cs"/>
          <w:rtl/>
        </w:rPr>
        <w:t xml:space="preserve"> با </w:t>
      </w:r>
      <m:oMath>
        <m:f>
          <m:fPr>
            <m:ctrlPr>
              <w:rPr>
                <w:rFonts w:ascii="Cambria Math" w:hAnsi="Cambria Math"/>
                <w:i/>
              </w:rPr>
            </m:ctrlPr>
          </m:fPr>
          <m:num>
            <m:r>
              <w:rPr>
                <w:rFonts w:ascii="Cambria Math" w:hAnsi="Cambria Math"/>
              </w:rPr>
              <m:t>1</m:t>
            </m:r>
          </m:num>
          <m:den>
            <m:r>
              <w:rPr>
                <w:rFonts w:ascii="Cambria Math" w:hAnsi="Cambria Math" w:hint="cs"/>
                <w:rtl/>
              </w:rPr>
              <m:t>ضرایب</m:t>
            </m:r>
            <m:r>
              <w:rPr>
                <w:rFonts w:ascii="Cambria Math" w:hAnsi="Cambria Math"/>
              </w:rPr>
              <m:t xml:space="preserve"> </m:t>
            </m:r>
            <m:r>
              <w:rPr>
                <w:rFonts w:ascii="Cambria Math" w:hAnsi="Cambria Math" w:hint="cs"/>
                <w:rtl/>
              </w:rPr>
              <m:t>تعداد</m:t>
            </m:r>
          </m:den>
        </m:f>
      </m:oMath>
      <w:r w:rsidR="00407C9F">
        <w:rPr>
          <w:rFonts w:hint="cs"/>
          <w:rtl/>
        </w:rPr>
        <w:t xml:space="preserve"> </w:t>
      </w:r>
      <w:r w:rsidR="00385C4B">
        <w:rPr>
          <w:rFonts w:hint="cs"/>
          <w:rtl/>
        </w:rPr>
        <w:t>. به عنوان مثال:</w:t>
      </w:r>
    </w:p>
    <w:p w14:paraId="2820C639" w14:textId="77777777" w:rsidR="00385C4B" w:rsidRDefault="00385C4B" w:rsidP="00EA003D">
      <w:pPr>
        <w:rPr>
          <w:rtl/>
        </w:rPr>
      </w:pPr>
    </w:p>
    <w:p w14:paraId="0F5B8BA4" w14:textId="594CE6AF" w:rsidR="00385C4B" w:rsidRDefault="00385C4B" w:rsidP="00385C4B">
      <w:pPr>
        <w:jc w:val="center"/>
        <w:rPr>
          <w:rtl/>
        </w:rPr>
      </w:pPr>
      <w:r w:rsidRPr="00385C4B">
        <w:rPr>
          <w:noProof/>
          <w:rtl/>
        </w:rPr>
        <w:drawing>
          <wp:inline distT="0" distB="0" distL="0" distR="0" wp14:anchorId="763AB6EA" wp14:editId="0899BAED">
            <wp:extent cx="3540984" cy="2115820"/>
            <wp:effectExtent l="0" t="0" r="2540" b="0"/>
            <wp:docPr id="3581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87053" name=""/>
                    <pic:cNvPicPr/>
                  </pic:nvPicPr>
                  <pic:blipFill>
                    <a:blip r:embed="rId131"/>
                    <a:stretch>
                      <a:fillRect/>
                    </a:stretch>
                  </pic:blipFill>
                  <pic:spPr>
                    <a:xfrm>
                      <a:off x="0" y="0"/>
                      <a:ext cx="3545290" cy="2118393"/>
                    </a:xfrm>
                    <a:prstGeom prst="rect">
                      <a:avLst/>
                    </a:prstGeom>
                  </pic:spPr>
                </pic:pic>
              </a:graphicData>
            </a:graphic>
          </wp:inline>
        </w:drawing>
      </w:r>
    </w:p>
    <w:p w14:paraId="0B4146B3" w14:textId="77777777" w:rsidR="00385C4B" w:rsidRDefault="00385C4B" w:rsidP="00385C4B">
      <w:pPr>
        <w:jc w:val="center"/>
        <w:rPr>
          <w:rtl/>
        </w:rPr>
      </w:pPr>
    </w:p>
    <w:p w14:paraId="19B20EFE" w14:textId="70B860A6" w:rsidR="00385C4B" w:rsidRDefault="00385C4B" w:rsidP="00385C4B">
      <w:pPr>
        <w:jc w:val="left"/>
        <w:rPr>
          <w:rtl/>
        </w:rPr>
      </w:pPr>
      <w:r>
        <w:rPr>
          <w:rFonts w:hint="cs"/>
          <w:rtl/>
        </w:rPr>
        <w:t xml:space="preserve">اما می توان این فیلتر را به شکلی دیگر نیز پیاده سازی کرد (چیزی به جز فیلترهای </w:t>
      </w:r>
      <w:r>
        <w:t>FIR</w:t>
      </w:r>
      <w:r>
        <w:rPr>
          <w:rFonts w:hint="cs"/>
          <w:rtl/>
        </w:rPr>
        <w:t>):</w:t>
      </w:r>
    </w:p>
    <w:p w14:paraId="525F3FAB" w14:textId="28329275" w:rsidR="00385C4B" w:rsidRDefault="007F487D" w:rsidP="007F487D">
      <w:pPr>
        <w:jc w:val="center"/>
        <w:rPr>
          <w:rtl/>
        </w:rPr>
      </w:pPr>
      <w:r w:rsidRPr="007F487D">
        <w:rPr>
          <w:noProof/>
          <w:rtl/>
        </w:rPr>
        <w:drawing>
          <wp:inline distT="0" distB="0" distL="0" distR="0" wp14:anchorId="37295770" wp14:editId="6B4F3E8B">
            <wp:extent cx="2889250" cy="493544"/>
            <wp:effectExtent l="0" t="0" r="6350" b="1905"/>
            <wp:docPr id="34375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54551" name=""/>
                    <pic:cNvPicPr/>
                  </pic:nvPicPr>
                  <pic:blipFill>
                    <a:blip r:embed="rId132"/>
                    <a:stretch>
                      <a:fillRect/>
                    </a:stretch>
                  </pic:blipFill>
                  <pic:spPr>
                    <a:xfrm>
                      <a:off x="0" y="0"/>
                      <a:ext cx="2985714" cy="510022"/>
                    </a:xfrm>
                    <a:prstGeom prst="rect">
                      <a:avLst/>
                    </a:prstGeom>
                  </pic:spPr>
                </pic:pic>
              </a:graphicData>
            </a:graphic>
          </wp:inline>
        </w:drawing>
      </w:r>
    </w:p>
    <w:p w14:paraId="4BA999B1" w14:textId="77777777" w:rsidR="00511350" w:rsidRDefault="00511350" w:rsidP="00511350">
      <w:pPr>
        <w:jc w:val="left"/>
        <w:rPr>
          <w:rtl/>
        </w:rPr>
      </w:pPr>
    </w:p>
    <w:p w14:paraId="462F33AB" w14:textId="1FD7DD2A" w:rsidR="007F487D" w:rsidRDefault="00511350" w:rsidP="00511350">
      <w:pPr>
        <w:jc w:val="left"/>
        <w:rPr>
          <w:rtl/>
        </w:rPr>
      </w:pPr>
      <w:r>
        <w:rPr>
          <w:rFonts w:hint="cs"/>
          <w:rtl/>
        </w:rPr>
        <w:t>در این حالت ساختار به شکل زیر تغییر می کند که به جای 4 عمل ضرب و 3 عمل جمع، از سه جمع و یک ضرب استفاده می کنیم:</w:t>
      </w:r>
    </w:p>
    <w:p w14:paraId="093151E1" w14:textId="70B059EA" w:rsidR="00511350" w:rsidRDefault="006A3AC9" w:rsidP="006A3AC9">
      <w:pPr>
        <w:jc w:val="center"/>
        <w:rPr>
          <w:rtl/>
        </w:rPr>
      </w:pPr>
      <w:r w:rsidRPr="006A3AC9">
        <w:rPr>
          <w:noProof/>
          <w:rtl/>
        </w:rPr>
        <w:lastRenderedPageBreak/>
        <w:drawing>
          <wp:inline distT="0" distB="0" distL="0" distR="0" wp14:anchorId="387666CF" wp14:editId="0676EF95">
            <wp:extent cx="4140200" cy="1608014"/>
            <wp:effectExtent l="0" t="0" r="0" b="0"/>
            <wp:docPr id="91544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40772" name=""/>
                    <pic:cNvPicPr/>
                  </pic:nvPicPr>
                  <pic:blipFill>
                    <a:blip r:embed="rId133"/>
                    <a:stretch>
                      <a:fillRect/>
                    </a:stretch>
                  </pic:blipFill>
                  <pic:spPr>
                    <a:xfrm>
                      <a:off x="0" y="0"/>
                      <a:ext cx="4153472" cy="1613169"/>
                    </a:xfrm>
                    <a:prstGeom prst="rect">
                      <a:avLst/>
                    </a:prstGeom>
                  </pic:spPr>
                </pic:pic>
              </a:graphicData>
            </a:graphic>
          </wp:inline>
        </w:drawing>
      </w:r>
    </w:p>
    <w:p w14:paraId="5C85A070" w14:textId="77777777" w:rsidR="006A3AC9" w:rsidRDefault="006A3AC9" w:rsidP="001F116D">
      <w:pPr>
        <w:jc w:val="left"/>
        <w:rPr>
          <w:rtl/>
        </w:rPr>
      </w:pPr>
    </w:p>
    <w:p w14:paraId="32AB9891" w14:textId="77777777" w:rsidR="001F116D" w:rsidRDefault="001F116D" w:rsidP="001F116D">
      <w:pPr>
        <w:jc w:val="left"/>
        <w:rPr>
          <w:rtl/>
        </w:rPr>
      </w:pPr>
    </w:p>
    <w:p w14:paraId="70EBE8B6" w14:textId="77777777" w:rsidR="001F116D" w:rsidRDefault="001F116D" w:rsidP="001F116D">
      <w:pPr>
        <w:jc w:val="left"/>
        <w:rPr>
          <w:rtl/>
        </w:rPr>
      </w:pPr>
      <w:r>
        <w:rPr>
          <w:rFonts w:hint="cs"/>
          <w:rtl/>
        </w:rPr>
        <w:t>اما می توان این ساختار را باز هم آسان تر کرد:</w:t>
      </w:r>
    </w:p>
    <w:p w14:paraId="1133BF33" w14:textId="55CF2F59" w:rsidR="001F116D" w:rsidRDefault="005D599E" w:rsidP="005D599E">
      <w:pPr>
        <w:jc w:val="center"/>
        <w:rPr>
          <w:rtl/>
        </w:rPr>
      </w:pPr>
      <w:r w:rsidRPr="005D599E">
        <w:rPr>
          <w:noProof/>
          <w:rtl/>
        </w:rPr>
        <w:drawing>
          <wp:inline distT="0" distB="0" distL="0" distR="0" wp14:anchorId="08584220" wp14:editId="2BFDDE7D">
            <wp:extent cx="3975100" cy="1822196"/>
            <wp:effectExtent l="0" t="0" r="6350" b="6985"/>
            <wp:docPr id="140970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01428" name=""/>
                    <pic:cNvPicPr/>
                  </pic:nvPicPr>
                  <pic:blipFill>
                    <a:blip r:embed="rId134"/>
                    <a:stretch>
                      <a:fillRect/>
                    </a:stretch>
                  </pic:blipFill>
                  <pic:spPr>
                    <a:xfrm>
                      <a:off x="0" y="0"/>
                      <a:ext cx="3986010" cy="1827197"/>
                    </a:xfrm>
                    <a:prstGeom prst="rect">
                      <a:avLst/>
                    </a:prstGeom>
                  </pic:spPr>
                </pic:pic>
              </a:graphicData>
            </a:graphic>
          </wp:inline>
        </w:drawing>
      </w:r>
    </w:p>
    <w:p w14:paraId="3B911E55" w14:textId="4B84596F" w:rsidR="005D599E" w:rsidRDefault="005D599E" w:rsidP="005D599E">
      <w:r>
        <w:rPr>
          <w:rFonts w:hint="cs"/>
          <w:rtl/>
        </w:rPr>
        <w:t xml:space="preserve">مقداری که در </w:t>
      </w:r>
      <w:r>
        <w:t>Acc</w:t>
      </w:r>
      <w:r>
        <w:rPr>
          <w:rFonts w:hint="cs"/>
          <w:rtl/>
        </w:rPr>
        <w:t xml:space="preserve"> قرار می گیرد، برابر با جمع 4 نمونه نهایی وارد شده به فیلتر می باشد، که با یک شیفت به سمت راست می توان این جمع را بر 4 تقسیم کرد.</w:t>
      </w:r>
    </w:p>
    <w:p w14:paraId="402C36C7" w14:textId="11ABA70D" w:rsidR="004E2413" w:rsidRDefault="00EB592C" w:rsidP="00EB592C">
      <w:pPr>
        <w:jc w:val="center"/>
      </w:pPr>
      <w:r w:rsidRPr="00EB592C">
        <w:rPr>
          <w:noProof/>
          <w:rtl/>
        </w:rPr>
        <w:drawing>
          <wp:inline distT="0" distB="0" distL="0" distR="0" wp14:anchorId="7B4B1A53" wp14:editId="4105AC31">
            <wp:extent cx="3223260" cy="458156"/>
            <wp:effectExtent l="0" t="0" r="0" b="0"/>
            <wp:docPr id="117601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12631" name=""/>
                    <pic:cNvPicPr/>
                  </pic:nvPicPr>
                  <pic:blipFill>
                    <a:blip r:embed="rId135"/>
                    <a:stretch>
                      <a:fillRect/>
                    </a:stretch>
                  </pic:blipFill>
                  <pic:spPr>
                    <a:xfrm>
                      <a:off x="0" y="0"/>
                      <a:ext cx="3266487" cy="464300"/>
                    </a:xfrm>
                    <a:prstGeom prst="rect">
                      <a:avLst/>
                    </a:prstGeom>
                  </pic:spPr>
                </pic:pic>
              </a:graphicData>
            </a:graphic>
          </wp:inline>
        </w:drawing>
      </w:r>
    </w:p>
    <w:p w14:paraId="4DF99043" w14:textId="77777777" w:rsidR="00EB592C" w:rsidRDefault="00EB592C" w:rsidP="00EB592C">
      <w:pPr>
        <w:jc w:val="center"/>
      </w:pPr>
    </w:p>
    <w:p w14:paraId="7E61CCCA" w14:textId="229D3C5E" w:rsidR="004E2413" w:rsidRDefault="004E2413" w:rsidP="005D599E">
      <w:pPr>
        <w:rPr>
          <w:rtl/>
        </w:rPr>
      </w:pPr>
      <w:r>
        <w:rPr>
          <w:rFonts w:hint="cs"/>
          <w:rtl/>
        </w:rPr>
        <w:t xml:space="preserve">اگر تعداد نمونه های وارد شده به فیلتر </w:t>
      </w:r>
      <w:r>
        <w:t xml:space="preserve">Moving </w:t>
      </w:r>
      <w:proofErr w:type="spellStart"/>
      <w:r>
        <w:t>Averaage</w:t>
      </w:r>
      <w:proofErr w:type="spellEnd"/>
      <w:r>
        <w:rPr>
          <w:rFonts w:hint="cs"/>
          <w:rtl/>
        </w:rPr>
        <w:t xml:space="preserve"> زیاد باشد و با توجه به اینکه در این روش نیازی به نمونه های میانی نمی باشد، می توان از یک </w:t>
      </w:r>
      <w:r>
        <w:t>Block Ram</w:t>
      </w:r>
      <w:r>
        <w:rPr>
          <w:rFonts w:hint="cs"/>
          <w:rtl/>
        </w:rPr>
        <w:t xml:space="preserve"> به جای </w:t>
      </w:r>
      <w:r w:rsidR="006A1A08">
        <w:rPr>
          <w:rFonts w:hint="cs"/>
          <w:rtl/>
        </w:rPr>
        <w:t>مصرف</w:t>
      </w:r>
      <w:r>
        <w:rPr>
          <w:rFonts w:hint="cs"/>
          <w:rtl/>
        </w:rPr>
        <w:t xml:space="preserve"> </w:t>
      </w:r>
      <w:r>
        <w:t>Flip Flop</w:t>
      </w:r>
      <w:r>
        <w:rPr>
          <w:rFonts w:hint="cs"/>
          <w:rtl/>
        </w:rPr>
        <w:t>ها استفاده کرد.</w:t>
      </w:r>
    </w:p>
    <w:p w14:paraId="1ECBB63E" w14:textId="5EA4D7C4" w:rsidR="004E2413" w:rsidRDefault="0058063B" w:rsidP="005D599E">
      <w:pPr>
        <w:rPr>
          <w:rtl/>
        </w:rPr>
      </w:pPr>
      <w:r>
        <w:rPr>
          <w:rFonts w:hint="cs"/>
          <w:rtl/>
        </w:rPr>
        <w:t xml:space="preserve">در عمده موارد ما فیلترها را طراحی نمی کنیم و طراح سیستم پس از طراحی فیلتر فقط ضرایب آن را به ما می دهد. در چنین مواردی در </w:t>
      </w:r>
      <w:r>
        <w:t>Filter Designer</w:t>
      </w:r>
      <w:r>
        <w:rPr>
          <w:rFonts w:hint="cs"/>
          <w:rtl/>
        </w:rPr>
        <w:t xml:space="preserve"> یا همان </w:t>
      </w:r>
      <w:proofErr w:type="spellStart"/>
      <w:r>
        <w:t>fdatool</w:t>
      </w:r>
      <w:proofErr w:type="spellEnd"/>
      <w:r>
        <w:rPr>
          <w:rFonts w:hint="cs"/>
          <w:rtl/>
        </w:rPr>
        <w:t xml:space="preserve">، وارد قسمت </w:t>
      </w:r>
      <w:r>
        <w:t>import filter from workspace</w:t>
      </w:r>
      <w:r>
        <w:rPr>
          <w:rFonts w:hint="cs"/>
          <w:rtl/>
        </w:rPr>
        <w:t xml:space="preserve"> می شویم:</w:t>
      </w:r>
    </w:p>
    <w:p w14:paraId="2DE5636A" w14:textId="43A695CC" w:rsidR="0058063B" w:rsidRDefault="00843A7E" w:rsidP="00843A7E">
      <w:pPr>
        <w:ind w:hanging="603"/>
        <w:rPr>
          <w:noProof/>
          <w:rtl/>
          <w:lang w:val="fa-IR"/>
        </w:rPr>
      </w:pPr>
      <w:r>
        <w:rPr>
          <w:rFonts w:hint="cs"/>
          <w:noProof/>
          <w:rtl/>
          <w:lang w:val="fa-IR"/>
        </w:rPr>
        <w:lastRenderedPageBreak/>
        <w:drawing>
          <wp:inline distT="0" distB="0" distL="0" distR="0" wp14:anchorId="68CD97E3" wp14:editId="1F05A026">
            <wp:extent cx="6518315" cy="3001010"/>
            <wp:effectExtent l="0" t="0" r="0" b="8890"/>
            <wp:docPr id="5350289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28934" name="Picture 53502893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525780" cy="3004447"/>
                    </a:xfrm>
                    <a:prstGeom prst="rect">
                      <a:avLst/>
                    </a:prstGeom>
                  </pic:spPr>
                </pic:pic>
              </a:graphicData>
            </a:graphic>
          </wp:inline>
        </w:drawing>
      </w:r>
    </w:p>
    <w:p w14:paraId="2DE64240" w14:textId="77777777" w:rsidR="00843A7E" w:rsidRDefault="00843A7E" w:rsidP="00843A7E">
      <w:pPr>
        <w:rPr>
          <w:noProof/>
          <w:rtl/>
          <w:lang w:val="fa-IR"/>
        </w:rPr>
      </w:pPr>
    </w:p>
    <w:p w14:paraId="0C2DF24B" w14:textId="491810DB" w:rsidR="00843A7E" w:rsidRDefault="00843A7E" w:rsidP="00843A7E">
      <w:pPr>
        <w:rPr>
          <w:rtl/>
        </w:rPr>
      </w:pPr>
      <w:r>
        <w:rPr>
          <w:rFonts w:hint="cs"/>
          <w:rtl/>
        </w:rPr>
        <w:t>و در اینجا ضرایب فیلتر و نوع آن را وارد می کنیم.</w:t>
      </w:r>
    </w:p>
    <w:p w14:paraId="59CCC099" w14:textId="48B53B3A" w:rsidR="00843A7E" w:rsidRDefault="00A773A7" w:rsidP="00843A7E">
      <w:pPr>
        <w:rPr>
          <w:rtl/>
        </w:rPr>
      </w:pPr>
      <w:r>
        <w:rPr>
          <w:rFonts w:hint="cs"/>
          <w:rtl/>
        </w:rPr>
        <w:t>ضرایب را می توان به صورت دستی یا از طریق یک متغیر در اینجا وارد کرد.</w:t>
      </w:r>
    </w:p>
    <w:p w14:paraId="0C5091B5" w14:textId="4117E173" w:rsidR="00A773A7" w:rsidRDefault="001F5F70" w:rsidP="00843A7E">
      <w:r>
        <w:rPr>
          <w:rFonts w:hint="cs"/>
          <w:rtl/>
        </w:rPr>
        <w:t xml:space="preserve">در حالتی که ضرایب فیلتر برابر با </w:t>
      </w:r>
      <w:r>
        <w:t>0.25</w:t>
      </w:r>
      <w:r>
        <w:rPr>
          <w:rFonts w:hint="cs"/>
          <w:rtl/>
        </w:rPr>
        <w:t xml:space="preserve"> باشند ما اصلا نیازی به </w:t>
      </w:r>
      <w:r>
        <w:t>Quantization</w:t>
      </w:r>
      <w:r>
        <w:rPr>
          <w:rFonts w:hint="cs"/>
          <w:rtl/>
        </w:rPr>
        <w:t xml:space="preserve"> نداریم، چرا که این عدد کاملا مشخص است و به معنی تقسیم بر 4 می باشد.</w:t>
      </w:r>
    </w:p>
    <w:p w14:paraId="562E9001" w14:textId="77777777" w:rsidR="00E9630D" w:rsidRDefault="00E9630D" w:rsidP="00843A7E"/>
    <w:p w14:paraId="5916DC44" w14:textId="7CD2D32C" w:rsidR="00E9630D" w:rsidRDefault="00E9630D" w:rsidP="00843A7E">
      <w:pPr>
        <w:rPr>
          <w:rtl/>
        </w:rPr>
      </w:pPr>
      <w:r>
        <w:rPr>
          <w:rFonts w:hint="cs"/>
          <w:rtl/>
        </w:rPr>
        <w:t xml:space="preserve">آنالیز </w:t>
      </w:r>
      <w:proofErr w:type="spellStart"/>
      <w:r>
        <w:t>smn</w:t>
      </w:r>
      <w:proofErr w:type="spellEnd"/>
      <w:r>
        <w:rPr>
          <w:rFonts w:hint="cs"/>
          <w:rtl/>
        </w:rPr>
        <w:t xml:space="preserve"> مربوط به این فیلتر به شکل زیر انجام می شود:</w:t>
      </w:r>
    </w:p>
    <w:p w14:paraId="6BA9C1DC" w14:textId="46E876C1" w:rsidR="00E9630D" w:rsidRDefault="00E9630D" w:rsidP="00E9630D">
      <w:pPr>
        <w:ind w:firstLine="27"/>
        <w:rPr>
          <w:rtl/>
        </w:rPr>
      </w:pPr>
      <w:r w:rsidRPr="00E9630D">
        <w:rPr>
          <w:noProof/>
          <w:rtl/>
        </w:rPr>
        <w:drawing>
          <wp:inline distT="0" distB="0" distL="0" distR="0" wp14:anchorId="5F20AFA4" wp14:editId="7D726A03">
            <wp:extent cx="5316907" cy="2536825"/>
            <wp:effectExtent l="0" t="0" r="0" b="0"/>
            <wp:docPr id="167497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3474" name=""/>
                    <pic:cNvPicPr/>
                  </pic:nvPicPr>
                  <pic:blipFill>
                    <a:blip r:embed="rId137"/>
                    <a:stretch>
                      <a:fillRect/>
                    </a:stretch>
                  </pic:blipFill>
                  <pic:spPr>
                    <a:xfrm>
                      <a:off x="0" y="0"/>
                      <a:ext cx="5318650" cy="2537657"/>
                    </a:xfrm>
                    <a:prstGeom prst="rect">
                      <a:avLst/>
                    </a:prstGeom>
                  </pic:spPr>
                </pic:pic>
              </a:graphicData>
            </a:graphic>
          </wp:inline>
        </w:drawing>
      </w:r>
    </w:p>
    <w:p w14:paraId="07A82D9A" w14:textId="77777777" w:rsidR="001F5F70" w:rsidRDefault="001F5F70" w:rsidP="00843A7E">
      <w:pPr>
        <w:rPr>
          <w:rtl/>
        </w:rPr>
      </w:pPr>
    </w:p>
    <w:p w14:paraId="027AA97D" w14:textId="599196F6" w:rsidR="00CE29B5" w:rsidRDefault="00E9630D" w:rsidP="00BB4B6F">
      <w:pPr>
        <w:rPr>
          <w:rtl/>
        </w:rPr>
      </w:pPr>
      <w:r>
        <w:rPr>
          <w:rFonts w:hint="cs"/>
          <w:rtl/>
        </w:rPr>
        <w:t xml:space="preserve">چون می دانیم که خروجی </w:t>
      </w:r>
      <w:r>
        <w:t>Acc</w:t>
      </w:r>
      <w:r>
        <w:rPr>
          <w:rFonts w:hint="cs"/>
          <w:rtl/>
        </w:rPr>
        <w:t xml:space="preserve"> در واقع برابر با جمع چهار مقدار قبلی ورودی می باشد و هر کدام از ورودی ها مقداری برابر با </w:t>
      </w:r>
      <w:r>
        <w:t>s.0.13</w:t>
      </w:r>
      <w:r>
        <w:rPr>
          <w:rFonts w:hint="cs"/>
          <w:rtl/>
        </w:rPr>
        <w:t xml:space="preserve"> دارند لذا مقدار خروجی </w:t>
      </w:r>
      <w:r>
        <w:t>Acc</w:t>
      </w:r>
      <w:r>
        <w:rPr>
          <w:rFonts w:hint="cs"/>
          <w:rtl/>
        </w:rPr>
        <w:t xml:space="preserve"> برابر با </w:t>
      </w:r>
      <w:r>
        <w:t>s.2.13</w:t>
      </w:r>
      <w:r>
        <w:rPr>
          <w:rFonts w:hint="cs"/>
          <w:rtl/>
        </w:rPr>
        <w:t xml:space="preserve"> خواهد داشت و نمی توان هیچ مقداری غیر از این را برای آن در نظر گرفت.</w:t>
      </w:r>
    </w:p>
    <w:p w14:paraId="49E393D4" w14:textId="77777777" w:rsidR="00BB4B6F" w:rsidRPr="00BB4B6F" w:rsidRDefault="00BB4B6F" w:rsidP="00BB4B6F">
      <w:pPr>
        <w:rPr>
          <w:b/>
          <w:bCs/>
          <w:rtl/>
        </w:rPr>
      </w:pPr>
      <w:r w:rsidRPr="00BB4B6F">
        <w:rPr>
          <w:rFonts w:hint="cs"/>
          <w:b/>
          <w:bCs/>
          <w:rtl/>
        </w:rPr>
        <w:lastRenderedPageBreak/>
        <w:t>پیاده سازی تابع تبدیل ارائه شده در حوزه پیوسته</w:t>
      </w:r>
    </w:p>
    <w:p w14:paraId="0EAB2D9A" w14:textId="0E43439F" w:rsidR="00087D57" w:rsidRDefault="00087D57" w:rsidP="003E1BF1">
      <w:pPr>
        <w:pStyle w:val="ListParagraph"/>
        <w:numPr>
          <w:ilvl w:val="0"/>
          <w:numId w:val="81"/>
        </w:numPr>
        <w:rPr>
          <w:rtl/>
        </w:rPr>
      </w:pPr>
      <w:r>
        <w:rPr>
          <w:rtl/>
        </w:rPr>
        <w:t>تبدیل لاپلاس عمدتاً برای تحلیل سیستم‌های پیوسته</w:t>
      </w:r>
      <w:r>
        <w:t xml:space="preserve"> (Continuous-Time Systems) </w:t>
      </w:r>
      <w:r>
        <w:rPr>
          <w:rtl/>
        </w:rPr>
        <w:t>به کار می‌رود</w:t>
      </w:r>
      <w:r>
        <w:rPr>
          <w:rFonts w:hint="cs"/>
          <w:rtl/>
        </w:rPr>
        <w:t xml:space="preserve"> و </w:t>
      </w:r>
      <w:r>
        <w:rPr>
          <w:rtl/>
        </w:rPr>
        <w:t xml:space="preserve">سیگنال‌های حوزه </w:t>
      </w:r>
      <w:r w:rsidRPr="003E1BF1">
        <w:rPr>
          <w:u w:val="single"/>
          <w:rtl/>
        </w:rPr>
        <w:t>زمان پیوسته</w:t>
      </w:r>
      <w:r>
        <w:rPr>
          <w:rtl/>
        </w:rPr>
        <w:t xml:space="preserve"> را به حوزه </w:t>
      </w:r>
      <w:r w:rsidRPr="003E1BF1">
        <w:rPr>
          <w:u w:val="single"/>
          <w:rtl/>
        </w:rPr>
        <w:t>فرکانس پیوسته</w:t>
      </w:r>
      <w:r w:rsidR="003E1BF1" w:rsidRPr="003E1BF1">
        <w:rPr>
          <w:rFonts w:hint="cs"/>
          <w:rtl/>
        </w:rPr>
        <w:t xml:space="preserve"> </w:t>
      </w:r>
      <w:r>
        <w:rPr>
          <w:rFonts w:hint="cs"/>
          <w:rtl/>
        </w:rPr>
        <w:t>(</w:t>
      </w:r>
      <w:r>
        <w:rPr>
          <w:rtl/>
        </w:rPr>
        <w:t>که در واقع حوزه</w:t>
      </w:r>
      <w:r>
        <w:t xml:space="preserve"> S </w:t>
      </w:r>
      <w:r>
        <w:rPr>
          <w:rtl/>
        </w:rPr>
        <w:t>نامیده می‌شو</w:t>
      </w:r>
      <w:r>
        <w:rPr>
          <w:rFonts w:hint="cs"/>
          <w:rtl/>
        </w:rPr>
        <w:t xml:space="preserve">د) </w:t>
      </w:r>
      <w:r>
        <w:rPr>
          <w:rtl/>
        </w:rPr>
        <w:t>تبدیل می‌کند</w:t>
      </w:r>
      <w:r w:rsidR="003E1BF1">
        <w:rPr>
          <w:rFonts w:hint="cs"/>
          <w:rtl/>
        </w:rPr>
        <w:t>.</w:t>
      </w:r>
    </w:p>
    <w:p w14:paraId="7A566CE2" w14:textId="3D44AA3A" w:rsidR="003E1BF1" w:rsidRDefault="003E1BF1" w:rsidP="003E1BF1">
      <w:pPr>
        <w:pStyle w:val="ListParagraph"/>
        <w:numPr>
          <w:ilvl w:val="0"/>
          <w:numId w:val="81"/>
        </w:numPr>
        <w:rPr>
          <w:rtl/>
        </w:rPr>
      </w:pPr>
      <w:r>
        <w:rPr>
          <w:rtl/>
        </w:rPr>
        <w:t>تبدیل</w:t>
      </w:r>
      <w:r>
        <w:t xml:space="preserve"> Z </w:t>
      </w:r>
      <w:r>
        <w:rPr>
          <w:rtl/>
        </w:rPr>
        <w:t>برای تحلیل سیستم‌های ناپیوسته</w:t>
      </w:r>
      <w:r>
        <w:t xml:space="preserve"> (Discrete-Time Systems) </w:t>
      </w:r>
      <w:r>
        <w:rPr>
          <w:rtl/>
        </w:rPr>
        <w:t>به کار می‌رود</w:t>
      </w:r>
      <w:r>
        <w:rPr>
          <w:rFonts w:hint="cs"/>
          <w:rtl/>
        </w:rPr>
        <w:t xml:space="preserve"> و </w:t>
      </w:r>
      <w:r>
        <w:rPr>
          <w:rtl/>
        </w:rPr>
        <w:t xml:space="preserve">سیگنال‌های حوزه </w:t>
      </w:r>
      <w:r w:rsidRPr="0098058C">
        <w:rPr>
          <w:u w:val="single"/>
          <w:rtl/>
        </w:rPr>
        <w:t>زمان ناپیوسته</w:t>
      </w:r>
      <w:r w:rsidRPr="0098058C">
        <w:rPr>
          <w:rtl/>
        </w:rPr>
        <w:t xml:space="preserve"> </w:t>
      </w:r>
      <w:r>
        <w:rPr>
          <w:rtl/>
        </w:rPr>
        <w:t xml:space="preserve">را به حوزه </w:t>
      </w:r>
      <w:r w:rsidRPr="0098058C">
        <w:rPr>
          <w:u w:val="single"/>
          <w:rtl/>
        </w:rPr>
        <w:t>فرکانس ناپیوسته</w:t>
      </w:r>
      <w:r>
        <w:rPr>
          <w:rFonts w:hint="cs"/>
          <w:rtl/>
        </w:rPr>
        <w:t xml:space="preserve"> (</w:t>
      </w:r>
      <w:r>
        <w:rPr>
          <w:rtl/>
        </w:rPr>
        <w:t>که در واقع حوزه</w:t>
      </w:r>
      <w:r>
        <w:t xml:space="preserve"> Z </w:t>
      </w:r>
      <w:r>
        <w:rPr>
          <w:rtl/>
        </w:rPr>
        <w:t>نامیده می‌شود</w:t>
      </w:r>
      <w:r>
        <w:rPr>
          <w:rFonts w:hint="cs"/>
          <w:rtl/>
        </w:rPr>
        <w:t xml:space="preserve">) </w:t>
      </w:r>
      <w:r>
        <w:rPr>
          <w:rtl/>
        </w:rPr>
        <w:t>تبدیل می‌کند</w:t>
      </w:r>
      <w:r>
        <w:t>.</w:t>
      </w:r>
    </w:p>
    <w:p w14:paraId="3F737354" w14:textId="000F5507" w:rsidR="00087D57" w:rsidRDefault="0098058C" w:rsidP="0098058C">
      <w:pPr>
        <w:ind w:hanging="603"/>
        <w:rPr>
          <w:rtl/>
        </w:rPr>
      </w:pPr>
      <w:r w:rsidRPr="0098058C">
        <w:rPr>
          <w:noProof/>
          <w:rtl/>
        </w:rPr>
        <w:drawing>
          <wp:inline distT="0" distB="0" distL="0" distR="0" wp14:anchorId="673D93E7" wp14:editId="2B4C95F6">
            <wp:extent cx="6553195" cy="1642110"/>
            <wp:effectExtent l="0" t="0" r="635" b="0"/>
            <wp:docPr id="5965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61842" name=""/>
                    <pic:cNvPicPr/>
                  </pic:nvPicPr>
                  <pic:blipFill>
                    <a:blip r:embed="rId138"/>
                    <a:stretch>
                      <a:fillRect/>
                    </a:stretch>
                  </pic:blipFill>
                  <pic:spPr>
                    <a:xfrm>
                      <a:off x="0" y="0"/>
                      <a:ext cx="6560073" cy="1643833"/>
                    </a:xfrm>
                    <a:prstGeom prst="rect">
                      <a:avLst/>
                    </a:prstGeom>
                  </pic:spPr>
                </pic:pic>
              </a:graphicData>
            </a:graphic>
          </wp:inline>
        </w:drawing>
      </w:r>
    </w:p>
    <w:p w14:paraId="42123194" w14:textId="2A001C4F" w:rsidR="00613FDF" w:rsidRDefault="00613FDF" w:rsidP="00613FDF">
      <w:pPr>
        <w:pStyle w:val="ListParagraph"/>
        <w:numPr>
          <w:ilvl w:val="0"/>
          <w:numId w:val="81"/>
        </w:numPr>
        <w:rPr>
          <w:rtl/>
        </w:rPr>
      </w:pPr>
      <w:r>
        <w:rPr>
          <w:rtl/>
        </w:rPr>
        <w:t>تبدیل</w:t>
      </w:r>
      <w:r>
        <w:t xml:space="preserve"> </w:t>
      </w:r>
      <w:r>
        <w:rPr>
          <w:rFonts w:hint="cs"/>
          <w:rtl/>
        </w:rPr>
        <w:t xml:space="preserve">فوریه </w:t>
      </w:r>
      <w:r>
        <w:rPr>
          <w:rtl/>
        </w:rPr>
        <w:t xml:space="preserve">برای تحلیل سیستم‌های </w:t>
      </w:r>
      <w:r>
        <w:rPr>
          <w:rFonts w:hint="cs"/>
          <w:rtl/>
        </w:rPr>
        <w:t xml:space="preserve">پیوسته و </w:t>
      </w:r>
      <w:r>
        <w:rPr>
          <w:rtl/>
        </w:rPr>
        <w:t>ناپیوست</w:t>
      </w:r>
      <w:r>
        <w:rPr>
          <w:rFonts w:hint="cs"/>
          <w:rtl/>
        </w:rPr>
        <w:t>ه ب</w:t>
      </w:r>
      <w:r>
        <w:rPr>
          <w:rtl/>
        </w:rPr>
        <w:t>ه کار می‌رود</w:t>
      </w:r>
      <w:r>
        <w:rPr>
          <w:rFonts w:hint="cs"/>
          <w:rtl/>
        </w:rPr>
        <w:t xml:space="preserve"> و </w:t>
      </w:r>
      <w:r>
        <w:rPr>
          <w:rtl/>
        </w:rPr>
        <w:t xml:space="preserve">سیگنال‌های حوزه </w:t>
      </w:r>
      <w:r w:rsidRPr="00B468DD">
        <w:rPr>
          <w:rtl/>
        </w:rPr>
        <w:t xml:space="preserve">زمان </w:t>
      </w:r>
      <w:r>
        <w:rPr>
          <w:rtl/>
        </w:rPr>
        <w:t>را به حوزه</w:t>
      </w:r>
      <w:r w:rsidRPr="00B468DD">
        <w:rPr>
          <w:rtl/>
        </w:rPr>
        <w:t xml:space="preserve"> فرکانس </w:t>
      </w:r>
      <w:r>
        <w:rPr>
          <w:rFonts w:hint="cs"/>
          <w:rtl/>
        </w:rPr>
        <w:t>(</w:t>
      </w:r>
      <w:r>
        <w:rPr>
          <w:rtl/>
        </w:rPr>
        <w:t>که در واقع حوزه</w:t>
      </w:r>
      <w:r>
        <w:t xml:space="preserve"> Z </w:t>
      </w:r>
      <w:r>
        <w:rPr>
          <w:rtl/>
        </w:rPr>
        <w:t>نامیده می‌شود</w:t>
      </w:r>
      <w:r>
        <w:rPr>
          <w:rFonts w:hint="cs"/>
          <w:rtl/>
        </w:rPr>
        <w:t xml:space="preserve">) </w:t>
      </w:r>
      <w:r>
        <w:rPr>
          <w:rtl/>
        </w:rPr>
        <w:t>تبدیل می‌کند</w:t>
      </w:r>
      <w:r>
        <w:t>.</w:t>
      </w:r>
    </w:p>
    <w:p w14:paraId="4B813F68" w14:textId="77777777" w:rsidR="00613FDF" w:rsidRDefault="00613FDF" w:rsidP="00BB4B6F"/>
    <w:p w14:paraId="19EA3AEF" w14:textId="4B1C2C31" w:rsidR="00BB4B6F" w:rsidRDefault="00BB4B6F" w:rsidP="00BB4B6F">
      <w:pPr>
        <w:rPr>
          <w:rtl/>
        </w:rPr>
      </w:pPr>
      <w:r>
        <w:rPr>
          <w:rFonts w:hint="cs"/>
          <w:rtl/>
        </w:rPr>
        <w:t>اگر تابع تبدیل داده شده به ما جهت پیاده سازی، در حوزه زمان پیوسته بود (لاپلاس)، ابتدا باید آن را به زمان گسسته تیدیل کنیم:</w:t>
      </w:r>
    </w:p>
    <w:p w14:paraId="03705B27" w14:textId="3AAE380A" w:rsidR="00BB4B6F" w:rsidRDefault="00BB4B6F" w:rsidP="00BB4B6F">
      <w:pPr>
        <w:rPr>
          <w:rtl/>
        </w:rPr>
      </w:pPr>
      <w:r>
        <w:rPr>
          <w:rFonts w:hint="cs"/>
          <w:rtl/>
        </w:rPr>
        <w:t>به عنوان مثال فرض کنیم تابع تبدیل زیر را داشته باشیم:</w:t>
      </w:r>
    </w:p>
    <w:p w14:paraId="0903D3C6" w14:textId="4E97BEA0" w:rsidR="00BB4B6F" w:rsidRPr="005F1CFD" w:rsidRDefault="005F1CFD" w:rsidP="00BB4B6F">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+2s+1</m:t>
              </m:r>
            </m:den>
          </m:f>
        </m:oMath>
      </m:oMathPara>
    </w:p>
    <w:p w14:paraId="56AEFB5C" w14:textId="7AB5BFC0" w:rsidR="005F1CFD" w:rsidRDefault="005F1CFD" w:rsidP="005F1CFD"/>
    <w:p w14:paraId="3501426D" w14:textId="1F5A60C5" w:rsidR="005F1CFD" w:rsidRDefault="005F1CFD" w:rsidP="005F1CFD">
      <w:r>
        <w:rPr>
          <w:rFonts w:hint="cs"/>
          <w:rtl/>
        </w:rPr>
        <w:t>برای تبدیل این تابع تبدیل به حوزه زمان گسسته باید از تبدیل زیر استفاده کنیم</w:t>
      </w:r>
      <w:r w:rsidR="00374999">
        <w:rPr>
          <w:rFonts w:hint="cs"/>
          <w:rtl/>
        </w:rPr>
        <w:t xml:space="preserve"> تا به حوزه </w:t>
      </w:r>
      <w:r w:rsidR="00374999">
        <w:t>Z</w:t>
      </w:r>
      <w:r w:rsidR="00374999">
        <w:rPr>
          <w:rFonts w:hint="cs"/>
          <w:rtl/>
        </w:rPr>
        <w:t xml:space="preserve"> برویم</w:t>
      </w:r>
      <w:r w:rsidR="0052544A">
        <w:rPr>
          <w:rFonts w:hint="cs"/>
          <w:rtl/>
        </w:rPr>
        <w:t xml:space="preserve">، این روش </w:t>
      </w:r>
      <w:r w:rsidR="0052544A">
        <w:t>Bilin</w:t>
      </w:r>
      <w:r w:rsidR="00A67C8C">
        <w:t>ea</w:t>
      </w:r>
      <w:r w:rsidR="0052544A">
        <w:t>r</w:t>
      </w:r>
      <w:r w:rsidR="0052544A">
        <w:rPr>
          <w:rFonts w:hint="cs"/>
          <w:rtl/>
        </w:rPr>
        <w:t xml:space="preserve"> نام دارد</w:t>
      </w:r>
      <w:r w:rsidR="00374999">
        <w:rPr>
          <w:rFonts w:hint="cs"/>
          <w:rtl/>
        </w:rPr>
        <w:t>:</w:t>
      </w:r>
    </w:p>
    <w:p w14:paraId="7FE21064" w14:textId="0A0FD04A" w:rsidR="005B4514" w:rsidRDefault="00F06CE1" w:rsidP="005F1CFD">
      <w:pPr>
        <w:rPr>
          <w:rtl/>
        </w:rPr>
      </w:pPr>
      <m:oMathPara>
        <m:oMath>
          <m:r>
            <w:rPr>
              <w:rFonts w:ascii="Cambria Math" w:hAnsi="Cambria Math"/>
            </w:rPr>
            <m:t>s=</m:t>
          </m:r>
          <m:f>
            <m:fPr>
              <m:ctrlPr>
                <w:rPr>
                  <w:rFonts w:ascii="Cambria Math" w:hAnsi="Cambria Math"/>
                  <w:i/>
                </w:rPr>
              </m:ctrlPr>
            </m:fPr>
            <m:num>
              <m:r>
                <w:rPr>
                  <w:rFonts w:ascii="Cambria Math" w:hAnsi="Cambria Math"/>
                </w:rPr>
                <m:t>z-1</m:t>
              </m:r>
            </m:num>
            <m:den>
              <m:r>
                <w:rPr>
                  <w:rFonts w:ascii="Cambria Math" w:hAnsi="Cambria Math"/>
                </w:rPr>
                <m:t>z+1</m:t>
              </m:r>
            </m:den>
          </m:f>
        </m:oMath>
      </m:oMathPara>
    </w:p>
    <w:p w14:paraId="6D9E3433" w14:textId="77777777" w:rsidR="00CA54E0" w:rsidRDefault="00CA54E0" w:rsidP="005F1CFD">
      <w:pPr>
        <w:rPr>
          <w:rtl/>
        </w:rPr>
      </w:pPr>
    </w:p>
    <w:p w14:paraId="0F6CD5AD" w14:textId="634F207D" w:rsidR="00374999" w:rsidRDefault="00ED2249" w:rsidP="005F1CFD">
      <w:pPr>
        <w:rPr>
          <w:rtl/>
        </w:rPr>
      </w:pPr>
      <w:r>
        <w:rPr>
          <w:rFonts w:hint="cs"/>
          <w:rtl/>
        </w:rPr>
        <w:t xml:space="preserve">پس از استفاده از این تبدیل، به تابع تبدیل زیر در حوزه </w:t>
      </w:r>
      <w:r>
        <w:t>Z</w:t>
      </w:r>
      <w:r>
        <w:rPr>
          <w:rFonts w:hint="cs"/>
          <w:rtl/>
        </w:rPr>
        <w:t xml:space="preserve"> یا زمان گسسته می رسیم:</w:t>
      </w:r>
    </w:p>
    <w:p w14:paraId="51BBB708" w14:textId="77777777" w:rsidR="00ED2249" w:rsidRDefault="00ED2249" w:rsidP="005F1CFD">
      <w:pPr>
        <w:rPr>
          <w:rtl/>
        </w:rPr>
      </w:pPr>
    </w:p>
    <w:p w14:paraId="2742D1A8" w14:textId="01836820" w:rsidR="00CA54E0" w:rsidRDefault="00EF22D9" w:rsidP="005F1CFD">
      <w:pPr>
        <w:rPr>
          <w:rtl/>
        </w:rPr>
      </w:pPr>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w:rPr>
                  <w:rFonts w:ascii="Cambria Math" w:hAnsi="Cambria Math"/>
                </w:rPr>
                <m:t>Y(z)</m:t>
              </m:r>
            </m:num>
            <m:den>
              <m:r>
                <w:rPr>
                  <w:rFonts w:ascii="Cambria Math" w:hAnsi="Cambria Math"/>
                </w:rPr>
                <m:t>X(z)</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+2z+1</m:t>
              </m:r>
            </m:num>
            <m:den>
              <m:sSup>
                <m:sSupPr>
                  <m:ctrlPr>
                    <w:rPr>
                      <w:rFonts w:ascii="Cambria Math" w:hAnsi="Cambria Math"/>
                      <w:i/>
                    </w:rPr>
                  </m:ctrlPr>
                </m:sSupPr>
                <m:e>
                  <m:r>
                    <w:rPr>
                      <w:rFonts w:ascii="Cambria Math" w:hAnsi="Cambria Math"/>
                    </w:rPr>
                    <m:t>3z</m:t>
                  </m:r>
                </m:e>
                <m:sup>
                  <m:r>
                    <w:rPr>
                      <w:rFonts w:ascii="Cambria Math" w:hAnsi="Cambria Math"/>
                    </w:rPr>
                    <m:t>2</m:t>
                  </m:r>
                </m:sup>
              </m:sSup>
              <m:r>
                <w:rPr>
                  <w:rFonts w:ascii="Cambria Math" w:hAnsi="Cambria Math"/>
                </w:rPr>
                <m:t>+1</m:t>
              </m:r>
            </m:den>
          </m:f>
        </m:oMath>
      </m:oMathPara>
    </w:p>
    <w:p w14:paraId="2760BAC5" w14:textId="77777777" w:rsidR="005F1CFD" w:rsidRDefault="005F1CFD" w:rsidP="005F1CFD"/>
    <w:p w14:paraId="1F39EB8E" w14:textId="77777777" w:rsidR="00C431A5" w:rsidRDefault="00C431A5" w:rsidP="005F1CFD">
      <w:pPr>
        <w:rPr>
          <w:rtl/>
        </w:rPr>
      </w:pPr>
    </w:p>
    <w:p w14:paraId="05578A10" w14:textId="031D0A47" w:rsidR="00C431A5" w:rsidRPr="00C431A5" w:rsidRDefault="00000000" w:rsidP="00C431A5">
      <w:pPr>
        <w:rPr>
          <w:i/>
        </w:rPr>
      </w:pPr>
      <m:oMathPara>
        <m:oMath>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+2zX</m:t>
          </m:r>
          <m:d>
            <m:dPr>
              <m:ctrlPr>
                <w:rPr>
                  <w:rFonts w:ascii="Cambria Math" w:hAnsi="Cambria Math"/>
                  <w:i/>
                </w:rPr>
              </m:ctrlPr>
            </m:dPr>
            <m:e>
              <m:r>
                <w:rPr>
                  <w:rFonts w:ascii="Cambria Math" w:hAnsi="Cambria Math"/>
                </w:rPr>
                <m:t>z</m:t>
              </m:r>
            </m:e>
          </m:d>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=3</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z</m:t>
              </m:r>
            </m:e>
          </m:d>
          <m:r>
            <w:rPr>
              <w:rFonts w:ascii="Cambria Math" w:hAnsi="Cambria Math"/>
            </w:rPr>
            <m:t>+Y(z)</m:t>
          </m:r>
        </m:oMath>
      </m:oMathPara>
    </w:p>
    <w:p w14:paraId="3FF5B166" w14:textId="77777777" w:rsidR="00C431A5" w:rsidRPr="00C431A5" w:rsidRDefault="00C431A5" w:rsidP="00C431A5">
      <w:pPr>
        <w:rPr>
          <w:i/>
          <w:rtl/>
        </w:rPr>
      </w:pPr>
    </w:p>
    <w:p w14:paraId="464F6DC7" w14:textId="32F65D6D" w:rsidR="007743CF" w:rsidRDefault="007743CF" w:rsidP="005F1CFD">
      <w:r>
        <w:rPr>
          <w:rFonts w:hint="cs"/>
          <w:rtl/>
        </w:rPr>
        <w:t xml:space="preserve">همانطور که میدانیم تابع تبدیل </w:t>
      </w:r>
      <w:r>
        <w:t>Z</w:t>
      </w:r>
      <w:r>
        <w:rPr>
          <w:rFonts w:hint="cs"/>
          <w:rtl/>
        </w:rPr>
        <w:t xml:space="preserve"> در حوزه فرکانس می باشد، برای لردن آن به حوزه </w:t>
      </w:r>
      <w:r w:rsidR="00707583">
        <w:rPr>
          <w:rFonts w:hint="cs"/>
          <w:rtl/>
        </w:rPr>
        <w:t>ز</w:t>
      </w:r>
      <w:r>
        <w:rPr>
          <w:rFonts w:hint="cs"/>
          <w:rtl/>
        </w:rPr>
        <w:t>مان باید از تبدیل های زیر استفاده کنیم:</w:t>
      </w:r>
    </w:p>
    <w:p w14:paraId="4B8C7F69" w14:textId="6A0845F7" w:rsidR="00C431A5" w:rsidRPr="002B7252" w:rsidRDefault="002B7252" w:rsidP="005F1CFD">
      <m:oMathPara>
        <m:oMath>
          <m:r>
            <w:rPr>
              <w:rFonts w:ascii="Cambria Math" w:hAnsi="Cambria Math"/>
            </w:rPr>
            <m:t>X</m:t>
          </m:r>
          <m:d>
            <m:dPr>
              <m:ctrlPr>
                <w:rPr>
                  <w:rFonts w:ascii="Cambria Math" w:hAnsi="Cambria Math"/>
                  <w:i/>
                </w:rPr>
              </m:ctrlPr>
            </m:dPr>
            <m:e>
              <m:r>
                <w:rPr>
                  <w:rFonts w:ascii="Cambria Math" w:hAnsi="Cambria Math"/>
                </w:rPr>
                <m:t>z</m:t>
              </m:r>
            </m:e>
          </m:d>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m:t>
                  </m:r>
                </m:e>
              </m:groupChr>
            </m:e>
          </m:box>
          <m:r>
            <w:rPr>
              <w:rFonts w:ascii="Cambria Math" w:hAnsi="Cambria Math"/>
            </w:rPr>
            <m:t>x</m:t>
          </m:r>
          <m:d>
            <m:dPr>
              <m:begChr m:val="["/>
              <m:endChr m:val="]"/>
              <m:ctrlPr>
                <w:rPr>
                  <w:rFonts w:ascii="Cambria Math" w:hAnsi="Cambria Math"/>
                  <w:i/>
                </w:rPr>
              </m:ctrlPr>
            </m:dPr>
            <m:e>
              <m:r>
                <w:rPr>
                  <w:rFonts w:ascii="Cambria Math" w:hAnsi="Cambria Math"/>
                </w:rPr>
                <m:t>n</m:t>
              </m:r>
            </m:e>
          </m:d>
        </m:oMath>
      </m:oMathPara>
    </w:p>
    <w:p w14:paraId="4EE77C1F" w14:textId="03C2FA48" w:rsidR="002B7252" w:rsidRPr="002B7252" w:rsidRDefault="002B7252" w:rsidP="005F1CFD">
      <m:oMathPara>
        <m:oMath>
          <m:r>
            <w:rPr>
              <w:rFonts w:ascii="Cambria Math" w:hAnsi="Cambria Math"/>
            </w:rPr>
            <m:t>zX</m:t>
          </m:r>
          <m:d>
            <m:dPr>
              <m:ctrlPr>
                <w:rPr>
                  <w:rFonts w:ascii="Cambria Math" w:hAnsi="Cambria Math"/>
                  <w:i/>
                </w:rPr>
              </m:ctrlPr>
            </m:dPr>
            <m:e>
              <m:r>
                <w:rPr>
                  <w:rFonts w:ascii="Cambria Math" w:hAnsi="Cambria Math"/>
                </w:rPr>
                <m:t>z</m:t>
              </m:r>
            </m:e>
          </m:d>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m:t>
                  </m:r>
                </m:e>
              </m:groupChr>
            </m:e>
          </m:box>
          <m:r>
            <w:rPr>
              <w:rFonts w:ascii="Cambria Math" w:hAnsi="Cambria Math"/>
            </w:rPr>
            <m:t>x[n+1]</m:t>
          </m:r>
        </m:oMath>
      </m:oMathPara>
    </w:p>
    <w:p w14:paraId="5F62A7C6" w14:textId="584FD5E3" w:rsidR="007743CF" w:rsidRPr="002B7252" w:rsidRDefault="00000000" w:rsidP="005F1CFD">
      <m:oMathPara>
        <m:oMath>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X</m:t>
          </m:r>
          <m:d>
            <m:dPr>
              <m:ctrlPr>
                <w:rPr>
                  <w:rFonts w:ascii="Cambria Math" w:hAnsi="Cambria Math"/>
                  <w:i/>
                </w:rPr>
              </m:ctrlPr>
            </m:dPr>
            <m:e>
              <m:r>
                <w:rPr>
                  <w:rFonts w:ascii="Cambria Math" w:hAnsi="Cambria Math"/>
                </w:rPr>
                <m:t>z</m:t>
              </m:r>
            </m:e>
          </m:d>
          <m:groupChr>
            <m:groupChrPr>
              <m:chr m:val="↔"/>
              <m:vertJc m:val="bot"/>
              <m:ctrlPr>
                <w:rPr>
                  <w:rFonts w:ascii="Cambria Math" w:hAnsi="Cambria Math"/>
                  <w:i/>
                </w:rPr>
              </m:ctrlPr>
            </m:groupChrPr>
            <m:e>
              <m:r>
                <w:rPr>
                  <w:rFonts w:ascii="Cambria Math" w:hAnsi="Cambria Math"/>
                </w:rPr>
                <m:t xml:space="preserve"> </m:t>
              </m:r>
            </m:e>
          </m:groupChr>
          <m:r>
            <w:rPr>
              <w:rFonts w:ascii="Cambria Math" w:hAnsi="Cambria Math"/>
            </w:rPr>
            <m:t>x[n+2]</m:t>
          </m:r>
        </m:oMath>
      </m:oMathPara>
    </w:p>
    <w:p w14:paraId="50683905" w14:textId="4B91D8FB" w:rsidR="002B7252" w:rsidRDefault="00C76920" w:rsidP="002B7252">
      <w:pPr>
        <w:rPr>
          <w:rtl/>
        </w:rPr>
      </w:pPr>
      <w:r>
        <w:rPr>
          <w:rFonts w:hint="cs"/>
          <w:rtl/>
        </w:rPr>
        <w:t>بعد از اعمال این تغییرات معادله بالا به شکل زیر در حوزه زمان تبدیل می شود:</w:t>
      </w:r>
    </w:p>
    <w:p w14:paraId="36053C89" w14:textId="01F0242C" w:rsidR="00A1635C" w:rsidRPr="00A1635C" w:rsidRDefault="00B41F4E" w:rsidP="00A1635C">
      <w:pPr>
        <w:rPr>
          <w:rtl/>
        </w:rPr>
      </w:pPr>
      <m:oMathPara>
        <m:oMath>
          <m:r>
            <w:rPr>
              <w:rFonts w:ascii="Cambria Math" w:hAnsi="Cambria Math"/>
            </w:rPr>
            <m:t>x</m:t>
          </m:r>
          <m:d>
            <m:dPr>
              <m:begChr m:val="["/>
              <m:endChr m:val="]"/>
              <m:ctrlPr>
                <w:rPr>
                  <w:rFonts w:ascii="Cambria Math" w:hAnsi="Cambria Math"/>
                  <w:i/>
                </w:rPr>
              </m:ctrlPr>
            </m:dPr>
            <m:e>
              <m:r>
                <w:rPr>
                  <w:rFonts w:ascii="Cambria Math" w:hAnsi="Cambria Math"/>
                </w:rPr>
                <m:t>n+2</m:t>
              </m:r>
            </m:e>
          </m:d>
          <m:r>
            <w:rPr>
              <w:rFonts w:ascii="Cambria Math" w:hAnsi="Cambria Math"/>
            </w:rPr>
            <m:t>+2x</m:t>
          </m:r>
          <m:d>
            <m:dPr>
              <m:begChr m:val="["/>
              <m:endChr m:val="]"/>
              <m:ctrlPr>
                <w:rPr>
                  <w:rFonts w:ascii="Cambria Math" w:hAnsi="Cambria Math"/>
                  <w:i/>
                </w:rPr>
              </m:ctrlPr>
            </m:dPr>
            <m:e>
              <m:r>
                <w:rPr>
                  <w:rFonts w:ascii="Cambria Math" w:hAnsi="Cambria Math"/>
                </w:rPr>
                <m:t>n+1</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=3y</m:t>
          </m:r>
          <m:d>
            <m:dPr>
              <m:begChr m:val="["/>
              <m:endChr m:val="]"/>
              <m:ctrlPr>
                <w:rPr>
                  <w:rFonts w:ascii="Cambria Math" w:hAnsi="Cambria Math"/>
                  <w:i/>
                </w:rPr>
              </m:ctrlPr>
            </m:dPr>
            <m:e>
              <m:r>
                <w:rPr>
                  <w:rFonts w:ascii="Cambria Math" w:hAnsi="Cambria Math"/>
                </w:rPr>
                <m:t>n+2</m:t>
              </m:r>
            </m:e>
          </m:d>
          <m:r>
            <w:rPr>
              <w:rFonts w:ascii="Cambria Math" w:hAnsi="Cambria Math"/>
            </w:rPr>
            <m:t>+y[n]</m:t>
          </m:r>
        </m:oMath>
      </m:oMathPara>
    </w:p>
    <w:p w14:paraId="5517518B" w14:textId="77777777" w:rsidR="00DA2D39" w:rsidRDefault="00DA2D39" w:rsidP="00A1635C">
      <w:pPr>
        <w:rPr>
          <w:rtl/>
        </w:rPr>
      </w:pPr>
    </w:p>
    <w:p w14:paraId="79D06A22" w14:textId="31C45C57" w:rsidR="00A1635C" w:rsidRDefault="00A1635C" w:rsidP="00A1635C">
      <w:pPr>
        <w:rPr>
          <w:rtl/>
        </w:rPr>
      </w:pPr>
      <w:r>
        <w:rPr>
          <w:rFonts w:hint="cs"/>
          <w:rtl/>
        </w:rPr>
        <w:t xml:space="preserve">در این معادله </w:t>
      </w:r>
      <w:r>
        <w:t>x[n+1]</w:t>
      </w:r>
      <w:r>
        <w:rPr>
          <w:rFonts w:hint="cs"/>
          <w:rtl/>
        </w:rPr>
        <w:t xml:space="preserve"> به معنی نمونه ای است که در واحد زمان بعدی در ورودی ظاهر می شود و قطعا ما از آن اطلاعی نداریم. این سیستم یک سیستم غیر علی می باشد و قابل پیاده سازی نیست. برای علی کردن این سیستم می توان یک مقدار ثابت را از تمامی </w:t>
      </w:r>
      <w:r>
        <w:t>n</w:t>
      </w:r>
      <w:r>
        <w:rPr>
          <w:rFonts w:hint="cs"/>
          <w:rtl/>
        </w:rPr>
        <w:t xml:space="preserve"> های موجود در آن کم کرد.</w:t>
      </w:r>
    </w:p>
    <w:p w14:paraId="2BA5A01C" w14:textId="261DAD6C" w:rsidR="00DA2D39" w:rsidRPr="00A1635C" w:rsidRDefault="00DA2D39" w:rsidP="00DA2D39">
      <w:pPr>
        <w:rPr>
          <w:rtl/>
        </w:rP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+2x</m:t>
          </m:r>
          <m:d>
            <m:dPr>
              <m:begChr m:val="["/>
              <m:endChr m:val="]"/>
              <m:ctrlPr>
                <w:rPr>
                  <w:rFonts w:ascii="Cambria Math" w:hAnsi="Cambria Math"/>
                  <w:i/>
                </w:rPr>
              </m:ctrlPr>
            </m:dPr>
            <m:e>
              <m:r>
                <w:rPr>
                  <w:rFonts w:ascii="Cambria Math" w:hAnsi="Cambria Math"/>
                </w:rPr>
                <m:t>n-1</m:t>
              </m:r>
            </m:e>
          </m:d>
          <m:r>
            <w:rPr>
              <w:rFonts w:ascii="Cambria Math" w:hAnsi="Cambria Math"/>
            </w:rPr>
            <m:t>+x</m:t>
          </m:r>
          <m:d>
            <m:dPr>
              <m:begChr m:val="["/>
              <m:endChr m:val="]"/>
              <m:ctrlPr>
                <w:rPr>
                  <w:rFonts w:ascii="Cambria Math" w:hAnsi="Cambria Math"/>
                  <w:i/>
                </w:rPr>
              </m:ctrlPr>
            </m:dPr>
            <m:e>
              <m:r>
                <w:rPr>
                  <w:rFonts w:ascii="Cambria Math" w:hAnsi="Cambria Math"/>
                </w:rPr>
                <m:t>n-2</m:t>
              </m:r>
            </m:e>
          </m:d>
          <m:r>
            <w:rPr>
              <w:rFonts w:ascii="Cambria Math" w:hAnsi="Cambria Math"/>
            </w:rPr>
            <m:t>=3y</m:t>
          </m:r>
          <m:d>
            <m:dPr>
              <m:begChr m:val="["/>
              <m:endChr m:val="]"/>
              <m:ctrlPr>
                <w:rPr>
                  <w:rFonts w:ascii="Cambria Math" w:hAnsi="Cambria Math"/>
                  <w:i/>
                </w:rPr>
              </m:ctrlPr>
            </m:dPr>
            <m:e>
              <m:r>
                <w:rPr>
                  <w:rFonts w:ascii="Cambria Math" w:hAnsi="Cambria Math"/>
                </w:rPr>
                <m:t>n</m:t>
              </m:r>
            </m:e>
          </m:d>
          <m:r>
            <w:rPr>
              <w:rFonts w:ascii="Cambria Math" w:hAnsi="Cambria Math"/>
            </w:rPr>
            <m:t>+y[n-2]</m:t>
          </m:r>
        </m:oMath>
      </m:oMathPara>
    </w:p>
    <w:p w14:paraId="68E46A42" w14:textId="77777777" w:rsidR="00DA2D39" w:rsidRDefault="00DA2D39" w:rsidP="00A1635C">
      <w:pPr>
        <w:rPr>
          <w:rtl/>
        </w:rPr>
      </w:pPr>
    </w:p>
    <w:p w14:paraId="6A8AAC51" w14:textId="120314F2" w:rsidR="00DA2D39" w:rsidRDefault="00DA2D39" w:rsidP="00A1635C">
      <w:pPr>
        <w:rPr>
          <w:rtl/>
        </w:rPr>
      </w:pPr>
      <w:r>
        <w:rPr>
          <w:rFonts w:hint="cs"/>
          <w:rtl/>
        </w:rPr>
        <w:t xml:space="preserve">و با نوشتن آن بر حسب </w:t>
      </w:r>
      <w:r>
        <w:t>y[n]</w:t>
      </w:r>
      <w:r>
        <w:rPr>
          <w:rFonts w:hint="cs"/>
          <w:rtl/>
        </w:rPr>
        <w:t xml:space="preserve"> داریم:</w:t>
      </w:r>
    </w:p>
    <w:p w14:paraId="6EE3F3CF" w14:textId="089544BD" w:rsidR="00815D66" w:rsidRPr="00A1635C" w:rsidRDefault="00815D66" w:rsidP="00815D66">
      <w:pPr>
        <w:rPr>
          <w:rtl/>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d>
            <m:dPr>
              <m:begChr m:val="["/>
              <m:endChr m:val="]"/>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x</m:t>
          </m:r>
          <m:d>
            <m:dPr>
              <m:begChr m:val="["/>
              <m:endChr m:val="]"/>
              <m:ctrlPr>
                <w:rPr>
                  <w:rFonts w:ascii="Cambria Math" w:hAnsi="Cambria Math"/>
                  <w:i/>
                </w:rPr>
              </m:ctrlPr>
            </m:dPr>
            <m:e>
              <m:r>
                <w:rPr>
                  <w:rFonts w:ascii="Cambria Math" w:hAnsi="Cambria Math"/>
                </w:rPr>
                <m:t>n-2</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y[n-2]</m:t>
          </m:r>
        </m:oMath>
      </m:oMathPara>
    </w:p>
    <w:p w14:paraId="18538AC5" w14:textId="77777777" w:rsidR="00DA2D39" w:rsidRDefault="00DA2D39" w:rsidP="00A1635C">
      <w:pPr>
        <w:rPr>
          <w:rtl/>
        </w:rPr>
      </w:pPr>
    </w:p>
    <w:p w14:paraId="7E1820D8" w14:textId="53160341" w:rsidR="00DA2D39" w:rsidRDefault="00815D66" w:rsidP="00A1635C">
      <w:pPr>
        <w:rPr>
          <w:rtl/>
        </w:rPr>
      </w:pPr>
      <w:r>
        <w:rPr>
          <w:rFonts w:hint="cs"/>
          <w:rtl/>
        </w:rPr>
        <w:t xml:space="preserve">با رسم </w:t>
      </w:r>
      <w:r>
        <w:t>signal flow graph</w:t>
      </w:r>
      <w:r>
        <w:rPr>
          <w:rFonts w:hint="cs"/>
          <w:rtl/>
        </w:rPr>
        <w:t xml:space="preserve"> می بینیم که این تابع تبدیل مربوط به یک فیلتر </w:t>
      </w:r>
      <w:r>
        <w:t>IIR</w:t>
      </w:r>
      <w:r>
        <w:rPr>
          <w:rFonts w:hint="cs"/>
          <w:rtl/>
        </w:rPr>
        <w:t xml:space="preserve"> بوده است:</w:t>
      </w:r>
    </w:p>
    <w:p w14:paraId="19AA3666" w14:textId="77777777" w:rsidR="00815D66" w:rsidRDefault="00815D66" w:rsidP="00A1635C">
      <w:pPr>
        <w:rPr>
          <w:rtl/>
        </w:rPr>
      </w:pPr>
    </w:p>
    <w:p w14:paraId="050317EA" w14:textId="1EC77C16" w:rsidR="00815D66" w:rsidRDefault="00815D66" w:rsidP="00815D66">
      <w:pPr>
        <w:jc w:val="center"/>
        <w:rPr>
          <w:rtl/>
        </w:rPr>
      </w:pPr>
      <w:r w:rsidRPr="00815D66">
        <w:rPr>
          <w:noProof/>
          <w:rtl/>
        </w:rPr>
        <w:drawing>
          <wp:inline distT="0" distB="0" distL="0" distR="0" wp14:anchorId="65F023E4" wp14:editId="627D960D">
            <wp:extent cx="3188677" cy="1904483"/>
            <wp:effectExtent l="0" t="0" r="0" b="635"/>
            <wp:docPr id="45104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46801" name=""/>
                    <pic:cNvPicPr/>
                  </pic:nvPicPr>
                  <pic:blipFill>
                    <a:blip r:embed="rId139"/>
                    <a:stretch>
                      <a:fillRect/>
                    </a:stretch>
                  </pic:blipFill>
                  <pic:spPr>
                    <a:xfrm>
                      <a:off x="0" y="0"/>
                      <a:ext cx="3201393" cy="1912078"/>
                    </a:xfrm>
                    <a:prstGeom prst="rect">
                      <a:avLst/>
                    </a:prstGeom>
                  </pic:spPr>
                </pic:pic>
              </a:graphicData>
            </a:graphic>
          </wp:inline>
        </w:drawing>
      </w:r>
    </w:p>
    <w:p w14:paraId="5DF66534" w14:textId="77777777" w:rsidR="00A1635C" w:rsidRDefault="00A1635C" w:rsidP="00A1635C">
      <w:pPr>
        <w:rPr>
          <w:rtl/>
        </w:rPr>
      </w:pPr>
    </w:p>
    <w:p w14:paraId="7FED4781" w14:textId="678C6534" w:rsidR="008A3AB0" w:rsidRDefault="00CD1EE3" w:rsidP="00A1635C">
      <w:pPr>
        <w:rPr>
          <w:rtl/>
        </w:rPr>
      </w:pPr>
      <w:r>
        <w:rPr>
          <w:rFonts w:hint="cs"/>
          <w:rtl/>
        </w:rPr>
        <w:t xml:space="preserve">با دانستن ضرایب می توانیم از سایر ساختارهای </w:t>
      </w:r>
      <w:r>
        <w:t>IIR</w:t>
      </w:r>
      <w:r>
        <w:rPr>
          <w:rFonts w:hint="cs"/>
          <w:rtl/>
        </w:rPr>
        <w:t xml:space="preserve"> نیز استفاده کنیم.</w:t>
      </w:r>
    </w:p>
    <w:p w14:paraId="500CC150" w14:textId="77777777" w:rsidR="00413E0D" w:rsidRDefault="00413E0D" w:rsidP="00A1635C">
      <w:pPr>
        <w:rPr>
          <w:rtl/>
        </w:rPr>
      </w:pPr>
    </w:p>
    <w:p w14:paraId="1A7FD7BB" w14:textId="77777777" w:rsidR="00B000F0" w:rsidRDefault="00B000F0" w:rsidP="00A1635C">
      <w:pPr>
        <w:rPr>
          <w:rtl/>
        </w:rPr>
      </w:pPr>
    </w:p>
    <w:p w14:paraId="1E3A9917" w14:textId="6B460721" w:rsidR="00B000F0" w:rsidRPr="003E29A6" w:rsidRDefault="00B000F0" w:rsidP="00A1635C">
      <w:pPr>
        <w:rPr>
          <w:b/>
          <w:bCs/>
          <w:sz w:val="32"/>
          <w:szCs w:val="32"/>
          <w:rtl/>
        </w:rPr>
      </w:pPr>
      <w:r w:rsidRPr="003E29A6">
        <w:rPr>
          <w:rFonts w:hint="cs"/>
          <w:b/>
          <w:bCs/>
          <w:sz w:val="32"/>
          <w:szCs w:val="32"/>
          <w:rtl/>
        </w:rPr>
        <w:lastRenderedPageBreak/>
        <w:t xml:space="preserve">ابزار </w:t>
      </w:r>
      <w:r w:rsidRPr="003E29A6">
        <w:rPr>
          <w:b/>
          <w:bCs/>
          <w:sz w:val="32"/>
          <w:szCs w:val="32"/>
        </w:rPr>
        <w:t>System Generator</w:t>
      </w:r>
      <w:r w:rsidRPr="003E29A6">
        <w:rPr>
          <w:rFonts w:hint="cs"/>
          <w:b/>
          <w:bCs/>
          <w:sz w:val="32"/>
          <w:szCs w:val="32"/>
          <w:rtl/>
        </w:rPr>
        <w:t>:</w:t>
      </w:r>
    </w:p>
    <w:p w14:paraId="01C47E9C" w14:textId="6A7851FA" w:rsidR="002A2D65" w:rsidRDefault="00DE0D04" w:rsidP="002A2D65">
      <w:pPr>
        <w:rPr>
          <w:rtl/>
        </w:rPr>
      </w:pPr>
      <w:r>
        <w:rPr>
          <w:rFonts w:hint="cs"/>
          <w:rtl/>
        </w:rPr>
        <w:t xml:space="preserve">هدف از استفاده از این ابزار این است که پس از پیاده سازی مدل </w:t>
      </w:r>
      <w:r>
        <w:t>Floating Point</w:t>
      </w:r>
      <w:r>
        <w:rPr>
          <w:rFonts w:hint="cs"/>
          <w:rtl/>
        </w:rPr>
        <w:t xml:space="preserve"> و </w:t>
      </w:r>
      <w:r>
        <w:t>Fixed Point</w:t>
      </w:r>
      <w:r>
        <w:rPr>
          <w:rFonts w:hint="cs"/>
          <w:rtl/>
        </w:rPr>
        <w:t xml:space="preserve"> و اطمینان از صحت عملکرد مدل </w:t>
      </w:r>
      <w:r>
        <w:t>Fixed Point</w:t>
      </w:r>
      <w:r>
        <w:rPr>
          <w:rFonts w:hint="cs"/>
          <w:rtl/>
        </w:rPr>
        <w:t xml:space="preserve"> تنها با یک کلیک کد </w:t>
      </w:r>
      <w:r>
        <w:t>VHDL</w:t>
      </w:r>
      <w:r>
        <w:rPr>
          <w:rFonts w:hint="cs"/>
          <w:rtl/>
        </w:rPr>
        <w:t xml:space="preserve"> به صورت یک </w:t>
      </w:r>
      <w:r>
        <w:t>IP</w:t>
      </w:r>
      <w:r>
        <w:rPr>
          <w:rFonts w:hint="cs"/>
          <w:rtl/>
        </w:rPr>
        <w:t xml:space="preserve"> نوشته شده و بتوانیم آن را در کد خود </w:t>
      </w:r>
      <w:r>
        <w:t>Port Map</w:t>
      </w:r>
      <w:r>
        <w:rPr>
          <w:rFonts w:hint="cs"/>
          <w:rtl/>
        </w:rPr>
        <w:t xml:space="preserve"> کنیم</w:t>
      </w:r>
      <w:r w:rsidR="00760B2A">
        <w:rPr>
          <w:rFonts w:hint="cs"/>
          <w:rtl/>
        </w:rPr>
        <w:t xml:space="preserve">، تا دیگر نیازی به کد نویسی </w:t>
      </w:r>
      <w:r w:rsidR="00760B2A">
        <w:t>VHDL</w:t>
      </w:r>
      <w:r w:rsidR="00760B2A">
        <w:rPr>
          <w:rFonts w:hint="cs"/>
          <w:rtl/>
        </w:rPr>
        <w:t xml:space="preserve"> و طراحی </w:t>
      </w:r>
      <w:r w:rsidR="00760B2A">
        <w:t>IP Core</w:t>
      </w:r>
      <w:r w:rsidR="00760B2A">
        <w:rPr>
          <w:rFonts w:hint="cs"/>
          <w:rtl/>
        </w:rPr>
        <w:t xml:space="preserve"> و . . . نداشته باشیم.</w:t>
      </w:r>
      <w:r w:rsidR="00DB219A">
        <w:rPr>
          <w:rFonts w:hint="cs"/>
          <w:rtl/>
        </w:rPr>
        <w:t xml:space="preserve"> البته </w:t>
      </w:r>
      <w:r w:rsidR="00DB219A">
        <w:t>HLS</w:t>
      </w:r>
      <w:r w:rsidR="00DB219A">
        <w:rPr>
          <w:rFonts w:hint="cs"/>
          <w:rtl/>
        </w:rPr>
        <w:t xml:space="preserve"> در </w:t>
      </w:r>
      <w:proofErr w:type="spellStart"/>
      <w:r w:rsidR="00DB219A">
        <w:t>Vivado</w:t>
      </w:r>
      <w:proofErr w:type="spellEnd"/>
      <w:r w:rsidR="00DB219A">
        <w:rPr>
          <w:rFonts w:hint="cs"/>
          <w:rtl/>
        </w:rPr>
        <w:t xml:space="preserve"> نسبت به </w:t>
      </w:r>
      <w:r w:rsidR="00DB219A">
        <w:t>System Generator</w:t>
      </w:r>
      <w:r w:rsidR="00DB219A">
        <w:rPr>
          <w:rFonts w:hint="cs"/>
          <w:rtl/>
        </w:rPr>
        <w:t xml:space="preserve"> جدیدتر بوده و کدهایی را که به زبان </w:t>
      </w:r>
      <w:r w:rsidR="00DB219A">
        <w:t>C</w:t>
      </w:r>
      <w:r w:rsidR="00DB219A">
        <w:rPr>
          <w:rFonts w:hint="cs"/>
          <w:rtl/>
        </w:rPr>
        <w:t xml:space="preserve"> نوشته شده اند را به زبان </w:t>
      </w:r>
      <w:r w:rsidR="00DB219A">
        <w:t>VHDL</w:t>
      </w:r>
      <w:r w:rsidR="00DB219A">
        <w:rPr>
          <w:rFonts w:hint="cs"/>
          <w:rtl/>
        </w:rPr>
        <w:t xml:space="preserve"> تبدیل می کند.</w:t>
      </w:r>
      <w:r w:rsidR="002A2D65">
        <w:rPr>
          <w:rFonts w:hint="cs"/>
          <w:rtl/>
        </w:rPr>
        <w:t xml:space="preserve"> البته در یک سیستم پردازش سیگنال دیجیتال همه چیز محدود به الگوریتم های پردازشی نمی شود، بخشی از کار </w:t>
      </w:r>
      <w:r w:rsidR="002A2D65">
        <w:t>interface</w:t>
      </w:r>
      <w:r w:rsidR="002A2D65">
        <w:rPr>
          <w:rFonts w:hint="cs"/>
          <w:rtl/>
        </w:rPr>
        <w:t xml:space="preserve"> و بخشی نیز قس</w:t>
      </w:r>
      <w:r w:rsidR="00A63A7B">
        <w:rPr>
          <w:rFonts w:hint="cs"/>
          <w:rtl/>
        </w:rPr>
        <w:t>م</w:t>
      </w:r>
      <w:r w:rsidR="002A2D65">
        <w:rPr>
          <w:rFonts w:hint="cs"/>
          <w:rtl/>
        </w:rPr>
        <w:t>ت های کنترلی می</w:t>
      </w:r>
      <w:r w:rsidR="00A63A7B">
        <w:rPr>
          <w:rtl/>
        </w:rPr>
        <w:softHyphen/>
      </w:r>
      <w:r w:rsidR="002A2D65">
        <w:rPr>
          <w:rFonts w:hint="cs"/>
          <w:rtl/>
        </w:rPr>
        <w:t>باش</w:t>
      </w:r>
      <w:r w:rsidR="00A63A7B">
        <w:rPr>
          <w:rFonts w:hint="cs"/>
          <w:rtl/>
        </w:rPr>
        <w:t>د</w:t>
      </w:r>
      <w:r w:rsidR="002A2D65">
        <w:rPr>
          <w:rFonts w:hint="cs"/>
          <w:rtl/>
        </w:rPr>
        <w:t xml:space="preserve"> که توسط این ابزارها به سختی انجام می شوند.</w:t>
      </w:r>
    </w:p>
    <w:p w14:paraId="07689E56" w14:textId="278E2BF0" w:rsidR="002A2D65" w:rsidRDefault="00CC001D" w:rsidP="002A2D65">
      <w:pPr>
        <w:rPr>
          <w:rtl/>
        </w:rPr>
      </w:pPr>
      <w:r>
        <w:rPr>
          <w:rFonts w:hint="cs"/>
          <w:rtl/>
        </w:rPr>
        <w:t xml:space="preserve">برای اضافه شدن </w:t>
      </w:r>
      <w:r>
        <w:t>System Generator</w:t>
      </w:r>
      <w:r>
        <w:rPr>
          <w:rFonts w:hint="cs"/>
          <w:rtl/>
        </w:rPr>
        <w:t xml:space="preserve"> به </w:t>
      </w:r>
      <w:proofErr w:type="spellStart"/>
      <w:r>
        <w:t>Matlab</w:t>
      </w:r>
      <w:proofErr w:type="spellEnd"/>
      <w:r>
        <w:rPr>
          <w:rFonts w:hint="cs"/>
          <w:rtl/>
        </w:rPr>
        <w:t xml:space="preserve"> باید ابتدا </w:t>
      </w:r>
      <w:proofErr w:type="spellStart"/>
      <w:r>
        <w:t>Matlab</w:t>
      </w:r>
      <w:proofErr w:type="spellEnd"/>
      <w:r>
        <w:rPr>
          <w:rFonts w:hint="cs"/>
          <w:rtl/>
        </w:rPr>
        <w:t xml:space="preserve"> و سپس </w:t>
      </w:r>
      <w:proofErr w:type="spellStart"/>
      <w:r>
        <w:t>Vivado</w:t>
      </w:r>
      <w:proofErr w:type="spellEnd"/>
      <w:r>
        <w:rPr>
          <w:rFonts w:hint="cs"/>
          <w:rtl/>
        </w:rPr>
        <w:t xml:space="preserve"> نصب شود. در خلال نصب </w:t>
      </w:r>
      <w:proofErr w:type="spellStart"/>
      <w:r>
        <w:t>Vivado</w:t>
      </w:r>
      <w:proofErr w:type="spellEnd"/>
      <w:r>
        <w:rPr>
          <w:rFonts w:hint="cs"/>
          <w:rtl/>
        </w:rPr>
        <w:t xml:space="preserve"> در مورد اضافه کردن </w:t>
      </w:r>
      <w:r>
        <w:t>System Generator</w:t>
      </w:r>
      <w:r>
        <w:rPr>
          <w:rFonts w:hint="cs"/>
          <w:rtl/>
        </w:rPr>
        <w:t xml:space="preserve"> به </w:t>
      </w:r>
      <w:proofErr w:type="spellStart"/>
      <w:r>
        <w:t>Matlab</w:t>
      </w:r>
      <w:proofErr w:type="spellEnd"/>
      <w:r>
        <w:rPr>
          <w:rFonts w:hint="cs"/>
          <w:rtl/>
        </w:rPr>
        <w:t xml:space="preserve"> از ما سوال پرسیده می شود.</w:t>
      </w:r>
    </w:p>
    <w:p w14:paraId="510F722B" w14:textId="5B05392E" w:rsidR="00CC001D" w:rsidRDefault="000D32FF" w:rsidP="002A2D65">
      <w:pPr>
        <w:rPr>
          <w:rtl/>
        </w:rPr>
      </w:pPr>
      <w:r>
        <w:rPr>
          <w:rFonts w:hint="cs"/>
          <w:rtl/>
        </w:rPr>
        <w:t>اگر بتوانیم کاملا به دو مثال جلسات آخر مسلط باشیم و از ابتذا تا انتها آنها را انجام دهیم و به هر سوالی در رابطه با این مثال ها پاسخ دهیم کاملا می توانیم در این زمینه فعالیت کرده و مشغول به کار شویم.</w:t>
      </w:r>
    </w:p>
    <w:p w14:paraId="3AFB1F83" w14:textId="77777777" w:rsidR="000D32FF" w:rsidRDefault="000D32FF" w:rsidP="002A2D65">
      <w:pPr>
        <w:rPr>
          <w:rtl/>
        </w:rPr>
      </w:pPr>
    </w:p>
    <w:p w14:paraId="4C249220" w14:textId="77777777" w:rsidR="00283736" w:rsidRDefault="00283736" w:rsidP="002A2D65">
      <w:pPr>
        <w:rPr>
          <w:rtl/>
        </w:rPr>
      </w:pPr>
    </w:p>
    <w:p w14:paraId="45583BF9" w14:textId="77777777" w:rsidR="00283736" w:rsidRDefault="00283736" w:rsidP="002A2D65">
      <w:pPr>
        <w:rPr>
          <w:rtl/>
        </w:rPr>
      </w:pPr>
    </w:p>
    <w:p w14:paraId="07B39DAF" w14:textId="77777777" w:rsidR="00283736" w:rsidRDefault="00283736" w:rsidP="002A2D65">
      <w:pPr>
        <w:rPr>
          <w:rtl/>
        </w:rPr>
      </w:pPr>
    </w:p>
    <w:p w14:paraId="09E59BAC" w14:textId="77777777" w:rsidR="00283736" w:rsidRDefault="00283736" w:rsidP="002A2D65">
      <w:pPr>
        <w:rPr>
          <w:rtl/>
        </w:rPr>
      </w:pPr>
    </w:p>
    <w:p w14:paraId="1E277C66" w14:textId="77777777" w:rsidR="00283736" w:rsidRDefault="00283736" w:rsidP="002A2D65">
      <w:pPr>
        <w:rPr>
          <w:rtl/>
        </w:rPr>
      </w:pPr>
    </w:p>
    <w:p w14:paraId="7830E22C" w14:textId="77777777" w:rsidR="00283736" w:rsidRDefault="00283736" w:rsidP="002A2D65">
      <w:pPr>
        <w:rPr>
          <w:rtl/>
        </w:rPr>
      </w:pPr>
    </w:p>
    <w:p w14:paraId="6B6B3F4A" w14:textId="77777777" w:rsidR="00283736" w:rsidRDefault="00283736" w:rsidP="002A2D65">
      <w:pPr>
        <w:rPr>
          <w:rtl/>
        </w:rPr>
      </w:pPr>
    </w:p>
    <w:p w14:paraId="0765C432" w14:textId="77777777" w:rsidR="00283736" w:rsidRDefault="00283736" w:rsidP="002A2D65">
      <w:pPr>
        <w:rPr>
          <w:rtl/>
        </w:rPr>
      </w:pPr>
    </w:p>
    <w:p w14:paraId="1C8A3FB1" w14:textId="77777777" w:rsidR="00283736" w:rsidRDefault="00283736" w:rsidP="002A2D65">
      <w:pPr>
        <w:rPr>
          <w:rtl/>
        </w:rPr>
      </w:pPr>
    </w:p>
    <w:p w14:paraId="49B47900" w14:textId="77777777" w:rsidR="00283736" w:rsidRDefault="00283736" w:rsidP="002A2D65">
      <w:pPr>
        <w:rPr>
          <w:rtl/>
        </w:rPr>
      </w:pPr>
    </w:p>
    <w:p w14:paraId="3C044989" w14:textId="77777777" w:rsidR="00283736" w:rsidRDefault="00283736" w:rsidP="002A2D65">
      <w:pPr>
        <w:rPr>
          <w:rtl/>
        </w:rPr>
      </w:pPr>
    </w:p>
    <w:p w14:paraId="281E20AD" w14:textId="77777777" w:rsidR="00283736" w:rsidRDefault="00283736" w:rsidP="002A2D65">
      <w:pPr>
        <w:rPr>
          <w:rtl/>
        </w:rPr>
      </w:pPr>
    </w:p>
    <w:p w14:paraId="560249F4" w14:textId="77777777" w:rsidR="00283736" w:rsidRDefault="00283736" w:rsidP="002A2D65">
      <w:pPr>
        <w:rPr>
          <w:rtl/>
        </w:rPr>
      </w:pPr>
    </w:p>
    <w:p w14:paraId="03D7ACD2" w14:textId="77777777" w:rsidR="00283736" w:rsidRDefault="00283736" w:rsidP="002A2D65">
      <w:pPr>
        <w:rPr>
          <w:rtl/>
        </w:rPr>
      </w:pPr>
    </w:p>
    <w:p w14:paraId="1AC75D6E" w14:textId="77777777" w:rsidR="00283736" w:rsidRDefault="00283736" w:rsidP="002A2D65">
      <w:pPr>
        <w:rPr>
          <w:rtl/>
        </w:rPr>
      </w:pPr>
    </w:p>
    <w:p w14:paraId="45A10B5D" w14:textId="1DEC1957" w:rsidR="00C9079E" w:rsidRPr="00B83B81" w:rsidRDefault="00C9079E" w:rsidP="002A2D65">
      <w:pPr>
        <w:rPr>
          <w:b/>
          <w:bCs/>
          <w:sz w:val="32"/>
          <w:szCs w:val="32"/>
        </w:rPr>
      </w:pPr>
      <w:r w:rsidRPr="00B83B81">
        <w:rPr>
          <w:rFonts w:hint="cs"/>
          <w:b/>
          <w:bCs/>
          <w:sz w:val="32"/>
          <w:szCs w:val="32"/>
          <w:rtl/>
        </w:rPr>
        <w:lastRenderedPageBreak/>
        <w:t xml:space="preserve">پیاده سازی الگوریتم </w:t>
      </w:r>
      <w:r w:rsidRPr="00B83B81">
        <w:rPr>
          <w:b/>
          <w:bCs/>
          <w:sz w:val="32"/>
          <w:szCs w:val="32"/>
        </w:rPr>
        <w:t>Pulse Detection and Frequency Estimation</w:t>
      </w:r>
    </w:p>
    <w:p w14:paraId="6524F311" w14:textId="6B32F37B" w:rsidR="00DB219A" w:rsidRDefault="006639AD" w:rsidP="00062026">
      <w:pPr>
        <w:rPr>
          <w:rtl/>
        </w:rPr>
      </w:pPr>
      <w:r>
        <w:rPr>
          <w:rFonts w:hint="cs"/>
          <w:rtl/>
        </w:rPr>
        <w:t>ورود یک پالس به سیتم را تشخیص و فرکانس آن را اندازه گیری می کند.</w:t>
      </w:r>
    </w:p>
    <w:p w14:paraId="357DD567" w14:textId="5E73FA4D" w:rsidR="006639AD" w:rsidRDefault="00283736" w:rsidP="00283736">
      <w:pPr>
        <w:ind w:hanging="1053"/>
        <w:rPr>
          <w:rtl/>
        </w:rPr>
      </w:pPr>
      <w:r w:rsidRPr="00283736">
        <w:rPr>
          <w:noProof/>
          <w:rtl/>
        </w:rPr>
        <w:drawing>
          <wp:inline distT="0" distB="0" distL="0" distR="0" wp14:anchorId="22564E9D" wp14:editId="0A11C417">
            <wp:extent cx="7092110" cy="2684584"/>
            <wp:effectExtent l="0" t="0" r="0" b="1905"/>
            <wp:docPr id="5391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5234" name=""/>
                    <pic:cNvPicPr/>
                  </pic:nvPicPr>
                  <pic:blipFill>
                    <a:blip r:embed="rId140"/>
                    <a:stretch>
                      <a:fillRect/>
                    </a:stretch>
                  </pic:blipFill>
                  <pic:spPr>
                    <a:xfrm>
                      <a:off x="0" y="0"/>
                      <a:ext cx="7097527" cy="2686634"/>
                    </a:xfrm>
                    <a:prstGeom prst="rect">
                      <a:avLst/>
                    </a:prstGeom>
                  </pic:spPr>
                </pic:pic>
              </a:graphicData>
            </a:graphic>
          </wp:inline>
        </w:drawing>
      </w:r>
    </w:p>
    <w:p w14:paraId="218CFFE1" w14:textId="77777777" w:rsidR="00760B2A" w:rsidRDefault="00760B2A" w:rsidP="00DE0D04">
      <w:pPr>
        <w:rPr>
          <w:rtl/>
        </w:rPr>
      </w:pPr>
    </w:p>
    <w:p w14:paraId="74BE780B" w14:textId="29327580" w:rsidR="00DE0D04" w:rsidRDefault="00B633C0" w:rsidP="00B633C0">
      <w:pPr>
        <w:ind w:hanging="1143"/>
        <w:rPr>
          <w:noProof/>
          <w:rtl/>
          <w:lang w:val="fa-IR"/>
        </w:rPr>
      </w:pPr>
      <w:r>
        <w:rPr>
          <w:rFonts w:hint="cs"/>
          <w:noProof/>
          <w:rtl/>
          <w:lang w:val="fa-IR"/>
        </w:rPr>
        <w:drawing>
          <wp:inline distT="0" distB="0" distL="0" distR="0" wp14:anchorId="0FD26F6B" wp14:editId="4EAB9284">
            <wp:extent cx="7121332" cy="2766646"/>
            <wp:effectExtent l="0" t="0" r="3810" b="0"/>
            <wp:docPr id="8301599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9972" name="Picture 830159972"/>
                    <pic:cNvPicPr/>
                  </pic:nvPicPr>
                  <pic:blipFill>
                    <a:blip r:embed="rId141">
                      <a:extLst>
                        <a:ext uri="{28A0092B-C50C-407E-A947-70E740481C1C}">
                          <a14:useLocalDpi xmlns:a14="http://schemas.microsoft.com/office/drawing/2010/main" val="0"/>
                        </a:ext>
                      </a:extLst>
                    </a:blip>
                    <a:stretch>
                      <a:fillRect/>
                    </a:stretch>
                  </pic:blipFill>
                  <pic:spPr>
                    <a:xfrm>
                      <a:off x="0" y="0"/>
                      <a:ext cx="7141697" cy="2774558"/>
                    </a:xfrm>
                    <a:prstGeom prst="rect">
                      <a:avLst/>
                    </a:prstGeom>
                  </pic:spPr>
                </pic:pic>
              </a:graphicData>
            </a:graphic>
          </wp:inline>
        </w:drawing>
      </w:r>
    </w:p>
    <w:p w14:paraId="2B1DBFE9" w14:textId="77777777" w:rsidR="00B633C0" w:rsidRDefault="00B633C0" w:rsidP="00B633C0">
      <w:pPr>
        <w:rPr>
          <w:noProof/>
          <w:lang w:val="fa-IR"/>
        </w:rPr>
      </w:pPr>
    </w:p>
    <w:p w14:paraId="4884CF36" w14:textId="0D6092A5" w:rsidR="00FA3005" w:rsidRDefault="00FA3005" w:rsidP="00962BE0">
      <w:pPr>
        <w:ind w:firstLine="0"/>
        <w:rPr>
          <w:rtl/>
        </w:rPr>
      </w:pPr>
      <w:r>
        <w:rPr>
          <w:rFonts w:hint="cs"/>
          <w:rtl/>
        </w:rPr>
        <w:t xml:space="preserve">بلوک های </w:t>
      </w:r>
      <w:r>
        <w:t>Amp(SQRT)</w:t>
      </w:r>
      <w:r>
        <w:rPr>
          <w:rFonts w:hint="cs"/>
          <w:rtl/>
        </w:rPr>
        <w:t xml:space="preserve"> فرمول </w:t>
      </w:r>
      <m:oMath>
        <m:rad>
          <m:radPr>
            <m:ctrlPr>
              <w:rPr>
                <w:rFonts w:ascii="Cambria Math" w:hAnsi="Cambria Math"/>
                <w:i/>
              </w:rPr>
            </m:ctrlPr>
          </m:radPr>
          <m:deg>
            <m:r>
              <w:rPr>
                <w:rFonts w:ascii="Cambria Math" w:hAnsi="Cambria Math"/>
              </w:rPr>
              <m:t>2</m:t>
            </m:r>
          </m:deg>
          <m:e>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2</m:t>
                </m:r>
              </m:sup>
            </m:sSup>
          </m:e>
        </m:rad>
      </m:oMath>
      <w:r>
        <w:rPr>
          <w:rFonts w:hint="cs"/>
          <w:rtl/>
        </w:rPr>
        <w:t xml:space="preserve">  را اجرا می کنند.</w:t>
      </w:r>
    </w:p>
    <w:p w14:paraId="1710E9F3" w14:textId="672D1B7F" w:rsidR="004A1C78" w:rsidRDefault="00962BE0" w:rsidP="00962BE0">
      <w:pPr>
        <w:ind w:firstLine="0"/>
        <w:rPr>
          <w:rtl/>
        </w:rPr>
      </w:pPr>
      <w:r>
        <w:rPr>
          <w:rFonts w:hint="cs"/>
          <w:rtl/>
        </w:rPr>
        <w:t xml:space="preserve">برای ارسال یک سیگنال در مخابرات، ما معمولا سیگنال را به </w:t>
      </w:r>
      <w:r w:rsidR="007F2CD9">
        <w:rPr>
          <w:rFonts w:hint="cs"/>
          <w:rtl/>
        </w:rPr>
        <w:t>سطح</w:t>
      </w:r>
      <w:r>
        <w:rPr>
          <w:rFonts w:hint="cs"/>
          <w:rtl/>
        </w:rPr>
        <w:t xml:space="preserve"> </w:t>
      </w:r>
      <w:r>
        <w:t>RF</w:t>
      </w:r>
      <w:r>
        <w:rPr>
          <w:rFonts w:hint="cs"/>
          <w:rtl/>
        </w:rPr>
        <w:t xml:space="preserve"> می بری</w:t>
      </w:r>
      <w:r w:rsidR="007F2CD9">
        <w:rPr>
          <w:rFonts w:hint="cs"/>
          <w:rtl/>
        </w:rPr>
        <w:t>م</w:t>
      </w:r>
      <w:r w:rsidR="00095F5F">
        <w:rPr>
          <w:rFonts w:hint="cs"/>
          <w:rtl/>
        </w:rPr>
        <w:t xml:space="preserve">. </w:t>
      </w:r>
      <w:r w:rsidR="007F2CD9">
        <w:rPr>
          <w:rFonts w:hint="cs"/>
          <w:rtl/>
        </w:rPr>
        <w:t xml:space="preserve">یعنی سیگنال پیامی که بر روی یک </w:t>
      </w:r>
      <w:r w:rsidR="007F2CD9">
        <w:t>Carrier</w:t>
      </w:r>
      <w:r w:rsidR="007F2CD9">
        <w:rPr>
          <w:rFonts w:hint="cs"/>
          <w:rtl/>
        </w:rPr>
        <w:t xml:space="preserve"> یا سیگنال حامل </w:t>
      </w:r>
      <w:r w:rsidR="00095F5F">
        <w:rPr>
          <w:rFonts w:hint="cs"/>
          <w:rtl/>
        </w:rPr>
        <w:t>(</w:t>
      </w:r>
      <w:r w:rsidR="007F2CD9">
        <w:rPr>
          <w:rFonts w:hint="cs"/>
          <w:rtl/>
        </w:rPr>
        <w:t>که فرکانس بالایی در حد چند</w:t>
      </w:r>
      <w:r w:rsidR="00095F5F">
        <w:rPr>
          <w:rFonts w:hint="cs"/>
          <w:rtl/>
        </w:rPr>
        <w:t>ین</w:t>
      </w:r>
      <w:r w:rsidR="007F2CD9">
        <w:rPr>
          <w:rFonts w:hint="cs"/>
          <w:rtl/>
        </w:rPr>
        <w:t xml:space="preserve"> </w:t>
      </w:r>
      <w:r w:rsidR="007F2CD9">
        <w:t>GHz</w:t>
      </w:r>
      <w:r w:rsidR="00095F5F">
        <w:rPr>
          <w:rFonts w:hint="cs"/>
          <w:rtl/>
        </w:rPr>
        <w:t xml:space="preserve"> دارد) سوار شده </w:t>
      </w:r>
      <w:r w:rsidR="00B04915">
        <w:rPr>
          <w:rFonts w:hint="cs"/>
          <w:rtl/>
        </w:rPr>
        <w:t xml:space="preserve">و ارسال می شود. وقتی این سیگنال در گیرنده دریافت می شود، در یک مرحله فرکانس آن </w:t>
      </w:r>
      <w:r w:rsidR="00B04915">
        <w:t>Down Convert</w:t>
      </w:r>
      <w:r w:rsidR="00B04915">
        <w:rPr>
          <w:rFonts w:hint="cs"/>
          <w:rtl/>
        </w:rPr>
        <w:t xml:space="preserve"> شده </w:t>
      </w:r>
      <w:r w:rsidR="004A1C78">
        <w:rPr>
          <w:rFonts w:hint="cs"/>
          <w:rtl/>
        </w:rPr>
        <w:t xml:space="preserve">(پایین می آید) و به فرکانس های میانی میرسد که به آنها </w:t>
      </w:r>
      <w:r w:rsidR="004A1C78">
        <w:t>IF</w:t>
      </w:r>
      <w:r w:rsidR="004A1C78">
        <w:rPr>
          <w:rFonts w:hint="cs"/>
          <w:rtl/>
        </w:rPr>
        <w:t xml:space="preserve"> (</w:t>
      </w:r>
      <w:r w:rsidR="004A1C78">
        <w:t>Intermediate Frequency</w:t>
      </w:r>
      <w:r w:rsidR="004A1C78">
        <w:rPr>
          <w:rFonts w:hint="cs"/>
          <w:rtl/>
        </w:rPr>
        <w:t xml:space="preserve">) گفته می شود، سپس یک مرحله دیگر نیز </w:t>
      </w:r>
      <w:r w:rsidR="004A1C78">
        <w:t>Down Convert</w:t>
      </w:r>
      <w:r w:rsidR="004A1C78">
        <w:rPr>
          <w:rFonts w:hint="cs"/>
          <w:rtl/>
        </w:rPr>
        <w:t xml:space="preserve"> شده و به مرحله </w:t>
      </w:r>
      <w:r w:rsidR="004A1C78">
        <w:t>Base Band</w:t>
      </w:r>
      <w:r w:rsidR="004A1C78">
        <w:rPr>
          <w:rFonts w:hint="cs"/>
          <w:rtl/>
        </w:rPr>
        <w:t xml:space="preserve"> میرسد. در این مرحله سیگنال دیتا در اختیار ما قرار می گیرد. در بسیاری از موارد از </w:t>
      </w:r>
      <w:r w:rsidR="004A1C78">
        <w:t>RF</w:t>
      </w:r>
      <w:r w:rsidR="004A1C78">
        <w:rPr>
          <w:rFonts w:hint="cs"/>
          <w:rtl/>
        </w:rPr>
        <w:t xml:space="preserve"> تا </w:t>
      </w:r>
      <w:r w:rsidR="004A1C78">
        <w:t>Base Band</w:t>
      </w:r>
      <w:r w:rsidR="004A1C78">
        <w:rPr>
          <w:rFonts w:hint="cs"/>
          <w:rtl/>
        </w:rPr>
        <w:t xml:space="preserve"> به صورت آنالوگ انجام شده و آنچه که </w:t>
      </w:r>
      <w:r w:rsidR="004A1C78">
        <w:rPr>
          <w:rFonts w:hint="cs"/>
          <w:rtl/>
        </w:rPr>
        <w:lastRenderedPageBreak/>
        <w:t xml:space="preserve">ما توسط </w:t>
      </w:r>
      <w:r w:rsidR="004A1C78">
        <w:t>A/D</w:t>
      </w:r>
      <w:r w:rsidR="004A1C78">
        <w:rPr>
          <w:rFonts w:hint="cs"/>
          <w:rtl/>
        </w:rPr>
        <w:t xml:space="preserve"> به دیجیتال تبدیل می کنیم همان سیگنال </w:t>
      </w:r>
      <w:r w:rsidR="004A1C78">
        <w:t>Base Band</w:t>
      </w:r>
      <w:r w:rsidR="004A1C78">
        <w:rPr>
          <w:rFonts w:hint="cs"/>
          <w:rtl/>
        </w:rPr>
        <w:t xml:space="preserve"> می باشد. اما سیستم هایی نیز وجود دارند که به جای اینکه سیگنال </w:t>
      </w:r>
      <w:r w:rsidR="004A1C78">
        <w:t>Base Band</w:t>
      </w:r>
      <w:r w:rsidR="004A1C78">
        <w:rPr>
          <w:rFonts w:hint="cs"/>
          <w:rtl/>
        </w:rPr>
        <w:t xml:space="preserve"> توسط بخش آنالوگ ساخته شود و سپس با استفاده از </w:t>
      </w:r>
      <w:r w:rsidR="004A1C78">
        <w:t>A/D</w:t>
      </w:r>
      <w:r w:rsidR="004A1C78">
        <w:rPr>
          <w:rFonts w:hint="cs"/>
          <w:rtl/>
        </w:rPr>
        <w:t xml:space="preserve"> به سیگنال دیجیتال تبدیل شده و وارد بخش پردازش شود، در بخش آنالوگ فقط سیگنال </w:t>
      </w:r>
      <w:r w:rsidR="004A1C78">
        <w:t>IF</w:t>
      </w:r>
      <w:r w:rsidR="004A1C78">
        <w:rPr>
          <w:rFonts w:hint="cs"/>
          <w:rtl/>
        </w:rPr>
        <w:t xml:space="preserve"> تولید می شود و سپس این سیگنال توسط </w:t>
      </w:r>
      <w:r w:rsidR="004A1C78">
        <w:t>A/D</w:t>
      </w:r>
      <w:r w:rsidR="004A1C78">
        <w:rPr>
          <w:rFonts w:hint="cs"/>
          <w:rtl/>
        </w:rPr>
        <w:t xml:space="preserve"> نمونه برداری شده و وارد بخش پردازش می شود.</w:t>
      </w:r>
    </w:p>
    <w:p w14:paraId="634BB917" w14:textId="2031FDA0" w:rsidR="00B633C0" w:rsidRDefault="003005B2" w:rsidP="00962BE0">
      <w:pPr>
        <w:ind w:firstLine="0"/>
      </w:pPr>
      <w:r>
        <w:rPr>
          <w:rFonts w:hint="cs"/>
          <w:rtl/>
        </w:rPr>
        <w:t xml:space="preserve">به چنین سیستمی </w:t>
      </w:r>
      <w:r>
        <w:t>IF Sampling</w:t>
      </w:r>
      <w:r>
        <w:rPr>
          <w:rFonts w:hint="cs"/>
          <w:rtl/>
        </w:rPr>
        <w:t xml:space="preserve"> یا </w:t>
      </w:r>
      <w:r>
        <w:t>IF Processing</w:t>
      </w:r>
      <w:r>
        <w:rPr>
          <w:rFonts w:hint="cs"/>
          <w:rtl/>
        </w:rPr>
        <w:t xml:space="preserve"> گفته می شود.</w:t>
      </w:r>
    </w:p>
    <w:p w14:paraId="1CD1F2FD" w14:textId="77777777" w:rsidR="00944435" w:rsidRDefault="006624FE" w:rsidP="00944435">
      <w:pPr>
        <w:ind w:firstLine="0"/>
        <w:rPr>
          <w:b/>
          <w:bCs/>
          <w:rtl/>
        </w:rPr>
      </w:pPr>
      <w:r w:rsidRPr="006624FE">
        <w:rPr>
          <w:b/>
          <w:bCs/>
          <w:rtl/>
          <w:lang w:bidi="ar-SA"/>
        </w:rPr>
        <w:t>فرکانس رادیویی</w:t>
      </w:r>
      <w:r w:rsidRPr="006624FE">
        <w:rPr>
          <w:b/>
          <w:bCs/>
        </w:rPr>
        <w:t xml:space="preserve"> (RF - Radio Frequency)</w:t>
      </w:r>
    </w:p>
    <w:p w14:paraId="39F47445" w14:textId="0478794B" w:rsidR="006624FE" w:rsidRPr="00944435" w:rsidRDefault="006624FE" w:rsidP="00944435">
      <w:pPr>
        <w:rPr>
          <w:b/>
          <w:bCs/>
          <w:rtl/>
        </w:rPr>
      </w:pPr>
      <w:r w:rsidRPr="006624FE">
        <w:rPr>
          <w:rtl/>
          <w:lang w:bidi="ar-SA"/>
        </w:rPr>
        <w:t>فرکانس رادیویی به محدوده‌ای از امواج الکترومغناطیسی اشاره دارد که برای انتقال سیگنال‌های بی‌سیم استفاده می‌شود. این محدوده فرکانسی از حدود 3 کیلوهرتز</w:t>
      </w:r>
      <w:r w:rsidRPr="006624FE">
        <w:t xml:space="preserve"> (kHz) </w:t>
      </w:r>
      <w:r w:rsidRPr="006624FE">
        <w:rPr>
          <w:rtl/>
          <w:lang w:bidi="ar-SA"/>
        </w:rPr>
        <w:t>تا 300 گیگاهرتز</w:t>
      </w:r>
      <w:r w:rsidRPr="006624FE">
        <w:t xml:space="preserve"> (GHz) </w:t>
      </w:r>
      <w:r w:rsidRPr="006624FE">
        <w:rPr>
          <w:rtl/>
          <w:lang w:bidi="ar-SA"/>
        </w:rPr>
        <w:t>متغیر است</w:t>
      </w:r>
      <w:r w:rsidRPr="006624FE">
        <w:t>.</w:t>
      </w:r>
      <w:r>
        <w:rPr>
          <w:rFonts w:hint="cs"/>
          <w:rtl/>
        </w:rPr>
        <w:t xml:space="preserve"> </w:t>
      </w:r>
      <w:r w:rsidRPr="006624FE">
        <w:rPr>
          <w:rtl/>
          <w:lang w:bidi="ar-SA"/>
        </w:rPr>
        <w:t>فرکانس‌های رادیویی برای انواع مختلفی از ارتباطات بی‌سیم به کار می‌روند، از جمله رادیو و تلویزیون، تلفن‌های همراه، ارتباطات ماهواره‌ای، رادارها و شبکه‌های بی‌سیم مانند</w:t>
      </w:r>
      <w:r w:rsidR="00607D55">
        <w:rPr>
          <w:rFonts w:hint="cs"/>
          <w:rtl/>
          <w:lang w:bidi="ar-SA"/>
        </w:rPr>
        <w:t xml:space="preserve"> </w:t>
      </w:r>
      <w:r w:rsidRPr="006624FE">
        <w:t>Wi-Fi</w:t>
      </w:r>
      <w:r w:rsidR="00607D55">
        <w:rPr>
          <w:rFonts w:hint="cs"/>
          <w:rtl/>
        </w:rPr>
        <w:t>.</w:t>
      </w:r>
    </w:p>
    <w:p w14:paraId="570DC61F" w14:textId="77777777" w:rsidR="00760629" w:rsidRDefault="00760629" w:rsidP="006624FE">
      <w:pPr>
        <w:ind w:firstLine="0"/>
        <w:rPr>
          <w:rtl/>
        </w:rPr>
      </w:pPr>
    </w:p>
    <w:p w14:paraId="1D75E405" w14:textId="77777777" w:rsidR="00944435" w:rsidRPr="00944435" w:rsidRDefault="00944435" w:rsidP="00944435">
      <w:pPr>
        <w:ind w:firstLine="0"/>
        <w:rPr>
          <w:b/>
          <w:bCs/>
        </w:rPr>
      </w:pPr>
      <w:r w:rsidRPr="00944435">
        <w:rPr>
          <w:b/>
          <w:bCs/>
          <w:rtl/>
          <w:lang w:bidi="ar-SA"/>
        </w:rPr>
        <w:t>فرکانس میانی</w:t>
      </w:r>
      <w:r w:rsidRPr="00944435">
        <w:rPr>
          <w:b/>
          <w:bCs/>
        </w:rPr>
        <w:t xml:space="preserve"> (IF - Intermediate Frequency)</w:t>
      </w:r>
    </w:p>
    <w:p w14:paraId="36FEE241" w14:textId="6589131D" w:rsidR="00944435" w:rsidRDefault="00944435" w:rsidP="00944435">
      <w:pPr>
        <w:rPr>
          <w:rtl/>
        </w:rPr>
      </w:pPr>
      <w:r w:rsidRPr="00944435">
        <w:rPr>
          <w:rtl/>
          <w:lang w:bidi="ar-SA"/>
        </w:rPr>
        <w:t>فرکانس میانی فرکانسی است که به عنوان یک مرحله میانی در فرآیند تبدیل فرکانسی در گیرنده‌ها و فرستنده‌ها استفاده می‌شود. سیگنال دریافتی در گیرنده‌ها ابتدا به فرکانس میانی تبدیل می‌شود قبل از اینکه به فرکانس پایه یا فرکانس مورد استفاده نهایی تبدیل شود</w:t>
      </w:r>
      <w:r>
        <w:rPr>
          <w:rFonts w:hint="cs"/>
          <w:rtl/>
        </w:rPr>
        <w:t xml:space="preserve">. </w:t>
      </w:r>
      <w:r w:rsidRPr="00944435">
        <w:rPr>
          <w:rtl/>
          <w:lang w:bidi="ar-SA"/>
        </w:rPr>
        <w:t>تبدیل به فرکانس میانی برای بهبود عملکرد گیرنده‌ها و فرستنده‌ها به کار می‌رود. استفاده از یک فرکانس میانی ثابت به جای اینکه مستقیماً با سیگنال</w:t>
      </w:r>
      <w:r w:rsidRPr="00944435">
        <w:t xml:space="preserve"> RF </w:t>
      </w:r>
      <w:r w:rsidRPr="00944435">
        <w:rPr>
          <w:rtl/>
          <w:lang w:bidi="ar-SA"/>
        </w:rPr>
        <w:t>اصلی کار کند، مزایایی را فراهم می‌کند</w:t>
      </w:r>
      <w:r w:rsidR="00357707">
        <w:rPr>
          <w:rFonts w:hint="cs"/>
          <w:rtl/>
        </w:rPr>
        <w:t>.</w:t>
      </w:r>
      <w:r w:rsidR="00D16066">
        <w:rPr>
          <w:rFonts w:hint="cs"/>
          <w:rtl/>
        </w:rPr>
        <w:t xml:space="preserve"> (در این فرکانس همچنان </w:t>
      </w:r>
      <w:r w:rsidR="00D16066">
        <w:t>Carrier</w:t>
      </w:r>
      <w:r w:rsidR="00D16066">
        <w:rPr>
          <w:rFonts w:hint="cs"/>
          <w:rtl/>
        </w:rPr>
        <w:t xml:space="preserve"> وجود  دارد وسیگنال پیام بر روی آن سوار است)</w:t>
      </w:r>
    </w:p>
    <w:p w14:paraId="341E27C7" w14:textId="77777777" w:rsidR="00357707" w:rsidRDefault="00357707" w:rsidP="00944435">
      <w:pPr>
        <w:rPr>
          <w:rtl/>
        </w:rPr>
      </w:pPr>
    </w:p>
    <w:p w14:paraId="24FFD6C1" w14:textId="77777777" w:rsidR="009B3EB9" w:rsidRPr="009B3EB9" w:rsidRDefault="009B3EB9" w:rsidP="00BB7BB8">
      <w:pPr>
        <w:ind w:firstLine="0"/>
        <w:rPr>
          <w:b/>
          <w:bCs/>
        </w:rPr>
      </w:pPr>
      <w:r w:rsidRPr="009B3EB9">
        <w:rPr>
          <w:b/>
          <w:bCs/>
          <w:rtl/>
          <w:lang w:bidi="ar-SA"/>
        </w:rPr>
        <w:t>فرکانس پایه</w:t>
      </w:r>
      <w:r w:rsidRPr="009B3EB9">
        <w:rPr>
          <w:b/>
          <w:bCs/>
        </w:rPr>
        <w:t xml:space="preserve"> (Baseband)</w:t>
      </w:r>
    </w:p>
    <w:p w14:paraId="41CCD818" w14:textId="58292548" w:rsidR="009B3EB9" w:rsidRPr="009B3EB9" w:rsidRDefault="009B3EB9" w:rsidP="00C00B5B">
      <w:r w:rsidRPr="009B3EB9">
        <w:rPr>
          <w:rtl/>
          <w:lang w:bidi="ar-SA"/>
        </w:rPr>
        <w:t>فرکانس پایه به سیگنال اصلی و اطلاعاتی اشاره دارد که قبل از مدولاسیون و انتقال به فرکانس‌های بالاتر</w:t>
      </w:r>
      <w:r w:rsidRPr="009B3EB9">
        <w:t xml:space="preserve"> </w:t>
      </w:r>
      <w:r>
        <w:rPr>
          <w:rFonts w:hint="cs"/>
          <w:rtl/>
        </w:rPr>
        <w:t>(</w:t>
      </w:r>
      <w:r w:rsidRPr="009B3EB9">
        <w:rPr>
          <w:rtl/>
          <w:lang w:bidi="ar-SA"/>
        </w:rPr>
        <w:t>مانن</w:t>
      </w:r>
      <w:r>
        <w:rPr>
          <w:rFonts w:hint="cs"/>
          <w:rtl/>
          <w:lang w:bidi="ar-SA"/>
        </w:rPr>
        <w:t xml:space="preserve">د </w:t>
      </w:r>
      <w:r>
        <w:rPr>
          <w:lang w:bidi="ar-SA"/>
        </w:rPr>
        <w:t>RF</w:t>
      </w:r>
      <w:r>
        <w:rPr>
          <w:rFonts w:hint="cs"/>
          <w:rtl/>
        </w:rPr>
        <w:t xml:space="preserve">) </w:t>
      </w:r>
      <w:r w:rsidRPr="009B3EB9">
        <w:rPr>
          <w:rtl/>
          <w:lang w:bidi="ar-SA"/>
        </w:rPr>
        <w:t>قرار دارد. این سیگنال شامل تمام اطلاعات اصلی است که قرار است منتقل شوند</w:t>
      </w:r>
      <w:r w:rsidR="00C00B5B">
        <w:rPr>
          <w:rFonts w:hint="cs"/>
          <w:rtl/>
        </w:rPr>
        <w:t xml:space="preserve">. </w:t>
      </w:r>
      <w:r w:rsidRPr="009B3EB9">
        <w:rPr>
          <w:rtl/>
          <w:lang w:bidi="ar-SA"/>
        </w:rPr>
        <w:t>فرکانس پایه معمولاً شامل اطلاعاتی مانند صوت، تصویر، داده‌های دیجیتال و غیره است که باید به فرکانس‌های بالاتر منتقل شود تا از طریق امواج رادیویی یا دیگر رسانه‌ها ارسال شود</w:t>
      </w:r>
      <w:r w:rsidR="00A5026F">
        <w:rPr>
          <w:rFonts w:hint="cs"/>
          <w:rtl/>
        </w:rPr>
        <w:t>.</w:t>
      </w:r>
    </w:p>
    <w:p w14:paraId="7C393978" w14:textId="77777777" w:rsidR="009B3EB9" w:rsidRDefault="009B3EB9" w:rsidP="00A705B2">
      <w:pPr>
        <w:ind w:firstLine="0"/>
        <w:rPr>
          <w:rtl/>
        </w:rPr>
      </w:pPr>
    </w:p>
    <w:p w14:paraId="0843534C" w14:textId="4E94E6BB" w:rsidR="00427807" w:rsidRPr="00944435" w:rsidRDefault="00427807" w:rsidP="00427807">
      <w:r w:rsidRPr="00427807">
        <w:rPr>
          <w:rtl/>
          <w:lang w:bidi="ar-SA"/>
        </w:rPr>
        <w:t>در فرکانس‌های میانی، تقویت و فیلترینگ سیگنال ساده‌تر و با ثبات‌تر است. این امر به بهبود کیفیت سیگنال و کاهش نویز کمک می‌کند</w:t>
      </w:r>
      <w:r>
        <w:rPr>
          <w:rFonts w:hint="cs"/>
          <w:rtl/>
        </w:rPr>
        <w:t xml:space="preserve">. </w:t>
      </w:r>
      <w:r w:rsidRPr="00427807">
        <w:rPr>
          <w:rtl/>
          <w:lang w:bidi="ar-SA"/>
        </w:rPr>
        <w:t>مدارهای پردازش سیگنال در فرکانس‌های میانی</w:t>
      </w:r>
      <w:r w:rsidR="00536CE3">
        <w:rPr>
          <w:rFonts w:hint="cs"/>
          <w:rtl/>
          <w:lang w:bidi="ar-SA"/>
        </w:rPr>
        <w:t xml:space="preserve"> </w:t>
      </w:r>
      <w:r w:rsidRPr="00427807">
        <w:rPr>
          <w:rtl/>
          <w:lang w:bidi="ar-SA"/>
        </w:rPr>
        <w:t>به دلیل فرکانس‌های پایین‌تر نسبت به</w:t>
      </w:r>
      <w:r w:rsidRPr="00427807">
        <w:t xml:space="preserve"> RF </w:t>
      </w:r>
      <w:r w:rsidRPr="00427807">
        <w:rPr>
          <w:rtl/>
          <w:lang w:bidi="ar-SA"/>
        </w:rPr>
        <w:t>ساده‌تر و اقتصادی‌تر هستند</w:t>
      </w:r>
      <w:r w:rsidR="00CA3041">
        <w:rPr>
          <w:rFonts w:hint="cs"/>
          <w:rtl/>
        </w:rPr>
        <w:t>.</w:t>
      </w:r>
    </w:p>
    <w:p w14:paraId="46FC9EDC" w14:textId="77777777" w:rsidR="00760629" w:rsidRPr="006624FE" w:rsidRDefault="00760629" w:rsidP="006624FE">
      <w:pPr>
        <w:ind w:firstLine="0"/>
      </w:pPr>
    </w:p>
    <w:p w14:paraId="21742436" w14:textId="29DD0C3C" w:rsidR="00046D4F" w:rsidRPr="00046D4F" w:rsidRDefault="00046D4F" w:rsidP="00046D4F">
      <w:pPr>
        <w:ind w:firstLine="0"/>
      </w:pPr>
      <w:proofErr w:type="spellStart"/>
      <w:r w:rsidRPr="00046D4F">
        <w:lastRenderedPageBreak/>
        <w:t>Upconversion</w:t>
      </w:r>
      <w:proofErr w:type="spellEnd"/>
      <w:r w:rsidRPr="00046D4F">
        <w:rPr>
          <w:rFonts w:hint="cs"/>
          <w:rtl/>
        </w:rPr>
        <w:t xml:space="preserve"> </w:t>
      </w:r>
      <w:r w:rsidR="00264AF8">
        <w:rPr>
          <w:rFonts w:hint="cs"/>
          <w:rtl/>
          <w:lang w:bidi="ar-SA"/>
        </w:rPr>
        <w:t>در</w:t>
      </w:r>
      <w:r w:rsidRPr="00046D4F">
        <w:rPr>
          <w:rtl/>
          <w:lang w:bidi="ar-SA"/>
        </w:rPr>
        <w:t xml:space="preserve"> فرستنده‌ها، سیگنال پایه</w:t>
      </w:r>
      <w:r w:rsidRPr="00046D4F">
        <w:t xml:space="preserve"> (Baseband) </w:t>
      </w:r>
      <w:r w:rsidRPr="00046D4F">
        <w:rPr>
          <w:rtl/>
          <w:lang w:bidi="ar-SA"/>
        </w:rPr>
        <w:t>ابتدا به فرکانس میانی تبدیل می‌شود و سپس به فرکانس رادیویی منتقل می‌شود تا از طریق آنتن ارسال شود</w:t>
      </w:r>
      <w:r>
        <w:rPr>
          <w:rFonts w:hint="cs"/>
          <w:rtl/>
        </w:rPr>
        <w:t>.</w:t>
      </w:r>
    </w:p>
    <w:p w14:paraId="2E9E85A1" w14:textId="435916DE" w:rsidR="006624FE" w:rsidRDefault="00046D4F" w:rsidP="00046D4F">
      <w:pPr>
        <w:ind w:firstLine="0"/>
      </w:pPr>
      <w:proofErr w:type="spellStart"/>
      <w:r w:rsidRPr="00033D22">
        <w:t>Downconversion</w:t>
      </w:r>
      <w:proofErr w:type="spellEnd"/>
      <w:r w:rsidR="00033D22">
        <w:rPr>
          <w:rFonts w:hint="cs"/>
          <w:rtl/>
        </w:rPr>
        <w:t xml:space="preserve"> </w:t>
      </w:r>
      <w:r w:rsidRPr="00033D22">
        <w:rPr>
          <w:rtl/>
          <w:lang w:bidi="ar-SA"/>
        </w:rPr>
        <w:t>در گیرنده‌ها</w:t>
      </w:r>
      <w:r w:rsidRPr="00046D4F">
        <w:rPr>
          <w:rtl/>
          <w:lang w:bidi="ar-SA"/>
        </w:rPr>
        <w:t>، سیگنال دریافتی</w:t>
      </w:r>
      <w:r w:rsidR="00264AF8">
        <w:rPr>
          <w:rFonts w:hint="cs"/>
          <w:rtl/>
          <w:lang w:bidi="ar-SA"/>
        </w:rPr>
        <w:t xml:space="preserve"> </w:t>
      </w:r>
      <w:r w:rsidR="00264AF8">
        <w:rPr>
          <w:lang w:bidi="ar-SA"/>
        </w:rPr>
        <w:t>RF</w:t>
      </w:r>
      <w:r w:rsidR="00264AF8">
        <w:rPr>
          <w:rFonts w:hint="cs"/>
          <w:rtl/>
        </w:rPr>
        <w:t xml:space="preserve"> </w:t>
      </w:r>
      <w:r w:rsidRPr="00046D4F">
        <w:rPr>
          <w:rtl/>
          <w:lang w:bidi="ar-SA"/>
        </w:rPr>
        <w:t>ابتدا به فرکانس میانی تبدیل می‌شود. این مرحله برای فیلترینگ و تقویت سیگنال مفید است. سپس، سیگنال</w:t>
      </w:r>
      <w:r w:rsidRPr="00046D4F">
        <w:t xml:space="preserve"> IF </w:t>
      </w:r>
      <w:r w:rsidRPr="00046D4F">
        <w:rPr>
          <w:rtl/>
          <w:lang w:bidi="ar-SA"/>
        </w:rPr>
        <w:t>به فرکانس پایه تبدیل می‌شود تا پردازش نهایی انجام شود</w:t>
      </w:r>
      <w:r w:rsidRPr="00046D4F">
        <w:t>.</w:t>
      </w:r>
    </w:p>
    <w:p w14:paraId="7EE3D642" w14:textId="77777777" w:rsidR="006624FE" w:rsidRDefault="006624FE" w:rsidP="00962BE0">
      <w:pPr>
        <w:ind w:firstLine="0"/>
        <w:rPr>
          <w:rtl/>
        </w:rPr>
      </w:pPr>
    </w:p>
    <w:p w14:paraId="32C02D83" w14:textId="2DE845ED" w:rsidR="00AE464A" w:rsidRPr="00AE464A" w:rsidRDefault="00AE464A" w:rsidP="00AE464A">
      <w:r w:rsidRPr="00CB0E0B">
        <w:rPr>
          <w:b/>
          <w:bCs/>
          <w:rtl/>
          <w:lang w:bidi="ar-SA"/>
        </w:rPr>
        <w:t>مدولاسیون</w:t>
      </w:r>
      <w:r>
        <w:rPr>
          <w:rFonts w:hint="cs"/>
          <w:rtl/>
          <w:lang w:bidi="ar-SA"/>
        </w:rPr>
        <w:t>:</w:t>
      </w:r>
      <w:r w:rsidRPr="00AE464A">
        <w:rPr>
          <w:rtl/>
          <w:lang w:bidi="ar-SA"/>
        </w:rPr>
        <w:t xml:space="preserve"> </w:t>
      </w:r>
      <w:r>
        <w:rPr>
          <w:rFonts w:hint="cs"/>
          <w:rtl/>
          <w:lang w:bidi="ar-SA"/>
        </w:rPr>
        <w:t>تبدیل سیگنال</w:t>
      </w:r>
      <w:r w:rsidRPr="00AE464A">
        <w:rPr>
          <w:rtl/>
          <w:lang w:bidi="ar-SA"/>
        </w:rPr>
        <w:t xml:space="preserve"> دیجیتال به سیگنال‌ آنالوگ</w:t>
      </w:r>
      <w:r>
        <w:rPr>
          <w:rFonts w:hint="cs"/>
          <w:rtl/>
          <w:lang w:bidi="ar-SA"/>
        </w:rPr>
        <w:t xml:space="preserve"> در فرستنده برای انتقال</w:t>
      </w:r>
      <w:r w:rsidRPr="00AE464A">
        <w:rPr>
          <w:rtl/>
          <w:lang w:bidi="ar-SA"/>
        </w:rPr>
        <w:t xml:space="preserve"> در محیط بی‌سیم</w:t>
      </w:r>
      <w:r w:rsidR="00447A83">
        <w:rPr>
          <w:rFonts w:hint="cs"/>
          <w:rtl/>
        </w:rPr>
        <w:t>.</w:t>
      </w:r>
    </w:p>
    <w:p w14:paraId="5EF8F7E7" w14:textId="783FEE98" w:rsidR="003005B2" w:rsidRDefault="00AE464A" w:rsidP="00AE464A">
      <w:pPr>
        <w:rPr>
          <w:rtl/>
          <w:lang w:bidi="ar-SA"/>
        </w:rPr>
      </w:pPr>
      <w:r w:rsidRPr="00CB0E0B">
        <w:rPr>
          <w:rFonts w:hint="cs"/>
          <w:b/>
          <w:bCs/>
          <w:rtl/>
          <w:lang w:bidi="ar-SA"/>
        </w:rPr>
        <w:t>د</w:t>
      </w:r>
      <w:r w:rsidRPr="00CB0E0B">
        <w:rPr>
          <w:b/>
          <w:bCs/>
          <w:rtl/>
          <w:lang w:bidi="ar-SA"/>
        </w:rPr>
        <w:t>مدولاسیون</w:t>
      </w:r>
      <w:r>
        <w:rPr>
          <w:rFonts w:hint="cs"/>
          <w:rtl/>
          <w:lang w:bidi="ar-SA"/>
        </w:rPr>
        <w:t>:</w:t>
      </w:r>
      <w:r w:rsidRPr="00AE464A">
        <w:rPr>
          <w:rtl/>
          <w:lang w:bidi="ar-SA"/>
        </w:rPr>
        <w:t xml:space="preserve"> </w:t>
      </w:r>
      <w:r>
        <w:rPr>
          <w:rFonts w:hint="cs"/>
          <w:rtl/>
          <w:lang w:bidi="ar-SA"/>
        </w:rPr>
        <w:t>تبدیل سیگنال</w:t>
      </w:r>
      <w:r w:rsidRPr="00AE464A">
        <w:rPr>
          <w:rtl/>
          <w:lang w:bidi="ar-SA"/>
        </w:rPr>
        <w:t xml:space="preserve"> آنالوگ</w:t>
      </w:r>
      <w:r>
        <w:rPr>
          <w:rFonts w:hint="cs"/>
          <w:rtl/>
          <w:lang w:bidi="ar-SA"/>
        </w:rPr>
        <w:t xml:space="preserve"> </w:t>
      </w:r>
      <w:r w:rsidRPr="00AE464A">
        <w:rPr>
          <w:rtl/>
          <w:lang w:bidi="ar-SA"/>
        </w:rPr>
        <w:t>به سیگنال‌ دیجیتال</w:t>
      </w:r>
      <w:r>
        <w:rPr>
          <w:rFonts w:hint="cs"/>
          <w:rtl/>
          <w:lang w:bidi="ar-SA"/>
        </w:rPr>
        <w:t xml:space="preserve"> در گیرنده.</w:t>
      </w:r>
    </w:p>
    <w:p w14:paraId="2EFA56DF" w14:textId="77777777" w:rsidR="000D61B1" w:rsidRDefault="000D61B1" w:rsidP="00552427">
      <w:pPr>
        <w:ind w:firstLine="0"/>
        <w:jc w:val="left"/>
        <w:rPr>
          <w:rtl/>
        </w:rPr>
      </w:pPr>
    </w:p>
    <w:p w14:paraId="7C33C34B" w14:textId="068171E0" w:rsidR="00552427" w:rsidRDefault="00552427" w:rsidP="00552427">
      <w:pPr>
        <w:ind w:firstLine="0"/>
        <w:jc w:val="left"/>
        <w:rPr>
          <w:rtl/>
        </w:rPr>
      </w:pPr>
      <w:r>
        <w:rPr>
          <w:rFonts w:hint="cs"/>
          <w:rtl/>
        </w:rPr>
        <w:t xml:space="preserve">در شکل پایین مدولاسیون </w:t>
      </w:r>
      <w:r>
        <w:t>FM</w:t>
      </w:r>
      <w:r>
        <w:rPr>
          <w:rFonts w:hint="cs"/>
          <w:rtl/>
        </w:rPr>
        <w:t xml:space="preserve"> (</w:t>
      </w:r>
      <w:r>
        <w:t>Frequency Modulation</w:t>
      </w:r>
      <w:r>
        <w:rPr>
          <w:rFonts w:hint="cs"/>
          <w:rtl/>
        </w:rPr>
        <w:t xml:space="preserve">) و </w:t>
      </w:r>
      <w:r>
        <w:t>AM</w:t>
      </w:r>
      <w:r>
        <w:rPr>
          <w:rFonts w:hint="cs"/>
          <w:rtl/>
        </w:rPr>
        <w:t xml:space="preserve"> (</w:t>
      </w:r>
      <w:r>
        <w:t>Amplitude Modulation</w:t>
      </w:r>
      <w:r>
        <w:rPr>
          <w:rFonts w:hint="cs"/>
          <w:rtl/>
        </w:rPr>
        <w:t>) را مشاهده می کنیم.</w:t>
      </w:r>
    </w:p>
    <w:p w14:paraId="01DF37B9" w14:textId="52076E5C" w:rsidR="00942939" w:rsidRDefault="00942939" w:rsidP="00942939">
      <w:pPr>
        <w:ind w:firstLine="0"/>
        <w:jc w:val="left"/>
        <w:rPr>
          <w:rtl/>
        </w:rPr>
      </w:pPr>
      <w:r>
        <w:rPr>
          <w:rFonts w:hint="cs"/>
          <w:rtl/>
        </w:rPr>
        <w:t>در</w:t>
      </w:r>
      <w:r w:rsidR="000D61B1">
        <w:rPr>
          <w:rFonts w:hint="cs"/>
          <w:rtl/>
        </w:rPr>
        <w:t xml:space="preserve"> مدولاسیون</w:t>
      </w:r>
      <w:r>
        <w:rPr>
          <w:rFonts w:hint="cs"/>
          <w:rtl/>
        </w:rPr>
        <w:t xml:space="preserve"> </w:t>
      </w:r>
      <w:r>
        <w:t>FM</w:t>
      </w:r>
      <w:r>
        <w:rPr>
          <w:rFonts w:hint="cs"/>
          <w:rtl/>
        </w:rPr>
        <w:t xml:space="preserve">، </w:t>
      </w:r>
      <w:r w:rsidRPr="00942939">
        <w:rPr>
          <w:rtl/>
        </w:rPr>
        <w:t>فرکانس سیگنال حامل متناظر با دامنه سیگنال پیام تغییر می‌کند، در حالی‌که دامنه و فاز سیگنال حامل ثابت باقی می‌مانند</w:t>
      </w:r>
      <w:r>
        <w:rPr>
          <w:rFonts w:hint="cs"/>
          <w:rtl/>
        </w:rPr>
        <w:t>.</w:t>
      </w:r>
    </w:p>
    <w:p w14:paraId="5111E997" w14:textId="7285902E" w:rsidR="00942939" w:rsidRDefault="00942939" w:rsidP="00FE3D85">
      <w:pPr>
        <w:ind w:firstLine="0"/>
        <w:jc w:val="both"/>
        <w:rPr>
          <w:rtl/>
        </w:rPr>
      </w:pPr>
      <w:r>
        <w:rPr>
          <w:rFonts w:hint="cs"/>
          <w:rtl/>
        </w:rPr>
        <w:t>در</w:t>
      </w:r>
      <w:r w:rsidR="000D61B1">
        <w:rPr>
          <w:rFonts w:hint="cs"/>
          <w:rtl/>
        </w:rPr>
        <w:t xml:space="preserve"> مدولاسیون</w:t>
      </w:r>
      <w:r>
        <w:rPr>
          <w:rFonts w:hint="cs"/>
          <w:rtl/>
        </w:rPr>
        <w:t xml:space="preserve"> </w:t>
      </w:r>
      <w:r>
        <w:t>AM</w:t>
      </w:r>
      <w:r>
        <w:rPr>
          <w:rFonts w:hint="cs"/>
          <w:rtl/>
        </w:rPr>
        <w:t xml:space="preserve">، </w:t>
      </w:r>
      <w:r w:rsidRPr="00942939">
        <w:rPr>
          <w:rtl/>
        </w:rPr>
        <w:t xml:space="preserve">دامنه سیگنال حامل منطبق بر دامنه سیگنال پیام تغییر می‌کند، در حالی‌ که فرکانس و فاز سیگنال حامل </w:t>
      </w:r>
      <w:r w:rsidR="00084A85" w:rsidRPr="00942939">
        <w:rPr>
          <w:rtl/>
        </w:rPr>
        <w:t xml:space="preserve">ثابت </w:t>
      </w:r>
      <w:r w:rsidRPr="00942939">
        <w:rPr>
          <w:rtl/>
        </w:rPr>
        <w:t>باقی می‌ماند</w:t>
      </w:r>
      <w:r>
        <w:rPr>
          <w:rFonts w:hint="cs"/>
          <w:rtl/>
        </w:rPr>
        <w:t>.</w:t>
      </w:r>
    </w:p>
    <w:p w14:paraId="3E9F3151" w14:textId="77777777" w:rsidR="00552427" w:rsidRDefault="00552427" w:rsidP="00AE464A">
      <w:pPr>
        <w:rPr>
          <w:lang w:bidi="ar-SA"/>
        </w:rPr>
      </w:pPr>
    </w:p>
    <w:p w14:paraId="4DB53EDB" w14:textId="7C225C08" w:rsidR="0010607D" w:rsidRDefault="0010607D" w:rsidP="0010607D">
      <w:pPr>
        <w:jc w:val="center"/>
      </w:pPr>
      <w:r>
        <w:rPr>
          <w:noProof/>
        </w:rPr>
        <w:drawing>
          <wp:inline distT="0" distB="0" distL="0" distR="0" wp14:anchorId="2436BABE" wp14:editId="58C1F7D9">
            <wp:extent cx="3378200" cy="3166807"/>
            <wp:effectExtent l="0" t="0" r="0" b="0"/>
            <wp:docPr id="2757386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90878" cy="3178691"/>
                    </a:xfrm>
                    <a:prstGeom prst="rect">
                      <a:avLst/>
                    </a:prstGeom>
                    <a:noFill/>
                    <a:ln>
                      <a:noFill/>
                    </a:ln>
                  </pic:spPr>
                </pic:pic>
              </a:graphicData>
            </a:graphic>
          </wp:inline>
        </w:drawing>
      </w:r>
    </w:p>
    <w:p w14:paraId="4C2FFBC6" w14:textId="7A41A49E" w:rsidR="00014FBA" w:rsidRDefault="00014FBA" w:rsidP="00014FBA">
      <w:pPr>
        <w:ind w:firstLine="0"/>
        <w:jc w:val="both"/>
      </w:pPr>
    </w:p>
    <w:p w14:paraId="1197C1E9" w14:textId="77777777" w:rsidR="00C219CB" w:rsidRDefault="00C219CB" w:rsidP="00552427">
      <w:pPr>
        <w:ind w:firstLine="0"/>
        <w:jc w:val="left"/>
        <w:rPr>
          <w:rtl/>
        </w:rPr>
      </w:pPr>
    </w:p>
    <w:p w14:paraId="661C1E6E" w14:textId="77777777" w:rsidR="00C219CB" w:rsidRDefault="00C219CB" w:rsidP="00552427">
      <w:pPr>
        <w:ind w:firstLine="0"/>
        <w:jc w:val="left"/>
        <w:rPr>
          <w:rtl/>
        </w:rPr>
      </w:pPr>
    </w:p>
    <w:p w14:paraId="240646F8" w14:textId="77777777" w:rsidR="00C219CB" w:rsidRDefault="00C219CB" w:rsidP="00552427">
      <w:pPr>
        <w:ind w:firstLine="0"/>
        <w:jc w:val="left"/>
        <w:rPr>
          <w:rtl/>
        </w:rPr>
      </w:pPr>
    </w:p>
    <w:p w14:paraId="4B64461A" w14:textId="5628F564" w:rsidR="00014FBA" w:rsidRDefault="00014FBA" w:rsidP="0068239F">
      <w:pPr>
        <w:ind w:firstLine="0"/>
        <w:jc w:val="left"/>
      </w:pPr>
      <w:r>
        <w:rPr>
          <w:rFonts w:hint="cs"/>
          <w:rtl/>
        </w:rPr>
        <w:t xml:space="preserve">در شکل پایین می توان مشاهده کردکه در مدولاسیون </w:t>
      </w:r>
      <w:r>
        <w:t>FM</w:t>
      </w:r>
      <w:r>
        <w:rPr>
          <w:rFonts w:hint="cs"/>
          <w:rtl/>
        </w:rPr>
        <w:t xml:space="preserve"> وقتی که فرکانس سیگنال</w:t>
      </w:r>
      <w:r w:rsidR="00552427">
        <w:rPr>
          <w:rFonts w:hint="cs"/>
          <w:rtl/>
        </w:rPr>
        <w:t xml:space="preserve"> مدوله شده</w:t>
      </w:r>
      <w:r>
        <w:rPr>
          <w:rFonts w:hint="cs"/>
          <w:rtl/>
        </w:rPr>
        <w:t xml:space="preserve"> برابر با فرکانس </w:t>
      </w:r>
      <w:r>
        <w:t>Carrier</w:t>
      </w:r>
      <w:r>
        <w:rPr>
          <w:rFonts w:hint="cs"/>
          <w:rtl/>
        </w:rPr>
        <w:t xml:space="preserve"> باشد به این معنی است که سیگنال دیتا مقداری برابر با 0 دارد</w:t>
      </w:r>
      <w:r w:rsidR="00552427">
        <w:rPr>
          <w:rFonts w:hint="cs"/>
          <w:rtl/>
        </w:rPr>
        <w:t xml:space="preserve"> و در مدولاسیون </w:t>
      </w:r>
      <w:r w:rsidR="00552427">
        <w:t>AM</w:t>
      </w:r>
      <w:r w:rsidR="00552427">
        <w:rPr>
          <w:rFonts w:hint="cs"/>
          <w:rtl/>
        </w:rPr>
        <w:t xml:space="preserve"> وقتی که اندازه سیگنال مدوله شده برابر 0 باشد به این معنی است که سیگنال دیتا مقداری برابر با 0 دارد.</w:t>
      </w:r>
    </w:p>
    <w:p w14:paraId="60015A6A" w14:textId="31514C4D" w:rsidR="00014FBA" w:rsidRDefault="00014FBA" w:rsidP="000B4771">
      <w:pPr>
        <w:ind w:firstLine="27"/>
        <w:jc w:val="center"/>
      </w:pPr>
      <w:r>
        <w:rPr>
          <w:noProof/>
        </w:rPr>
        <w:drawing>
          <wp:inline distT="0" distB="0" distL="0" distR="0" wp14:anchorId="488153EA" wp14:editId="4194A5FC">
            <wp:extent cx="3813778" cy="2146300"/>
            <wp:effectExtent l="0" t="0" r="0" b="6350"/>
            <wp:docPr id="1010209104" name="Picture 30" descr="Digital Modulation - Great Lakes Pet Fencing Inc | Hart,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gital Modulation - Great Lakes Pet Fencing Inc | Hart, MI"/>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22341" cy="2151119"/>
                    </a:xfrm>
                    <a:prstGeom prst="rect">
                      <a:avLst/>
                    </a:prstGeom>
                    <a:noFill/>
                    <a:ln>
                      <a:noFill/>
                    </a:ln>
                  </pic:spPr>
                </pic:pic>
              </a:graphicData>
            </a:graphic>
          </wp:inline>
        </w:drawing>
      </w:r>
    </w:p>
    <w:p w14:paraId="4EF383B3" w14:textId="77777777" w:rsidR="00B71777" w:rsidRDefault="00B71777" w:rsidP="0010607D">
      <w:pPr>
        <w:jc w:val="center"/>
      </w:pPr>
    </w:p>
    <w:p w14:paraId="3553BCB3" w14:textId="77777777" w:rsidR="00B71777" w:rsidRDefault="00B71777" w:rsidP="0010607D">
      <w:pPr>
        <w:jc w:val="center"/>
      </w:pPr>
    </w:p>
    <w:p w14:paraId="4DFE0D19" w14:textId="77777777" w:rsidR="00B71777" w:rsidRDefault="00B71777" w:rsidP="0010607D">
      <w:pPr>
        <w:jc w:val="center"/>
      </w:pPr>
    </w:p>
    <w:p w14:paraId="027D42D1" w14:textId="71F66126" w:rsidR="00347468" w:rsidRDefault="00B71777" w:rsidP="004B2EFB">
      <w:pPr>
        <w:ind w:firstLine="27"/>
        <w:jc w:val="center"/>
      </w:pPr>
      <w:r>
        <w:rPr>
          <w:noProof/>
        </w:rPr>
        <w:drawing>
          <wp:inline distT="0" distB="0" distL="0" distR="0" wp14:anchorId="27E6B10A" wp14:editId="4E383493">
            <wp:extent cx="2171700" cy="1241726"/>
            <wp:effectExtent l="0" t="0" r="0" b="0"/>
            <wp:docPr id="298575465" name="Picture 31" descr="Learn the Truth About Digital Modulation | DogWatch SE 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arn the Truth About Digital Modulation | DogWatch SE P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73418" cy="1242708"/>
                    </a:xfrm>
                    <a:prstGeom prst="rect">
                      <a:avLst/>
                    </a:prstGeom>
                    <a:noFill/>
                    <a:ln>
                      <a:noFill/>
                    </a:ln>
                  </pic:spPr>
                </pic:pic>
              </a:graphicData>
            </a:graphic>
          </wp:inline>
        </w:drawing>
      </w:r>
    </w:p>
    <w:p w14:paraId="7672901F" w14:textId="77777777" w:rsidR="004B2EFB" w:rsidRDefault="004B2EFB" w:rsidP="004B2EFB"/>
    <w:p w14:paraId="512D32E0" w14:textId="77777777" w:rsidR="004B2EFB" w:rsidRDefault="004B2EFB" w:rsidP="004B2EFB">
      <w:pPr>
        <w:rPr>
          <w:rtl/>
        </w:rPr>
      </w:pPr>
    </w:p>
    <w:p w14:paraId="396C5D79" w14:textId="1D9751E3" w:rsidR="004B2EFB" w:rsidRPr="004B2EFB" w:rsidRDefault="004B2EFB" w:rsidP="004B2EFB">
      <w:pPr>
        <w:rPr>
          <w:b/>
          <w:bCs/>
          <w:sz w:val="32"/>
          <w:szCs w:val="32"/>
          <w:rtl/>
        </w:rPr>
      </w:pPr>
      <w:r w:rsidRPr="004B2EFB">
        <w:rPr>
          <w:b/>
          <w:bCs/>
          <w:sz w:val="32"/>
          <w:szCs w:val="32"/>
        </w:rPr>
        <w:t>I/Q Demodulator</w:t>
      </w:r>
      <w:r w:rsidRPr="004B2EFB">
        <w:rPr>
          <w:rFonts w:hint="cs"/>
          <w:b/>
          <w:bCs/>
          <w:sz w:val="32"/>
          <w:szCs w:val="32"/>
          <w:rtl/>
        </w:rPr>
        <w:t xml:space="preserve"> چیست؟</w:t>
      </w:r>
    </w:p>
    <w:p w14:paraId="5F758ADB" w14:textId="73226D9B" w:rsidR="004B2EFB" w:rsidRPr="004B2EFB" w:rsidRDefault="004B2EFB" w:rsidP="004B2EFB">
      <w:r w:rsidRPr="004B2EFB">
        <w:t>I/Q demodulator</w:t>
      </w:r>
      <w:r>
        <w:rPr>
          <w:rFonts w:hint="cs"/>
          <w:rtl/>
        </w:rPr>
        <w:t xml:space="preserve"> </w:t>
      </w:r>
      <w:r w:rsidRPr="004B2EFB">
        <w:rPr>
          <w:rtl/>
          <w:lang w:bidi="ar-SA"/>
        </w:rPr>
        <w:t>مدار یا بخشی از یک مدار است که در گیرنده های دیجیتال برای بازیابی سیگنال اطلاعاتی</w:t>
      </w:r>
      <w:r w:rsidRPr="004B2EFB">
        <w:t xml:space="preserve"> (baseband) </w:t>
      </w:r>
      <w:r w:rsidRPr="004B2EFB">
        <w:rPr>
          <w:rtl/>
          <w:lang w:bidi="ar-SA"/>
        </w:rPr>
        <w:t>از سیگنال با فرکانس رادیویی</w:t>
      </w:r>
      <w:r w:rsidRPr="004B2EFB">
        <w:t xml:space="preserve"> (RF) </w:t>
      </w:r>
      <w:r w:rsidRPr="004B2EFB">
        <w:rPr>
          <w:rtl/>
          <w:lang w:bidi="ar-SA"/>
        </w:rPr>
        <w:t>دریافتی استفاده می شود. این کار با استفاده از تکنیکی به نام</w:t>
      </w:r>
      <w:r w:rsidRPr="004B2EFB">
        <w:t xml:space="preserve"> demodulation quadrature </w:t>
      </w:r>
      <w:r w:rsidRPr="004B2EFB">
        <w:rPr>
          <w:rtl/>
          <w:lang w:bidi="ar-SA"/>
        </w:rPr>
        <w:t>انجام می شود</w:t>
      </w:r>
      <w:r w:rsidRPr="004B2EFB">
        <w:t>.</w:t>
      </w:r>
    </w:p>
    <w:p w14:paraId="79DA3131" w14:textId="77777777" w:rsidR="00174580" w:rsidRDefault="00174580" w:rsidP="004B2EFB">
      <w:pPr>
        <w:rPr>
          <w:rtl/>
          <w:lang w:bidi="ar-SA"/>
        </w:rPr>
      </w:pPr>
    </w:p>
    <w:p w14:paraId="3B5CD617" w14:textId="49B6835C" w:rsidR="004B2EFB" w:rsidRPr="004B2EFB" w:rsidRDefault="004B2EFB" w:rsidP="004B2EFB">
      <w:r w:rsidRPr="004B2EFB">
        <w:rPr>
          <w:rtl/>
          <w:lang w:bidi="ar-SA"/>
        </w:rPr>
        <w:t>نحوه عملکرد</w:t>
      </w:r>
      <w:r w:rsidRPr="004B2EFB">
        <w:t xml:space="preserve"> I/Q demodulator</w:t>
      </w:r>
      <w:r w:rsidR="00A12AA9">
        <w:rPr>
          <w:rFonts w:hint="cs"/>
          <w:rtl/>
          <w:lang w:bidi="ar-SA"/>
        </w:rPr>
        <w:t>به شکل زیر است:</w:t>
      </w:r>
    </w:p>
    <w:p w14:paraId="111B4631" w14:textId="751D21F0" w:rsidR="004B2EFB" w:rsidRDefault="004B2EFB" w:rsidP="009D68F3">
      <w:pPr>
        <w:tabs>
          <w:tab w:val="num" w:pos="720"/>
        </w:tabs>
        <w:rPr>
          <w:rtl/>
        </w:rPr>
      </w:pPr>
      <w:r w:rsidRPr="004B2EFB">
        <w:rPr>
          <w:rtl/>
          <w:lang w:bidi="ar-SA"/>
        </w:rPr>
        <w:t>سیگنا</w:t>
      </w:r>
      <w:r w:rsidR="00174580">
        <w:rPr>
          <w:rFonts w:hint="cs"/>
          <w:rtl/>
          <w:lang w:bidi="ar-SA"/>
        </w:rPr>
        <w:t>ل</w:t>
      </w:r>
      <w:r w:rsidRPr="004B2EFB">
        <w:t>RF</w:t>
      </w:r>
      <w:r w:rsidR="00174580">
        <w:rPr>
          <w:rFonts w:hint="cs"/>
          <w:rtl/>
        </w:rPr>
        <w:t xml:space="preserve"> </w:t>
      </w:r>
      <w:r w:rsidRPr="004B2EFB">
        <w:rPr>
          <w:rtl/>
          <w:lang w:bidi="ar-SA"/>
        </w:rPr>
        <w:t>دریافت شده توسط آنتن</w:t>
      </w:r>
      <w:r w:rsidR="00240B71">
        <w:rPr>
          <w:rFonts w:hint="cs"/>
          <w:rtl/>
          <w:lang w:bidi="ar-SA"/>
        </w:rPr>
        <w:t xml:space="preserve"> (یا حتی سیگنال </w:t>
      </w:r>
      <w:r w:rsidR="00240B71">
        <w:rPr>
          <w:lang w:bidi="ar-SA"/>
        </w:rPr>
        <w:t>IF</w:t>
      </w:r>
      <w:r w:rsidR="00240B71">
        <w:rPr>
          <w:rFonts w:hint="cs"/>
          <w:rtl/>
        </w:rPr>
        <w:t>)</w:t>
      </w:r>
      <w:r w:rsidRPr="004B2EFB">
        <w:rPr>
          <w:rtl/>
          <w:lang w:bidi="ar-SA"/>
        </w:rPr>
        <w:t>، حاوی اطلاعاتی است که با یک سیگنال حامل</w:t>
      </w:r>
      <w:r w:rsidRPr="004B2EFB">
        <w:t xml:space="preserve"> (carrier signal) </w:t>
      </w:r>
      <w:r w:rsidRPr="004B2EFB">
        <w:rPr>
          <w:rtl/>
          <w:lang w:bidi="ar-SA"/>
        </w:rPr>
        <w:t>با فرکانس بالا مدوله شده است</w:t>
      </w:r>
      <w:r w:rsidRPr="004B2EFB">
        <w:t>.</w:t>
      </w:r>
      <w:r w:rsidR="009D68F3">
        <w:rPr>
          <w:rFonts w:hint="cs"/>
          <w:rtl/>
        </w:rPr>
        <w:t xml:space="preserve"> </w:t>
      </w:r>
      <w:r w:rsidRPr="004B2EFB">
        <w:rPr>
          <w:rtl/>
          <w:lang w:bidi="ar-SA"/>
        </w:rPr>
        <w:t>این سیگنال</w:t>
      </w:r>
      <w:r w:rsidRPr="004B2EFB">
        <w:t xml:space="preserve"> RF </w:t>
      </w:r>
      <w:r w:rsidRPr="004B2EFB">
        <w:rPr>
          <w:rtl/>
          <w:lang w:bidi="ar-SA"/>
        </w:rPr>
        <w:t>به</w:t>
      </w:r>
      <w:r w:rsidRPr="004B2EFB">
        <w:t xml:space="preserve"> I/Q demodulator </w:t>
      </w:r>
      <w:r w:rsidRPr="004B2EFB">
        <w:rPr>
          <w:rtl/>
          <w:lang w:bidi="ar-SA"/>
        </w:rPr>
        <w:t>فرستاده می شود</w:t>
      </w:r>
      <w:r w:rsidRPr="004B2EFB">
        <w:t>.</w:t>
      </w:r>
    </w:p>
    <w:p w14:paraId="13CF8800" w14:textId="1C51A7BC" w:rsidR="00E43B46" w:rsidRPr="004B2EFB" w:rsidRDefault="00E43B46" w:rsidP="009D68F3">
      <w:pPr>
        <w:tabs>
          <w:tab w:val="num" w:pos="720"/>
        </w:tabs>
        <w:rPr>
          <w:rtl/>
        </w:rPr>
      </w:pPr>
      <w:r>
        <w:rPr>
          <w:rFonts w:hint="cs"/>
          <w:rtl/>
        </w:rPr>
        <w:lastRenderedPageBreak/>
        <w:t xml:space="preserve">در درون </w:t>
      </w:r>
      <w:r>
        <w:t>I/Q demodulator</w:t>
      </w:r>
      <w:r>
        <w:rPr>
          <w:rFonts w:hint="cs"/>
          <w:rtl/>
        </w:rPr>
        <w:t xml:space="preserve"> یک عدد نوسان ساز محلی (</w:t>
      </w:r>
      <w:r>
        <w:t xml:space="preserve">Local </w:t>
      </w:r>
      <w:proofErr w:type="spellStart"/>
      <w:r>
        <w:t>Oscilator</w:t>
      </w:r>
      <w:proofErr w:type="spellEnd"/>
      <w:r>
        <w:t xml:space="preserve"> (LO)</w:t>
      </w:r>
      <w:r>
        <w:rPr>
          <w:rFonts w:hint="cs"/>
          <w:rtl/>
        </w:rPr>
        <w:t xml:space="preserve">) وجود دارد، که </w:t>
      </w:r>
      <w:r>
        <w:rPr>
          <w:rFonts w:hint="cs"/>
          <w:rtl/>
          <w:lang w:bidi="ar-SA"/>
        </w:rPr>
        <w:t xml:space="preserve">یک موج سینوسی با </w:t>
      </w:r>
      <w:r w:rsidRPr="004B2EFB">
        <w:rPr>
          <w:rtl/>
          <w:lang w:bidi="ar-SA"/>
        </w:rPr>
        <w:t xml:space="preserve">فرکانس کمی کمتر از فرکانس </w:t>
      </w:r>
      <w:r>
        <w:rPr>
          <w:lang w:bidi="ar-SA"/>
        </w:rPr>
        <w:t>Carrier</w:t>
      </w:r>
      <w:r w:rsidRPr="004B2EFB">
        <w:rPr>
          <w:rtl/>
          <w:lang w:bidi="ar-SA"/>
        </w:rPr>
        <w:t xml:space="preserve"> </w:t>
      </w:r>
      <w:r>
        <w:rPr>
          <w:rFonts w:hint="cs"/>
          <w:rtl/>
          <w:lang w:bidi="ar-SA"/>
        </w:rPr>
        <w:t>ایجاد می کند.</w:t>
      </w:r>
      <w:r>
        <w:rPr>
          <w:rFonts w:hint="cs"/>
          <w:rtl/>
        </w:rPr>
        <w:t xml:space="preserve"> در پیاده سازی با </w:t>
      </w:r>
      <w:r>
        <w:t>FPGA</w:t>
      </w:r>
      <w:r>
        <w:rPr>
          <w:rFonts w:hint="cs"/>
          <w:rtl/>
        </w:rPr>
        <w:t xml:space="preserve"> این اسیلاتور محلی می تواند در درون </w:t>
      </w:r>
      <w:r>
        <w:t>FPGA</w:t>
      </w:r>
      <w:r>
        <w:rPr>
          <w:rFonts w:hint="cs"/>
          <w:rtl/>
        </w:rPr>
        <w:t xml:space="preserve"> و توسط </w:t>
      </w:r>
      <w:r>
        <w:t>DDS</w:t>
      </w:r>
      <w:r>
        <w:rPr>
          <w:rFonts w:hint="cs"/>
          <w:rtl/>
        </w:rPr>
        <w:t xml:space="preserve"> ساخته شود.</w:t>
      </w:r>
    </w:p>
    <w:p w14:paraId="25775954" w14:textId="6AEB7F09" w:rsidR="004B2EFB" w:rsidRPr="004B2EFB" w:rsidRDefault="00E43B46" w:rsidP="009E3CF8">
      <w:r>
        <w:rPr>
          <w:rFonts w:hint="cs"/>
          <w:rtl/>
        </w:rPr>
        <w:t>همچنین در داخل</w:t>
      </w:r>
      <w:r w:rsidR="004B2EFB" w:rsidRPr="004B2EFB">
        <w:t>I/Q demodulator</w:t>
      </w:r>
      <w:r w:rsidR="009D68F3">
        <w:rPr>
          <w:rFonts w:hint="cs"/>
          <w:rtl/>
        </w:rPr>
        <w:t xml:space="preserve"> </w:t>
      </w:r>
      <w:r w:rsidR="004B2EFB" w:rsidRPr="004B2EFB">
        <w:rPr>
          <w:rtl/>
          <w:lang w:bidi="ar-SA"/>
        </w:rPr>
        <w:t xml:space="preserve"> دو </w:t>
      </w:r>
      <w:r>
        <w:rPr>
          <w:rFonts w:hint="cs"/>
          <w:rtl/>
          <w:lang w:bidi="ar-SA"/>
        </w:rPr>
        <w:t xml:space="preserve">عدد </w:t>
      </w:r>
      <w:r w:rsidR="004B2EFB" w:rsidRPr="004B2EFB">
        <w:rPr>
          <w:rtl/>
          <w:lang w:bidi="ar-SA"/>
        </w:rPr>
        <w:t>میکسر</w:t>
      </w:r>
      <w:r w:rsidR="004B2EFB" w:rsidRPr="004B2EFB">
        <w:t xml:space="preserve"> (mixer) </w:t>
      </w:r>
      <w:r>
        <w:rPr>
          <w:rFonts w:hint="cs"/>
          <w:rtl/>
          <w:lang w:bidi="ar-SA"/>
        </w:rPr>
        <w:t>وجود دارد.</w:t>
      </w:r>
      <w:r w:rsidR="009E3CF8">
        <w:rPr>
          <w:rFonts w:hint="cs"/>
          <w:rtl/>
        </w:rPr>
        <w:t xml:space="preserve"> </w:t>
      </w:r>
      <w:r w:rsidR="004B2EFB" w:rsidRPr="004B2EFB">
        <w:rPr>
          <w:rtl/>
          <w:lang w:bidi="ar-SA"/>
        </w:rPr>
        <w:t>سیگنال</w:t>
      </w:r>
      <w:r>
        <w:rPr>
          <w:rFonts w:hint="cs"/>
          <w:rtl/>
        </w:rPr>
        <w:t xml:space="preserve"> </w:t>
      </w:r>
      <w:r>
        <w:t>RF</w:t>
      </w:r>
      <w:r>
        <w:rPr>
          <w:rFonts w:hint="cs"/>
          <w:rtl/>
        </w:rPr>
        <w:t xml:space="preserve"> و</w:t>
      </w:r>
      <w:r w:rsidR="004B2EFB" w:rsidRPr="004B2EFB">
        <w:rPr>
          <w:rtl/>
          <w:lang w:bidi="ar-SA"/>
        </w:rPr>
        <w:t xml:space="preserve">رودی </w:t>
      </w:r>
      <w:r>
        <w:rPr>
          <w:rFonts w:hint="cs"/>
          <w:rtl/>
          <w:lang w:bidi="ar-SA"/>
        </w:rPr>
        <w:t xml:space="preserve">توسط این دو </w:t>
      </w:r>
      <w:r>
        <w:rPr>
          <w:lang w:bidi="ar-SA"/>
        </w:rPr>
        <w:t>mixer</w:t>
      </w:r>
      <w:r>
        <w:rPr>
          <w:rFonts w:hint="cs"/>
          <w:rtl/>
        </w:rPr>
        <w:t xml:space="preserve"> (یا ضرب کننده) </w:t>
      </w:r>
      <w:r w:rsidR="004B2EFB" w:rsidRPr="004B2EFB">
        <w:rPr>
          <w:rtl/>
          <w:lang w:bidi="ar-SA"/>
        </w:rPr>
        <w:t xml:space="preserve">با سیگنال </w:t>
      </w:r>
      <w:r>
        <w:rPr>
          <w:rFonts w:hint="cs"/>
          <w:rtl/>
          <w:lang w:bidi="ar-SA"/>
        </w:rPr>
        <w:t xml:space="preserve">تولید شده توسط </w:t>
      </w:r>
      <w:r w:rsidR="004B2EFB" w:rsidRPr="004B2EFB">
        <w:rPr>
          <w:rtl/>
          <w:lang w:bidi="ar-SA"/>
        </w:rPr>
        <w:t>نوسان ساز محلی</w:t>
      </w:r>
      <w:r>
        <w:rPr>
          <w:rFonts w:hint="cs"/>
          <w:rtl/>
        </w:rPr>
        <w:t xml:space="preserve"> و همچنین با سیگنالی که با سیگنال </w:t>
      </w:r>
      <w:r>
        <w:rPr>
          <w:rFonts w:hint="cs"/>
          <w:rtl/>
          <w:lang w:bidi="ar-SA"/>
        </w:rPr>
        <w:t xml:space="preserve">تولید شده توسط </w:t>
      </w:r>
      <w:r w:rsidRPr="004B2EFB">
        <w:rPr>
          <w:rtl/>
          <w:lang w:bidi="ar-SA"/>
        </w:rPr>
        <w:t xml:space="preserve">نوسان ساز محلی </w:t>
      </w:r>
      <w:r>
        <w:rPr>
          <w:rFonts w:hint="cs"/>
          <w:rtl/>
          <w:lang w:bidi="ar-SA"/>
        </w:rPr>
        <w:t xml:space="preserve">90 درجه اختلاف فاز دارد </w:t>
      </w:r>
      <w:r w:rsidR="004B2EFB" w:rsidRPr="004B2EFB">
        <w:rPr>
          <w:rtl/>
          <w:lang w:bidi="ar-SA"/>
        </w:rPr>
        <w:t>مخلوط</w:t>
      </w:r>
      <w:r w:rsidR="004C6C9D">
        <w:rPr>
          <w:rFonts w:hint="cs"/>
          <w:rtl/>
          <w:lang w:bidi="ar-SA"/>
        </w:rPr>
        <w:t xml:space="preserve"> (</w:t>
      </w:r>
      <w:r w:rsidR="004C6C9D">
        <w:rPr>
          <w:rFonts w:hint="cs"/>
          <w:rtl/>
        </w:rPr>
        <w:t xml:space="preserve">ضرب یا </w:t>
      </w:r>
      <w:r w:rsidR="004C6C9D">
        <w:t>mix</w:t>
      </w:r>
      <w:r w:rsidR="004C6C9D">
        <w:rPr>
          <w:rFonts w:hint="cs"/>
          <w:rtl/>
        </w:rPr>
        <w:t>)</w:t>
      </w:r>
      <w:r w:rsidR="004B2EFB" w:rsidRPr="004B2EFB">
        <w:rPr>
          <w:rtl/>
          <w:lang w:bidi="ar-SA"/>
        </w:rPr>
        <w:t xml:space="preserve"> می شود</w:t>
      </w:r>
      <w:r>
        <w:rPr>
          <w:rFonts w:hint="cs"/>
          <w:rtl/>
        </w:rPr>
        <w:t xml:space="preserve">. </w:t>
      </w:r>
    </w:p>
    <w:p w14:paraId="22CC4CC3" w14:textId="751590D5" w:rsidR="00E43B46" w:rsidRPr="004B2EFB" w:rsidRDefault="004B2EFB" w:rsidP="009E3CF8">
      <w:r w:rsidRPr="004B2EFB">
        <w:rPr>
          <w:rtl/>
          <w:lang w:bidi="ar-SA"/>
        </w:rPr>
        <w:t>خروجی</w:t>
      </w:r>
      <w:r w:rsidR="009E3CF8">
        <w:rPr>
          <w:rFonts w:hint="cs"/>
          <w:rtl/>
          <w:lang w:bidi="ar-SA"/>
        </w:rPr>
        <w:t xml:space="preserve"> </w:t>
      </w:r>
      <w:r w:rsidRPr="004B2EFB">
        <w:rPr>
          <w:rtl/>
          <w:lang w:bidi="ar-SA"/>
        </w:rPr>
        <w:t>میکسر</w:t>
      </w:r>
      <w:r w:rsidR="009E3CF8">
        <w:rPr>
          <w:rFonts w:hint="cs"/>
          <w:rtl/>
          <w:lang w:bidi="ar-SA"/>
        </w:rPr>
        <w:t xml:space="preserve">ی که در آن سیگنال </w:t>
      </w:r>
      <w:r w:rsidR="009E3CF8">
        <w:rPr>
          <w:lang w:bidi="ar-SA"/>
        </w:rPr>
        <w:t>RF</w:t>
      </w:r>
      <w:r w:rsidR="009E3CF8">
        <w:rPr>
          <w:rFonts w:hint="cs"/>
          <w:rtl/>
        </w:rPr>
        <w:t xml:space="preserve"> با سیگنال هم فاز با سیگنال اسیلاتور محلی ضرب شده است</w:t>
      </w:r>
      <w:r w:rsidRPr="004B2EFB">
        <w:rPr>
          <w:rtl/>
          <w:lang w:bidi="ar-SA"/>
        </w:rPr>
        <w:t>، سیگنال</w:t>
      </w:r>
      <w:r w:rsidRPr="004B2EFB">
        <w:t xml:space="preserve"> "I" (In-phase) </w:t>
      </w:r>
      <w:r w:rsidR="009E3CF8">
        <w:rPr>
          <w:rFonts w:hint="cs"/>
          <w:rtl/>
          <w:lang w:bidi="ar-SA"/>
        </w:rPr>
        <w:t xml:space="preserve">و </w:t>
      </w:r>
      <w:r w:rsidR="009E3CF8" w:rsidRPr="004B2EFB">
        <w:rPr>
          <w:rtl/>
          <w:lang w:bidi="ar-SA"/>
        </w:rPr>
        <w:t>خروجی</w:t>
      </w:r>
      <w:r w:rsidR="009E3CF8">
        <w:rPr>
          <w:rFonts w:hint="cs"/>
          <w:rtl/>
          <w:lang w:bidi="ar-SA"/>
        </w:rPr>
        <w:t xml:space="preserve"> </w:t>
      </w:r>
      <w:r w:rsidR="009E3CF8" w:rsidRPr="004B2EFB">
        <w:rPr>
          <w:rtl/>
          <w:lang w:bidi="ar-SA"/>
        </w:rPr>
        <w:t>میکسر</w:t>
      </w:r>
      <w:r w:rsidR="009E3CF8">
        <w:rPr>
          <w:rFonts w:hint="cs"/>
          <w:rtl/>
          <w:lang w:bidi="ar-SA"/>
        </w:rPr>
        <w:t xml:space="preserve">ی که در آن سیگنال </w:t>
      </w:r>
      <w:r w:rsidR="009E3CF8">
        <w:rPr>
          <w:lang w:bidi="ar-SA"/>
        </w:rPr>
        <w:t>RF</w:t>
      </w:r>
      <w:r w:rsidR="009E3CF8">
        <w:rPr>
          <w:rFonts w:hint="cs"/>
          <w:rtl/>
        </w:rPr>
        <w:t xml:space="preserve"> با سیگنال غیر هم فاز (90درجه اختلاف فاز) با سیگنال اسیلاتور محلی ضرب شده است</w:t>
      </w:r>
      <w:r w:rsidR="009E3CF8" w:rsidRPr="004B2EFB">
        <w:rPr>
          <w:rtl/>
          <w:lang w:bidi="ar-SA"/>
        </w:rPr>
        <w:t>، سیگنال</w:t>
      </w:r>
      <w:r w:rsidR="009E3CF8" w:rsidRPr="004B2EFB">
        <w:t xml:space="preserve"> "Q" (Quadrature) </w:t>
      </w:r>
      <w:r w:rsidR="009E3CF8">
        <w:rPr>
          <w:rFonts w:hint="cs"/>
          <w:rtl/>
          <w:lang w:bidi="ar-SA"/>
        </w:rPr>
        <w:t>نامیده می شود.</w:t>
      </w:r>
    </w:p>
    <w:p w14:paraId="398F5D4F" w14:textId="61A140D8" w:rsidR="004B2EFB" w:rsidRPr="004B2EFB" w:rsidRDefault="004B2EFB" w:rsidP="009E3CF8">
      <w:pPr>
        <w:ind w:firstLine="0"/>
      </w:pPr>
      <w:r w:rsidRPr="004B2EFB">
        <w:rPr>
          <w:rtl/>
          <w:lang w:bidi="ar-SA"/>
        </w:rPr>
        <w:t>خروجی های هر دو میکسر</w:t>
      </w:r>
      <w:r w:rsidR="00D5212D">
        <w:rPr>
          <w:rFonts w:hint="cs"/>
          <w:rtl/>
        </w:rPr>
        <w:t xml:space="preserve"> (</w:t>
      </w:r>
      <w:r w:rsidRPr="004B2EFB">
        <w:rPr>
          <w:rtl/>
          <w:lang w:bidi="ar-SA"/>
        </w:rPr>
        <w:t>سیگنال ها</w:t>
      </w:r>
      <w:r w:rsidR="00D5212D">
        <w:rPr>
          <w:rFonts w:hint="cs"/>
          <w:rtl/>
          <w:lang w:bidi="ar-SA"/>
        </w:rPr>
        <w:t xml:space="preserve">ی </w:t>
      </w:r>
      <w:r w:rsidR="00D5212D">
        <w:rPr>
          <w:lang w:bidi="ar-SA"/>
        </w:rPr>
        <w:t>I</w:t>
      </w:r>
      <w:r w:rsidR="00D5212D">
        <w:rPr>
          <w:rFonts w:hint="cs"/>
          <w:rtl/>
        </w:rPr>
        <w:t xml:space="preserve"> و </w:t>
      </w:r>
      <w:r w:rsidR="00D5212D">
        <w:t>Q</w:t>
      </w:r>
      <w:r w:rsidR="00D5212D">
        <w:rPr>
          <w:rFonts w:hint="cs"/>
          <w:rtl/>
        </w:rPr>
        <w:t xml:space="preserve">) </w:t>
      </w:r>
      <w:r w:rsidRPr="004B2EFB">
        <w:rPr>
          <w:rtl/>
          <w:lang w:bidi="ar-SA"/>
        </w:rPr>
        <w:t>از فیلترهای پایین گذر عبور می کنند</w:t>
      </w:r>
      <w:r w:rsidR="00CD41B4">
        <w:rPr>
          <w:rFonts w:hint="cs"/>
          <w:rtl/>
        </w:rPr>
        <w:t>.</w:t>
      </w:r>
    </w:p>
    <w:p w14:paraId="4BFB73B2" w14:textId="66A54BE5" w:rsidR="004B2EFB" w:rsidRPr="004B2EFB" w:rsidRDefault="004B2EFB" w:rsidP="009E3CF8">
      <w:pPr>
        <w:ind w:firstLine="0"/>
      </w:pPr>
      <w:r w:rsidRPr="004B2EFB">
        <w:rPr>
          <w:rtl/>
          <w:lang w:bidi="ar-SA"/>
        </w:rPr>
        <w:t>این فیلترها فرکانس های بالای باقیمانده ناشی از فرآیند</w:t>
      </w:r>
      <w:r w:rsidRPr="004B2EFB">
        <w:t xml:space="preserve"> mixing </w:t>
      </w:r>
      <w:r w:rsidRPr="004B2EFB">
        <w:rPr>
          <w:rtl/>
          <w:lang w:bidi="ar-SA"/>
        </w:rPr>
        <w:t xml:space="preserve">را حذف می کنند و فقط اجزای </w:t>
      </w:r>
      <w:r w:rsidR="00CD41B4">
        <w:rPr>
          <w:rFonts w:hint="cs"/>
          <w:rtl/>
          <w:lang w:bidi="ar-SA"/>
        </w:rPr>
        <w:t>با فرکانس پایین</w:t>
      </w:r>
      <w:r w:rsidRPr="004B2EFB">
        <w:rPr>
          <w:rtl/>
          <w:lang w:bidi="ar-SA"/>
        </w:rPr>
        <w:t xml:space="preserve"> سیگنال را که حاوی اطلاعات اصلی است، عبور می دهند</w:t>
      </w:r>
      <w:r w:rsidRPr="004B2EFB">
        <w:t>.</w:t>
      </w:r>
    </w:p>
    <w:p w14:paraId="6D8398C0" w14:textId="77777777" w:rsidR="004B2EFB" w:rsidRDefault="004B2EFB" w:rsidP="009E3CF8">
      <w:pPr>
        <w:ind w:firstLine="0"/>
      </w:pPr>
      <w:r w:rsidRPr="004B2EFB">
        <w:rPr>
          <w:rtl/>
          <w:lang w:bidi="ar-SA"/>
        </w:rPr>
        <w:t>در خروجی فیلترهای پایین گذر، دو سیگنال</w:t>
      </w:r>
      <w:r w:rsidRPr="004B2EFB">
        <w:t xml:space="preserve"> I </w:t>
      </w:r>
      <w:r w:rsidRPr="004B2EFB">
        <w:rPr>
          <w:rtl/>
          <w:lang w:bidi="ar-SA"/>
        </w:rPr>
        <w:t>و</w:t>
      </w:r>
      <w:r w:rsidRPr="004B2EFB">
        <w:t xml:space="preserve"> Q </w:t>
      </w:r>
      <w:r w:rsidRPr="004B2EFB">
        <w:rPr>
          <w:rtl/>
          <w:lang w:bidi="ar-SA"/>
        </w:rPr>
        <w:t>با فرکانس پایین وجود دارد که اطلاعات اصلی را حمل می کنند</w:t>
      </w:r>
      <w:r w:rsidRPr="004B2EFB">
        <w:t>.</w:t>
      </w:r>
    </w:p>
    <w:p w14:paraId="1C1A6D8A" w14:textId="47A094EA" w:rsidR="00C92B3D" w:rsidRDefault="00C92B3D" w:rsidP="00C92B3D">
      <w:pPr>
        <w:ind w:firstLine="0"/>
        <w:jc w:val="center"/>
      </w:pPr>
      <w:r>
        <w:object w:dxaOrig="8664" w:dyaOrig="6408" w14:anchorId="327B94F8">
          <v:shape id="_x0000_i1031" type="#_x0000_t75" style="width:339.2pt;height:250.85pt" o:ole="">
            <v:imagedata r:id="rId145" o:title=""/>
          </v:shape>
          <o:OLEObject Type="Embed" ProgID="Visio.Drawing.15" ShapeID="_x0000_i1031" DrawAspect="Content" ObjectID="_1781245345" r:id="rId146"/>
        </w:object>
      </w:r>
    </w:p>
    <w:p w14:paraId="4E5BEFFF" w14:textId="77777777" w:rsidR="00C92B3D" w:rsidRDefault="00C92B3D" w:rsidP="009E3CF8">
      <w:pPr>
        <w:ind w:firstLine="0"/>
      </w:pPr>
    </w:p>
    <w:p w14:paraId="120C160E" w14:textId="1C7281DD" w:rsidR="00BC4729" w:rsidRPr="004B2EFB" w:rsidRDefault="003E6A2F" w:rsidP="009E3CF8">
      <w:pPr>
        <w:ind w:firstLine="0"/>
      </w:pPr>
      <w:r>
        <w:rPr>
          <w:rFonts w:hint="cs"/>
          <w:rtl/>
        </w:rPr>
        <w:t xml:space="preserve">خروجی های </w:t>
      </w:r>
      <w:r>
        <w:t>I/Q Demodulator</w:t>
      </w:r>
      <w:r>
        <w:rPr>
          <w:rFonts w:hint="cs"/>
          <w:rtl/>
        </w:rPr>
        <w:t xml:space="preserve"> که همان سیگنال های </w:t>
      </w:r>
      <w:r>
        <w:t>I</w:t>
      </w:r>
      <w:r>
        <w:rPr>
          <w:rFonts w:hint="cs"/>
          <w:rtl/>
        </w:rPr>
        <w:t xml:space="preserve"> و </w:t>
      </w:r>
      <w:r>
        <w:t>Q</w:t>
      </w:r>
      <w:r>
        <w:rPr>
          <w:rFonts w:hint="cs"/>
          <w:rtl/>
        </w:rPr>
        <w:t xml:space="preserve"> می باشند،</w:t>
      </w:r>
      <w:r w:rsidR="00BC4729">
        <w:rPr>
          <w:rFonts w:hint="cs"/>
          <w:rtl/>
        </w:rPr>
        <w:t xml:space="preserve"> به توان 2 رسیده و باهم جمع می شوند. سپس جذر این حاصلجمع محاسبه می شود که </w:t>
      </w:r>
      <w:r w:rsidR="00BC4729">
        <w:t>Push</w:t>
      </w:r>
      <w:r w:rsidR="00BC4729">
        <w:rPr>
          <w:rFonts w:hint="cs"/>
          <w:rtl/>
        </w:rPr>
        <w:t xml:space="preserve"> سیگنال </w:t>
      </w:r>
      <w:r w:rsidR="00BC4729">
        <w:t>RF</w:t>
      </w:r>
      <w:r w:rsidR="00BC4729">
        <w:rPr>
          <w:rFonts w:hint="cs"/>
          <w:rtl/>
        </w:rPr>
        <w:t xml:space="preserve"> (یا </w:t>
      </w:r>
      <w:r w:rsidR="00BC4729">
        <w:t>IF</w:t>
      </w:r>
      <w:r w:rsidR="00BC4729">
        <w:rPr>
          <w:rFonts w:hint="cs"/>
          <w:rtl/>
        </w:rPr>
        <w:t>) و همان سیگنال اطلاعات اصلی (</w:t>
      </w:r>
      <w:r w:rsidR="00BC4729">
        <w:t>Baseband</w:t>
      </w:r>
      <w:r w:rsidR="00BC4729">
        <w:rPr>
          <w:rFonts w:hint="cs"/>
          <w:rtl/>
        </w:rPr>
        <w:t>) می باشد.</w:t>
      </w:r>
    </w:p>
    <w:p w14:paraId="63112E53" w14:textId="2C7B0160" w:rsidR="004B2EFB" w:rsidRPr="004B2EFB" w:rsidRDefault="004B2EFB" w:rsidP="009E3CF8">
      <w:pPr>
        <w:ind w:firstLine="0"/>
      </w:pPr>
      <w:r w:rsidRPr="004B2EFB">
        <w:rPr>
          <w:rtl/>
          <w:lang w:bidi="ar-SA"/>
        </w:rPr>
        <w:lastRenderedPageBreak/>
        <w:t>تکنیک های مختلفی برای ترکیب سیگنال های</w:t>
      </w:r>
      <w:r w:rsidRPr="004B2EFB">
        <w:t xml:space="preserve"> I </w:t>
      </w:r>
      <w:r w:rsidRPr="004B2EFB">
        <w:rPr>
          <w:rtl/>
          <w:lang w:bidi="ar-SA"/>
        </w:rPr>
        <w:t>و</w:t>
      </w:r>
      <w:r w:rsidRPr="004B2EFB">
        <w:t xml:space="preserve"> Q </w:t>
      </w:r>
      <w:r w:rsidRPr="004B2EFB">
        <w:rPr>
          <w:rtl/>
          <w:lang w:bidi="ar-SA"/>
        </w:rPr>
        <w:t>بر اساس نوع مدولاسیون استفاده شد</w:t>
      </w:r>
      <w:r w:rsidR="00E3734D">
        <w:rPr>
          <w:rFonts w:hint="cs"/>
          <w:rtl/>
          <w:lang w:bidi="ar-SA"/>
        </w:rPr>
        <w:t>ه (</w:t>
      </w:r>
      <w:r w:rsidRPr="004B2EFB">
        <w:rPr>
          <w:rtl/>
          <w:lang w:bidi="ar-SA"/>
        </w:rPr>
        <w:t>مثلا</w:t>
      </w:r>
      <w:r w:rsidRPr="004B2EFB">
        <w:t xml:space="preserve"> AM, FM</w:t>
      </w:r>
      <w:r w:rsidR="00E3734D">
        <w:rPr>
          <w:rFonts w:hint="cs"/>
          <w:rtl/>
        </w:rPr>
        <w:t xml:space="preserve">) </w:t>
      </w:r>
      <w:r w:rsidRPr="004B2EFB">
        <w:rPr>
          <w:rtl/>
          <w:lang w:bidi="ar-SA"/>
        </w:rPr>
        <w:t>وجود دارد</w:t>
      </w:r>
      <w:r w:rsidRPr="004B2EFB">
        <w:t>.</w:t>
      </w:r>
    </w:p>
    <w:p w14:paraId="1CE0CB95" w14:textId="7C0FD186" w:rsidR="001D2425" w:rsidRDefault="00B97DB1" w:rsidP="009E3CF8">
      <w:pPr>
        <w:ind w:firstLine="0"/>
        <w:rPr>
          <w:rtl/>
        </w:rPr>
      </w:pPr>
      <w:r w:rsidRPr="004B2EFB">
        <w:t>I/Q demodulator</w:t>
      </w:r>
      <w:r w:rsidRPr="004B2EFB">
        <w:rPr>
          <w:rtl/>
          <w:lang w:bidi="ar-SA"/>
        </w:rPr>
        <w:t xml:space="preserve"> </w:t>
      </w:r>
      <w:r w:rsidR="004B2EFB" w:rsidRPr="004B2EFB">
        <w:rPr>
          <w:rtl/>
          <w:lang w:bidi="ar-SA"/>
        </w:rPr>
        <w:t>قابلیت</w:t>
      </w:r>
      <w:r w:rsidR="004B2EFB" w:rsidRPr="004B2EFB">
        <w:t xml:space="preserve"> demodulate </w:t>
      </w:r>
      <w:r w:rsidR="004B2EFB" w:rsidRPr="004B2EFB">
        <w:rPr>
          <w:rtl/>
          <w:lang w:bidi="ar-SA"/>
        </w:rPr>
        <w:t>کردن سیگنال های با مدولاسیون های مختلف</w:t>
      </w:r>
      <w:r w:rsidR="001D2425">
        <w:rPr>
          <w:rFonts w:hint="cs"/>
          <w:rtl/>
          <w:lang w:bidi="ar-SA"/>
        </w:rPr>
        <w:t xml:space="preserve"> مانند </w:t>
      </w:r>
      <w:r w:rsidR="001D2425">
        <w:rPr>
          <w:lang w:bidi="ar-SA"/>
        </w:rPr>
        <w:t>AM, FM, QAM</w:t>
      </w:r>
      <w:r w:rsidR="001D2425">
        <w:rPr>
          <w:rFonts w:hint="cs"/>
          <w:rtl/>
        </w:rPr>
        <w:t xml:space="preserve"> و . . . را دارد.</w:t>
      </w:r>
    </w:p>
    <w:p w14:paraId="23C64609" w14:textId="33F0F849" w:rsidR="004C6C9D" w:rsidRDefault="00F706CB" w:rsidP="001D2425">
      <w:pPr>
        <w:ind w:firstLine="0"/>
      </w:pPr>
      <w:r>
        <w:object w:dxaOrig="15276" w:dyaOrig="6396" w14:anchorId="08AF6A9B">
          <v:shape id="_x0000_i1032" type="#_x0000_t75" style="width:450.65pt;height:188.35pt" o:ole="">
            <v:imagedata r:id="rId147" o:title=""/>
          </v:shape>
          <o:OLEObject Type="Embed" ProgID="Visio.Drawing.15" ShapeID="_x0000_i1032" DrawAspect="Content" ObjectID="_1781245346" r:id="rId148"/>
        </w:object>
      </w:r>
    </w:p>
    <w:p w14:paraId="53A468B1" w14:textId="77777777" w:rsidR="00644D50" w:rsidRDefault="00644D50" w:rsidP="001D2425">
      <w:pPr>
        <w:ind w:firstLine="0"/>
      </w:pPr>
    </w:p>
    <w:p w14:paraId="77DC4376" w14:textId="77777777" w:rsidR="00644D50" w:rsidRDefault="00644D50" w:rsidP="001D2425">
      <w:pPr>
        <w:ind w:firstLine="0"/>
      </w:pPr>
    </w:p>
    <w:p w14:paraId="35B13F17" w14:textId="6FC7EF7A" w:rsidR="00644D50" w:rsidRDefault="00A44D4A" w:rsidP="00A44D4A">
      <w:pPr>
        <w:ind w:firstLine="0"/>
        <w:jc w:val="center"/>
        <w:rPr>
          <w:rtl/>
        </w:rPr>
      </w:pPr>
      <w:r>
        <w:rPr>
          <w:noProof/>
        </w:rPr>
        <w:drawing>
          <wp:inline distT="0" distB="0" distL="0" distR="0" wp14:anchorId="45773188" wp14:editId="4E641008">
            <wp:extent cx="2804160" cy="1066800"/>
            <wp:effectExtent l="0" t="0" r="0" b="0"/>
            <wp:docPr id="1882790750" name="Picture 33" descr="Amplitude modulation AM demod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mplitude modulation AM demodula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04160" cy="1066800"/>
                    </a:xfrm>
                    <a:prstGeom prst="rect">
                      <a:avLst/>
                    </a:prstGeom>
                    <a:noFill/>
                    <a:ln>
                      <a:noFill/>
                    </a:ln>
                  </pic:spPr>
                </pic:pic>
              </a:graphicData>
            </a:graphic>
          </wp:inline>
        </w:drawing>
      </w:r>
    </w:p>
    <w:p w14:paraId="24BC0909" w14:textId="34AC5FD8" w:rsidR="00814342" w:rsidRDefault="00814342" w:rsidP="00814342"/>
    <w:p w14:paraId="2CAC15C4" w14:textId="7AD21390" w:rsidR="00814342" w:rsidRDefault="00814342" w:rsidP="00814342">
      <w:pPr>
        <w:rPr>
          <w:rtl/>
        </w:rPr>
      </w:pPr>
      <w:r>
        <w:rPr>
          <w:rFonts w:hint="cs"/>
          <w:rtl/>
        </w:rPr>
        <w:t xml:space="preserve">در شکل بالا می توان یک </w:t>
      </w:r>
      <w:r>
        <w:t>Demodulator</w:t>
      </w:r>
      <w:r>
        <w:rPr>
          <w:rFonts w:hint="cs"/>
          <w:rtl/>
        </w:rPr>
        <w:t xml:space="preserve"> سیگنال </w:t>
      </w:r>
      <w:r>
        <w:t>AM</w:t>
      </w:r>
      <w:r>
        <w:rPr>
          <w:rFonts w:hint="cs"/>
          <w:rtl/>
        </w:rPr>
        <w:t xml:space="preserve"> را مشاهده کرد</w:t>
      </w:r>
      <w:r w:rsidR="00C866C7">
        <w:rPr>
          <w:rFonts w:hint="cs"/>
          <w:rtl/>
        </w:rPr>
        <w:t xml:space="preserve"> که </w:t>
      </w:r>
      <w:r w:rsidR="00C866C7">
        <w:t>Push</w:t>
      </w:r>
      <w:r w:rsidR="00C866C7">
        <w:rPr>
          <w:rFonts w:hint="cs"/>
          <w:rtl/>
        </w:rPr>
        <w:t xml:space="preserve"> سیگنال </w:t>
      </w:r>
      <w:r w:rsidR="00C866C7">
        <w:t>RF</w:t>
      </w:r>
      <w:r w:rsidR="00C866C7">
        <w:rPr>
          <w:rFonts w:hint="cs"/>
          <w:rtl/>
        </w:rPr>
        <w:t xml:space="preserve"> یعنی همان سیگنال پیام اصلی (</w:t>
      </w:r>
      <w:r w:rsidR="00C866C7">
        <w:t>Baseband</w:t>
      </w:r>
      <w:r w:rsidR="00C866C7">
        <w:rPr>
          <w:rFonts w:hint="cs"/>
          <w:rtl/>
        </w:rPr>
        <w:t xml:space="preserve">) را </w:t>
      </w:r>
      <w:r w:rsidR="00023BB1">
        <w:rPr>
          <w:rFonts w:hint="cs"/>
          <w:rtl/>
        </w:rPr>
        <w:t>جدا سازی می کند.</w:t>
      </w:r>
    </w:p>
    <w:p w14:paraId="67385228" w14:textId="77777777" w:rsidR="003E6A2F" w:rsidRDefault="003E6A2F" w:rsidP="00814342">
      <w:pPr>
        <w:rPr>
          <w:rtl/>
        </w:rPr>
      </w:pPr>
    </w:p>
    <w:p w14:paraId="4AEE3C27" w14:textId="77777777" w:rsidR="00023BB1" w:rsidRDefault="00023BB1" w:rsidP="00814342">
      <w:pPr>
        <w:rPr>
          <w:rtl/>
        </w:rPr>
      </w:pPr>
    </w:p>
    <w:p w14:paraId="63BA9BB4" w14:textId="77777777" w:rsidR="00AC7A6E" w:rsidRDefault="00AC7A6E" w:rsidP="00814342"/>
    <w:p w14:paraId="5CF63D26" w14:textId="4176FB68" w:rsidR="00F8617F" w:rsidRPr="00F8617F" w:rsidRDefault="00F8617F" w:rsidP="00814342">
      <w:pPr>
        <w:rPr>
          <w:rStyle w:val="Strong"/>
          <w:rFonts w:asciiTheme="majorBidi" w:hAnsiTheme="majorBidi" w:cstheme="majorBidi"/>
          <w:color w:val="000000"/>
          <w:sz w:val="32"/>
          <w:szCs w:val="32"/>
          <w:shd w:val="clear" w:color="auto" w:fill="FFFFFF"/>
          <w:rtl/>
        </w:rPr>
      </w:pPr>
      <w:r w:rsidRPr="00F8617F">
        <w:rPr>
          <w:rStyle w:val="Strong"/>
          <w:rFonts w:asciiTheme="majorBidi" w:hAnsiTheme="majorBidi" w:cstheme="majorBidi"/>
          <w:color w:val="000000"/>
          <w:sz w:val="32"/>
          <w:szCs w:val="32"/>
          <w:shd w:val="clear" w:color="auto" w:fill="FFFFFF"/>
        </w:rPr>
        <w:t>Signal to noise ratio</w:t>
      </w:r>
      <w:r w:rsidRPr="00F8617F">
        <w:rPr>
          <w:rStyle w:val="Strong"/>
          <w:rFonts w:asciiTheme="majorBidi" w:hAnsiTheme="majorBidi" w:cstheme="majorBidi"/>
          <w:color w:val="000000"/>
          <w:sz w:val="32"/>
          <w:szCs w:val="32"/>
          <w:shd w:val="clear" w:color="auto" w:fill="FFFFFF"/>
        </w:rPr>
        <w:t xml:space="preserve"> (SNR)</w:t>
      </w:r>
      <w:r w:rsidRPr="00F8617F">
        <w:rPr>
          <w:rStyle w:val="Strong"/>
          <w:rFonts w:asciiTheme="majorBidi" w:hAnsiTheme="majorBidi" w:cstheme="majorBidi"/>
          <w:color w:val="000000"/>
          <w:sz w:val="32"/>
          <w:szCs w:val="32"/>
          <w:shd w:val="clear" w:color="auto" w:fill="FFFFFF"/>
          <w:rtl/>
        </w:rPr>
        <w:t>:</w:t>
      </w:r>
    </w:p>
    <w:p w14:paraId="113AAA9F" w14:textId="77777777" w:rsidR="00DA099A" w:rsidRDefault="00DA099A" w:rsidP="00DA099A">
      <w:pPr>
        <w:rPr>
          <w:shd w:val="clear" w:color="auto" w:fill="FFFFFF"/>
          <w:rtl/>
        </w:rPr>
      </w:pPr>
      <w:r w:rsidRPr="00DA099A">
        <w:rPr>
          <w:shd w:val="clear" w:color="auto" w:fill="FFFFFF"/>
          <w:rtl/>
        </w:rPr>
        <w:t>نسبت سیگنال به نویز</w:t>
      </w:r>
      <w:r w:rsidRPr="00DA099A">
        <w:rPr>
          <w:shd w:val="clear" w:color="auto" w:fill="FFFFFF"/>
        </w:rPr>
        <w:t xml:space="preserve"> (Signal to Noise Ratio) </w:t>
      </w:r>
      <w:r w:rsidRPr="00DA099A">
        <w:rPr>
          <w:shd w:val="clear" w:color="auto" w:fill="FFFFFF"/>
          <w:rtl/>
        </w:rPr>
        <w:t>برابر با نسبت توان سیگنال به توان نویز موجود در آن سیگنال است که به اختصار به آن</w:t>
      </w:r>
      <w:r w:rsidRPr="00DA099A">
        <w:rPr>
          <w:shd w:val="clear" w:color="auto" w:fill="FFFFFF"/>
        </w:rPr>
        <w:t xml:space="preserve"> SNR </w:t>
      </w:r>
      <w:r w:rsidRPr="00DA099A">
        <w:rPr>
          <w:shd w:val="clear" w:color="auto" w:fill="FFFFFF"/>
          <w:rtl/>
        </w:rPr>
        <w:t>می‌گویند</w:t>
      </w:r>
      <w:r w:rsidRPr="00DA099A">
        <w:rPr>
          <w:shd w:val="clear" w:color="auto" w:fill="FFFFFF"/>
        </w:rPr>
        <w:t>.</w:t>
      </w:r>
    </w:p>
    <w:p w14:paraId="07873273" w14:textId="74057A88" w:rsidR="009B588D" w:rsidRDefault="009B588D" w:rsidP="00DA099A">
      <m:oMathPara>
        <m:oMath>
          <m:r>
            <w:rPr>
              <w:rFonts w:ascii="Cambria Math" w:hAnsi="Cambria Math"/>
            </w:rPr>
            <m:t xml:space="preserve">SNR=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signal</m:t>
                  </m:r>
                </m:sub>
              </m:sSub>
            </m:num>
            <m:den>
              <m:sSub>
                <m:sSubPr>
                  <m:ctrlPr>
                    <w:rPr>
                      <w:rFonts w:ascii="Cambria Math" w:hAnsi="Cambria Math"/>
                      <w:i/>
                    </w:rPr>
                  </m:ctrlPr>
                </m:sSubPr>
                <m:e>
                  <m:r>
                    <w:rPr>
                      <w:rFonts w:ascii="Cambria Math" w:hAnsi="Cambria Math"/>
                    </w:rPr>
                    <m:t>P</m:t>
                  </m:r>
                </m:e>
                <m:sub>
                  <m:r>
                    <w:rPr>
                      <w:rFonts w:ascii="Cambria Math" w:hAnsi="Cambria Math"/>
                    </w:rPr>
                    <m:t>noise</m:t>
                  </m:r>
                </m:sub>
              </m:sSub>
            </m:den>
          </m:f>
        </m:oMath>
      </m:oMathPara>
    </w:p>
    <w:p w14:paraId="36E22372" w14:textId="37978DF7" w:rsidR="00F8596F" w:rsidRDefault="00F8617F" w:rsidP="00937153">
      <w:pPr>
        <w:rPr>
          <w:rtl/>
        </w:rPr>
      </w:pPr>
      <w:r>
        <w:br/>
      </w:r>
      <w:r w:rsidR="00937153" w:rsidRPr="00937153">
        <w:rPr>
          <w:rtl/>
        </w:rPr>
        <w:t>نسبت سیگنال به نویز، سطح</w:t>
      </w:r>
      <w:r w:rsidR="00937153" w:rsidRPr="00937153">
        <w:rPr>
          <w:rFonts w:ascii="Calibri" w:hAnsi="Calibri" w:cs="Calibri" w:hint="cs"/>
          <w:rtl/>
        </w:rPr>
        <w:t> </w:t>
      </w:r>
      <w:hyperlink r:id="rId150" w:history="1">
        <w:r w:rsidR="00937153" w:rsidRPr="00937153">
          <w:rPr>
            <w:rStyle w:val="Hyperlink"/>
            <w:rtl/>
          </w:rPr>
          <w:t>توان سیگنال</w:t>
        </w:r>
      </w:hyperlink>
      <w:r w:rsidR="00937153" w:rsidRPr="00937153">
        <w:t> </w:t>
      </w:r>
      <w:r w:rsidR="00937153" w:rsidRPr="00937153">
        <w:rPr>
          <w:rtl/>
        </w:rPr>
        <w:t xml:space="preserve">را با سطح توان نویز مقایسه می‌کند و معمولا بر حسب دسیبل بیان </w:t>
      </w:r>
      <w:r w:rsidR="00937153" w:rsidRPr="00937153">
        <w:rPr>
          <w:rtl/>
        </w:rPr>
        <w:lastRenderedPageBreak/>
        <w:t>می‌شود. هرچه مقدار نسبت سیگنال به نویز بیشتر باشد، برای یک سیستم مشخصه بهتری محسوب می‌شود؛ زیرا اطلاعات مفید بیشتری در قالب سیگنال، نسبت به اطلاعات ناخواسته یا نویز دریافت می‌شود</w:t>
      </w:r>
      <w:r w:rsidR="00937153" w:rsidRPr="00937153">
        <w:t>.</w:t>
      </w:r>
    </w:p>
    <w:p w14:paraId="3A82E540" w14:textId="299E79E5" w:rsidR="00937153" w:rsidRDefault="00937153" w:rsidP="00937153">
      <w:pPr>
        <w:rPr>
          <w:rtl/>
        </w:rPr>
      </w:pPr>
      <w:r w:rsidRPr="00937153">
        <w:rPr>
          <w:rtl/>
        </w:rPr>
        <w:t>به عنوان مثال، زمانی که یک سیگنال صوتی نسبت سیگنال به نویز برابر با ۱۰۰ دسیبل داشته باشد، به این معنی است که سطح</w:t>
      </w:r>
      <w:r w:rsidRPr="00937153">
        <w:rPr>
          <w:rFonts w:ascii="Calibri" w:hAnsi="Calibri" w:cs="Calibri" w:hint="cs"/>
          <w:rtl/>
        </w:rPr>
        <w:t> </w:t>
      </w:r>
      <w:hyperlink r:id="rId151" w:history="1">
        <w:r w:rsidRPr="00937153">
          <w:rPr>
            <w:rStyle w:val="Hyperlink"/>
            <w:rtl/>
          </w:rPr>
          <w:t>سیگنال صوتی</w:t>
        </w:r>
      </w:hyperlink>
      <w:r w:rsidRPr="00937153">
        <w:t> </w:t>
      </w:r>
      <w:r w:rsidRPr="00937153">
        <w:rPr>
          <w:rtl/>
        </w:rPr>
        <w:t>۱۰۰</w:t>
      </w:r>
      <w:r w:rsidRPr="00937153">
        <w:t xml:space="preserve"> </w:t>
      </w:r>
      <w:r w:rsidRPr="00937153">
        <w:rPr>
          <w:rtl/>
        </w:rPr>
        <w:t>مرتبه از سطح سیگنال نویز در آن سیستم بالاتر است. به همین دلیل است که نسبت سیگنال به نویز ۱۰۰ نسبت به</w:t>
      </w:r>
      <w:r w:rsidRPr="00937153">
        <w:t xml:space="preserve"> SNR </w:t>
      </w:r>
      <w:r w:rsidRPr="00937153">
        <w:rPr>
          <w:rtl/>
        </w:rPr>
        <w:t>برابر با ۷۰ مشخصه بهتری به حساب می‌آید</w:t>
      </w:r>
      <w:r w:rsidRPr="00937153">
        <w:t>.</w:t>
      </w:r>
    </w:p>
    <w:p w14:paraId="5050401D" w14:textId="77777777" w:rsidR="003D0E2D" w:rsidRPr="003D0E2D" w:rsidRDefault="003D0E2D" w:rsidP="003D0E2D">
      <w:r w:rsidRPr="003D0E2D">
        <w:rPr>
          <w:rtl/>
          <w:lang w:bidi="ar-SA"/>
        </w:rPr>
        <w:t>معمولا مهندسان نسبت سیگنال به نویز را بر حسب دسیبل و به صورت زیر بیان می‌کنند</w:t>
      </w:r>
      <w:r w:rsidRPr="003D0E2D">
        <w:t>:</w:t>
      </w:r>
    </w:p>
    <w:p w14:paraId="3E249D22" w14:textId="19B4592E" w:rsidR="003D0E2D" w:rsidRDefault="003D0E2D" w:rsidP="003D0E2D">
      <m:oMathPara>
        <m:oMath>
          <m:r>
            <w:rPr>
              <w:rFonts w:ascii="Cambria Math" w:hAnsi="Cambria Math"/>
            </w:rPr>
            <m:t>SNR</m:t>
          </m:r>
          <m:r>
            <w:rPr>
              <w:rFonts w:ascii="Cambria Math" w:hAnsi="Cambria Math"/>
            </w:rPr>
            <m:t>(d</m:t>
          </m:r>
          <m:r>
            <w:rPr>
              <w:rFonts w:ascii="Cambria Math" w:hAnsi="Cambria Math"/>
            </w:rPr>
            <m:t>B</m:t>
          </m:r>
          <m:r>
            <w:rPr>
              <w:rFonts w:ascii="Cambria Math" w:hAnsi="Cambria Math"/>
            </w:rPr>
            <m:t>)</m:t>
          </m:r>
          <m:r>
            <w:rPr>
              <w:rFonts w:ascii="Cambria Math" w:hAnsi="Cambria Math"/>
            </w:rPr>
            <m:t xml:space="preserve">= </m:t>
          </m:r>
          <m:func>
            <m:funcPr>
              <m:ctrlPr>
                <w:rPr>
                  <w:rFonts w:ascii="Cambria Math" w:hAnsi="Cambria Math"/>
                  <w:i/>
                </w:rPr>
              </m:ctrlPr>
            </m:funcPr>
            <m:fName>
              <m:r>
                <w:rPr>
                  <w:rFonts w:ascii="Cambria Math" w:hAnsi="Cambria Math"/>
                </w:rPr>
                <m:t xml:space="preserve">10 </m:t>
              </m:r>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num>
                <m:den>
                  <m:sSub>
                    <m:sSubPr>
                      <m:ctrlPr>
                        <w:rPr>
                          <w:rFonts w:ascii="Cambria Math" w:hAnsi="Cambria Math"/>
                          <w:i/>
                        </w:rPr>
                      </m:ctrlPr>
                    </m:sSubPr>
                    <m:e>
                      <m:r>
                        <w:rPr>
                          <w:rFonts w:ascii="Cambria Math" w:hAnsi="Cambria Math"/>
                        </w:rPr>
                        <m:t>P</m:t>
                      </m:r>
                    </m:e>
                    <m:sub>
                      <m:r>
                        <w:rPr>
                          <w:rFonts w:ascii="Cambria Math" w:hAnsi="Cambria Math"/>
                        </w:rPr>
                        <m:t>n</m:t>
                      </m:r>
                    </m:sub>
                  </m:sSub>
                </m:den>
              </m:f>
            </m:e>
          </m:func>
        </m:oMath>
      </m:oMathPara>
    </w:p>
    <w:p w14:paraId="0C5BFACD" w14:textId="77777777" w:rsidR="003D0E2D" w:rsidRPr="003D0E2D" w:rsidRDefault="003D0E2D" w:rsidP="003D0E2D">
      <w:r w:rsidRPr="003D0E2D">
        <w:rPr>
          <w:rtl/>
          <w:lang w:bidi="ar-SA"/>
        </w:rPr>
        <w:t xml:space="preserve">در سیستم‌های مختلف، معمولا نسبت سیگنال به نویز در حدود </w:t>
      </w:r>
      <w:r w:rsidRPr="003D0E2D">
        <w:rPr>
          <w:rtl/>
        </w:rPr>
        <w:t>۲ (۳</w:t>
      </w:r>
      <w:r w:rsidRPr="003D0E2D">
        <w:rPr>
          <w:rtl/>
          <w:lang w:bidi="ar-SA"/>
        </w:rPr>
        <w:t xml:space="preserve"> دسیبل) را برابر با مرز بین</w:t>
      </w:r>
      <w:r w:rsidRPr="003D0E2D">
        <w:t xml:space="preserve"> SNR </w:t>
      </w:r>
      <w:r w:rsidRPr="003D0E2D">
        <w:rPr>
          <w:rtl/>
          <w:lang w:bidi="ar-SA"/>
        </w:rPr>
        <w:t>پایین و</w:t>
      </w:r>
      <w:r w:rsidRPr="003D0E2D">
        <w:t xml:space="preserve"> SNR </w:t>
      </w:r>
      <w:r w:rsidRPr="003D0E2D">
        <w:rPr>
          <w:rtl/>
          <w:lang w:bidi="ar-SA"/>
        </w:rPr>
        <w:t xml:space="preserve">بالا در نظر می‌گیرند. در کاربردهای پردازش تصویر، پیک نسبت سیگنال به نویز باید از </w:t>
      </w:r>
      <w:r w:rsidRPr="003D0E2D">
        <w:rPr>
          <w:rtl/>
        </w:rPr>
        <w:t>۲۰</w:t>
      </w:r>
      <w:r w:rsidRPr="003D0E2D">
        <w:rPr>
          <w:rtl/>
          <w:lang w:bidi="ar-SA"/>
        </w:rPr>
        <w:t xml:space="preserve"> دسیبل بزرگ‌تر باشد، تا به عنوان یک تصویر با کیفیت محسوب شود</w:t>
      </w:r>
      <w:r w:rsidRPr="003D0E2D">
        <w:t>.</w:t>
      </w:r>
    </w:p>
    <w:p w14:paraId="45807BBF" w14:textId="77777777" w:rsidR="003D0E2D" w:rsidRDefault="003D0E2D" w:rsidP="00937153">
      <w:pPr>
        <w:rPr>
          <w:rtl/>
        </w:rPr>
      </w:pPr>
    </w:p>
    <w:p w14:paraId="05EAFE56" w14:textId="77777777" w:rsidR="00F8596F" w:rsidRPr="00814342" w:rsidRDefault="00F8596F" w:rsidP="00814342">
      <w:pPr>
        <w:rPr>
          <w:rFonts w:hint="cs"/>
          <w:rtl/>
        </w:rPr>
      </w:pPr>
    </w:p>
    <w:sectPr w:rsidR="00F8596F" w:rsidRPr="00814342" w:rsidSect="00AA4472">
      <w:headerReference w:type="default" r:id="rId152"/>
      <w:footnotePr>
        <w:numRestart w:val="eachPage"/>
      </w:footnotePr>
      <w:pgSz w:w="11907" w:h="16839" w:code="9"/>
      <w:pgMar w:top="1440" w:right="1440" w:bottom="1440" w:left="1440" w:header="720" w:footer="720" w:gutter="0"/>
      <w:pgNumType w:start="1"/>
      <w:cols w:space="720"/>
      <w:bidi/>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5F8B6E" w14:textId="77777777" w:rsidR="00200E7F" w:rsidRDefault="00200E7F" w:rsidP="00194AF4">
      <w:r>
        <w:separator/>
      </w:r>
    </w:p>
  </w:endnote>
  <w:endnote w:type="continuationSeparator" w:id="0">
    <w:p w14:paraId="1702F7E7" w14:textId="77777777" w:rsidR="00200E7F" w:rsidRDefault="00200E7F" w:rsidP="00194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 Zar">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B Compset">
    <w:panose1 w:val="00000400000000000000"/>
    <w:charset w:val="B2"/>
    <w:family w:val="auto"/>
    <w:pitch w:val="variable"/>
    <w:sig w:usb0="00002001" w:usb1="80000000" w:usb2="00000008" w:usb3="00000000" w:csb0="00000040" w:csb1="00000000"/>
  </w:font>
  <w:font w:name="Compset">
    <w:altName w:val="Courier New"/>
    <w:charset w:val="B2"/>
    <w:family w:val="auto"/>
    <w:pitch w:val="variable"/>
    <w:sig w:usb0="00002000" w:usb1="80000000" w:usb2="00000008" w:usb3="00000000" w:csb0="00000040" w:csb1="00000000"/>
  </w:font>
  <w:font w:name="Homa">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53513126"/>
      <w:docPartObj>
        <w:docPartGallery w:val="Page Numbers (Bottom of Page)"/>
        <w:docPartUnique/>
      </w:docPartObj>
    </w:sdtPr>
    <w:sdtContent>
      <w:p w14:paraId="05A10AA1" w14:textId="77777777" w:rsidR="00A326B5" w:rsidRDefault="00A326B5">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C39AE7" w14:textId="77777777" w:rsidR="00200E7F" w:rsidRDefault="00200E7F" w:rsidP="00194AF4">
      <w:r>
        <w:separator/>
      </w:r>
    </w:p>
  </w:footnote>
  <w:footnote w:type="continuationSeparator" w:id="0">
    <w:p w14:paraId="1DF2EB26" w14:textId="77777777" w:rsidR="00200E7F" w:rsidRDefault="00200E7F" w:rsidP="00194A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275B3" w14:textId="77777777" w:rsidR="00A326B5" w:rsidRPr="000F2332" w:rsidRDefault="00A326B5" w:rsidP="00AA4472">
    <w:pPr>
      <w:pStyle w:val="PageHeader"/>
      <w:ind w:hanging="20"/>
      <w:rPr>
        <w:u w:val="double"/>
      </w:rPr>
    </w:pPr>
    <w:r>
      <w:rPr>
        <w:noProof/>
        <w:u w:val="double"/>
        <w:lang w:bidi="ar-SA"/>
      </w:rPr>
      <mc:AlternateContent>
        <mc:Choice Requires="wps">
          <w:drawing>
            <wp:anchor distT="0" distB="0" distL="114300" distR="114300" simplePos="0" relativeHeight="251679232" behindDoc="0" locked="0" layoutInCell="1" allowOverlap="1" wp14:anchorId="372CDA15" wp14:editId="4EB71CDD">
              <wp:simplePos x="0" y="0"/>
              <wp:positionH relativeFrom="column">
                <wp:posOffset>-225425</wp:posOffset>
              </wp:positionH>
              <wp:positionV relativeFrom="paragraph">
                <wp:posOffset>281795</wp:posOffset>
              </wp:positionV>
              <wp:extent cx="6114415" cy="635"/>
              <wp:effectExtent l="0" t="19050" r="19685" b="37465"/>
              <wp:wrapNone/>
              <wp:docPr id="6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0AC6E"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63FE7" w14:textId="4EAA3029" w:rsidR="00AA4472" w:rsidRPr="000F2332" w:rsidRDefault="00AA4472" w:rsidP="00AA4472">
    <w:pPr>
      <w:pStyle w:val="PageHeader"/>
      <w:ind w:hanging="20"/>
      <w:rPr>
        <w:u w:val="double"/>
      </w:rPr>
    </w:pPr>
    <w:r>
      <w:rPr>
        <w:noProof/>
        <w:u w:val="double"/>
        <w:lang w:bidi="ar-SA"/>
      </w:rPr>
      <mc:AlternateContent>
        <mc:Choice Requires="wps">
          <w:drawing>
            <wp:anchor distT="0" distB="0" distL="114300" distR="114300" simplePos="0" relativeHeight="251677184" behindDoc="0" locked="0" layoutInCell="1" allowOverlap="1" wp14:anchorId="48D3A01F" wp14:editId="72066F7B">
              <wp:simplePos x="0" y="0"/>
              <wp:positionH relativeFrom="column">
                <wp:posOffset>-225425</wp:posOffset>
              </wp:positionH>
              <wp:positionV relativeFrom="paragraph">
                <wp:posOffset>281795</wp:posOffset>
              </wp:positionV>
              <wp:extent cx="6114415" cy="635"/>
              <wp:effectExtent l="0" t="19050" r="19685" b="37465"/>
              <wp:wrapNone/>
              <wp:docPr id="2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27D691"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p w14:paraId="1169B73D" w14:textId="1C6F2E77" w:rsidR="005853E7" w:rsidRPr="00AA4472" w:rsidRDefault="005853E7" w:rsidP="00AA4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76ED"/>
    <w:multiLevelType w:val="hybridMultilevel"/>
    <w:tmpl w:val="2280FCA0"/>
    <w:lvl w:ilvl="0" w:tplc="50D4511C">
      <w:start w:val="1"/>
      <w:numFmt w:val="bullet"/>
      <w:suff w:val="space"/>
      <w:lvlText w:val=""/>
      <w:lvlJc w:val="left"/>
      <w:pPr>
        <w:ind w:left="1117" w:hanging="360"/>
      </w:pPr>
      <w:rPr>
        <w:rFonts w:ascii="Wingdings" w:hAnsi="Wingdings"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1" w15:restartNumberingAfterBreak="0">
    <w:nsid w:val="025F2154"/>
    <w:multiLevelType w:val="hybridMultilevel"/>
    <w:tmpl w:val="59FA29A8"/>
    <w:lvl w:ilvl="0" w:tplc="EF3A4B3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 w15:restartNumberingAfterBreak="0">
    <w:nsid w:val="02D856E3"/>
    <w:multiLevelType w:val="multilevel"/>
    <w:tmpl w:val="1400C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87404"/>
    <w:multiLevelType w:val="hybridMultilevel"/>
    <w:tmpl w:val="2B00041A"/>
    <w:lvl w:ilvl="0" w:tplc="04090001">
      <w:start w:val="1"/>
      <w:numFmt w:val="bullet"/>
      <w:lvlText w:val=""/>
      <w:lvlJc w:val="left"/>
      <w:pPr>
        <w:ind w:left="2197" w:hanging="360"/>
      </w:pPr>
      <w:rPr>
        <w:rFonts w:ascii="Symbol" w:hAnsi="Symbol" w:hint="default"/>
      </w:rPr>
    </w:lvl>
    <w:lvl w:ilvl="1" w:tplc="04090003" w:tentative="1">
      <w:start w:val="1"/>
      <w:numFmt w:val="bullet"/>
      <w:lvlText w:val="o"/>
      <w:lvlJc w:val="left"/>
      <w:pPr>
        <w:ind w:left="2917" w:hanging="360"/>
      </w:pPr>
      <w:rPr>
        <w:rFonts w:ascii="Courier New" w:hAnsi="Courier New" w:cs="Courier New" w:hint="default"/>
      </w:rPr>
    </w:lvl>
    <w:lvl w:ilvl="2" w:tplc="04090005" w:tentative="1">
      <w:start w:val="1"/>
      <w:numFmt w:val="bullet"/>
      <w:lvlText w:val=""/>
      <w:lvlJc w:val="left"/>
      <w:pPr>
        <w:ind w:left="3637" w:hanging="360"/>
      </w:pPr>
      <w:rPr>
        <w:rFonts w:ascii="Wingdings" w:hAnsi="Wingdings" w:hint="default"/>
      </w:rPr>
    </w:lvl>
    <w:lvl w:ilvl="3" w:tplc="04090001" w:tentative="1">
      <w:start w:val="1"/>
      <w:numFmt w:val="bullet"/>
      <w:lvlText w:val=""/>
      <w:lvlJc w:val="left"/>
      <w:pPr>
        <w:ind w:left="4357" w:hanging="360"/>
      </w:pPr>
      <w:rPr>
        <w:rFonts w:ascii="Symbol" w:hAnsi="Symbol" w:hint="default"/>
      </w:rPr>
    </w:lvl>
    <w:lvl w:ilvl="4" w:tplc="04090003" w:tentative="1">
      <w:start w:val="1"/>
      <w:numFmt w:val="bullet"/>
      <w:lvlText w:val="o"/>
      <w:lvlJc w:val="left"/>
      <w:pPr>
        <w:ind w:left="5077" w:hanging="360"/>
      </w:pPr>
      <w:rPr>
        <w:rFonts w:ascii="Courier New" w:hAnsi="Courier New" w:cs="Courier New" w:hint="default"/>
      </w:rPr>
    </w:lvl>
    <w:lvl w:ilvl="5" w:tplc="04090005" w:tentative="1">
      <w:start w:val="1"/>
      <w:numFmt w:val="bullet"/>
      <w:lvlText w:val=""/>
      <w:lvlJc w:val="left"/>
      <w:pPr>
        <w:ind w:left="5797" w:hanging="360"/>
      </w:pPr>
      <w:rPr>
        <w:rFonts w:ascii="Wingdings" w:hAnsi="Wingdings" w:hint="default"/>
      </w:rPr>
    </w:lvl>
    <w:lvl w:ilvl="6" w:tplc="04090001" w:tentative="1">
      <w:start w:val="1"/>
      <w:numFmt w:val="bullet"/>
      <w:lvlText w:val=""/>
      <w:lvlJc w:val="left"/>
      <w:pPr>
        <w:ind w:left="6517" w:hanging="360"/>
      </w:pPr>
      <w:rPr>
        <w:rFonts w:ascii="Symbol" w:hAnsi="Symbol" w:hint="default"/>
      </w:rPr>
    </w:lvl>
    <w:lvl w:ilvl="7" w:tplc="04090003" w:tentative="1">
      <w:start w:val="1"/>
      <w:numFmt w:val="bullet"/>
      <w:lvlText w:val="o"/>
      <w:lvlJc w:val="left"/>
      <w:pPr>
        <w:ind w:left="7237" w:hanging="360"/>
      </w:pPr>
      <w:rPr>
        <w:rFonts w:ascii="Courier New" w:hAnsi="Courier New" w:cs="Courier New" w:hint="default"/>
      </w:rPr>
    </w:lvl>
    <w:lvl w:ilvl="8" w:tplc="04090005" w:tentative="1">
      <w:start w:val="1"/>
      <w:numFmt w:val="bullet"/>
      <w:lvlText w:val=""/>
      <w:lvlJc w:val="left"/>
      <w:pPr>
        <w:ind w:left="7957" w:hanging="360"/>
      </w:pPr>
      <w:rPr>
        <w:rFonts w:ascii="Wingdings" w:hAnsi="Wingdings" w:hint="default"/>
      </w:rPr>
    </w:lvl>
  </w:abstractNum>
  <w:abstractNum w:abstractNumId="4" w15:restartNumberingAfterBreak="0">
    <w:nsid w:val="04B707EE"/>
    <w:multiLevelType w:val="multilevel"/>
    <w:tmpl w:val="C8B2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22ED9"/>
    <w:multiLevelType w:val="hybridMultilevel"/>
    <w:tmpl w:val="73F4CC70"/>
    <w:lvl w:ilvl="0" w:tplc="FC0AD650">
      <w:start w:val="1"/>
      <w:numFmt w:val="decimal"/>
      <w:suff w:val="space"/>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 w15:restartNumberingAfterBreak="0">
    <w:nsid w:val="05AC5687"/>
    <w:multiLevelType w:val="multilevel"/>
    <w:tmpl w:val="606A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32D8B"/>
    <w:multiLevelType w:val="hybridMultilevel"/>
    <w:tmpl w:val="11A07C7E"/>
    <w:lvl w:ilvl="0" w:tplc="94D4186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8" w15:restartNumberingAfterBreak="0">
    <w:nsid w:val="088208E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3276E2"/>
    <w:multiLevelType w:val="hybridMultilevel"/>
    <w:tmpl w:val="25103F3A"/>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0" w15:restartNumberingAfterBreak="0">
    <w:nsid w:val="094D01C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448BC"/>
    <w:multiLevelType w:val="hybridMultilevel"/>
    <w:tmpl w:val="BED43D42"/>
    <w:lvl w:ilvl="0" w:tplc="C784AE6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0CD31A12"/>
    <w:multiLevelType w:val="multilevel"/>
    <w:tmpl w:val="C340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B132EE"/>
    <w:multiLevelType w:val="hybridMultilevel"/>
    <w:tmpl w:val="26C6CF48"/>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4" w15:restartNumberingAfterBreak="0">
    <w:nsid w:val="102514A4"/>
    <w:multiLevelType w:val="hybridMultilevel"/>
    <w:tmpl w:val="053C413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102C2D45"/>
    <w:multiLevelType w:val="multilevel"/>
    <w:tmpl w:val="D4CE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F36A0B"/>
    <w:multiLevelType w:val="multilevel"/>
    <w:tmpl w:val="870E9D2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1566" w:hanging="576"/>
      </w:pPr>
      <w:rPr>
        <w:rFonts w:ascii="Times New Roman" w:hAnsi="Times New Roman" w:cs="B Titr" w:hint="default"/>
        <w:b/>
        <w:bCs/>
        <w:i w:val="0"/>
        <w:iCs w:val="0"/>
        <w:sz w:val="34"/>
        <w:szCs w:val="30"/>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10FF33DE"/>
    <w:multiLevelType w:val="hybridMultilevel"/>
    <w:tmpl w:val="F5F8C33A"/>
    <w:lvl w:ilvl="0" w:tplc="7542F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3F432D"/>
    <w:multiLevelType w:val="hybridMultilevel"/>
    <w:tmpl w:val="6A221866"/>
    <w:lvl w:ilvl="0" w:tplc="5E14953A">
      <w:start w:val="1"/>
      <w:numFmt w:val="decimal"/>
      <w:lvlText w:val="%1-"/>
      <w:lvlJc w:val="left"/>
      <w:pPr>
        <w:ind w:left="763" w:hanging="360"/>
      </w:pPr>
      <w:rPr>
        <w:rFonts w:hint="default"/>
        <w:sz w:val="28"/>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9" w15:restartNumberingAfterBreak="0">
    <w:nsid w:val="117440D9"/>
    <w:multiLevelType w:val="hybridMultilevel"/>
    <w:tmpl w:val="90E66094"/>
    <w:lvl w:ilvl="0" w:tplc="0ACCB75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0" w15:restartNumberingAfterBreak="0">
    <w:nsid w:val="12A56E83"/>
    <w:multiLevelType w:val="multilevel"/>
    <w:tmpl w:val="B31E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577C0"/>
    <w:multiLevelType w:val="multilevel"/>
    <w:tmpl w:val="9150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B4F9E"/>
    <w:multiLevelType w:val="hybridMultilevel"/>
    <w:tmpl w:val="405C7332"/>
    <w:lvl w:ilvl="0" w:tplc="724C61A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8B529D"/>
    <w:multiLevelType w:val="hybridMultilevel"/>
    <w:tmpl w:val="D466FACA"/>
    <w:lvl w:ilvl="0" w:tplc="BF940A76">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4" w15:restartNumberingAfterBreak="0">
    <w:nsid w:val="1A1F5DA0"/>
    <w:multiLevelType w:val="hybridMultilevel"/>
    <w:tmpl w:val="CC56907A"/>
    <w:lvl w:ilvl="0" w:tplc="36D4CC0E">
      <w:numFmt w:val="bullet"/>
      <w:lvlText w:val="-"/>
      <w:lvlJc w:val="left"/>
      <w:pPr>
        <w:ind w:left="757" w:hanging="360"/>
      </w:pPr>
      <w:rPr>
        <w:rFonts w:ascii="Times New Roman" w:eastAsia="Times New Roman" w:hAnsi="Times New Roman" w:cs="B Zar"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5" w15:restartNumberingAfterBreak="0">
    <w:nsid w:val="1A6A191E"/>
    <w:multiLevelType w:val="hybridMultilevel"/>
    <w:tmpl w:val="B23AF8D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1B611FB4"/>
    <w:multiLevelType w:val="hybridMultilevel"/>
    <w:tmpl w:val="DF007EAC"/>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7" w15:restartNumberingAfterBreak="0">
    <w:nsid w:val="1C021F6C"/>
    <w:multiLevelType w:val="hybridMultilevel"/>
    <w:tmpl w:val="420062A4"/>
    <w:lvl w:ilvl="0" w:tplc="F0406D5E">
      <w:start w:val="1"/>
      <w:numFmt w:val="decimal"/>
      <w:lvlText w:val="%1-"/>
      <w:lvlJc w:val="left"/>
      <w:pPr>
        <w:ind w:left="1123" w:hanging="360"/>
      </w:pPr>
      <w:rPr>
        <w:rFonts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8" w15:restartNumberingAfterBreak="0">
    <w:nsid w:val="1C3968A0"/>
    <w:multiLevelType w:val="hybridMultilevel"/>
    <w:tmpl w:val="3BB4D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477FBD"/>
    <w:multiLevelType w:val="hybridMultilevel"/>
    <w:tmpl w:val="BF9083FE"/>
    <w:lvl w:ilvl="0" w:tplc="BACCCEA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0" w15:restartNumberingAfterBreak="0">
    <w:nsid w:val="1D5F0FA1"/>
    <w:multiLevelType w:val="multilevel"/>
    <w:tmpl w:val="91EA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4326D4"/>
    <w:multiLevelType w:val="hybridMultilevel"/>
    <w:tmpl w:val="A62A03A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1E4460A0"/>
    <w:multiLevelType w:val="hybridMultilevel"/>
    <w:tmpl w:val="425C1962"/>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1E6E0CE7"/>
    <w:multiLevelType w:val="hybridMultilevel"/>
    <w:tmpl w:val="56BE30B6"/>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34" w15:restartNumberingAfterBreak="0">
    <w:nsid w:val="1E9024B3"/>
    <w:multiLevelType w:val="hybridMultilevel"/>
    <w:tmpl w:val="8AF41428"/>
    <w:lvl w:ilvl="0" w:tplc="8FB832F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5" w15:restartNumberingAfterBreak="0">
    <w:nsid w:val="1E9C0251"/>
    <w:multiLevelType w:val="hybridMultilevel"/>
    <w:tmpl w:val="9BE05036"/>
    <w:lvl w:ilvl="0" w:tplc="62D64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EA421B9"/>
    <w:multiLevelType w:val="hybridMultilevel"/>
    <w:tmpl w:val="57DCEE38"/>
    <w:lvl w:ilvl="0" w:tplc="CE9852C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7" w15:restartNumberingAfterBreak="0">
    <w:nsid w:val="20771EAD"/>
    <w:multiLevelType w:val="multilevel"/>
    <w:tmpl w:val="0548E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446091"/>
    <w:multiLevelType w:val="hybridMultilevel"/>
    <w:tmpl w:val="BEA65B9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9" w15:restartNumberingAfterBreak="0">
    <w:nsid w:val="21BB286E"/>
    <w:multiLevelType w:val="hybridMultilevel"/>
    <w:tmpl w:val="F5B85080"/>
    <w:lvl w:ilvl="0" w:tplc="1F6001D0">
      <w:start w:val="1"/>
      <w:numFmt w:val="decimal"/>
      <w:suff w:val="space"/>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0" w15:restartNumberingAfterBreak="0">
    <w:nsid w:val="233C791D"/>
    <w:multiLevelType w:val="hybridMultilevel"/>
    <w:tmpl w:val="3E80234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2541765F"/>
    <w:multiLevelType w:val="multilevel"/>
    <w:tmpl w:val="E790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4F2BA1"/>
    <w:multiLevelType w:val="hybridMultilevel"/>
    <w:tmpl w:val="35F0A24A"/>
    <w:lvl w:ilvl="0" w:tplc="9B020D8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B96516"/>
    <w:multiLevelType w:val="hybridMultilevel"/>
    <w:tmpl w:val="725EF5DE"/>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44" w15:restartNumberingAfterBreak="0">
    <w:nsid w:val="2A4134B4"/>
    <w:multiLevelType w:val="hybridMultilevel"/>
    <w:tmpl w:val="8BE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4247DE"/>
    <w:multiLevelType w:val="hybridMultilevel"/>
    <w:tmpl w:val="F0A0C134"/>
    <w:lvl w:ilvl="0" w:tplc="04090001">
      <w:start w:val="1"/>
      <w:numFmt w:val="bullet"/>
      <w:lvlText w:val=""/>
      <w:lvlJc w:val="left"/>
      <w:pPr>
        <w:ind w:left="757" w:hanging="360"/>
      </w:pPr>
      <w:rPr>
        <w:rFonts w:ascii="Symbol" w:hAnsi="Symbol" w:hint="default"/>
      </w:rPr>
    </w:lvl>
    <w:lvl w:ilvl="1" w:tplc="FFFFFFFF">
      <w:start w:val="1"/>
      <w:numFmt w:val="bullet"/>
      <w:lvlText w:val=""/>
      <w:lvlJc w:val="left"/>
      <w:pPr>
        <w:ind w:left="1477" w:hanging="360"/>
      </w:pPr>
      <w:rPr>
        <w:rFonts w:ascii="Symbol" w:hAnsi="Symbol" w:hint="default"/>
      </w:rPr>
    </w:lvl>
    <w:lvl w:ilvl="2" w:tplc="FFFFFFFF" w:tentative="1">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46" w15:restartNumberingAfterBreak="0">
    <w:nsid w:val="2FE80BD1"/>
    <w:multiLevelType w:val="hybridMultilevel"/>
    <w:tmpl w:val="6226E626"/>
    <w:lvl w:ilvl="0" w:tplc="B62E878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7" w15:restartNumberingAfterBreak="0">
    <w:nsid w:val="312B74E4"/>
    <w:multiLevelType w:val="hybridMultilevel"/>
    <w:tmpl w:val="087864C6"/>
    <w:lvl w:ilvl="0" w:tplc="C1986A72">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8" w15:restartNumberingAfterBreak="0">
    <w:nsid w:val="32A0743C"/>
    <w:multiLevelType w:val="hybridMultilevel"/>
    <w:tmpl w:val="4296CE50"/>
    <w:lvl w:ilvl="0" w:tplc="EAD8EA62">
      <w:start w:val="1"/>
      <w:numFmt w:val="decimal"/>
      <w:suff w:val="nothing"/>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9" w15:restartNumberingAfterBreak="0">
    <w:nsid w:val="336B5F65"/>
    <w:multiLevelType w:val="hybridMultilevel"/>
    <w:tmpl w:val="2960C1DE"/>
    <w:lvl w:ilvl="0" w:tplc="F0406D5E">
      <w:start w:val="1"/>
      <w:numFmt w:val="decimal"/>
      <w:lvlText w:val="%1-"/>
      <w:lvlJc w:val="left"/>
      <w:pPr>
        <w:ind w:left="763" w:hanging="360"/>
      </w:pPr>
      <w:rPr>
        <w:rFonts w:hint="default"/>
      </w:r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0" w15:restartNumberingAfterBreak="0">
    <w:nsid w:val="34B5396F"/>
    <w:multiLevelType w:val="hybridMultilevel"/>
    <w:tmpl w:val="4858B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35722298"/>
    <w:multiLevelType w:val="hybridMultilevel"/>
    <w:tmpl w:val="68A4F6C8"/>
    <w:lvl w:ilvl="0" w:tplc="C13A4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C2222D"/>
    <w:multiLevelType w:val="hybridMultilevel"/>
    <w:tmpl w:val="88E05E08"/>
    <w:lvl w:ilvl="0" w:tplc="8BE2ECF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3" w15:restartNumberingAfterBreak="0">
    <w:nsid w:val="37625BA4"/>
    <w:multiLevelType w:val="hybridMultilevel"/>
    <w:tmpl w:val="1EC82F9E"/>
    <w:lvl w:ilvl="0" w:tplc="AAD431F6">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4" w15:restartNumberingAfterBreak="0">
    <w:nsid w:val="3BAB57E3"/>
    <w:multiLevelType w:val="hybridMultilevel"/>
    <w:tmpl w:val="BAE8CD08"/>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3C0A0500"/>
    <w:multiLevelType w:val="hybridMultilevel"/>
    <w:tmpl w:val="277883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4104789E"/>
    <w:multiLevelType w:val="hybridMultilevel"/>
    <w:tmpl w:val="2EF2403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426324B3"/>
    <w:multiLevelType w:val="hybridMultilevel"/>
    <w:tmpl w:val="2C38E80C"/>
    <w:lvl w:ilvl="0" w:tplc="04090001">
      <w:start w:val="1"/>
      <w:numFmt w:val="bullet"/>
      <w:lvlText w:val=""/>
      <w:lvlJc w:val="left"/>
      <w:pPr>
        <w:ind w:left="1843" w:hanging="360"/>
      </w:pPr>
      <w:rPr>
        <w:rFonts w:ascii="Symbol" w:hAnsi="Symbol" w:hint="default"/>
      </w:rPr>
    </w:lvl>
    <w:lvl w:ilvl="1" w:tplc="04090003" w:tentative="1">
      <w:start w:val="1"/>
      <w:numFmt w:val="bullet"/>
      <w:lvlText w:val="o"/>
      <w:lvlJc w:val="left"/>
      <w:pPr>
        <w:ind w:left="2563" w:hanging="360"/>
      </w:pPr>
      <w:rPr>
        <w:rFonts w:ascii="Courier New" w:hAnsi="Courier New" w:cs="Courier New" w:hint="default"/>
      </w:rPr>
    </w:lvl>
    <w:lvl w:ilvl="2" w:tplc="04090005" w:tentative="1">
      <w:start w:val="1"/>
      <w:numFmt w:val="bullet"/>
      <w:lvlText w:val=""/>
      <w:lvlJc w:val="left"/>
      <w:pPr>
        <w:ind w:left="3283" w:hanging="360"/>
      </w:pPr>
      <w:rPr>
        <w:rFonts w:ascii="Wingdings" w:hAnsi="Wingdings" w:hint="default"/>
      </w:rPr>
    </w:lvl>
    <w:lvl w:ilvl="3" w:tplc="04090001" w:tentative="1">
      <w:start w:val="1"/>
      <w:numFmt w:val="bullet"/>
      <w:lvlText w:val=""/>
      <w:lvlJc w:val="left"/>
      <w:pPr>
        <w:ind w:left="4003" w:hanging="360"/>
      </w:pPr>
      <w:rPr>
        <w:rFonts w:ascii="Symbol" w:hAnsi="Symbol" w:hint="default"/>
      </w:rPr>
    </w:lvl>
    <w:lvl w:ilvl="4" w:tplc="04090003" w:tentative="1">
      <w:start w:val="1"/>
      <w:numFmt w:val="bullet"/>
      <w:lvlText w:val="o"/>
      <w:lvlJc w:val="left"/>
      <w:pPr>
        <w:ind w:left="4723" w:hanging="360"/>
      </w:pPr>
      <w:rPr>
        <w:rFonts w:ascii="Courier New" w:hAnsi="Courier New" w:cs="Courier New" w:hint="default"/>
      </w:rPr>
    </w:lvl>
    <w:lvl w:ilvl="5" w:tplc="04090005" w:tentative="1">
      <w:start w:val="1"/>
      <w:numFmt w:val="bullet"/>
      <w:lvlText w:val=""/>
      <w:lvlJc w:val="left"/>
      <w:pPr>
        <w:ind w:left="5443" w:hanging="360"/>
      </w:pPr>
      <w:rPr>
        <w:rFonts w:ascii="Wingdings" w:hAnsi="Wingdings" w:hint="default"/>
      </w:rPr>
    </w:lvl>
    <w:lvl w:ilvl="6" w:tplc="04090001" w:tentative="1">
      <w:start w:val="1"/>
      <w:numFmt w:val="bullet"/>
      <w:lvlText w:val=""/>
      <w:lvlJc w:val="left"/>
      <w:pPr>
        <w:ind w:left="6163" w:hanging="360"/>
      </w:pPr>
      <w:rPr>
        <w:rFonts w:ascii="Symbol" w:hAnsi="Symbol" w:hint="default"/>
      </w:rPr>
    </w:lvl>
    <w:lvl w:ilvl="7" w:tplc="04090003" w:tentative="1">
      <w:start w:val="1"/>
      <w:numFmt w:val="bullet"/>
      <w:lvlText w:val="o"/>
      <w:lvlJc w:val="left"/>
      <w:pPr>
        <w:ind w:left="6883" w:hanging="360"/>
      </w:pPr>
      <w:rPr>
        <w:rFonts w:ascii="Courier New" w:hAnsi="Courier New" w:cs="Courier New" w:hint="default"/>
      </w:rPr>
    </w:lvl>
    <w:lvl w:ilvl="8" w:tplc="04090005" w:tentative="1">
      <w:start w:val="1"/>
      <w:numFmt w:val="bullet"/>
      <w:lvlText w:val=""/>
      <w:lvlJc w:val="left"/>
      <w:pPr>
        <w:ind w:left="7603" w:hanging="360"/>
      </w:pPr>
      <w:rPr>
        <w:rFonts w:ascii="Wingdings" w:hAnsi="Wingdings" w:hint="default"/>
      </w:rPr>
    </w:lvl>
  </w:abstractNum>
  <w:abstractNum w:abstractNumId="58" w15:restartNumberingAfterBreak="0">
    <w:nsid w:val="446D51BF"/>
    <w:multiLevelType w:val="hybridMultilevel"/>
    <w:tmpl w:val="CA02694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59" w15:restartNumberingAfterBreak="0">
    <w:nsid w:val="4CC156BE"/>
    <w:multiLevelType w:val="hybridMultilevel"/>
    <w:tmpl w:val="8E4A4176"/>
    <w:lvl w:ilvl="0" w:tplc="FFFFFFFF">
      <w:numFmt w:val="bullet"/>
      <w:lvlText w:val="-"/>
      <w:lvlJc w:val="left"/>
      <w:pPr>
        <w:ind w:left="757" w:hanging="360"/>
      </w:pPr>
      <w:rPr>
        <w:rFonts w:ascii="Times New Roman" w:eastAsia="Times New Roman" w:hAnsi="Times New Roman" w:cs="B Zar"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60" w15:restartNumberingAfterBreak="0">
    <w:nsid w:val="4CFC2DDD"/>
    <w:multiLevelType w:val="hybridMultilevel"/>
    <w:tmpl w:val="4EE63248"/>
    <w:lvl w:ilvl="0" w:tplc="F7FC1AE0">
      <w:start w:val="1"/>
      <w:numFmt w:val="decimal"/>
      <w:lvlText w:val="%1-"/>
      <w:lvlJc w:val="left"/>
      <w:pPr>
        <w:ind w:left="1117" w:hanging="360"/>
      </w:pPr>
      <w:rPr>
        <w:rFonts w:hint="default"/>
        <w:sz w:val="28"/>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1" w15:restartNumberingAfterBreak="0">
    <w:nsid w:val="4D707D7A"/>
    <w:multiLevelType w:val="multilevel"/>
    <w:tmpl w:val="E81E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3144C9"/>
    <w:multiLevelType w:val="hybridMultilevel"/>
    <w:tmpl w:val="3348A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50225D0E"/>
    <w:multiLevelType w:val="hybridMultilevel"/>
    <w:tmpl w:val="283C06F4"/>
    <w:lvl w:ilvl="0" w:tplc="A25C35AA">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4" w15:restartNumberingAfterBreak="0">
    <w:nsid w:val="50551A57"/>
    <w:multiLevelType w:val="hybridMultilevel"/>
    <w:tmpl w:val="7DD2440E"/>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65" w15:restartNumberingAfterBreak="0">
    <w:nsid w:val="5061565F"/>
    <w:multiLevelType w:val="hybridMultilevel"/>
    <w:tmpl w:val="67AA7CE8"/>
    <w:lvl w:ilvl="0" w:tplc="495CE5B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6" w15:restartNumberingAfterBreak="0">
    <w:nsid w:val="59E573E8"/>
    <w:multiLevelType w:val="hybridMultilevel"/>
    <w:tmpl w:val="CB2288DA"/>
    <w:lvl w:ilvl="0" w:tplc="04090005">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7" w15:restartNumberingAfterBreak="0">
    <w:nsid w:val="59E72C66"/>
    <w:multiLevelType w:val="hybridMultilevel"/>
    <w:tmpl w:val="CE96FB5C"/>
    <w:lvl w:ilvl="0" w:tplc="1958ACD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89127E"/>
    <w:multiLevelType w:val="hybridMultilevel"/>
    <w:tmpl w:val="1CA2CBEE"/>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69" w15:restartNumberingAfterBreak="0">
    <w:nsid w:val="5B633241"/>
    <w:multiLevelType w:val="hybridMultilevel"/>
    <w:tmpl w:val="6534F95A"/>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70" w15:restartNumberingAfterBreak="0">
    <w:nsid w:val="5C020B3E"/>
    <w:multiLevelType w:val="hybridMultilevel"/>
    <w:tmpl w:val="F7C27BBA"/>
    <w:lvl w:ilvl="0" w:tplc="5762B602">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71" w15:restartNumberingAfterBreak="0">
    <w:nsid w:val="5CFB49AC"/>
    <w:multiLevelType w:val="hybridMultilevel"/>
    <w:tmpl w:val="F87E8002"/>
    <w:lvl w:ilvl="0" w:tplc="A3EAD960">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72" w15:restartNumberingAfterBreak="0">
    <w:nsid w:val="5D38093C"/>
    <w:multiLevelType w:val="hybridMultilevel"/>
    <w:tmpl w:val="1480BAC0"/>
    <w:lvl w:ilvl="0" w:tplc="81B6842C">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3" w15:restartNumberingAfterBreak="0">
    <w:nsid w:val="5FB908CF"/>
    <w:multiLevelType w:val="hybridMultilevel"/>
    <w:tmpl w:val="479A3D42"/>
    <w:lvl w:ilvl="0" w:tplc="39642C2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4" w15:restartNumberingAfterBreak="0">
    <w:nsid w:val="60375A2A"/>
    <w:multiLevelType w:val="hybridMultilevel"/>
    <w:tmpl w:val="5BEA9B1A"/>
    <w:lvl w:ilvl="0" w:tplc="FFC24AEA">
      <w:start w:val="1"/>
      <w:numFmt w:val="decimal"/>
      <w:suff w:val="nothing"/>
      <w:lvlText w:val="%1-"/>
      <w:lvlJc w:val="left"/>
      <w:pPr>
        <w:ind w:left="763" w:hanging="360"/>
      </w:pPr>
      <w:rPr>
        <w:rFonts w:hint="default"/>
      </w:rPr>
    </w:lvl>
    <w:lvl w:ilvl="1" w:tplc="04090019" w:tentative="1">
      <w:start w:val="1"/>
      <w:numFmt w:val="lowerLetter"/>
      <w:lvlText w:val="%2."/>
      <w:lvlJc w:val="left"/>
      <w:pPr>
        <w:ind w:left="1483" w:hanging="360"/>
      </w:pPr>
    </w:lvl>
    <w:lvl w:ilvl="2" w:tplc="0409001B">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75" w15:restartNumberingAfterBreak="0">
    <w:nsid w:val="60711329"/>
    <w:multiLevelType w:val="hybridMultilevel"/>
    <w:tmpl w:val="6EF2DDE6"/>
    <w:lvl w:ilvl="0" w:tplc="04090001">
      <w:start w:val="1"/>
      <w:numFmt w:val="bullet"/>
      <w:lvlText w:val=""/>
      <w:lvlJc w:val="left"/>
      <w:pPr>
        <w:ind w:left="1483" w:hanging="360"/>
      </w:pPr>
      <w:rPr>
        <w:rFonts w:ascii="Symbol" w:hAnsi="Symbol"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76" w15:restartNumberingAfterBreak="0">
    <w:nsid w:val="619C6903"/>
    <w:multiLevelType w:val="hybridMultilevel"/>
    <w:tmpl w:val="46B6320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1E97E50"/>
    <w:multiLevelType w:val="hybridMultilevel"/>
    <w:tmpl w:val="88C0D15E"/>
    <w:lvl w:ilvl="0" w:tplc="27DED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47A64B4"/>
    <w:multiLevelType w:val="hybridMultilevel"/>
    <w:tmpl w:val="45702D82"/>
    <w:lvl w:ilvl="0" w:tplc="F7A4EBD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9" w15:restartNumberingAfterBreak="0">
    <w:nsid w:val="672410C1"/>
    <w:multiLevelType w:val="hybridMultilevel"/>
    <w:tmpl w:val="FADA2E62"/>
    <w:lvl w:ilvl="0" w:tplc="04090001">
      <w:start w:val="1"/>
      <w:numFmt w:val="bullet"/>
      <w:lvlText w:val=""/>
      <w:lvlJc w:val="left"/>
      <w:pPr>
        <w:ind w:left="5220" w:hanging="360"/>
      </w:pPr>
      <w:rPr>
        <w:rFonts w:ascii="Symbol" w:hAnsi="Symbol" w:hint="default"/>
      </w:rPr>
    </w:lvl>
    <w:lvl w:ilvl="1" w:tplc="04090003" w:tentative="1">
      <w:start w:val="1"/>
      <w:numFmt w:val="bullet"/>
      <w:lvlText w:val="o"/>
      <w:lvlJc w:val="left"/>
      <w:pPr>
        <w:ind w:left="5940" w:hanging="360"/>
      </w:pPr>
      <w:rPr>
        <w:rFonts w:ascii="Courier New" w:hAnsi="Courier New" w:cs="Courier New" w:hint="default"/>
      </w:rPr>
    </w:lvl>
    <w:lvl w:ilvl="2" w:tplc="04090005" w:tentative="1">
      <w:start w:val="1"/>
      <w:numFmt w:val="bullet"/>
      <w:lvlText w:val=""/>
      <w:lvlJc w:val="left"/>
      <w:pPr>
        <w:ind w:left="6660" w:hanging="360"/>
      </w:pPr>
      <w:rPr>
        <w:rFonts w:ascii="Wingdings" w:hAnsi="Wingdings" w:hint="default"/>
      </w:rPr>
    </w:lvl>
    <w:lvl w:ilvl="3" w:tplc="04090001" w:tentative="1">
      <w:start w:val="1"/>
      <w:numFmt w:val="bullet"/>
      <w:lvlText w:val=""/>
      <w:lvlJc w:val="left"/>
      <w:pPr>
        <w:ind w:left="7380" w:hanging="360"/>
      </w:pPr>
      <w:rPr>
        <w:rFonts w:ascii="Symbol" w:hAnsi="Symbol" w:hint="default"/>
      </w:rPr>
    </w:lvl>
    <w:lvl w:ilvl="4" w:tplc="04090003" w:tentative="1">
      <w:start w:val="1"/>
      <w:numFmt w:val="bullet"/>
      <w:lvlText w:val="o"/>
      <w:lvlJc w:val="left"/>
      <w:pPr>
        <w:ind w:left="8100" w:hanging="360"/>
      </w:pPr>
      <w:rPr>
        <w:rFonts w:ascii="Courier New" w:hAnsi="Courier New" w:cs="Courier New" w:hint="default"/>
      </w:rPr>
    </w:lvl>
    <w:lvl w:ilvl="5" w:tplc="04090005" w:tentative="1">
      <w:start w:val="1"/>
      <w:numFmt w:val="bullet"/>
      <w:lvlText w:val=""/>
      <w:lvlJc w:val="left"/>
      <w:pPr>
        <w:ind w:left="8820" w:hanging="360"/>
      </w:pPr>
      <w:rPr>
        <w:rFonts w:ascii="Wingdings" w:hAnsi="Wingdings" w:hint="default"/>
      </w:rPr>
    </w:lvl>
    <w:lvl w:ilvl="6" w:tplc="04090001" w:tentative="1">
      <w:start w:val="1"/>
      <w:numFmt w:val="bullet"/>
      <w:lvlText w:val=""/>
      <w:lvlJc w:val="left"/>
      <w:pPr>
        <w:ind w:left="9540" w:hanging="360"/>
      </w:pPr>
      <w:rPr>
        <w:rFonts w:ascii="Symbol" w:hAnsi="Symbol" w:hint="default"/>
      </w:rPr>
    </w:lvl>
    <w:lvl w:ilvl="7" w:tplc="04090003" w:tentative="1">
      <w:start w:val="1"/>
      <w:numFmt w:val="bullet"/>
      <w:lvlText w:val="o"/>
      <w:lvlJc w:val="left"/>
      <w:pPr>
        <w:ind w:left="10260" w:hanging="360"/>
      </w:pPr>
      <w:rPr>
        <w:rFonts w:ascii="Courier New" w:hAnsi="Courier New" w:cs="Courier New" w:hint="default"/>
      </w:rPr>
    </w:lvl>
    <w:lvl w:ilvl="8" w:tplc="04090005" w:tentative="1">
      <w:start w:val="1"/>
      <w:numFmt w:val="bullet"/>
      <w:lvlText w:val=""/>
      <w:lvlJc w:val="left"/>
      <w:pPr>
        <w:ind w:left="10980" w:hanging="360"/>
      </w:pPr>
      <w:rPr>
        <w:rFonts w:ascii="Wingdings" w:hAnsi="Wingdings" w:hint="default"/>
      </w:rPr>
    </w:lvl>
  </w:abstractNum>
  <w:abstractNum w:abstractNumId="80" w15:restartNumberingAfterBreak="0">
    <w:nsid w:val="673E0A11"/>
    <w:multiLevelType w:val="hybridMultilevel"/>
    <w:tmpl w:val="1C7C0E04"/>
    <w:lvl w:ilvl="0" w:tplc="45C2B9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96876A4"/>
    <w:multiLevelType w:val="hybridMultilevel"/>
    <w:tmpl w:val="74127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C31BFF"/>
    <w:multiLevelType w:val="hybridMultilevel"/>
    <w:tmpl w:val="79A29E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3" w15:restartNumberingAfterBreak="0">
    <w:nsid w:val="6A7D7BA3"/>
    <w:multiLevelType w:val="hybridMultilevel"/>
    <w:tmpl w:val="C75A562A"/>
    <w:lvl w:ilvl="0" w:tplc="076C2CFE">
      <w:numFmt w:val="bullet"/>
      <w:lvlText w:val="-"/>
      <w:lvlJc w:val="left"/>
      <w:pPr>
        <w:ind w:left="1123" w:hanging="360"/>
      </w:pPr>
      <w:rPr>
        <w:rFonts w:ascii="Arial" w:eastAsiaTheme="minorHAnsi" w:hAnsi="Arial" w:cs="Aria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84" w15:restartNumberingAfterBreak="0">
    <w:nsid w:val="6AE35F76"/>
    <w:multiLevelType w:val="hybridMultilevel"/>
    <w:tmpl w:val="1A405D5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5" w15:restartNumberingAfterBreak="0">
    <w:nsid w:val="6BAD0A16"/>
    <w:multiLevelType w:val="hybridMultilevel"/>
    <w:tmpl w:val="EBFA9218"/>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86" w15:restartNumberingAfterBreak="0">
    <w:nsid w:val="703621F3"/>
    <w:multiLevelType w:val="hybridMultilevel"/>
    <w:tmpl w:val="7D64E4A6"/>
    <w:lvl w:ilvl="0" w:tplc="40F435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2B43422"/>
    <w:multiLevelType w:val="hybridMultilevel"/>
    <w:tmpl w:val="6FFCB38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8" w15:restartNumberingAfterBreak="0">
    <w:nsid w:val="766F5FB7"/>
    <w:multiLevelType w:val="hybridMultilevel"/>
    <w:tmpl w:val="7210515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89" w15:restartNumberingAfterBreak="0">
    <w:nsid w:val="78F475BD"/>
    <w:multiLevelType w:val="hybridMultilevel"/>
    <w:tmpl w:val="E11EE406"/>
    <w:lvl w:ilvl="0" w:tplc="1DE65AA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90" w15:restartNumberingAfterBreak="0">
    <w:nsid w:val="7B110339"/>
    <w:multiLevelType w:val="multilevel"/>
    <w:tmpl w:val="A76A2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3F5D25"/>
    <w:multiLevelType w:val="multilevel"/>
    <w:tmpl w:val="34A4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2431083">
    <w:abstractNumId w:val="16"/>
  </w:num>
  <w:num w:numId="2" w16cid:durableId="348874260">
    <w:abstractNumId w:val="50"/>
  </w:num>
  <w:num w:numId="3" w16cid:durableId="714234934">
    <w:abstractNumId w:val="28"/>
  </w:num>
  <w:num w:numId="4" w16cid:durableId="100685498">
    <w:abstractNumId w:val="53"/>
  </w:num>
  <w:num w:numId="5" w16cid:durableId="1083533194">
    <w:abstractNumId w:val="5"/>
  </w:num>
  <w:num w:numId="6" w16cid:durableId="903955100">
    <w:abstractNumId w:val="0"/>
  </w:num>
  <w:num w:numId="7" w16cid:durableId="1600869616">
    <w:abstractNumId w:val="18"/>
  </w:num>
  <w:num w:numId="8" w16cid:durableId="381641807">
    <w:abstractNumId w:val="7"/>
  </w:num>
  <w:num w:numId="9" w16cid:durableId="1125850039">
    <w:abstractNumId w:val="48"/>
  </w:num>
  <w:num w:numId="10" w16cid:durableId="1064987584">
    <w:abstractNumId w:val="57"/>
  </w:num>
  <w:num w:numId="11" w16cid:durableId="457604363">
    <w:abstractNumId w:val="87"/>
  </w:num>
  <w:num w:numId="12" w16cid:durableId="804205210">
    <w:abstractNumId w:val="80"/>
  </w:num>
  <w:num w:numId="13" w16cid:durableId="580141125">
    <w:abstractNumId w:val="74"/>
  </w:num>
  <w:num w:numId="14" w16cid:durableId="337851462">
    <w:abstractNumId w:val="67"/>
  </w:num>
  <w:num w:numId="15" w16cid:durableId="1156611330">
    <w:abstractNumId w:val="83"/>
  </w:num>
  <w:num w:numId="16" w16cid:durableId="68429011">
    <w:abstractNumId w:val="46"/>
  </w:num>
  <w:num w:numId="17" w16cid:durableId="593591275">
    <w:abstractNumId w:val="89"/>
  </w:num>
  <w:num w:numId="18" w16cid:durableId="1393230158">
    <w:abstractNumId w:val="22"/>
  </w:num>
  <w:num w:numId="19" w16cid:durableId="2144080658">
    <w:abstractNumId w:val="63"/>
  </w:num>
  <w:num w:numId="20" w16cid:durableId="56782022">
    <w:abstractNumId w:val="23"/>
  </w:num>
  <w:num w:numId="21" w16cid:durableId="846944773">
    <w:abstractNumId w:val="65"/>
  </w:num>
  <w:num w:numId="22" w16cid:durableId="556360136">
    <w:abstractNumId w:val="36"/>
  </w:num>
  <w:num w:numId="23" w16cid:durableId="161744672">
    <w:abstractNumId w:val="64"/>
  </w:num>
  <w:num w:numId="24" w16cid:durableId="1947813137">
    <w:abstractNumId w:val="51"/>
  </w:num>
  <w:num w:numId="25" w16cid:durableId="1104687761">
    <w:abstractNumId w:val="60"/>
  </w:num>
  <w:num w:numId="26" w16cid:durableId="2113281475">
    <w:abstractNumId w:val="26"/>
  </w:num>
  <w:num w:numId="27" w16cid:durableId="52193456">
    <w:abstractNumId w:val="37"/>
  </w:num>
  <w:num w:numId="28" w16cid:durableId="1330213976">
    <w:abstractNumId w:val="70"/>
  </w:num>
  <w:num w:numId="29" w16cid:durableId="390345094">
    <w:abstractNumId w:val="71"/>
  </w:num>
  <w:num w:numId="30" w16cid:durableId="1722748856">
    <w:abstractNumId w:val="75"/>
  </w:num>
  <w:num w:numId="31" w16cid:durableId="1742478691">
    <w:abstractNumId w:val="43"/>
  </w:num>
  <w:num w:numId="32" w16cid:durableId="1766344770">
    <w:abstractNumId w:val="33"/>
  </w:num>
  <w:num w:numId="33" w16cid:durableId="2132286196">
    <w:abstractNumId w:val="49"/>
  </w:num>
  <w:num w:numId="34" w16cid:durableId="1371806475">
    <w:abstractNumId w:val="85"/>
  </w:num>
  <w:num w:numId="35" w16cid:durableId="1342779728">
    <w:abstractNumId w:val="27"/>
  </w:num>
  <w:num w:numId="36" w16cid:durableId="780341558">
    <w:abstractNumId w:val="35"/>
  </w:num>
  <w:num w:numId="37" w16cid:durableId="345252768">
    <w:abstractNumId w:val="44"/>
  </w:num>
  <w:num w:numId="38" w16cid:durableId="816797923">
    <w:abstractNumId w:val="12"/>
  </w:num>
  <w:num w:numId="39" w16cid:durableId="1358507949">
    <w:abstractNumId w:val="10"/>
  </w:num>
  <w:num w:numId="40" w16cid:durableId="1391610244">
    <w:abstractNumId w:val="88"/>
  </w:num>
  <w:num w:numId="41" w16cid:durableId="2040620894">
    <w:abstractNumId w:val="69"/>
  </w:num>
  <w:num w:numId="42" w16cid:durableId="359090900">
    <w:abstractNumId w:val="31"/>
  </w:num>
  <w:num w:numId="43" w16cid:durableId="1796873295">
    <w:abstractNumId w:val="34"/>
  </w:num>
  <w:num w:numId="44" w16cid:durableId="605650676">
    <w:abstractNumId w:val="78"/>
  </w:num>
  <w:num w:numId="45" w16cid:durableId="1312363541">
    <w:abstractNumId w:val="8"/>
  </w:num>
  <w:num w:numId="46" w16cid:durableId="1984264135">
    <w:abstractNumId w:val="29"/>
  </w:num>
  <w:num w:numId="47" w16cid:durableId="1784456">
    <w:abstractNumId w:val="66"/>
  </w:num>
  <w:num w:numId="48" w16cid:durableId="1228220604">
    <w:abstractNumId w:val="86"/>
  </w:num>
  <w:num w:numId="49" w16cid:durableId="1048459572">
    <w:abstractNumId w:val="32"/>
  </w:num>
  <w:num w:numId="50" w16cid:durableId="887567170">
    <w:abstractNumId w:val="19"/>
  </w:num>
  <w:num w:numId="51" w16cid:durableId="51465242">
    <w:abstractNumId w:val="72"/>
  </w:num>
  <w:num w:numId="52" w16cid:durableId="7148461">
    <w:abstractNumId w:val="1"/>
  </w:num>
  <w:num w:numId="53" w16cid:durableId="372576564">
    <w:abstractNumId w:val="73"/>
  </w:num>
  <w:num w:numId="54" w16cid:durableId="583803562">
    <w:abstractNumId w:val="25"/>
  </w:num>
  <w:num w:numId="55" w16cid:durableId="708383860">
    <w:abstractNumId w:val="54"/>
  </w:num>
  <w:num w:numId="56" w16cid:durableId="157380139">
    <w:abstractNumId w:val="55"/>
  </w:num>
  <w:num w:numId="57" w16cid:durableId="596135711">
    <w:abstractNumId w:val="62"/>
  </w:num>
  <w:num w:numId="58" w16cid:durableId="923027939">
    <w:abstractNumId w:val="40"/>
  </w:num>
  <w:num w:numId="59" w16cid:durableId="133303807">
    <w:abstractNumId w:val="84"/>
  </w:num>
  <w:num w:numId="60" w16cid:durableId="1769035807">
    <w:abstractNumId w:val="68"/>
  </w:num>
  <w:num w:numId="61" w16cid:durableId="1345784455">
    <w:abstractNumId w:val="79"/>
  </w:num>
  <w:num w:numId="62" w16cid:durableId="1384673443">
    <w:abstractNumId w:val="81"/>
  </w:num>
  <w:num w:numId="63" w16cid:durableId="1875996118">
    <w:abstractNumId w:val="82"/>
  </w:num>
  <w:num w:numId="64" w16cid:durableId="1860002155">
    <w:abstractNumId w:val="77"/>
  </w:num>
  <w:num w:numId="65" w16cid:durableId="1674261134">
    <w:abstractNumId w:val="42"/>
  </w:num>
  <w:num w:numId="66" w16cid:durableId="244345686">
    <w:abstractNumId w:val="39"/>
  </w:num>
  <w:num w:numId="67" w16cid:durableId="667945495">
    <w:abstractNumId w:val="47"/>
  </w:num>
  <w:num w:numId="68" w16cid:durableId="513303819">
    <w:abstractNumId w:val="9"/>
  </w:num>
  <w:num w:numId="69" w16cid:durableId="1093670786">
    <w:abstractNumId w:val="38"/>
  </w:num>
  <w:num w:numId="70" w16cid:durableId="1294168711">
    <w:abstractNumId w:val="13"/>
  </w:num>
  <w:num w:numId="71" w16cid:durableId="1290626812">
    <w:abstractNumId w:val="3"/>
  </w:num>
  <w:num w:numId="72" w16cid:durableId="235289441">
    <w:abstractNumId w:val="14"/>
  </w:num>
  <w:num w:numId="73" w16cid:durableId="1961451667">
    <w:abstractNumId w:val="56"/>
  </w:num>
  <w:num w:numId="74" w16cid:durableId="1259676659">
    <w:abstractNumId w:val="52"/>
  </w:num>
  <w:num w:numId="75" w16cid:durableId="268394128">
    <w:abstractNumId w:val="58"/>
  </w:num>
  <w:num w:numId="76" w16cid:durableId="1767266480">
    <w:abstractNumId w:val="24"/>
  </w:num>
  <w:num w:numId="77" w16cid:durableId="1311448178">
    <w:abstractNumId w:val="45"/>
  </w:num>
  <w:num w:numId="78" w16cid:durableId="1433435919">
    <w:abstractNumId w:val="17"/>
  </w:num>
  <w:num w:numId="79" w16cid:durableId="1697849863">
    <w:abstractNumId w:val="15"/>
  </w:num>
  <w:num w:numId="80" w16cid:durableId="2008513168">
    <w:abstractNumId w:val="76"/>
  </w:num>
  <w:num w:numId="81" w16cid:durableId="2120180650">
    <w:abstractNumId w:val="59"/>
  </w:num>
  <w:num w:numId="82" w16cid:durableId="372777761">
    <w:abstractNumId w:val="11"/>
  </w:num>
  <w:num w:numId="83" w16cid:durableId="1909001208">
    <w:abstractNumId w:val="2"/>
  </w:num>
  <w:num w:numId="84" w16cid:durableId="142086367">
    <w:abstractNumId w:val="91"/>
  </w:num>
  <w:num w:numId="85" w16cid:durableId="519124726">
    <w:abstractNumId w:val="6"/>
  </w:num>
  <w:num w:numId="86" w16cid:durableId="307822949">
    <w:abstractNumId w:val="90"/>
  </w:num>
  <w:num w:numId="87" w16cid:durableId="1339506641">
    <w:abstractNumId w:val="30"/>
  </w:num>
  <w:num w:numId="88" w16cid:durableId="2021618112">
    <w:abstractNumId w:val="4"/>
  </w:num>
  <w:num w:numId="89" w16cid:durableId="625159975">
    <w:abstractNumId w:val="41"/>
  </w:num>
  <w:num w:numId="90" w16cid:durableId="1179467401">
    <w:abstractNumId w:val="21"/>
  </w:num>
  <w:num w:numId="91" w16cid:durableId="941886124">
    <w:abstractNumId w:val="61"/>
  </w:num>
  <w:num w:numId="92" w16cid:durableId="1584757476">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proofState w:spelling="clean" w:grammar="clean"/>
  <w:attachedTemplate r:id="rId1"/>
  <w:defaultTabStop w:val="720"/>
  <w:drawingGridHorizontalSpacing w:val="14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96"/>
    <w:rsid w:val="00000C3D"/>
    <w:rsid w:val="00001524"/>
    <w:rsid w:val="00001A9E"/>
    <w:rsid w:val="00002078"/>
    <w:rsid w:val="00002E8B"/>
    <w:rsid w:val="000040F2"/>
    <w:rsid w:val="00004448"/>
    <w:rsid w:val="00004959"/>
    <w:rsid w:val="00004F42"/>
    <w:rsid w:val="000057E8"/>
    <w:rsid w:val="00005804"/>
    <w:rsid w:val="00005A25"/>
    <w:rsid w:val="00005FD3"/>
    <w:rsid w:val="000066EA"/>
    <w:rsid w:val="00010132"/>
    <w:rsid w:val="00010D46"/>
    <w:rsid w:val="00010FDC"/>
    <w:rsid w:val="00011B41"/>
    <w:rsid w:val="000121BA"/>
    <w:rsid w:val="00013A74"/>
    <w:rsid w:val="0001458E"/>
    <w:rsid w:val="0001466E"/>
    <w:rsid w:val="00014CC3"/>
    <w:rsid w:val="00014F90"/>
    <w:rsid w:val="00014FBA"/>
    <w:rsid w:val="00016289"/>
    <w:rsid w:val="0001698D"/>
    <w:rsid w:val="00016EDC"/>
    <w:rsid w:val="00017326"/>
    <w:rsid w:val="0002078A"/>
    <w:rsid w:val="00021A36"/>
    <w:rsid w:val="00021EC7"/>
    <w:rsid w:val="00021F08"/>
    <w:rsid w:val="00022309"/>
    <w:rsid w:val="000223EE"/>
    <w:rsid w:val="00022D6C"/>
    <w:rsid w:val="00023BB1"/>
    <w:rsid w:val="0002497A"/>
    <w:rsid w:val="00025781"/>
    <w:rsid w:val="0002694D"/>
    <w:rsid w:val="000278F3"/>
    <w:rsid w:val="000301AF"/>
    <w:rsid w:val="00030801"/>
    <w:rsid w:val="00030952"/>
    <w:rsid w:val="000316A8"/>
    <w:rsid w:val="0003187D"/>
    <w:rsid w:val="00031E4E"/>
    <w:rsid w:val="00032359"/>
    <w:rsid w:val="00032457"/>
    <w:rsid w:val="00032A7B"/>
    <w:rsid w:val="00033D22"/>
    <w:rsid w:val="0003517E"/>
    <w:rsid w:val="0003538E"/>
    <w:rsid w:val="00035A17"/>
    <w:rsid w:val="00037730"/>
    <w:rsid w:val="00042254"/>
    <w:rsid w:val="00042EB1"/>
    <w:rsid w:val="00043366"/>
    <w:rsid w:val="00043430"/>
    <w:rsid w:val="00043456"/>
    <w:rsid w:val="000440F4"/>
    <w:rsid w:val="0004430F"/>
    <w:rsid w:val="00044466"/>
    <w:rsid w:val="000459BF"/>
    <w:rsid w:val="00046C56"/>
    <w:rsid w:val="00046D4F"/>
    <w:rsid w:val="00047903"/>
    <w:rsid w:val="0004795C"/>
    <w:rsid w:val="00047EA5"/>
    <w:rsid w:val="0005028F"/>
    <w:rsid w:val="000508D4"/>
    <w:rsid w:val="00050A8B"/>
    <w:rsid w:val="0005156A"/>
    <w:rsid w:val="00052073"/>
    <w:rsid w:val="000532EE"/>
    <w:rsid w:val="00053CF0"/>
    <w:rsid w:val="0005425F"/>
    <w:rsid w:val="00054AC9"/>
    <w:rsid w:val="00054C75"/>
    <w:rsid w:val="00054F62"/>
    <w:rsid w:val="00055DE8"/>
    <w:rsid w:val="00055E9F"/>
    <w:rsid w:val="000563E7"/>
    <w:rsid w:val="00056B6D"/>
    <w:rsid w:val="000601AF"/>
    <w:rsid w:val="00060A9B"/>
    <w:rsid w:val="00060C42"/>
    <w:rsid w:val="000610FD"/>
    <w:rsid w:val="00061DB5"/>
    <w:rsid w:val="00062026"/>
    <w:rsid w:val="00062A8D"/>
    <w:rsid w:val="00062E90"/>
    <w:rsid w:val="0006363F"/>
    <w:rsid w:val="000648CB"/>
    <w:rsid w:val="00065496"/>
    <w:rsid w:val="00065EF9"/>
    <w:rsid w:val="000663AB"/>
    <w:rsid w:val="0006654C"/>
    <w:rsid w:val="00066ACC"/>
    <w:rsid w:val="000675D0"/>
    <w:rsid w:val="00067D1C"/>
    <w:rsid w:val="0007012C"/>
    <w:rsid w:val="0007039F"/>
    <w:rsid w:val="0007298B"/>
    <w:rsid w:val="00072BE5"/>
    <w:rsid w:val="00072D9F"/>
    <w:rsid w:val="0007320A"/>
    <w:rsid w:val="00073525"/>
    <w:rsid w:val="000741CB"/>
    <w:rsid w:val="00074474"/>
    <w:rsid w:val="00074835"/>
    <w:rsid w:val="00074B7C"/>
    <w:rsid w:val="00074EB5"/>
    <w:rsid w:val="0007595E"/>
    <w:rsid w:val="00076288"/>
    <w:rsid w:val="00076573"/>
    <w:rsid w:val="000779FF"/>
    <w:rsid w:val="00077D35"/>
    <w:rsid w:val="00077FB3"/>
    <w:rsid w:val="00080883"/>
    <w:rsid w:val="0008132E"/>
    <w:rsid w:val="00081793"/>
    <w:rsid w:val="00082FDB"/>
    <w:rsid w:val="00083417"/>
    <w:rsid w:val="0008387B"/>
    <w:rsid w:val="00083DC8"/>
    <w:rsid w:val="00083DF5"/>
    <w:rsid w:val="00083ED0"/>
    <w:rsid w:val="0008423A"/>
    <w:rsid w:val="000843E5"/>
    <w:rsid w:val="00084A85"/>
    <w:rsid w:val="000870EC"/>
    <w:rsid w:val="00087AEB"/>
    <w:rsid w:val="00087D57"/>
    <w:rsid w:val="00087DC1"/>
    <w:rsid w:val="00090569"/>
    <w:rsid w:val="0009090B"/>
    <w:rsid w:val="00090DEF"/>
    <w:rsid w:val="00090FA1"/>
    <w:rsid w:val="00091230"/>
    <w:rsid w:val="000917B7"/>
    <w:rsid w:val="00091835"/>
    <w:rsid w:val="00092017"/>
    <w:rsid w:val="00092069"/>
    <w:rsid w:val="00092426"/>
    <w:rsid w:val="00092489"/>
    <w:rsid w:val="00092BB6"/>
    <w:rsid w:val="00094D93"/>
    <w:rsid w:val="0009523B"/>
    <w:rsid w:val="000953E6"/>
    <w:rsid w:val="000955E1"/>
    <w:rsid w:val="00095F5F"/>
    <w:rsid w:val="00096344"/>
    <w:rsid w:val="00096435"/>
    <w:rsid w:val="00096E7C"/>
    <w:rsid w:val="00097836"/>
    <w:rsid w:val="000A0C73"/>
    <w:rsid w:val="000A2AE9"/>
    <w:rsid w:val="000A31E8"/>
    <w:rsid w:val="000A352C"/>
    <w:rsid w:val="000A38FB"/>
    <w:rsid w:val="000A432D"/>
    <w:rsid w:val="000A51DA"/>
    <w:rsid w:val="000A5381"/>
    <w:rsid w:val="000A5775"/>
    <w:rsid w:val="000A65AB"/>
    <w:rsid w:val="000A6AF7"/>
    <w:rsid w:val="000A738F"/>
    <w:rsid w:val="000A764F"/>
    <w:rsid w:val="000B0093"/>
    <w:rsid w:val="000B0901"/>
    <w:rsid w:val="000B0DDC"/>
    <w:rsid w:val="000B1F2A"/>
    <w:rsid w:val="000B233A"/>
    <w:rsid w:val="000B2E66"/>
    <w:rsid w:val="000B3245"/>
    <w:rsid w:val="000B33C5"/>
    <w:rsid w:val="000B36B1"/>
    <w:rsid w:val="000B3AC5"/>
    <w:rsid w:val="000B4771"/>
    <w:rsid w:val="000B5676"/>
    <w:rsid w:val="000B5D50"/>
    <w:rsid w:val="000B6604"/>
    <w:rsid w:val="000B6873"/>
    <w:rsid w:val="000B71FB"/>
    <w:rsid w:val="000B7346"/>
    <w:rsid w:val="000B7C06"/>
    <w:rsid w:val="000C099C"/>
    <w:rsid w:val="000C1294"/>
    <w:rsid w:val="000C2B59"/>
    <w:rsid w:val="000C2BF6"/>
    <w:rsid w:val="000C34DD"/>
    <w:rsid w:val="000C3701"/>
    <w:rsid w:val="000C370B"/>
    <w:rsid w:val="000C38BF"/>
    <w:rsid w:val="000C449C"/>
    <w:rsid w:val="000C50E7"/>
    <w:rsid w:val="000C5356"/>
    <w:rsid w:val="000C6003"/>
    <w:rsid w:val="000C6340"/>
    <w:rsid w:val="000C75B9"/>
    <w:rsid w:val="000C7DCD"/>
    <w:rsid w:val="000D0B1D"/>
    <w:rsid w:val="000D0C7F"/>
    <w:rsid w:val="000D1449"/>
    <w:rsid w:val="000D1F24"/>
    <w:rsid w:val="000D1F95"/>
    <w:rsid w:val="000D22AE"/>
    <w:rsid w:val="000D295F"/>
    <w:rsid w:val="000D32FF"/>
    <w:rsid w:val="000D3647"/>
    <w:rsid w:val="000D4FFC"/>
    <w:rsid w:val="000D55E9"/>
    <w:rsid w:val="000D5F6A"/>
    <w:rsid w:val="000D61B1"/>
    <w:rsid w:val="000D7115"/>
    <w:rsid w:val="000D7D22"/>
    <w:rsid w:val="000D7D2B"/>
    <w:rsid w:val="000E0572"/>
    <w:rsid w:val="000E07E7"/>
    <w:rsid w:val="000E144A"/>
    <w:rsid w:val="000E1624"/>
    <w:rsid w:val="000E1C40"/>
    <w:rsid w:val="000E3414"/>
    <w:rsid w:val="000E4705"/>
    <w:rsid w:val="000E480B"/>
    <w:rsid w:val="000E49A8"/>
    <w:rsid w:val="000E4DE8"/>
    <w:rsid w:val="000E4F81"/>
    <w:rsid w:val="000E567E"/>
    <w:rsid w:val="000E58B4"/>
    <w:rsid w:val="000E58DB"/>
    <w:rsid w:val="000E647E"/>
    <w:rsid w:val="000E72AD"/>
    <w:rsid w:val="000E7C65"/>
    <w:rsid w:val="000E7E56"/>
    <w:rsid w:val="000F0C5B"/>
    <w:rsid w:val="000F0E51"/>
    <w:rsid w:val="000F0FE4"/>
    <w:rsid w:val="000F10B3"/>
    <w:rsid w:val="000F172A"/>
    <w:rsid w:val="000F1A91"/>
    <w:rsid w:val="000F20E2"/>
    <w:rsid w:val="000F2332"/>
    <w:rsid w:val="000F2367"/>
    <w:rsid w:val="000F294F"/>
    <w:rsid w:val="000F2A2E"/>
    <w:rsid w:val="000F2D4B"/>
    <w:rsid w:val="000F2FFF"/>
    <w:rsid w:val="000F36A7"/>
    <w:rsid w:val="000F3B26"/>
    <w:rsid w:val="000F457B"/>
    <w:rsid w:val="000F4BBB"/>
    <w:rsid w:val="000F4CAF"/>
    <w:rsid w:val="000F4F57"/>
    <w:rsid w:val="000F54EB"/>
    <w:rsid w:val="000F6497"/>
    <w:rsid w:val="000F65FF"/>
    <w:rsid w:val="000F67E4"/>
    <w:rsid w:val="000F6AC3"/>
    <w:rsid w:val="000F73FC"/>
    <w:rsid w:val="000F74C4"/>
    <w:rsid w:val="000F7ABA"/>
    <w:rsid w:val="001000F2"/>
    <w:rsid w:val="00100FF0"/>
    <w:rsid w:val="00101D27"/>
    <w:rsid w:val="00103341"/>
    <w:rsid w:val="0010335E"/>
    <w:rsid w:val="00104F47"/>
    <w:rsid w:val="001051A4"/>
    <w:rsid w:val="00105536"/>
    <w:rsid w:val="001059E1"/>
    <w:rsid w:val="00105CFB"/>
    <w:rsid w:val="00105DA0"/>
    <w:rsid w:val="0010607D"/>
    <w:rsid w:val="00106152"/>
    <w:rsid w:val="001067E1"/>
    <w:rsid w:val="00106B6F"/>
    <w:rsid w:val="00106CAD"/>
    <w:rsid w:val="001072E5"/>
    <w:rsid w:val="00110A43"/>
    <w:rsid w:val="00110C66"/>
    <w:rsid w:val="0011135C"/>
    <w:rsid w:val="0011150D"/>
    <w:rsid w:val="0011180E"/>
    <w:rsid w:val="00111969"/>
    <w:rsid w:val="00111A7E"/>
    <w:rsid w:val="00111AE8"/>
    <w:rsid w:val="00111E5D"/>
    <w:rsid w:val="00112A0C"/>
    <w:rsid w:val="00112B1C"/>
    <w:rsid w:val="0011319A"/>
    <w:rsid w:val="00113DD7"/>
    <w:rsid w:val="00113E0F"/>
    <w:rsid w:val="00114A24"/>
    <w:rsid w:val="00114E68"/>
    <w:rsid w:val="00115CF6"/>
    <w:rsid w:val="001161F3"/>
    <w:rsid w:val="00116871"/>
    <w:rsid w:val="00117294"/>
    <w:rsid w:val="00120B45"/>
    <w:rsid w:val="001213E3"/>
    <w:rsid w:val="001214B9"/>
    <w:rsid w:val="0012217E"/>
    <w:rsid w:val="00122C27"/>
    <w:rsid w:val="00123E8D"/>
    <w:rsid w:val="001244BF"/>
    <w:rsid w:val="00124FAA"/>
    <w:rsid w:val="001250C9"/>
    <w:rsid w:val="00125598"/>
    <w:rsid w:val="00126841"/>
    <w:rsid w:val="00126EB3"/>
    <w:rsid w:val="00127139"/>
    <w:rsid w:val="00127177"/>
    <w:rsid w:val="0013090E"/>
    <w:rsid w:val="00130DDC"/>
    <w:rsid w:val="00131C72"/>
    <w:rsid w:val="00131D65"/>
    <w:rsid w:val="0013201D"/>
    <w:rsid w:val="00132DB2"/>
    <w:rsid w:val="0013343D"/>
    <w:rsid w:val="00134486"/>
    <w:rsid w:val="0013467A"/>
    <w:rsid w:val="00134FE1"/>
    <w:rsid w:val="001356BB"/>
    <w:rsid w:val="0013667F"/>
    <w:rsid w:val="00136CB8"/>
    <w:rsid w:val="00137EAE"/>
    <w:rsid w:val="0014073D"/>
    <w:rsid w:val="001407B3"/>
    <w:rsid w:val="001410A3"/>
    <w:rsid w:val="001419C1"/>
    <w:rsid w:val="00143304"/>
    <w:rsid w:val="0014498A"/>
    <w:rsid w:val="00144F07"/>
    <w:rsid w:val="00144FBE"/>
    <w:rsid w:val="0014530D"/>
    <w:rsid w:val="0014575D"/>
    <w:rsid w:val="001457AE"/>
    <w:rsid w:val="0014594B"/>
    <w:rsid w:val="00145FA2"/>
    <w:rsid w:val="00146B20"/>
    <w:rsid w:val="00146C58"/>
    <w:rsid w:val="00146C67"/>
    <w:rsid w:val="0014799C"/>
    <w:rsid w:val="00150375"/>
    <w:rsid w:val="001516C5"/>
    <w:rsid w:val="001528F7"/>
    <w:rsid w:val="00152D9B"/>
    <w:rsid w:val="00153D59"/>
    <w:rsid w:val="001550A0"/>
    <w:rsid w:val="0015592D"/>
    <w:rsid w:val="00155E24"/>
    <w:rsid w:val="001560F0"/>
    <w:rsid w:val="001563EA"/>
    <w:rsid w:val="001566F8"/>
    <w:rsid w:val="00156F16"/>
    <w:rsid w:val="001572C6"/>
    <w:rsid w:val="00157448"/>
    <w:rsid w:val="00160B19"/>
    <w:rsid w:val="00160F27"/>
    <w:rsid w:val="00161D90"/>
    <w:rsid w:val="00161F91"/>
    <w:rsid w:val="001623B7"/>
    <w:rsid w:val="001639F7"/>
    <w:rsid w:val="00165341"/>
    <w:rsid w:val="00165D3F"/>
    <w:rsid w:val="0016689F"/>
    <w:rsid w:val="00166D1D"/>
    <w:rsid w:val="00166D2B"/>
    <w:rsid w:val="00167F3F"/>
    <w:rsid w:val="001707EB"/>
    <w:rsid w:val="00170A5C"/>
    <w:rsid w:val="00170AAC"/>
    <w:rsid w:val="00171200"/>
    <w:rsid w:val="001713BE"/>
    <w:rsid w:val="0017170D"/>
    <w:rsid w:val="00171E48"/>
    <w:rsid w:val="00171F9C"/>
    <w:rsid w:val="00171FEF"/>
    <w:rsid w:val="001720F5"/>
    <w:rsid w:val="001729CF"/>
    <w:rsid w:val="00172EA4"/>
    <w:rsid w:val="00173CCA"/>
    <w:rsid w:val="00174580"/>
    <w:rsid w:val="00174ED2"/>
    <w:rsid w:val="001753D2"/>
    <w:rsid w:val="00175AA9"/>
    <w:rsid w:val="00176DD6"/>
    <w:rsid w:val="00180426"/>
    <w:rsid w:val="001806D5"/>
    <w:rsid w:val="001810FB"/>
    <w:rsid w:val="00181545"/>
    <w:rsid w:val="00182187"/>
    <w:rsid w:val="00182461"/>
    <w:rsid w:val="0018269B"/>
    <w:rsid w:val="00182DD5"/>
    <w:rsid w:val="00183302"/>
    <w:rsid w:val="00183FC4"/>
    <w:rsid w:val="00184567"/>
    <w:rsid w:val="00184A49"/>
    <w:rsid w:val="001851A9"/>
    <w:rsid w:val="00185257"/>
    <w:rsid w:val="00185A7A"/>
    <w:rsid w:val="001864AD"/>
    <w:rsid w:val="00187971"/>
    <w:rsid w:val="00187B8F"/>
    <w:rsid w:val="00187FF5"/>
    <w:rsid w:val="00191D31"/>
    <w:rsid w:val="0019203F"/>
    <w:rsid w:val="00194AF4"/>
    <w:rsid w:val="001956EE"/>
    <w:rsid w:val="00195EB2"/>
    <w:rsid w:val="001961CB"/>
    <w:rsid w:val="001968A6"/>
    <w:rsid w:val="00196D7D"/>
    <w:rsid w:val="00196E02"/>
    <w:rsid w:val="001976C6"/>
    <w:rsid w:val="00197CCB"/>
    <w:rsid w:val="001A167A"/>
    <w:rsid w:val="001A19AC"/>
    <w:rsid w:val="001A2ABF"/>
    <w:rsid w:val="001A2C1C"/>
    <w:rsid w:val="001A2DFD"/>
    <w:rsid w:val="001A323F"/>
    <w:rsid w:val="001A3DBA"/>
    <w:rsid w:val="001A3ECC"/>
    <w:rsid w:val="001A40CC"/>
    <w:rsid w:val="001A49EC"/>
    <w:rsid w:val="001A4AD1"/>
    <w:rsid w:val="001A51B6"/>
    <w:rsid w:val="001A571D"/>
    <w:rsid w:val="001A57C6"/>
    <w:rsid w:val="001A5C3C"/>
    <w:rsid w:val="001A6032"/>
    <w:rsid w:val="001A6512"/>
    <w:rsid w:val="001A6774"/>
    <w:rsid w:val="001A68E6"/>
    <w:rsid w:val="001A6A22"/>
    <w:rsid w:val="001A6DD6"/>
    <w:rsid w:val="001A722C"/>
    <w:rsid w:val="001A7AC8"/>
    <w:rsid w:val="001B08AA"/>
    <w:rsid w:val="001B08D5"/>
    <w:rsid w:val="001B0B45"/>
    <w:rsid w:val="001B145B"/>
    <w:rsid w:val="001B1722"/>
    <w:rsid w:val="001B24D3"/>
    <w:rsid w:val="001B2A55"/>
    <w:rsid w:val="001B2EC7"/>
    <w:rsid w:val="001B301F"/>
    <w:rsid w:val="001B3105"/>
    <w:rsid w:val="001B336B"/>
    <w:rsid w:val="001B43E4"/>
    <w:rsid w:val="001B530C"/>
    <w:rsid w:val="001B5782"/>
    <w:rsid w:val="001B5A7D"/>
    <w:rsid w:val="001B63D2"/>
    <w:rsid w:val="001B6785"/>
    <w:rsid w:val="001B7421"/>
    <w:rsid w:val="001B79C7"/>
    <w:rsid w:val="001C0070"/>
    <w:rsid w:val="001C0E78"/>
    <w:rsid w:val="001C0F50"/>
    <w:rsid w:val="001C1291"/>
    <w:rsid w:val="001C1563"/>
    <w:rsid w:val="001C16B4"/>
    <w:rsid w:val="001C183F"/>
    <w:rsid w:val="001C1E0E"/>
    <w:rsid w:val="001C1F47"/>
    <w:rsid w:val="001C2C5E"/>
    <w:rsid w:val="001C2D61"/>
    <w:rsid w:val="001C381A"/>
    <w:rsid w:val="001C4914"/>
    <w:rsid w:val="001C4AD8"/>
    <w:rsid w:val="001C4FDB"/>
    <w:rsid w:val="001C5243"/>
    <w:rsid w:val="001C6F5E"/>
    <w:rsid w:val="001C72FB"/>
    <w:rsid w:val="001D0236"/>
    <w:rsid w:val="001D03D0"/>
    <w:rsid w:val="001D0CD6"/>
    <w:rsid w:val="001D0F1D"/>
    <w:rsid w:val="001D182B"/>
    <w:rsid w:val="001D233F"/>
    <w:rsid w:val="001D2425"/>
    <w:rsid w:val="001D289D"/>
    <w:rsid w:val="001D2E91"/>
    <w:rsid w:val="001D3C9C"/>
    <w:rsid w:val="001D4573"/>
    <w:rsid w:val="001D45A1"/>
    <w:rsid w:val="001D4E22"/>
    <w:rsid w:val="001D5063"/>
    <w:rsid w:val="001D5F97"/>
    <w:rsid w:val="001D619B"/>
    <w:rsid w:val="001D6509"/>
    <w:rsid w:val="001D699C"/>
    <w:rsid w:val="001D710E"/>
    <w:rsid w:val="001D7B4B"/>
    <w:rsid w:val="001E0174"/>
    <w:rsid w:val="001E0839"/>
    <w:rsid w:val="001E17C5"/>
    <w:rsid w:val="001E3A1C"/>
    <w:rsid w:val="001E59C8"/>
    <w:rsid w:val="001E67BE"/>
    <w:rsid w:val="001F0005"/>
    <w:rsid w:val="001F0018"/>
    <w:rsid w:val="001F02A3"/>
    <w:rsid w:val="001F116D"/>
    <w:rsid w:val="001F2185"/>
    <w:rsid w:val="001F2C6E"/>
    <w:rsid w:val="001F2F11"/>
    <w:rsid w:val="001F3B15"/>
    <w:rsid w:val="001F4292"/>
    <w:rsid w:val="001F4671"/>
    <w:rsid w:val="001F5C35"/>
    <w:rsid w:val="001F5F70"/>
    <w:rsid w:val="001F7144"/>
    <w:rsid w:val="001F7B72"/>
    <w:rsid w:val="00200E7F"/>
    <w:rsid w:val="002036C2"/>
    <w:rsid w:val="0020380A"/>
    <w:rsid w:val="0020394D"/>
    <w:rsid w:val="002066CA"/>
    <w:rsid w:val="00206D34"/>
    <w:rsid w:val="00206D3A"/>
    <w:rsid w:val="0020795C"/>
    <w:rsid w:val="00207E23"/>
    <w:rsid w:val="00207F92"/>
    <w:rsid w:val="00210C87"/>
    <w:rsid w:val="00210D51"/>
    <w:rsid w:val="002110D8"/>
    <w:rsid w:val="00211127"/>
    <w:rsid w:val="00211995"/>
    <w:rsid w:val="00212555"/>
    <w:rsid w:val="0021372D"/>
    <w:rsid w:val="00213741"/>
    <w:rsid w:val="00213817"/>
    <w:rsid w:val="0021381D"/>
    <w:rsid w:val="00213BDB"/>
    <w:rsid w:val="00213DFE"/>
    <w:rsid w:val="002141EB"/>
    <w:rsid w:val="0021430B"/>
    <w:rsid w:val="00214747"/>
    <w:rsid w:val="002147E0"/>
    <w:rsid w:val="00214C14"/>
    <w:rsid w:val="002156F9"/>
    <w:rsid w:val="002168AC"/>
    <w:rsid w:val="002168B2"/>
    <w:rsid w:val="00216BF5"/>
    <w:rsid w:val="00216C7E"/>
    <w:rsid w:val="00216F25"/>
    <w:rsid w:val="00217923"/>
    <w:rsid w:val="002179B2"/>
    <w:rsid w:val="00217F77"/>
    <w:rsid w:val="00220555"/>
    <w:rsid w:val="002223EB"/>
    <w:rsid w:val="00222D10"/>
    <w:rsid w:val="0022340F"/>
    <w:rsid w:val="0022474C"/>
    <w:rsid w:val="0022481A"/>
    <w:rsid w:val="00224D86"/>
    <w:rsid w:val="002256FF"/>
    <w:rsid w:val="00226C48"/>
    <w:rsid w:val="00226DAA"/>
    <w:rsid w:val="0022725A"/>
    <w:rsid w:val="00227364"/>
    <w:rsid w:val="00227CD0"/>
    <w:rsid w:val="00227FCD"/>
    <w:rsid w:val="00230884"/>
    <w:rsid w:val="0023141A"/>
    <w:rsid w:val="00231558"/>
    <w:rsid w:val="00231CD9"/>
    <w:rsid w:val="00231D6C"/>
    <w:rsid w:val="00231D79"/>
    <w:rsid w:val="00231E48"/>
    <w:rsid w:val="00231F82"/>
    <w:rsid w:val="0023367E"/>
    <w:rsid w:val="002340DF"/>
    <w:rsid w:val="00234164"/>
    <w:rsid w:val="00234165"/>
    <w:rsid w:val="002342ED"/>
    <w:rsid w:val="002343A3"/>
    <w:rsid w:val="0023645B"/>
    <w:rsid w:val="00236C2F"/>
    <w:rsid w:val="00236C85"/>
    <w:rsid w:val="002372C4"/>
    <w:rsid w:val="00237EA1"/>
    <w:rsid w:val="00237FDC"/>
    <w:rsid w:val="002401D8"/>
    <w:rsid w:val="00240B71"/>
    <w:rsid w:val="00241C7D"/>
    <w:rsid w:val="0024292C"/>
    <w:rsid w:val="0024339F"/>
    <w:rsid w:val="002436A5"/>
    <w:rsid w:val="002447F2"/>
    <w:rsid w:val="00245042"/>
    <w:rsid w:val="002461BC"/>
    <w:rsid w:val="00247096"/>
    <w:rsid w:val="00247288"/>
    <w:rsid w:val="002477FC"/>
    <w:rsid w:val="00247EA8"/>
    <w:rsid w:val="00251D59"/>
    <w:rsid w:val="00252A2A"/>
    <w:rsid w:val="00252AE4"/>
    <w:rsid w:val="00252B11"/>
    <w:rsid w:val="002531E8"/>
    <w:rsid w:val="00253857"/>
    <w:rsid w:val="002538E2"/>
    <w:rsid w:val="00254864"/>
    <w:rsid w:val="00254DC1"/>
    <w:rsid w:val="0025571C"/>
    <w:rsid w:val="00255962"/>
    <w:rsid w:val="00256045"/>
    <w:rsid w:val="00256180"/>
    <w:rsid w:val="002573FF"/>
    <w:rsid w:val="00257490"/>
    <w:rsid w:val="00260693"/>
    <w:rsid w:val="00260954"/>
    <w:rsid w:val="00260995"/>
    <w:rsid w:val="00261DFB"/>
    <w:rsid w:val="0026214B"/>
    <w:rsid w:val="0026235D"/>
    <w:rsid w:val="0026291C"/>
    <w:rsid w:val="00262D04"/>
    <w:rsid w:val="00262F13"/>
    <w:rsid w:val="00262FC5"/>
    <w:rsid w:val="002631B6"/>
    <w:rsid w:val="002635A9"/>
    <w:rsid w:val="00263BB2"/>
    <w:rsid w:val="00263E40"/>
    <w:rsid w:val="00264231"/>
    <w:rsid w:val="00264913"/>
    <w:rsid w:val="00264AF8"/>
    <w:rsid w:val="00264BC3"/>
    <w:rsid w:val="00265049"/>
    <w:rsid w:val="002660B3"/>
    <w:rsid w:val="00266516"/>
    <w:rsid w:val="002666FC"/>
    <w:rsid w:val="00266A4E"/>
    <w:rsid w:val="00266AC2"/>
    <w:rsid w:val="00266D34"/>
    <w:rsid w:val="002679CC"/>
    <w:rsid w:val="002701FF"/>
    <w:rsid w:val="00270596"/>
    <w:rsid w:val="00270D67"/>
    <w:rsid w:val="002730E2"/>
    <w:rsid w:val="0027324E"/>
    <w:rsid w:val="002736E2"/>
    <w:rsid w:val="0027398B"/>
    <w:rsid w:val="002742EF"/>
    <w:rsid w:val="002748D5"/>
    <w:rsid w:val="00274B19"/>
    <w:rsid w:val="00274FE1"/>
    <w:rsid w:val="0027663C"/>
    <w:rsid w:val="0027703B"/>
    <w:rsid w:val="00277265"/>
    <w:rsid w:val="002772B4"/>
    <w:rsid w:val="00277B22"/>
    <w:rsid w:val="00280BBE"/>
    <w:rsid w:val="002817AC"/>
    <w:rsid w:val="00281816"/>
    <w:rsid w:val="00282019"/>
    <w:rsid w:val="00282B75"/>
    <w:rsid w:val="002831AD"/>
    <w:rsid w:val="002831C1"/>
    <w:rsid w:val="00283736"/>
    <w:rsid w:val="00283AAC"/>
    <w:rsid w:val="00283D9D"/>
    <w:rsid w:val="00283DD2"/>
    <w:rsid w:val="00284842"/>
    <w:rsid w:val="00284AEC"/>
    <w:rsid w:val="00284BF5"/>
    <w:rsid w:val="0028530A"/>
    <w:rsid w:val="00285789"/>
    <w:rsid w:val="002862AA"/>
    <w:rsid w:val="002865B6"/>
    <w:rsid w:val="002873CF"/>
    <w:rsid w:val="00287A5F"/>
    <w:rsid w:val="00287B52"/>
    <w:rsid w:val="00287BBD"/>
    <w:rsid w:val="00287E10"/>
    <w:rsid w:val="0029055C"/>
    <w:rsid w:val="002905F4"/>
    <w:rsid w:val="002912AA"/>
    <w:rsid w:val="00291615"/>
    <w:rsid w:val="00291BF4"/>
    <w:rsid w:val="0029298C"/>
    <w:rsid w:val="0029355F"/>
    <w:rsid w:val="0029376A"/>
    <w:rsid w:val="002939F8"/>
    <w:rsid w:val="002944FA"/>
    <w:rsid w:val="00295048"/>
    <w:rsid w:val="002958CD"/>
    <w:rsid w:val="002962F9"/>
    <w:rsid w:val="00296311"/>
    <w:rsid w:val="00296446"/>
    <w:rsid w:val="002964F9"/>
    <w:rsid w:val="0029780F"/>
    <w:rsid w:val="002A0463"/>
    <w:rsid w:val="002A04AB"/>
    <w:rsid w:val="002A0B67"/>
    <w:rsid w:val="002A0C37"/>
    <w:rsid w:val="002A1446"/>
    <w:rsid w:val="002A1B08"/>
    <w:rsid w:val="002A1B4B"/>
    <w:rsid w:val="002A1CDA"/>
    <w:rsid w:val="002A2374"/>
    <w:rsid w:val="002A2D65"/>
    <w:rsid w:val="002A413F"/>
    <w:rsid w:val="002A5105"/>
    <w:rsid w:val="002A5A03"/>
    <w:rsid w:val="002A5D8E"/>
    <w:rsid w:val="002A5DD9"/>
    <w:rsid w:val="002A6FBA"/>
    <w:rsid w:val="002B02D6"/>
    <w:rsid w:val="002B1786"/>
    <w:rsid w:val="002B1D03"/>
    <w:rsid w:val="002B1EC3"/>
    <w:rsid w:val="002B1FCC"/>
    <w:rsid w:val="002B227A"/>
    <w:rsid w:val="002B297D"/>
    <w:rsid w:val="002B2E9B"/>
    <w:rsid w:val="002B2EE8"/>
    <w:rsid w:val="002B30D2"/>
    <w:rsid w:val="002B47D1"/>
    <w:rsid w:val="002B58B7"/>
    <w:rsid w:val="002B6405"/>
    <w:rsid w:val="002B6461"/>
    <w:rsid w:val="002B6941"/>
    <w:rsid w:val="002B7252"/>
    <w:rsid w:val="002B74CE"/>
    <w:rsid w:val="002B7A0C"/>
    <w:rsid w:val="002B7D3C"/>
    <w:rsid w:val="002C0093"/>
    <w:rsid w:val="002C02FC"/>
    <w:rsid w:val="002C039F"/>
    <w:rsid w:val="002C0B56"/>
    <w:rsid w:val="002C0F47"/>
    <w:rsid w:val="002C1052"/>
    <w:rsid w:val="002C1149"/>
    <w:rsid w:val="002C1DB4"/>
    <w:rsid w:val="002C1EDF"/>
    <w:rsid w:val="002C2368"/>
    <w:rsid w:val="002C2B4A"/>
    <w:rsid w:val="002C3263"/>
    <w:rsid w:val="002C353B"/>
    <w:rsid w:val="002C405C"/>
    <w:rsid w:val="002C440F"/>
    <w:rsid w:val="002C4478"/>
    <w:rsid w:val="002C4647"/>
    <w:rsid w:val="002C4C0A"/>
    <w:rsid w:val="002C645E"/>
    <w:rsid w:val="002C69A2"/>
    <w:rsid w:val="002C6BFF"/>
    <w:rsid w:val="002C7245"/>
    <w:rsid w:val="002C732D"/>
    <w:rsid w:val="002C7706"/>
    <w:rsid w:val="002C7BF2"/>
    <w:rsid w:val="002D08F5"/>
    <w:rsid w:val="002D0ECB"/>
    <w:rsid w:val="002D0ED8"/>
    <w:rsid w:val="002D1980"/>
    <w:rsid w:val="002D1AD6"/>
    <w:rsid w:val="002D31C9"/>
    <w:rsid w:val="002D324F"/>
    <w:rsid w:val="002D3754"/>
    <w:rsid w:val="002D37D3"/>
    <w:rsid w:val="002D38C6"/>
    <w:rsid w:val="002D3B0B"/>
    <w:rsid w:val="002D4144"/>
    <w:rsid w:val="002D4819"/>
    <w:rsid w:val="002D5E29"/>
    <w:rsid w:val="002D5F2D"/>
    <w:rsid w:val="002D63CE"/>
    <w:rsid w:val="002D6A64"/>
    <w:rsid w:val="002D7609"/>
    <w:rsid w:val="002D7775"/>
    <w:rsid w:val="002D7EA6"/>
    <w:rsid w:val="002D7FC4"/>
    <w:rsid w:val="002E0DE6"/>
    <w:rsid w:val="002E2066"/>
    <w:rsid w:val="002E230A"/>
    <w:rsid w:val="002E2F08"/>
    <w:rsid w:val="002E3849"/>
    <w:rsid w:val="002E409B"/>
    <w:rsid w:val="002E44FE"/>
    <w:rsid w:val="002E4893"/>
    <w:rsid w:val="002E5639"/>
    <w:rsid w:val="002E569F"/>
    <w:rsid w:val="002E61CF"/>
    <w:rsid w:val="002E6238"/>
    <w:rsid w:val="002E6505"/>
    <w:rsid w:val="002E680A"/>
    <w:rsid w:val="002E75AF"/>
    <w:rsid w:val="002E7E7F"/>
    <w:rsid w:val="002E7F4F"/>
    <w:rsid w:val="002F069A"/>
    <w:rsid w:val="002F1380"/>
    <w:rsid w:val="002F16D4"/>
    <w:rsid w:val="002F1791"/>
    <w:rsid w:val="002F1B10"/>
    <w:rsid w:val="002F1F1F"/>
    <w:rsid w:val="002F251C"/>
    <w:rsid w:val="002F287E"/>
    <w:rsid w:val="002F382C"/>
    <w:rsid w:val="002F3908"/>
    <w:rsid w:val="002F5436"/>
    <w:rsid w:val="002F5838"/>
    <w:rsid w:val="002F611B"/>
    <w:rsid w:val="002F6428"/>
    <w:rsid w:val="002F6436"/>
    <w:rsid w:val="002F6790"/>
    <w:rsid w:val="002F7471"/>
    <w:rsid w:val="002F762C"/>
    <w:rsid w:val="003004E4"/>
    <w:rsid w:val="003005B2"/>
    <w:rsid w:val="00300C7A"/>
    <w:rsid w:val="00301563"/>
    <w:rsid w:val="00301912"/>
    <w:rsid w:val="00301AC6"/>
    <w:rsid w:val="003021FF"/>
    <w:rsid w:val="00302D4B"/>
    <w:rsid w:val="00303A38"/>
    <w:rsid w:val="00303F38"/>
    <w:rsid w:val="0030444D"/>
    <w:rsid w:val="00304950"/>
    <w:rsid w:val="0030585B"/>
    <w:rsid w:val="00306041"/>
    <w:rsid w:val="00306585"/>
    <w:rsid w:val="00306BA4"/>
    <w:rsid w:val="0030711F"/>
    <w:rsid w:val="003079B2"/>
    <w:rsid w:val="00307B1C"/>
    <w:rsid w:val="00307D9E"/>
    <w:rsid w:val="0031014A"/>
    <w:rsid w:val="0031026A"/>
    <w:rsid w:val="00310702"/>
    <w:rsid w:val="003107CC"/>
    <w:rsid w:val="003116E1"/>
    <w:rsid w:val="003130F5"/>
    <w:rsid w:val="0031364F"/>
    <w:rsid w:val="00313A4B"/>
    <w:rsid w:val="00314E35"/>
    <w:rsid w:val="00314E8A"/>
    <w:rsid w:val="00314ECA"/>
    <w:rsid w:val="00315253"/>
    <w:rsid w:val="00315793"/>
    <w:rsid w:val="003164CC"/>
    <w:rsid w:val="00316910"/>
    <w:rsid w:val="00316B2C"/>
    <w:rsid w:val="00316D00"/>
    <w:rsid w:val="00317015"/>
    <w:rsid w:val="00317238"/>
    <w:rsid w:val="00317569"/>
    <w:rsid w:val="003179E4"/>
    <w:rsid w:val="00317A55"/>
    <w:rsid w:val="00317A72"/>
    <w:rsid w:val="00317F78"/>
    <w:rsid w:val="00320345"/>
    <w:rsid w:val="0032063C"/>
    <w:rsid w:val="00321294"/>
    <w:rsid w:val="00321908"/>
    <w:rsid w:val="00321AE5"/>
    <w:rsid w:val="00322498"/>
    <w:rsid w:val="003225E2"/>
    <w:rsid w:val="003226AA"/>
    <w:rsid w:val="0032294D"/>
    <w:rsid w:val="00322B53"/>
    <w:rsid w:val="00324B58"/>
    <w:rsid w:val="00325A66"/>
    <w:rsid w:val="00325D3F"/>
    <w:rsid w:val="003270DC"/>
    <w:rsid w:val="003270E3"/>
    <w:rsid w:val="003303A7"/>
    <w:rsid w:val="0033081C"/>
    <w:rsid w:val="00330AAE"/>
    <w:rsid w:val="00330FC6"/>
    <w:rsid w:val="0033189A"/>
    <w:rsid w:val="00331C84"/>
    <w:rsid w:val="0033219E"/>
    <w:rsid w:val="0033233B"/>
    <w:rsid w:val="003324B7"/>
    <w:rsid w:val="00332525"/>
    <w:rsid w:val="0033295F"/>
    <w:rsid w:val="00332FC2"/>
    <w:rsid w:val="0033488E"/>
    <w:rsid w:val="003352A2"/>
    <w:rsid w:val="00335CAF"/>
    <w:rsid w:val="00336C61"/>
    <w:rsid w:val="0033737B"/>
    <w:rsid w:val="00337F67"/>
    <w:rsid w:val="0034096E"/>
    <w:rsid w:val="00340F6F"/>
    <w:rsid w:val="003411F6"/>
    <w:rsid w:val="003414E9"/>
    <w:rsid w:val="003414FB"/>
    <w:rsid w:val="00341EB4"/>
    <w:rsid w:val="00342926"/>
    <w:rsid w:val="00342A9B"/>
    <w:rsid w:val="00342B19"/>
    <w:rsid w:val="00343088"/>
    <w:rsid w:val="00343101"/>
    <w:rsid w:val="0034370D"/>
    <w:rsid w:val="00343756"/>
    <w:rsid w:val="00344AD8"/>
    <w:rsid w:val="00344FB4"/>
    <w:rsid w:val="00345115"/>
    <w:rsid w:val="00345397"/>
    <w:rsid w:val="00345654"/>
    <w:rsid w:val="00345FF1"/>
    <w:rsid w:val="00346213"/>
    <w:rsid w:val="003468A7"/>
    <w:rsid w:val="00346BAC"/>
    <w:rsid w:val="00346F04"/>
    <w:rsid w:val="00347468"/>
    <w:rsid w:val="003479AA"/>
    <w:rsid w:val="00347B0B"/>
    <w:rsid w:val="003500B9"/>
    <w:rsid w:val="003502EC"/>
    <w:rsid w:val="003511BC"/>
    <w:rsid w:val="00351B56"/>
    <w:rsid w:val="003525A5"/>
    <w:rsid w:val="0035348A"/>
    <w:rsid w:val="00354147"/>
    <w:rsid w:val="00355FFD"/>
    <w:rsid w:val="003564A7"/>
    <w:rsid w:val="00356AA8"/>
    <w:rsid w:val="00356D30"/>
    <w:rsid w:val="00357707"/>
    <w:rsid w:val="003578E0"/>
    <w:rsid w:val="00357AD0"/>
    <w:rsid w:val="00357C35"/>
    <w:rsid w:val="00361E3A"/>
    <w:rsid w:val="003628D9"/>
    <w:rsid w:val="003638C3"/>
    <w:rsid w:val="003638FD"/>
    <w:rsid w:val="00363BA0"/>
    <w:rsid w:val="00364A95"/>
    <w:rsid w:val="00365E2B"/>
    <w:rsid w:val="00366831"/>
    <w:rsid w:val="003668A1"/>
    <w:rsid w:val="003671A0"/>
    <w:rsid w:val="00367C3D"/>
    <w:rsid w:val="00367E8A"/>
    <w:rsid w:val="00370956"/>
    <w:rsid w:val="00370C3C"/>
    <w:rsid w:val="00370E41"/>
    <w:rsid w:val="00371038"/>
    <w:rsid w:val="0037131F"/>
    <w:rsid w:val="00371F63"/>
    <w:rsid w:val="00372528"/>
    <w:rsid w:val="003735EC"/>
    <w:rsid w:val="0037380B"/>
    <w:rsid w:val="003739A9"/>
    <w:rsid w:val="00373A60"/>
    <w:rsid w:val="00373E04"/>
    <w:rsid w:val="00374999"/>
    <w:rsid w:val="00375E82"/>
    <w:rsid w:val="00375FB8"/>
    <w:rsid w:val="003762A1"/>
    <w:rsid w:val="0037738A"/>
    <w:rsid w:val="003775FE"/>
    <w:rsid w:val="00377937"/>
    <w:rsid w:val="003779AC"/>
    <w:rsid w:val="00377AE2"/>
    <w:rsid w:val="00380817"/>
    <w:rsid w:val="00381473"/>
    <w:rsid w:val="00381B70"/>
    <w:rsid w:val="00381BC3"/>
    <w:rsid w:val="00381EFB"/>
    <w:rsid w:val="00382228"/>
    <w:rsid w:val="00383210"/>
    <w:rsid w:val="003833FD"/>
    <w:rsid w:val="003837AC"/>
    <w:rsid w:val="003844D4"/>
    <w:rsid w:val="00384821"/>
    <w:rsid w:val="00384927"/>
    <w:rsid w:val="00384E8C"/>
    <w:rsid w:val="00385C4B"/>
    <w:rsid w:val="00386114"/>
    <w:rsid w:val="00386BBE"/>
    <w:rsid w:val="00386C99"/>
    <w:rsid w:val="00387B8A"/>
    <w:rsid w:val="00387CC3"/>
    <w:rsid w:val="003904CB"/>
    <w:rsid w:val="0039262A"/>
    <w:rsid w:val="0039279B"/>
    <w:rsid w:val="00393698"/>
    <w:rsid w:val="00393E3E"/>
    <w:rsid w:val="003942B5"/>
    <w:rsid w:val="00394434"/>
    <w:rsid w:val="00395074"/>
    <w:rsid w:val="00397A11"/>
    <w:rsid w:val="00397CC1"/>
    <w:rsid w:val="003A0B7B"/>
    <w:rsid w:val="003A11EA"/>
    <w:rsid w:val="003A19EE"/>
    <w:rsid w:val="003A1D99"/>
    <w:rsid w:val="003A2376"/>
    <w:rsid w:val="003A398E"/>
    <w:rsid w:val="003A3C3F"/>
    <w:rsid w:val="003A4CBD"/>
    <w:rsid w:val="003A534B"/>
    <w:rsid w:val="003A538E"/>
    <w:rsid w:val="003A5776"/>
    <w:rsid w:val="003A57EF"/>
    <w:rsid w:val="003A5957"/>
    <w:rsid w:val="003A6310"/>
    <w:rsid w:val="003A680E"/>
    <w:rsid w:val="003A70EA"/>
    <w:rsid w:val="003A785A"/>
    <w:rsid w:val="003B01CD"/>
    <w:rsid w:val="003B0766"/>
    <w:rsid w:val="003B08E0"/>
    <w:rsid w:val="003B0994"/>
    <w:rsid w:val="003B0EB9"/>
    <w:rsid w:val="003B1408"/>
    <w:rsid w:val="003B17CC"/>
    <w:rsid w:val="003B18F6"/>
    <w:rsid w:val="003B1F2F"/>
    <w:rsid w:val="003B2136"/>
    <w:rsid w:val="003B2376"/>
    <w:rsid w:val="003B23FD"/>
    <w:rsid w:val="003B2712"/>
    <w:rsid w:val="003B29F8"/>
    <w:rsid w:val="003B421B"/>
    <w:rsid w:val="003B46C6"/>
    <w:rsid w:val="003B5777"/>
    <w:rsid w:val="003B598F"/>
    <w:rsid w:val="003B59E2"/>
    <w:rsid w:val="003B5CF7"/>
    <w:rsid w:val="003B6147"/>
    <w:rsid w:val="003B6480"/>
    <w:rsid w:val="003B64B6"/>
    <w:rsid w:val="003B6957"/>
    <w:rsid w:val="003B6D41"/>
    <w:rsid w:val="003B7DA5"/>
    <w:rsid w:val="003C0456"/>
    <w:rsid w:val="003C082A"/>
    <w:rsid w:val="003C08C2"/>
    <w:rsid w:val="003C0BF1"/>
    <w:rsid w:val="003C0EEA"/>
    <w:rsid w:val="003C0FEE"/>
    <w:rsid w:val="003C1311"/>
    <w:rsid w:val="003C16AC"/>
    <w:rsid w:val="003C3024"/>
    <w:rsid w:val="003C31EE"/>
    <w:rsid w:val="003C3AA0"/>
    <w:rsid w:val="003C3C5F"/>
    <w:rsid w:val="003C3CFF"/>
    <w:rsid w:val="003C3FDC"/>
    <w:rsid w:val="003C43CA"/>
    <w:rsid w:val="003C4405"/>
    <w:rsid w:val="003C5E22"/>
    <w:rsid w:val="003C66E0"/>
    <w:rsid w:val="003C6BF0"/>
    <w:rsid w:val="003C7548"/>
    <w:rsid w:val="003C77B5"/>
    <w:rsid w:val="003D07E9"/>
    <w:rsid w:val="003D0E2D"/>
    <w:rsid w:val="003D0ED5"/>
    <w:rsid w:val="003D15B5"/>
    <w:rsid w:val="003D1992"/>
    <w:rsid w:val="003D1D85"/>
    <w:rsid w:val="003D1F89"/>
    <w:rsid w:val="003D1F95"/>
    <w:rsid w:val="003D20B8"/>
    <w:rsid w:val="003D24B9"/>
    <w:rsid w:val="003D287D"/>
    <w:rsid w:val="003D2A23"/>
    <w:rsid w:val="003D2FA0"/>
    <w:rsid w:val="003D39F4"/>
    <w:rsid w:val="003D3A74"/>
    <w:rsid w:val="003D3AAF"/>
    <w:rsid w:val="003D3E77"/>
    <w:rsid w:val="003D3EE3"/>
    <w:rsid w:val="003D3F5A"/>
    <w:rsid w:val="003D4392"/>
    <w:rsid w:val="003D4954"/>
    <w:rsid w:val="003D4F3E"/>
    <w:rsid w:val="003D5C7C"/>
    <w:rsid w:val="003D68A0"/>
    <w:rsid w:val="003D6A9C"/>
    <w:rsid w:val="003D7436"/>
    <w:rsid w:val="003D7CB5"/>
    <w:rsid w:val="003D7F6B"/>
    <w:rsid w:val="003E0973"/>
    <w:rsid w:val="003E109A"/>
    <w:rsid w:val="003E192B"/>
    <w:rsid w:val="003E1AC3"/>
    <w:rsid w:val="003E1BF1"/>
    <w:rsid w:val="003E248F"/>
    <w:rsid w:val="003E29A6"/>
    <w:rsid w:val="003E3102"/>
    <w:rsid w:val="003E329E"/>
    <w:rsid w:val="003E341F"/>
    <w:rsid w:val="003E35DB"/>
    <w:rsid w:val="003E4A48"/>
    <w:rsid w:val="003E5E1E"/>
    <w:rsid w:val="003E64B1"/>
    <w:rsid w:val="003E6670"/>
    <w:rsid w:val="003E66D3"/>
    <w:rsid w:val="003E6A2F"/>
    <w:rsid w:val="003E6B4E"/>
    <w:rsid w:val="003E7D19"/>
    <w:rsid w:val="003E7E8E"/>
    <w:rsid w:val="003E7F7D"/>
    <w:rsid w:val="003F138C"/>
    <w:rsid w:val="003F250F"/>
    <w:rsid w:val="003F2C86"/>
    <w:rsid w:val="003F340C"/>
    <w:rsid w:val="003F4D61"/>
    <w:rsid w:val="003F5084"/>
    <w:rsid w:val="003F51BF"/>
    <w:rsid w:val="003F6071"/>
    <w:rsid w:val="003F7B02"/>
    <w:rsid w:val="0040038B"/>
    <w:rsid w:val="00401E83"/>
    <w:rsid w:val="00402DCB"/>
    <w:rsid w:val="004041C0"/>
    <w:rsid w:val="00404523"/>
    <w:rsid w:val="00404CDD"/>
    <w:rsid w:val="00405CC3"/>
    <w:rsid w:val="0040645E"/>
    <w:rsid w:val="00406DC1"/>
    <w:rsid w:val="0040717C"/>
    <w:rsid w:val="00407C9F"/>
    <w:rsid w:val="00410012"/>
    <w:rsid w:val="00410864"/>
    <w:rsid w:val="00410966"/>
    <w:rsid w:val="00411017"/>
    <w:rsid w:val="004110C5"/>
    <w:rsid w:val="00411252"/>
    <w:rsid w:val="00411533"/>
    <w:rsid w:val="00412163"/>
    <w:rsid w:val="0041225D"/>
    <w:rsid w:val="004122B3"/>
    <w:rsid w:val="00412E32"/>
    <w:rsid w:val="004133D9"/>
    <w:rsid w:val="004136F1"/>
    <w:rsid w:val="00413B96"/>
    <w:rsid w:val="00413C2E"/>
    <w:rsid w:val="00413E0D"/>
    <w:rsid w:val="00414012"/>
    <w:rsid w:val="004140C7"/>
    <w:rsid w:val="0041448D"/>
    <w:rsid w:val="004145E4"/>
    <w:rsid w:val="004146B4"/>
    <w:rsid w:val="004169AD"/>
    <w:rsid w:val="00417073"/>
    <w:rsid w:val="00417319"/>
    <w:rsid w:val="00417395"/>
    <w:rsid w:val="00417ADA"/>
    <w:rsid w:val="00420B92"/>
    <w:rsid w:val="00420CF6"/>
    <w:rsid w:val="00422939"/>
    <w:rsid w:val="00423279"/>
    <w:rsid w:val="0042329D"/>
    <w:rsid w:val="00424530"/>
    <w:rsid w:val="00424B66"/>
    <w:rsid w:val="004258AF"/>
    <w:rsid w:val="00426385"/>
    <w:rsid w:val="004267DE"/>
    <w:rsid w:val="004269DC"/>
    <w:rsid w:val="0042743B"/>
    <w:rsid w:val="00427807"/>
    <w:rsid w:val="00427A63"/>
    <w:rsid w:val="00427AE0"/>
    <w:rsid w:val="00427EF3"/>
    <w:rsid w:val="00430067"/>
    <w:rsid w:val="004305D2"/>
    <w:rsid w:val="004305E1"/>
    <w:rsid w:val="004314A7"/>
    <w:rsid w:val="0043177F"/>
    <w:rsid w:val="00431A94"/>
    <w:rsid w:val="00431D07"/>
    <w:rsid w:val="00433BC0"/>
    <w:rsid w:val="00433E63"/>
    <w:rsid w:val="004348DE"/>
    <w:rsid w:val="00434FAB"/>
    <w:rsid w:val="004353D0"/>
    <w:rsid w:val="00435E3D"/>
    <w:rsid w:val="0043608A"/>
    <w:rsid w:val="004361BA"/>
    <w:rsid w:val="00436B78"/>
    <w:rsid w:val="004371A7"/>
    <w:rsid w:val="00437DB3"/>
    <w:rsid w:val="00440857"/>
    <w:rsid w:val="00440AB0"/>
    <w:rsid w:val="00441D0F"/>
    <w:rsid w:val="004427FB"/>
    <w:rsid w:val="00442ED6"/>
    <w:rsid w:val="00444972"/>
    <w:rsid w:val="00444BF4"/>
    <w:rsid w:val="00445494"/>
    <w:rsid w:val="004462F6"/>
    <w:rsid w:val="004464E2"/>
    <w:rsid w:val="00446F50"/>
    <w:rsid w:val="00447A83"/>
    <w:rsid w:val="00447DAF"/>
    <w:rsid w:val="0045013F"/>
    <w:rsid w:val="004503E1"/>
    <w:rsid w:val="00450617"/>
    <w:rsid w:val="00451D3D"/>
    <w:rsid w:val="00452329"/>
    <w:rsid w:val="00453720"/>
    <w:rsid w:val="004547B7"/>
    <w:rsid w:val="004549B4"/>
    <w:rsid w:val="00454B82"/>
    <w:rsid w:val="0045531A"/>
    <w:rsid w:val="00455450"/>
    <w:rsid w:val="00455A65"/>
    <w:rsid w:val="0045624A"/>
    <w:rsid w:val="00456AF6"/>
    <w:rsid w:val="00457328"/>
    <w:rsid w:val="00457359"/>
    <w:rsid w:val="00457432"/>
    <w:rsid w:val="00457514"/>
    <w:rsid w:val="00457D03"/>
    <w:rsid w:val="00460B50"/>
    <w:rsid w:val="0046123B"/>
    <w:rsid w:val="00464609"/>
    <w:rsid w:val="00464EDA"/>
    <w:rsid w:val="00466D08"/>
    <w:rsid w:val="00466D8B"/>
    <w:rsid w:val="00467562"/>
    <w:rsid w:val="00467B32"/>
    <w:rsid w:val="00470269"/>
    <w:rsid w:val="00470EEE"/>
    <w:rsid w:val="004715F6"/>
    <w:rsid w:val="004729C2"/>
    <w:rsid w:val="00472D95"/>
    <w:rsid w:val="0047373D"/>
    <w:rsid w:val="00473D32"/>
    <w:rsid w:val="00473DF3"/>
    <w:rsid w:val="00473E12"/>
    <w:rsid w:val="00474856"/>
    <w:rsid w:val="0047492F"/>
    <w:rsid w:val="00474C9A"/>
    <w:rsid w:val="0047563F"/>
    <w:rsid w:val="00475F0B"/>
    <w:rsid w:val="004767CA"/>
    <w:rsid w:val="00476943"/>
    <w:rsid w:val="00477922"/>
    <w:rsid w:val="00480E19"/>
    <w:rsid w:val="00480E1F"/>
    <w:rsid w:val="00481467"/>
    <w:rsid w:val="004816B0"/>
    <w:rsid w:val="00481B40"/>
    <w:rsid w:val="00482667"/>
    <w:rsid w:val="00483525"/>
    <w:rsid w:val="00483852"/>
    <w:rsid w:val="00483A50"/>
    <w:rsid w:val="0048405E"/>
    <w:rsid w:val="00484653"/>
    <w:rsid w:val="00484750"/>
    <w:rsid w:val="00485867"/>
    <w:rsid w:val="00485AAC"/>
    <w:rsid w:val="00486351"/>
    <w:rsid w:val="004868E7"/>
    <w:rsid w:val="0048702B"/>
    <w:rsid w:val="004901A6"/>
    <w:rsid w:val="004914D3"/>
    <w:rsid w:val="004919F9"/>
    <w:rsid w:val="00491C7A"/>
    <w:rsid w:val="00492213"/>
    <w:rsid w:val="0049406B"/>
    <w:rsid w:val="004943DD"/>
    <w:rsid w:val="00495095"/>
    <w:rsid w:val="004950D5"/>
    <w:rsid w:val="00495347"/>
    <w:rsid w:val="00495362"/>
    <w:rsid w:val="0049615A"/>
    <w:rsid w:val="00496549"/>
    <w:rsid w:val="004966B8"/>
    <w:rsid w:val="00497C48"/>
    <w:rsid w:val="00497F0C"/>
    <w:rsid w:val="004A0554"/>
    <w:rsid w:val="004A0F3E"/>
    <w:rsid w:val="004A1627"/>
    <w:rsid w:val="004A1C78"/>
    <w:rsid w:val="004A1E73"/>
    <w:rsid w:val="004A21C5"/>
    <w:rsid w:val="004A29F7"/>
    <w:rsid w:val="004A2EF1"/>
    <w:rsid w:val="004A3071"/>
    <w:rsid w:val="004A40A6"/>
    <w:rsid w:val="004A4912"/>
    <w:rsid w:val="004A4BFA"/>
    <w:rsid w:val="004A4C38"/>
    <w:rsid w:val="004A5C68"/>
    <w:rsid w:val="004A64C9"/>
    <w:rsid w:val="004A6C27"/>
    <w:rsid w:val="004A6E66"/>
    <w:rsid w:val="004A6FAF"/>
    <w:rsid w:val="004B0080"/>
    <w:rsid w:val="004B061E"/>
    <w:rsid w:val="004B13DE"/>
    <w:rsid w:val="004B1B9A"/>
    <w:rsid w:val="004B1FA1"/>
    <w:rsid w:val="004B22BC"/>
    <w:rsid w:val="004B2371"/>
    <w:rsid w:val="004B2D03"/>
    <w:rsid w:val="004B2EFB"/>
    <w:rsid w:val="004B2FD6"/>
    <w:rsid w:val="004B3C99"/>
    <w:rsid w:val="004B44DF"/>
    <w:rsid w:val="004B463A"/>
    <w:rsid w:val="004B4D78"/>
    <w:rsid w:val="004B5F15"/>
    <w:rsid w:val="004B706F"/>
    <w:rsid w:val="004C1FC9"/>
    <w:rsid w:val="004C29B9"/>
    <w:rsid w:val="004C2BC7"/>
    <w:rsid w:val="004C3135"/>
    <w:rsid w:val="004C3C11"/>
    <w:rsid w:val="004C3CD5"/>
    <w:rsid w:val="004C3E38"/>
    <w:rsid w:val="004C488C"/>
    <w:rsid w:val="004C50E4"/>
    <w:rsid w:val="004C51CF"/>
    <w:rsid w:val="004C522E"/>
    <w:rsid w:val="004C5878"/>
    <w:rsid w:val="004C64DE"/>
    <w:rsid w:val="004C6725"/>
    <w:rsid w:val="004C6A4B"/>
    <w:rsid w:val="004C6C9D"/>
    <w:rsid w:val="004D01FC"/>
    <w:rsid w:val="004D0AA4"/>
    <w:rsid w:val="004D1115"/>
    <w:rsid w:val="004D189E"/>
    <w:rsid w:val="004D2E89"/>
    <w:rsid w:val="004D352C"/>
    <w:rsid w:val="004D461F"/>
    <w:rsid w:val="004D54F8"/>
    <w:rsid w:val="004D5E55"/>
    <w:rsid w:val="004D5E97"/>
    <w:rsid w:val="004D6B38"/>
    <w:rsid w:val="004D720D"/>
    <w:rsid w:val="004D795D"/>
    <w:rsid w:val="004D7FD5"/>
    <w:rsid w:val="004E00A4"/>
    <w:rsid w:val="004E0886"/>
    <w:rsid w:val="004E1079"/>
    <w:rsid w:val="004E11C5"/>
    <w:rsid w:val="004E1873"/>
    <w:rsid w:val="004E1AF0"/>
    <w:rsid w:val="004E223F"/>
    <w:rsid w:val="004E2413"/>
    <w:rsid w:val="004E27E6"/>
    <w:rsid w:val="004E29C2"/>
    <w:rsid w:val="004E2C0D"/>
    <w:rsid w:val="004E2C50"/>
    <w:rsid w:val="004E2CD4"/>
    <w:rsid w:val="004E2D51"/>
    <w:rsid w:val="004E2E19"/>
    <w:rsid w:val="004E350E"/>
    <w:rsid w:val="004E3D3F"/>
    <w:rsid w:val="004E42C4"/>
    <w:rsid w:val="004E4D3F"/>
    <w:rsid w:val="004E5D05"/>
    <w:rsid w:val="004E5D61"/>
    <w:rsid w:val="004E6A7B"/>
    <w:rsid w:val="004E7AC1"/>
    <w:rsid w:val="004F076E"/>
    <w:rsid w:val="004F093A"/>
    <w:rsid w:val="004F1358"/>
    <w:rsid w:val="004F2B1F"/>
    <w:rsid w:val="004F4319"/>
    <w:rsid w:val="004F482E"/>
    <w:rsid w:val="004F487A"/>
    <w:rsid w:val="004F6663"/>
    <w:rsid w:val="004F6BD0"/>
    <w:rsid w:val="004F7090"/>
    <w:rsid w:val="004F7CA8"/>
    <w:rsid w:val="005001C3"/>
    <w:rsid w:val="00500397"/>
    <w:rsid w:val="00500705"/>
    <w:rsid w:val="00500883"/>
    <w:rsid w:val="00500A22"/>
    <w:rsid w:val="0050181E"/>
    <w:rsid w:val="00501E4E"/>
    <w:rsid w:val="00501F91"/>
    <w:rsid w:val="00502A7E"/>
    <w:rsid w:val="00503B56"/>
    <w:rsid w:val="00503CC8"/>
    <w:rsid w:val="00504EA0"/>
    <w:rsid w:val="0050517A"/>
    <w:rsid w:val="0050652A"/>
    <w:rsid w:val="0050684C"/>
    <w:rsid w:val="00506A1E"/>
    <w:rsid w:val="00506AF5"/>
    <w:rsid w:val="00506E50"/>
    <w:rsid w:val="00506FD4"/>
    <w:rsid w:val="0050783B"/>
    <w:rsid w:val="00510CAC"/>
    <w:rsid w:val="00511350"/>
    <w:rsid w:val="00511769"/>
    <w:rsid w:val="00512477"/>
    <w:rsid w:val="00513353"/>
    <w:rsid w:val="00513775"/>
    <w:rsid w:val="005143D2"/>
    <w:rsid w:val="00514C2B"/>
    <w:rsid w:val="00514CB1"/>
    <w:rsid w:val="00514DDA"/>
    <w:rsid w:val="00517252"/>
    <w:rsid w:val="005174AE"/>
    <w:rsid w:val="0051780C"/>
    <w:rsid w:val="005210E6"/>
    <w:rsid w:val="005215D9"/>
    <w:rsid w:val="00521A6F"/>
    <w:rsid w:val="00522457"/>
    <w:rsid w:val="00522925"/>
    <w:rsid w:val="00522AEC"/>
    <w:rsid w:val="005234E1"/>
    <w:rsid w:val="00524342"/>
    <w:rsid w:val="0052544A"/>
    <w:rsid w:val="005257AB"/>
    <w:rsid w:val="00526F70"/>
    <w:rsid w:val="005271D1"/>
    <w:rsid w:val="00527D94"/>
    <w:rsid w:val="00527DEF"/>
    <w:rsid w:val="005302D6"/>
    <w:rsid w:val="00530E59"/>
    <w:rsid w:val="00531A4B"/>
    <w:rsid w:val="00531FD2"/>
    <w:rsid w:val="00532B5F"/>
    <w:rsid w:val="00532B99"/>
    <w:rsid w:val="00532DF6"/>
    <w:rsid w:val="005336EA"/>
    <w:rsid w:val="00533ED3"/>
    <w:rsid w:val="00534963"/>
    <w:rsid w:val="00534AE8"/>
    <w:rsid w:val="00535042"/>
    <w:rsid w:val="0053514B"/>
    <w:rsid w:val="00535CD3"/>
    <w:rsid w:val="00535D95"/>
    <w:rsid w:val="00535E8D"/>
    <w:rsid w:val="005361EE"/>
    <w:rsid w:val="005362D5"/>
    <w:rsid w:val="00536CE3"/>
    <w:rsid w:val="0053768E"/>
    <w:rsid w:val="005378E7"/>
    <w:rsid w:val="005405CC"/>
    <w:rsid w:val="00540BCF"/>
    <w:rsid w:val="00542087"/>
    <w:rsid w:val="005423BB"/>
    <w:rsid w:val="0054285E"/>
    <w:rsid w:val="005428C9"/>
    <w:rsid w:val="00542959"/>
    <w:rsid w:val="00542A5C"/>
    <w:rsid w:val="00543872"/>
    <w:rsid w:val="00543A9D"/>
    <w:rsid w:val="00543EA2"/>
    <w:rsid w:val="005449B9"/>
    <w:rsid w:val="00544C6D"/>
    <w:rsid w:val="00544CD5"/>
    <w:rsid w:val="00545B45"/>
    <w:rsid w:val="00545D0E"/>
    <w:rsid w:val="005460D7"/>
    <w:rsid w:val="00546782"/>
    <w:rsid w:val="00546FF8"/>
    <w:rsid w:val="005509F3"/>
    <w:rsid w:val="00550E2F"/>
    <w:rsid w:val="00550FDC"/>
    <w:rsid w:val="005514DD"/>
    <w:rsid w:val="00551774"/>
    <w:rsid w:val="00552427"/>
    <w:rsid w:val="005526EF"/>
    <w:rsid w:val="0055277C"/>
    <w:rsid w:val="00553143"/>
    <w:rsid w:val="0055320B"/>
    <w:rsid w:val="0055333F"/>
    <w:rsid w:val="00553960"/>
    <w:rsid w:val="00553F1B"/>
    <w:rsid w:val="0055414C"/>
    <w:rsid w:val="00554EAE"/>
    <w:rsid w:val="00555241"/>
    <w:rsid w:val="0055557B"/>
    <w:rsid w:val="005571A4"/>
    <w:rsid w:val="00557306"/>
    <w:rsid w:val="00557AEA"/>
    <w:rsid w:val="00557D63"/>
    <w:rsid w:val="00560106"/>
    <w:rsid w:val="00560D34"/>
    <w:rsid w:val="00560F7E"/>
    <w:rsid w:val="00561546"/>
    <w:rsid w:val="00562073"/>
    <w:rsid w:val="0056361D"/>
    <w:rsid w:val="00563737"/>
    <w:rsid w:val="00564DC0"/>
    <w:rsid w:val="00564F99"/>
    <w:rsid w:val="0056587C"/>
    <w:rsid w:val="00565C95"/>
    <w:rsid w:val="005664EC"/>
    <w:rsid w:val="005665B5"/>
    <w:rsid w:val="005669CD"/>
    <w:rsid w:val="00566A6D"/>
    <w:rsid w:val="00566F07"/>
    <w:rsid w:val="00566F8E"/>
    <w:rsid w:val="005672FF"/>
    <w:rsid w:val="00567781"/>
    <w:rsid w:val="00567BE7"/>
    <w:rsid w:val="005701DF"/>
    <w:rsid w:val="005702F6"/>
    <w:rsid w:val="005705A6"/>
    <w:rsid w:val="00570992"/>
    <w:rsid w:val="00571048"/>
    <w:rsid w:val="0057110D"/>
    <w:rsid w:val="0057163B"/>
    <w:rsid w:val="00572D88"/>
    <w:rsid w:val="00574193"/>
    <w:rsid w:val="00574492"/>
    <w:rsid w:val="0057558A"/>
    <w:rsid w:val="00575D1B"/>
    <w:rsid w:val="0057623D"/>
    <w:rsid w:val="00577366"/>
    <w:rsid w:val="0057762E"/>
    <w:rsid w:val="00577B9B"/>
    <w:rsid w:val="00577C18"/>
    <w:rsid w:val="00577D9C"/>
    <w:rsid w:val="00580466"/>
    <w:rsid w:val="005804DC"/>
    <w:rsid w:val="0058063B"/>
    <w:rsid w:val="00580DC1"/>
    <w:rsid w:val="005818F1"/>
    <w:rsid w:val="00581FF1"/>
    <w:rsid w:val="005823C0"/>
    <w:rsid w:val="00583295"/>
    <w:rsid w:val="00583330"/>
    <w:rsid w:val="00583401"/>
    <w:rsid w:val="00584572"/>
    <w:rsid w:val="005852EC"/>
    <w:rsid w:val="005853E7"/>
    <w:rsid w:val="00585B6A"/>
    <w:rsid w:val="0058606E"/>
    <w:rsid w:val="00586162"/>
    <w:rsid w:val="00586165"/>
    <w:rsid w:val="005877A4"/>
    <w:rsid w:val="00587A1B"/>
    <w:rsid w:val="00587F77"/>
    <w:rsid w:val="0059070D"/>
    <w:rsid w:val="00590CC4"/>
    <w:rsid w:val="005910A0"/>
    <w:rsid w:val="005910EF"/>
    <w:rsid w:val="00591140"/>
    <w:rsid w:val="005911D4"/>
    <w:rsid w:val="005915F7"/>
    <w:rsid w:val="00591738"/>
    <w:rsid w:val="005918B1"/>
    <w:rsid w:val="0059232D"/>
    <w:rsid w:val="005938E8"/>
    <w:rsid w:val="00594AD4"/>
    <w:rsid w:val="00594F6F"/>
    <w:rsid w:val="00595215"/>
    <w:rsid w:val="00596582"/>
    <w:rsid w:val="0059687C"/>
    <w:rsid w:val="00596B4F"/>
    <w:rsid w:val="00596F9A"/>
    <w:rsid w:val="005973F0"/>
    <w:rsid w:val="00597674"/>
    <w:rsid w:val="005977B9"/>
    <w:rsid w:val="005A0187"/>
    <w:rsid w:val="005A0E65"/>
    <w:rsid w:val="005A14B4"/>
    <w:rsid w:val="005A19B9"/>
    <w:rsid w:val="005A1AB6"/>
    <w:rsid w:val="005A2275"/>
    <w:rsid w:val="005A2549"/>
    <w:rsid w:val="005A26F0"/>
    <w:rsid w:val="005A29CB"/>
    <w:rsid w:val="005A2F3F"/>
    <w:rsid w:val="005A33E5"/>
    <w:rsid w:val="005A38C9"/>
    <w:rsid w:val="005A38F6"/>
    <w:rsid w:val="005A3E79"/>
    <w:rsid w:val="005A4F6A"/>
    <w:rsid w:val="005A5697"/>
    <w:rsid w:val="005A5747"/>
    <w:rsid w:val="005A5B67"/>
    <w:rsid w:val="005A6356"/>
    <w:rsid w:val="005A66D4"/>
    <w:rsid w:val="005A69DD"/>
    <w:rsid w:val="005A7374"/>
    <w:rsid w:val="005A75A0"/>
    <w:rsid w:val="005A7817"/>
    <w:rsid w:val="005A79EA"/>
    <w:rsid w:val="005B07EF"/>
    <w:rsid w:val="005B0DFE"/>
    <w:rsid w:val="005B0F44"/>
    <w:rsid w:val="005B1070"/>
    <w:rsid w:val="005B11EA"/>
    <w:rsid w:val="005B2516"/>
    <w:rsid w:val="005B263A"/>
    <w:rsid w:val="005B28F9"/>
    <w:rsid w:val="005B2CF3"/>
    <w:rsid w:val="005B2E53"/>
    <w:rsid w:val="005B3BC4"/>
    <w:rsid w:val="005B3DE8"/>
    <w:rsid w:val="005B42E1"/>
    <w:rsid w:val="005B4514"/>
    <w:rsid w:val="005B45C9"/>
    <w:rsid w:val="005B5DD2"/>
    <w:rsid w:val="005B63AA"/>
    <w:rsid w:val="005B63EF"/>
    <w:rsid w:val="005B6692"/>
    <w:rsid w:val="005B66D3"/>
    <w:rsid w:val="005B69F2"/>
    <w:rsid w:val="005B6D05"/>
    <w:rsid w:val="005B78EF"/>
    <w:rsid w:val="005B7B3D"/>
    <w:rsid w:val="005C01D1"/>
    <w:rsid w:val="005C074A"/>
    <w:rsid w:val="005C0D97"/>
    <w:rsid w:val="005C0EBD"/>
    <w:rsid w:val="005C0EC4"/>
    <w:rsid w:val="005C0F5C"/>
    <w:rsid w:val="005C124F"/>
    <w:rsid w:val="005C1EDC"/>
    <w:rsid w:val="005C26AA"/>
    <w:rsid w:val="005C3145"/>
    <w:rsid w:val="005C3833"/>
    <w:rsid w:val="005C452D"/>
    <w:rsid w:val="005C4598"/>
    <w:rsid w:val="005C5947"/>
    <w:rsid w:val="005C5B92"/>
    <w:rsid w:val="005C630F"/>
    <w:rsid w:val="005C6394"/>
    <w:rsid w:val="005C6612"/>
    <w:rsid w:val="005C7511"/>
    <w:rsid w:val="005C7D9D"/>
    <w:rsid w:val="005D0D3E"/>
    <w:rsid w:val="005D1090"/>
    <w:rsid w:val="005D1169"/>
    <w:rsid w:val="005D19C5"/>
    <w:rsid w:val="005D1CC4"/>
    <w:rsid w:val="005D1D53"/>
    <w:rsid w:val="005D1D57"/>
    <w:rsid w:val="005D1D8D"/>
    <w:rsid w:val="005D231E"/>
    <w:rsid w:val="005D2CB4"/>
    <w:rsid w:val="005D2D4F"/>
    <w:rsid w:val="005D2FC4"/>
    <w:rsid w:val="005D3702"/>
    <w:rsid w:val="005D4BEC"/>
    <w:rsid w:val="005D55C8"/>
    <w:rsid w:val="005D599E"/>
    <w:rsid w:val="005D5DD2"/>
    <w:rsid w:val="005D5F32"/>
    <w:rsid w:val="005D6271"/>
    <w:rsid w:val="005D6401"/>
    <w:rsid w:val="005E0326"/>
    <w:rsid w:val="005E089C"/>
    <w:rsid w:val="005E0D6D"/>
    <w:rsid w:val="005E10B8"/>
    <w:rsid w:val="005E12DE"/>
    <w:rsid w:val="005E13A0"/>
    <w:rsid w:val="005E1657"/>
    <w:rsid w:val="005E28A3"/>
    <w:rsid w:val="005E3586"/>
    <w:rsid w:val="005E3DC8"/>
    <w:rsid w:val="005E49B4"/>
    <w:rsid w:val="005E4C3C"/>
    <w:rsid w:val="005E55B2"/>
    <w:rsid w:val="005E5E49"/>
    <w:rsid w:val="005E6B9D"/>
    <w:rsid w:val="005E71BE"/>
    <w:rsid w:val="005E7682"/>
    <w:rsid w:val="005E7781"/>
    <w:rsid w:val="005E78F9"/>
    <w:rsid w:val="005E7B7D"/>
    <w:rsid w:val="005F0A0E"/>
    <w:rsid w:val="005F1727"/>
    <w:rsid w:val="005F1CFD"/>
    <w:rsid w:val="005F31E8"/>
    <w:rsid w:val="005F3315"/>
    <w:rsid w:val="005F335E"/>
    <w:rsid w:val="005F3419"/>
    <w:rsid w:val="005F3740"/>
    <w:rsid w:val="005F430D"/>
    <w:rsid w:val="005F4B28"/>
    <w:rsid w:val="005F4B82"/>
    <w:rsid w:val="005F657D"/>
    <w:rsid w:val="005F6AF8"/>
    <w:rsid w:val="005F6C4A"/>
    <w:rsid w:val="005F7AC1"/>
    <w:rsid w:val="005F7EB7"/>
    <w:rsid w:val="00600094"/>
    <w:rsid w:val="0060094D"/>
    <w:rsid w:val="00600D0E"/>
    <w:rsid w:val="00601042"/>
    <w:rsid w:val="00602A29"/>
    <w:rsid w:val="00602E32"/>
    <w:rsid w:val="00603303"/>
    <w:rsid w:val="006042B8"/>
    <w:rsid w:val="006044C7"/>
    <w:rsid w:val="00604542"/>
    <w:rsid w:val="006045A3"/>
    <w:rsid w:val="00605215"/>
    <w:rsid w:val="00605B3A"/>
    <w:rsid w:val="00606774"/>
    <w:rsid w:val="00606781"/>
    <w:rsid w:val="006071B0"/>
    <w:rsid w:val="00607CF5"/>
    <w:rsid w:val="00607D55"/>
    <w:rsid w:val="006100F8"/>
    <w:rsid w:val="006105F7"/>
    <w:rsid w:val="00610AE5"/>
    <w:rsid w:val="00610B1A"/>
    <w:rsid w:val="00610F67"/>
    <w:rsid w:val="0061161F"/>
    <w:rsid w:val="00611AE0"/>
    <w:rsid w:val="00612314"/>
    <w:rsid w:val="00612720"/>
    <w:rsid w:val="006129C2"/>
    <w:rsid w:val="00612AFB"/>
    <w:rsid w:val="00613787"/>
    <w:rsid w:val="00613FDF"/>
    <w:rsid w:val="0061438E"/>
    <w:rsid w:val="00614F5C"/>
    <w:rsid w:val="0061500E"/>
    <w:rsid w:val="00615A06"/>
    <w:rsid w:val="00615CA7"/>
    <w:rsid w:val="006161B5"/>
    <w:rsid w:val="00616615"/>
    <w:rsid w:val="006174CB"/>
    <w:rsid w:val="006213D4"/>
    <w:rsid w:val="00621439"/>
    <w:rsid w:val="00621C0C"/>
    <w:rsid w:val="006220A0"/>
    <w:rsid w:val="0062236A"/>
    <w:rsid w:val="006224C3"/>
    <w:rsid w:val="0062259A"/>
    <w:rsid w:val="00622A67"/>
    <w:rsid w:val="006233BE"/>
    <w:rsid w:val="00623820"/>
    <w:rsid w:val="006243F0"/>
    <w:rsid w:val="00624CD2"/>
    <w:rsid w:val="0062531F"/>
    <w:rsid w:val="006255FB"/>
    <w:rsid w:val="0062566A"/>
    <w:rsid w:val="00625CAC"/>
    <w:rsid w:val="00625DC3"/>
    <w:rsid w:val="006263C9"/>
    <w:rsid w:val="0062657E"/>
    <w:rsid w:val="00627252"/>
    <w:rsid w:val="00627648"/>
    <w:rsid w:val="00630038"/>
    <w:rsid w:val="0063159C"/>
    <w:rsid w:val="0063193A"/>
    <w:rsid w:val="0063229B"/>
    <w:rsid w:val="006327CB"/>
    <w:rsid w:val="00634146"/>
    <w:rsid w:val="00634463"/>
    <w:rsid w:val="0063481A"/>
    <w:rsid w:val="00634B0C"/>
    <w:rsid w:val="00634B1D"/>
    <w:rsid w:val="00634B2B"/>
    <w:rsid w:val="00634BD0"/>
    <w:rsid w:val="006351BD"/>
    <w:rsid w:val="0063643B"/>
    <w:rsid w:val="00636B7F"/>
    <w:rsid w:val="006376DD"/>
    <w:rsid w:val="00637891"/>
    <w:rsid w:val="00640317"/>
    <w:rsid w:val="0064059E"/>
    <w:rsid w:val="00640939"/>
    <w:rsid w:val="006411CA"/>
    <w:rsid w:val="006419CA"/>
    <w:rsid w:val="006425A9"/>
    <w:rsid w:val="006426D5"/>
    <w:rsid w:val="00642A3A"/>
    <w:rsid w:val="006438DF"/>
    <w:rsid w:val="00643A54"/>
    <w:rsid w:val="00643B06"/>
    <w:rsid w:val="0064412D"/>
    <w:rsid w:val="006447EC"/>
    <w:rsid w:val="00644D50"/>
    <w:rsid w:val="00644DD2"/>
    <w:rsid w:val="0064610C"/>
    <w:rsid w:val="00646724"/>
    <w:rsid w:val="00646C9A"/>
    <w:rsid w:val="00647C4F"/>
    <w:rsid w:val="00647EDF"/>
    <w:rsid w:val="00650F63"/>
    <w:rsid w:val="00651D5F"/>
    <w:rsid w:val="0065253C"/>
    <w:rsid w:val="006525EE"/>
    <w:rsid w:val="006526A9"/>
    <w:rsid w:val="0065382E"/>
    <w:rsid w:val="00653FAC"/>
    <w:rsid w:val="0065439D"/>
    <w:rsid w:val="00654BCE"/>
    <w:rsid w:val="0065543D"/>
    <w:rsid w:val="00655E9A"/>
    <w:rsid w:val="00656BF7"/>
    <w:rsid w:val="00656F82"/>
    <w:rsid w:val="00657721"/>
    <w:rsid w:val="00660769"/>
    <w:rsid w:val="00660790"/>
    <w:rsid w:val="006624FE"/>
    <w:rsid w:val="006629C1"/>
    <w:rsid w:val="00663484"/>
    <w:rsid w:val="006636FF"/>
    <w:rsid w:val="006639AD"/>
    <w:rsid w:val="00663A3D"/>
    <w:rsid w:val="00664683"/>
    <w:rsid w:val="006646AF"/>
    <w:rsid w:val="006647DF"/>
    <w:rsid w:val="00665162"/>
    <w:rsid w:val="00665A66"/>
    <w:rsid w:val="0066604C"/>
    <w:rsid w:val="00666331"/>
    <w:rsid w:val="00666397"/>
    <w:rsid w:val="00666537"/>
    <w:rsid w:val="0066658B"/>
    <w:rsid w:val="00666616"/>
    <w:rsid w:val="00666D20"/>
    <w:rsid w:val="0066767E"/>
    <w:rsid w:val="00670B01"/>
    <w:rsid w:val="00671B9F"/>
    <w:rsid w:val="00672575"/>
    <w:rsid w:val="00673973"/>
    <w:rsid w:val="00673A3A"/>
    <w:rsid w:val="00674989"/>
    <w:rsid w:val="00674FB3"/>
    <w:rsid w:val="0067570F"/>
    <w:rsid w:val="006759FD"/>
    <w:rsid w:val="0067607A"/>
    <w:rsid w:val="00676B65"/>
    <w:rsid w:val="006770FE"/>
    <w:rsid w:val="0067712B"/>
    <w:rsid w:val="00677545"/>
    <w:rsid w:val="006805AB"/>
    <w:rsid w:val="00680996"/>
    <w:rsid w:val="00680C69"/>
    <w:rsid w:val="0068239F"/>
    <w:rsid w:val="006825B8"/>
    <w:rsid w:val="00682AE3"/>
    <w:rsid w:val="00682C04"/>
    <w:rsid w:val="006831B5"/>
    <w:rsid w:val="006834B7"/>
    <w:rsid w:val="00683CDE"/>
    <w:rsid w:val="006841A3"/>
    <w:rsid w:val="00684D64"/>
    <w:rsid w:val="006863DF"/>
    <w:rsid w:val="006900BB"/>
    <w:rsid w:val="00690197"/>
    <w:rsid w:val="006904ED"/>
    <w:rsid w:val="006909AC"/>
    <w:rsid w:val="00690D1D"/>
    <w:rsid w:val="00691254"/>
    <w:rsid w:val="0069127E"/>
    <w:rsid w:val="00693EC1"/>
    <w:rsid w:val="006947EE"/>
    <w:rsid w:val="00694C0A"/>
    <w:rsid w:val="00694E5E"/>
    <w:rsid w:val="0069528E"/>
    <w:rsid w:val="006957D8"/>
    <w:rsid w:val="006960AB"/>
    <w:rsid w:val="00696144"/>
    <w:rsid w:val="00696D80"/>
    <w:rsid w:val="006978FA"/>
    <w:rsid w:val="006A0BF6"/>
    <w:rsid w:val="006A111A"/>
    <w:rsid w:val="006A1587"/>
    <w:rsid w:val="006A1846"/>
    <w:rsid w:val="006A191B"/>
    <w:rsid w:val="006A1A08"/>
    <w:rsid w:val="006A1A0F"/>
    <w:rsid w:val="006A1EA6"/>
    <w:rsid w:val="006A2858"/>
    <w:rsid w:val="006A2F55"/>
    <w:rsid w:val="006A3277"/>
    <w:rsid w:val="006A372E"/>
    <w:rsid w:val="006A3A12"/>
    <w:rsid w:val="006A3AC9"/>
    <w:rsid w:val="006A3B49"/>
    <w:rsid w:val="006A3E9F"/>
    <w:rsid w:val="006A3FDC"/>
    <w:rsid w:val="006A485F"/>
    <w:rsid w:val="006A5A06"/>
    <w:rsid w:val="006A5C03"/>
    <w:rsid w:val="006A61BF"/>
    <w:rsid w:val="006A692C"/>
    <w:rsid w:val="006A6AE9"/>
    <w:rsid w:val="006A7025"/>
    <w:rsid w:val="006A791B"/>
    <w:rsid w:val="006A7E2A"/>
    <w:rsid w:val="006B0E73"/>
    <w:rsid w:val="006B0FC6"/>
    <w:rsid w:val="006B1FBA"/>
    <w:rsid w:val="006B1FD2"/>
    <w:rsid w:val="006B1FF1"/>
    <w:rsid w:val="006B2B6D"/>
    <w:rsid w:val="006B2E40"/>
    <w:rsid w:val="006B32F2"/>
    <w:rsid w:val="006B3E8F"/>
    <w:rsid w:val="006B4041"/>
    <w:rsid w:val="006B4862"/>
    <w:rsid w:val="006B5141"/>
    <w:rsid w:val="006B52A0"/>
    <w:rsid w:val="006B5E03"/>
    <w:rsid w:val="006B5E1F"/>
    <w:rsid w:val="006B60E7"/>
    <w:rsid w:val="006B65D7"/>
    <w:rsid w:val="006B6FC9"/>
    <w:rsid w:val="006B776B"/>
    <w:rsid w:val="006B7811"/>
    <w:rsid w:val="006B79FA"/>
    <w:rsid w:val="006B7B67"/>
    <w:rsid w:val="006C0440"/>
    <w:rsid w:val="006C075B"/>
    <w:rsid w:val="006C0CDF"/>
    <w:rsid w:val="006C0F9D"/>
    <w:rsid w:val="006C19AD"/>
    <w:rsid w:val="006C1ECC"/>
    <w:rsid w:val="006C2DB4"/>
    <w:rsid w:val="006C32E8"/>
    <w:rsid w:val="006C4188"/>
    <w:rsid w:val="006C4CE4"/>
    <w:rsid w:val="006C5867"/>
    <w:rsid w:val="006C588C"/>
    <w:rsid w:val="006C631F"/>
    <w:rsid w:val="006C6A1D"/>
    <w:rsid w:val="006C6A70"/>
    <w:rsid w:val="006C6AD0"/>
    <w:rsid w:val="006C6E7D"/>
    <w:rsid w:val="006D02B9"/>
    <w:rsid w:val="006D19DC"/>
    <w:rsid w:val="006D1EB3"/>
    <w:rsid w:val="006D2A21"/>
    <w:rsid w:val="006D2EF3"/>
    <w:rsid w:val="006D30A1"/>
    <w:rsid w:val="006D4455"/>
    <w:rsid w:val="006D4D4E"/>
    <w:rsid w:val="006D520C"/>
    <w:rsid w:val="006D5F26"/>
    <w:rsid w:val="006D6046"/>
    <w:rsid w:val="006D653E"/>
    <w:rsid w:val="006E0E8D"/>
    <w:rsid w:val="006E2657"/>
    <w:rsid w:val="006E2CB3"/>
    <w:rsid w:val="006E37F1"/>
    <w:rsid w:val="006E42B6"/>
    <w:rsid w:val="006E56E5"/>
    <w:rsid w:val="006E5F06"/>
    <w:rsid w:val="006E6839"/>
    <w:rsid w:val="006E6F93"/>
    <w:rsid w:val="006E72EB"/>
    <w:rsid w:val="006E78B2"/>
    <w:rsid w:val="006F0370"/>
    <w:rsid w:val="006F05E0"/>
    <w:rsid w:val="006F0983"/>
    <w:rsid w:val="006F120B"/>
    <w:rsid w:val="006F1329"/>
    <w:rsid w:val="006F196F"/>
    <w:rsid w:val="006F1A47"/>
    <w:rsid w:val="006F2425"/>
    <w:rsid w:val="006F2549"/>
    <w:rsid w:val="006F26BB"/>
    <w:rsid w:val="006F2AC9"/>
    <w:rsid w:val="006F2FC5"/>
    <w:rsid w:val="006F3881"/>
    <w:rsid w:val="006F3DEC"/>
    <w:rsid w:val="006F3E58"/>
    <w:rsid w:val="006F4E9A"/>
    <w:rsid w:val="006F5C7D"/>
    <w:rsid w:val="006F6072"/>
    <w:rsid w:val="006F66DE"/>
    <w:rsid w:val="006F6813"/>
    <w:rsid w:val="006F6B26"/>
    <w:rsid w:val="006F6D4C"/>
    <w:rsid w:val="006F70C0"/>
    <w:rsid w:val="006F7A55"/>
    <w:rsid w:val="007005FA"/>
    <w:rsid w:val="00700E5A"/>
    <w:rsid w:val="00700F5B"/>
    <w:rsid w:val="007015E0"/>
    <w:rsid w:val="0070176A"/>
    <w:rsid w:val="00701B97"/>
    <w:rsid w:val="00701BE3"/>
    <w:rsid w:val="00702F65"/>
    <w:rsid w:val="007032F8"/>
    <w:rsid w:val="00703858"/>
    <w:rsid w:val="00703980"/>
    <w:rsid w:val="00703B34"/>
    <w:rsid w:val="00704912"/>
    <w:rsid w:val="007059B5"/>
    <w:rsid w:val="00705DC7"/>
    <w:rsid w:val="00705E07"/>
    <w:rsid w:val="00705EDE"/>
    <w:rsid w:val="007069CD"/>
    <w:rsid w:val="00706E73"/>
    <w:rsid w:val="00707583"/>
    <w:rsid w:val="00707E58"/>
    <w:rsid w:val="00710F5B"/>
    <w:rsid w:val="0071361B"/>
    <w:rsid w:val="00713835"/>
    <w:rsid w:val="00713E45"/>
    <w:rsid w:val="00714078"/>
    <w:rsid w:val="0071465A"/>
    <w:rsid w:val="00714FA5"/>
    <w:rsid w:val="0071565F"/>
    <w:rsid w:val="00715BE1"/>
    <w:rsid w:val="00715DBC"/>
    <w:rsid w:val="007166D1"/>
    <w:rsid w:val="0071715C"/>
    <w:rsid w:val="00717525"/>
    <w:rsid w:val="0071760A"/>
    <w:rsid w:val="007178F1"/>
    <w:rsid w:val="00717FDB"/>
    <w:rsid w:val="00720578"/>
    <w:rsid w:val="00720753"/>
    <w:rsid w:val="0072087B"/>
    <w:rsid w:val="007209C8"/>
    <w:rsid w:val="00720B43"/>
    <w:rsid w:val="0072149F"/>
    <w:rsid w:val="00721595"/>
    <w:rsid w:val="00721E44"/>
    <w:rsid w:val="00721F1D"/>
    <w:rsid w:val="007221B6"/>
    <w:rsid w:val="00722316"/>
    <w:rsid w:val="0072242B"/>
    <w:rsid w:val="007225DC"/>
    <w:rsid w:val="007226C2"/>
    <w:rsid w:val="007236DD"/>
    <w:rsid w:val="007237FA"/>
    <w:rsid w:val="00724FB1"/>
    <w:rsid w:val="00725170"/>
    <w:rsid w:val="007251A1"/>
    <w:rsid w:val="00725314"/>
    <w:rsid w:val="007263AF"/>
    <w:rsid w:val="00726600"/>
    <w:rsid w:val="00727AA8"/>
    <w:rsid w:val="00727C7B"/>
    <w:rsid w:val="00730027"/>
    <w:rsid w:val="00733BD3"/>
    <w:rsid w:val="00733DDC"/>
    <w:rsid w:val="00734108"/>
    <w:rsid w:val="00734832"/>
    <w:rsid w:val="00734AF1"/>
    <w:rsid w:val="007353B1"/>
    <w:rsid w:val="00735AF2"/>
    <w:rsid w:val="0073673A"/>
    <w:rsid w:val="00736E43"/>
    <w:rsid w:val="00737823"/>
    <w:rsid w:val="0073793C"/>
    <w:rsid w:val="00737FA7"/>
    <w:rsid w:val="00740E81"/>
    <w:rsid w:val="00741CCC"/>
    <w:rsid w:val="0074254E"/>
    <w:rsid w:val="007427E3"/>
    <w:rsid w:val="0074307A"/>
    <w:rsid w:val="00743689"/>
    <w:rsid w:val="007457B6"/>
    <w:rsid w:val="00745A27"/>
    <w:rsid w:val="00746386"/>
    <w:rsid w:val="00747C4A"/>
    <w:rsid w:val="00747C7A"/>
    <w:rsid w:val="00747D21"/>
    <w:rsid w:val="00750870"/>
    <w:rsid w:val="0075098F"/>
    <w:rsid w:val="00751204"/>
    <w:rsid w:val="00751960"/>
    <w:rsid w:val="00751B75"/>
    <w:rsid w:val="00751BDA"/>
    <w:rsid w:val="007526AD"/>
    <w:rsid w:val="00753000"/>
    <w:rsid w:val="00753500"/>
    <w:rsid w:val="00753C37"/>
    <w:rsid w:val="007549E8"/>
    <w:rsid w:val="007566D1"/>
    <w:rsid w:val="00756B37"/>
    <w:rsid w:val="0075777D"/>
    <w:rsid w:val="00757950"/>
    <w:rsid w:val="007603E8"/>
    <w:rsid w:val="007604B9"/>
    <w:rsid w:val="00760629"/>
    <w:rsid w:val="00760B2A"/>
    <w:rsid w:val="0076123A"/>
    <w:rsid w:val="00761303"/>
    <w:rsid w:val="00762A44"/>
    <w:rsid w:val="0076344D"/>
    <w:rsid w:val="007634D0"/>
    <w:rsid w:val="00763927"/>
    <w:rsid w:val="00763BA9"/>
    <w:rsid w:val="00763D5F"/>
    <w:rsid w:val="007645D4"/>
    <w:rsid w:val="00764920"/>
    <w:rsid w:val="00764B44"/>
    <w:rsid w:val="00764B94"/>
    <w:rsid w:val="00764C3E"/>
    <w:rsid w:val="00764E10"/>
    <w:rsid w:val="0076533A"/>
    <w:rsid w:val="00765FBB"/>
    <w:rsid w:val="0076600B"/>
    <w:rsid w:val="0076618F"/>
    <w:rsid w:val="007668DD"/>
    <w:rsid w:val="0076792C"/>
    <w:rsid w:val="00770124"/>
    <w:rsid w:val="007705FF"/>
    <w:rsid w:val="00770D3A"/>
    <w:rsid w:val="007713DD"/>
    <w:rsid w:val="00771650"/>
    <w:rsid w:val="0077197F"/>
    <w:rsid w:val="00771B86"/>
    <w:rsid w:val="007724BD"/>
    <w:rsid w:val="0077345B"/>
    <w:rsid w:val="00773638"/>
    <w:rsid w:val="007743CF"/>
    <w:rsid w:val="007748C1"/>
    <w:rsid w:val="0077526F"/>
    <w:rsid w:val="0077554F"/>
    <w:rsid w:val="0077581E"/>
    <w:rsid w:val="00776281"/>
    <w:rsid w:val="007764D6"/>
    <w:rsid w:val="00776EF4"/>
    <w:rsid w:val="007777A6"/>
    <w:rsid w:val="0078046B"/>
    <w:rsid w:val="00780E1E"/>
    <w:rsid w:val="007814C9"/>
    <w:rsid w:val="007815D6"/>
    <w:rsid w:val="00781B3C"/>
    <w:rsid w:val="00781C18"/>
    <w:rsid w:val="00781CA5"/>
    <w:rsid w:val="00781D8A"/>
    <w:rsid w:val="007821BD"/>
    <w:rsid w:val="00782631"/>
    <w:rsid w:val="007830AA"/>
    <w:rsid w:val="00783118"/>
    <w:rsid w:val="00783591"/>
    <w:rsid w:val="00784B02"/>
    <w:rsid w:val="00784B08"/>
    <w:rsid w:val="00786320"/>
    <w:rsid w:val="00786D77"/>
    <w:rsid w:val="007870FC"/>
    <w:rsid w:val="00787ED4"/>
    <w:rsid w:val="007908E3"/>
    <w:rsid w:val="00790AE0"/>
    <w:rsid w:val="00790BAD"/>
    <w:rsid w:val="00790E8C"/>
    <w:rsid w:val="00791472"/>
    <w:rsid w:val="00791D1D"/>
    <w:rsid w:val="00793AF6"/>
    <w:rsid w:val="00793B7E"/>
    <w:rsid w:val="00795AF9"/>
    <w:rsid w:val="007961F2"/>
    <w:rsid w:val="00797370"/>
    <w:rsid w:val="00797E42"/>
    <w:rsid w:val="00797E6F"/>
    <w:rsid w:val="00797F37"/>
    <w:rsid w:val="00797F86"/>
    <w:rsid w:val="007A0CA0"/>
    <w:rsid w:val="007A0CA4"/>
    <w:rsid w:val="007A3520"/>
    <w:rsid w:val="007A36F6"/>
    <w:rsid w:val="007A3C53"/>
    <w:rsid w:val="007A3E37"/>
    <w:rsid w:val="007A3EB9"/>
    <w:rsid w:val="007A4446"/>
    <w:rsid w:val="007A4554"/>
    <w:rsid w:val="007A4643"/>
    <w:rsid w:val="007A4B61"/>
    <w:rsid w:val="007A4B68"/>
    <w:rsid w:val="007A5411"/>
    <w:rsid w:val="007A5514"/>
    <w:rsid w:val="007A6567"/>
    <w:rsid w:val="007A6D36"/>
    <w:rsid w:val="007A71B9"/>
    <w:rsid w:val="007A7557"/>
    <w:rsid w:val="007B02E6"/>
    <w:rsid w:val="007B0C0A"/>
    <w:rsid w:val="007B0C95"/>
    <w:rsid w:val="007B0CF8"/>
    <w:rsid w:val="007B0DBF"/>
    <w:rsid w:val="007B11BF"/>
    <w:rsid w:val="007B17BF"/>
    <w:rsid w:val="007B2197"/>
    <w:rsid w:val="007B3498"/>
    <w:rsid w:val="007B425A"/>
    <w:rsid w:val="007B4443"/>
    <w:rsid w:val="007B46E8"/>
    <w:rsid w:val="007B4B7A"/>
    <w:rsid w:val="007B4BDA"/>
    <w:rsid w:val="007B6669"/>
    <w:rsid w:val="007B6A69"/>
    <w:rsid w:val="007B7AB7"/>
    <w:rsid w:val="007B7C34"/>
    <w:rsid w:val="007C020D"/>
    <w:rsid w:val="007C0DF3"/>
    <w:rsid w:val="007C41FB"/>
    <w:rsid w:val="007C4969"/>
    <w:rsid w:val="007C4CC6"/>
    <w:rsid w:val="007C4FA0"/>
    <w:rsid w:val="007C5113"/>
    <w:rsid w:val="007C5365"/>
    <w:rsid w:val="007C7F0E"/>
    <w:rsid w:val="007D0127"/>
    <w:rsid w:val="007D0838"/>
    <w:rsid w:val="007D0F68"/>
    <w:rsid w:val="007D11B3"/>
    <w:rsid w:val="007D1233"/>
    <w:rsid w:val="007D1CF5"/>
    <w:rsid w:val="007D24DE"/>
    <w:rsid w:val="007D439A"/>
    <w:rsid w:val="007D4893"/>
    <w:rsid w:val="007D4F6F"/>
    <w:rsid w:val="007D5816"/>
    <w:rsid w:val="007D61F8"/>
    <w:rsid w:val="007D6389"/>
    <w:rsid w:val="007D684C"/>
    <w:rsid w:val="007D6A7B"/>
    <w:rsid w:val="007D6E7C"/>
    <w:rsid w:val="007D7358"/>
    <w:rsid w:val="007D7497"/>
    <w:rsid w:val="007D78F5"/>
    <w:rsid w:val="007E0EB4"/>
    <w:rsid w:val="007E12D5"/>
    <w:rsid w:val="007E1870"/>
    <w:rsid w:val="007E1DD8"/>
    <w:rsid w:val="007E2764"/>
    <w:rsid w:val="007E2960"/>
    <w:rsid w:val="007E297A"/>
    <w:rsid w:val="007E2D5B"/>
    <w:rsid w:val="007E3B2B"/>
    <w:rsid w:val="007E48E2"/>
    <w:rsid w:val="007E4E49"/>
    <w:rsid w:val="007E5173"/>
    <w:rsid w:val="007E6074"/>
    <w:rsid w:val="007E7207"/>
    <w:rsid w:val="007E72C5"/>
    <w:rsid w:val="007E7FCB"/>
    <w:rsid w:val="007F03CD"/>
    <w:rsid w:val="007F0B6E"/>
    <w:rsid w:val="007F14B7"/>
    <w:rsid w:val="007F1E07"/>
    <w:rsid w:val="007F1ED7"/>
    <w:rsid w:val="007F2CD9"/>
    <w:rsid w:val="007F2E8D"/>
    <w:rsid w:val="007F39BB"/>
    <w:rsid w:val="007F487D"/>
    <w:rsid w:val="007F4A8D"/>
    <w:rsid w:val="007F4E20"/>
    <w:rsid w:val="007F61AA"/>
    <w:rsid w:val="007F6580"/>
    <w:rsid w:val="007F6ABA"/>
    <w:rsid w:val="007F6E2F"/>
    <w:rsid w:val="00800225"/>
    <w:rsid w:val="00800267"/>
    <w:rsid w:val="00800F58"/>
    <w:rsid w:val="00801CD9"/>
    <w:rsid w:val="00801F3C"/>
    <w:rsid w:val="00802188"/>
    <w:rsid w:val="0080296B"/>
    <w:rsid w:val="00802CA3"/>
    <w:rsid w:val="00803F81"/>
    <w:rsid w:val="00805173"/>
    <w:rsid w:val="008057B1"/>
    <w:rsid w:val="00805A6C"/>
    <w:rsid w:val="00805C9E"/>
    <w:rsid w:val="00805D44"/>
    <w:rsid w:val="00806958"/>
    <w:rsid w:val="00807431"/>
    <w:rsid w:val="00807599"/>
    <w:rsid w:val="0080775D"/>
    <w:rsid w:val="008100DE"/>
    <w:rsid w:val="00810B93"/>
    <w:rsid w:val="00810E0D"/>
    <w:rsid w:val="00810F07"/>
    <w:rsid w:val="00811C37"/>
    <w:rsid w:val="008123F0"/>
    <w:rsid w:val="0081252F"/>
    <w:rsid w:val="008137B2"/>
    <w:rsid w:val="00814270"/>
    <w:rsid w:val="00814342"/>
    <w:rsid w:val="008143B4"/>
    <w:rsid w:val="00814790"/>
    <w:rsid w:val="0081481C"/>
    <w:rsid w:val="00814B2A"/>
    <w:rsid w:val="00815D66"/>
    <w:rsid w:val="00815DD4"/>
    <w:rsid w:val="00816A40"/>
    <w:rsid w:val="00816B7D"/>
    <w:rsid w:val="00816C15"/>
    <w:rsid w:val="00817640"/>
    <w:rsid w:val="00817B4D"/>
    <w:rsid w:val="00817E53"/>
    <w:rsid w:val="00820F1F"/>
    <w:rsid w:val="00821823"/>
    <w:rsid w:val="00822B7B"/>
    <w:rsid w:val="00823926"/>
    <w:rsid w:val="00824092"/>
    <w:rsid w:val="008246F1"/>
    <w:rsid w:val="00824D42"/>
    <w:rsid w:val="00824F76"/>
    <w:rsid w:val="00825201"/>
    <w:rsid w:val="0082571D"/>
    <w:rsid w:val="00825CA1"/>
    <w:rsid w:val="00825EBB"/>
    <w:rsid w:val="00826D79"/>
    <w:rsid w:val="00826FDD"/>
    <w:rsid w:val="00827040"/>
    <w:rsid w:val="00827649"/>
    <w:rsid w:val="008278DF"/>
    <w:rsid w:val="00827C75"/>
    <w:rsid w:val="00830107"/>
    <w:rsid w:val="00830745"/>
    <w:rsid w:val="00830A4B"/>
    <w:rsid w:val="0083155A"/>
    <w:rsid w:val="00831882"/>
    <w:rsid w:val="00831BBD"/>
    <w:rsid w:val="00831E4F"/>
    <w:rsid w:val="008328D5"/>
    <w:rsid w:val="00832F04"/>
    <w:rsid w:val="008334A3"/>
    <w:rsid w:val="008347EA"/>
    <w:rsid w:val="00834832"/>
    <w:rsid w:val="00834ABC"/>
    <w:rsid w:val="0083572E"/>
    <w:rsid w:val="00835EDC"/>
    <w:rsid w:val="00836087"/>
    <w:rsid w:val="008367AC"/>
    <w:rsid w:val="00836B3E"/>
    <w:rsid w:val="00837557"/>
    <w:rsid w:val="0083798B"/>
    <w:rsid w:val="00840847"/>
    <w:rsid w:val="00840E6A"/>
    <w:rsid w:val="008416BB"/>
    <w:rsid w:val="00841F48"/>
    <w:rsid w:val="00842090"/>
    <w:rsid w:val="008426B0"/>
    <w:rsid w:val="00842B7A"/>
    <w:rsid w:val="00842F44"/>
    <w:rsid w:val="008432D9"/>
    <w:rsid w:val="008433E7"/>
    <w:rsid w:val="0084343F"/>
    <w:rsid w:val="00843A04"/>
    <w:rsid w:val="00843A7E"/>
    <w:rsid w:val="00843CCB"/>
    <w:rsid w:val="0084593A"/>
    <w:rsid w:val="008459BB"/>
    <w:rsid w:val="00845B85"/>
    <w:rsid w:val="00845E38"/>
    <w:rsid w:val="00845FC6"/>
    <w:rsid w:val="008463C5"/>
    <w:rsid w:val="00846441"/>
    <w:rsid w:val="00846BF6"/>
    <w:rsid w:val="00846C22"/>
    <w:rsid w:val="00847E07"/>
    <w:rsid w:val="008508DE"/>
    <w:rsid w:val="008511B5"/>
    <w:rsid w:val="008516ED"/>
    <w:rsid w:val="00851994"/>
    <w:rsid w:val="00851BA3"/>
    <w:rsid w:val="008540B8"/>
    <w:rsid w:val="00854272"/>
    <w:rsid w:val="00854AC7"/>
    <w:rsid w:val="00855326"/>
    <w:rsid w:val="008560DD"/>
    <w:rsid w:val="00856510"/>
    <w:rsid w:val="00856E5D"/>
    <w:rsid w:val="00856FC9"/>
    <w:rsid w:val="00860752"/>
    <w:rsid w:val="00861844"/>
    <w:rsid w:val="008621C0"/>
    <w:rsid w:val="008630A2"/>
    <w:rsid w:val="008630AD"/>
    <w:rsid w:val="008630F8"/>
    <w:rsid w:val="008642CA"/>
    <w:rsid w:val="00864A49"/>
    <w:rsid w:val="00865C8B"/>
    <w:rsid w:val="00866993"/>
    <w:rsid w:val="00867497"/>
    <w:rsid w:val="00867545"/>
    <w:rsid w:val="00867A1A"/>
    <w:rsid w:val="00870045"/>
    <w:rsid w:val="008704D9"/>
    <w:rsid w:val="0087083F"/>
    <w:rsid w:val="00870CEF"/>
    <w:rsid w:val="00870D88"/>
    <w:rsid w:val="00871C36"/>
    <w:rsid w:val="00871C62"/>
    <w:rsid w:val="008729AD"/>
    <w:rsid w:val="00872C58"/>
    <w:rsid w:val="00874073"/>
    <w:rsid w:val="0087418B"/>
    <w:rsid w:val="0087457E"/>
    <w:rsid w:val="00874FA0"/>
    <w:rsid w:val="0087500F"/>
    <w:rsid w:val="008758CE"/>
    <w:rsid w:val="00876E5D"/>
    <w:rsid w:val="00877883"/>
    <w:rsid w:val="008804FC"/>
    <w:rsid w:val="00881543"/>
    <w:rsid w:val="00881566"/>
    <w:rsid w:val="00881CB8"/>
    <w:rsid w:val="00881F19"/>
    <w:rsid w:val="0088304D"/>
    <w:rsid w:val="008834A9"/>
    <w:rsid w:val="00883718"/>
    <w:rsid w:val="008838B5"/>
    <w:rsid w:val="00883C4F"/>
    <w:rsid w:val="00884A9E"/>
    <w:rsid w:val="00885016"/>
    <w:rsid w:val="008854E5"/>
    <w:rsid w:val="00886745"/>
    <w:rsid w:val="00886BA6"/>
    <w:rsid w:val="00886DC5"/>
    <w:rsid w:val="00887142"/>
    <w:rsid w:val="00887392"/>
    <w:rsid w:val="008904EB"/>
    <w:rsid w:val="008907F5"/>
    <w:rsid w:val="008914B0"/>
    <w:rsid w:val="00892225"/>
    <w:rsid w:val="008922C0"/>
    <w:rsid w:val="008929EC"/>
    <w:rsid w:val="00892B51"/>
    <w:rsid w:val="008938AC"/>
    <w:rsid w:val="00893DAB"/>
    <w:rsid w:val="00893E1E"/>
    <w:rsid w:val="00893E8D"/>
    <w:rsid w:val="008949A6"/>
    <w:rsid w:val="008949B9"/>
    <w:rsid w:val="00895846"/>
    <w:rsid w:val="0089586C"/>
    <w:rsid w:val="00895BDB"/>
    <w:rsid w:val="00895FB5"/>
    <w:rsid w:val="0089635D"/>
    <w:rsid w:val="008963B6"/>
    <w:rsid w:val="008965D3"/>
    <w:rsid w:val="00896823"/>
    <w:rsid w:val="00896A36"/>
    <w:rsid w:val="00896B6A"/>
    <w:rsid w:val="00897529"/>
    <w:rsid w:val="008976F4"/>
    <w:rsid w:val="00897904"/>
    <w:rsid w:val="008A09E4"/>
    <w:rsid w:val="008A0C2E"/>
    <w:rsid w:val="008A12FF"/>
    <w:rsid w:val="008A1F3F"/>
    <w:rsid w:val="008A2711"/>
    <w:rsid w:val="008A2955"/>
    <w:rsid w:val="008A2DEB"/>
    <w:rsid w:val="008A3AB0"/>
    <w:rsid w:val="008A5EAD"/>
    <w:rsid w:val="008A6273"/>
    <w:rsid w:val="008A64EA"/>
    <w:rsid w:val="008A6683"/>
    <w:rsid w:val="008A71AC"/>
    <w:rsid w:val="008A755C"/>
    <w:rsid w:val="008A7E0E"/>
    <w:rsid w:val="008A7E62"/>
    <w:rsid w:val="008B1CBC"/>
    <w:rsid w:val="008B2058"/>
    <w:rsid w:val="008B2A7C"/>
    <w:rsid w:val="008B2C28"/>
    <w:rsid w:val="008B2D64"/>
    <w:rsid w:val="008B2F2E"/>
    <w:rsid w:val="008B38C0"/>
    <w:rsid w:val="008B4060"/>
    <w:rsid w:val="008B4129"/>
    <w:rsid w:val="008B42FF"/>
    <w:rsid w:val="008B4FC2"/>
    <w:rsid w:val="008B5F77"/>
    <w:rsid w:val="008B6616"/>
    <w:rsid w:val="008B72EC"/>
    <w:rsid w:val="008B7324"/>
    <w:rsid w:val="008B7AE0"/>
    <w:rsid w:val="008C0D61"/>
    <w:rsid w:val="008C15EE"/>
    <w:rsid w:val="008C262F"/>
    <w:rsid w:val="008C2827"/>
    <w:rsid w:val="008C2A6F"/>
    <w:rsid w:val="008C3F16"/>
    <w:rsid w:val="008C43B6"/>
    <w:rsid w:val="008C52BF"/>
    <w:rsid w:val="008C61A2"/>
    <w:rsid w:val="008C6BE0"/>
    <w:rsid w:val="008C6E15"/>
    <w:rsid w:val="008C75E3"/>
    <w:rsid w:val="008C75F5"/>
    <w:rsid w:val="008C7896"/>
    <w:rsid w:val="008C7F2C"/>
    <w:rsid w:val="008D0145"/>
    <w:rsid w:val="008D042D"/>
    <w:rsid w:val="008D0B8E"/>
    <w:rsid w:val="008D150D"/>
    <w:rsid w:val="008D1EE1"/>
    <w:rsid w:val="008D2A8C"/>
    <w:rsid w:val="008D3094"/>
    <w:rsid w:val="008D3394"/>
    <w:rsid w:val="008D356C"/>
    <w:rsid w:val="008D3C1C"/>
    <w:rsid w:val="008D3D97"/>
    <w:rsid w:val="008D48E3"/>
    <w:rsid w:val="008D5607"/>
    <w:rsid w:val="008D61AA"/>
    <w:rsid w:val="008D642C"/>
    <w:rsid w:val="008D6550"/>
    <w:rsid w:val="008D7875"/>
    <w:rsid w:val="008D7CC0"/>
    <w:rsid w:val="008E00CA"/>
    <w:rsid w:val="008E0E84"/>
    <w:rsid w:val="008E18FA"/>
    <w:rsid w:val="008E248D"/>
    <w:rsid w:val="008E3FC2"/>
    <w:rsid w:val="008E40FB"/>
    <w:rsid w:val="008E425F"/>
    <w:rsid w:val="008E5F8B"/>
    <w:rsid w:val="008E679B"/>
    <w:rsid w:val="008E6940"/>
    <w:rsid w:val="008E6A80"/>
    <w:rsid w:val="008E6D0D"/>
    <w:rsid w:val="008E6E7C"/>
    <w:rsid w:val="008E735C"/>
    <w:rsid w:val="008E78A1"/>
    <w:rsid w:val="008F002E"/>
    <w:rsid w:val="008F03AC"/>
    <w:rsid w:val="008F070E"/>
    <w:rsid w:val="008F119E"/>
    <w:rsid w:val="008F1874"/>
    <w:rsid w:val="008F1A43"/>
    <w:rsid w:val="008F2C2B"/>
    <w:rsid w:val="008F3184"/>
    <w:rsid w:val="008F3578"/>
    <w:rsid w:val="008F3F86"/>
    <w:rsid w:val="008F4228"/>
    <w:rsid w:val="008F4726"/>
    <w:rsid w:val="008F4DB3"/>
    <w:rsid w:val="008F5838"/>
    <w:rsid w:val="008F66A7"/>
    <w:rsid w:val="008F6D9E"/>
    <w:rsid w:val="008F73B7"/>
    <w:rsid w:val="008F7859"/>
    <w:rsid w:val="00901A9F"/>
    <w:rsid w:val="00901FB9"/>
    <w:rsid w:val="0090282E"/>
    <w:rsid w:val="00902949"/>
    <w:rsid w:val="009034F4"/>
    <w:rsid w:val="00903551"/>
    <w:rsid w:val="00904EA4"/>
    <w:rsid w:val="0090528B"/>
    <w:rsid w:val="00905AAF"/>
    <w:rsid w:val="009064CC"/>
    <w:rsid w:val="00906843"/>
    <w:rsid w:val="00906AB9"/>
    <w:rsid w:val="00906B48"/>
    <w:rsid w:val="00907045"/>
    <w:rsid w:val="00907F4B"/>
    <w:rsid w:val="00907F55"/>
    <w:rsid w:val="009105F4"/>
    <w:rsid w:val="00910CE2"/>
    <w:rsid w:val="0091102D"/>
    <w:rsid w:val="009111F1"/>
    <w:rsid w:val="009116CF"/>
    <w:rsid w:val="00911C8E"/>
    <w:rsid w:val="00911EB3"/>
    <w:rsid w:val="00912B87"/>
    <w:rsid w:val="00913180"/>
    <w:rsid w:val="00913449"/>
    <w:rsid w:val="00914814"/>
    <w:rsid w:val="009152AC"/>
    <w:rsid w:val="00915E0E"/>
    <w:rsid w:val="00915E87"/>
    <w:rsid w:val="00915EE1"/>
    <w:rsid w:val="009165F6"/>
    <w:rsid w:val="00917329"/>
    <w:rsid w:val="009178F1"/>
    <w:rsid w:val="009204EA"/>
    <w:rsid w:val="009206BA"/>
    <w:rsid w:val="0092092C"/>
    <w:rsid w:val="0092168A"/>
    <w:rsid w:val="009220CA"/>
    <w:rsid w:val="009223C4"/>
    <w:rsid w:val="009223E1"/>
    <w:rsid w:val="009228A0"/>
    <w:rsid w:val="00924314"/>
    <w:rsid w:val="009245FD"/>
    <w:rsid w:val="00924A56"/>
    <w:rsid w:val="00925743"/>
    <w:rsid w:val="00925FD9"/>
    <w:rsid w:val="009260C0"/>
    <w:rsid w:val="0092631F"/>
    <w:rsid w:val="00926B4C"/>
    <w:rsid w:val="009316CC"/>
    <w:rsid w:val="00932B9B"/>
    <w:rsid w:val="009337A6"/>
    <w:rsid w:val="00933BBD"/>
    <w:rsid w:val="00934B66"/>
    <w:rsid w:val="00935033"/>
    <w:rsid w:val="009351DC"/>
    <w:rsid w:val="00935469"/>
    <w:rsid w:val="00937153"/>
    <w:rsid w:val="00937D98"/>
    <w:rsid w:val="0094038F"/>
    <w:rsid w:val="009409C2"/>
    <w:rsid w:val="00940AA4"/>
    <w:rsid w:val="009416AA"/>
    <w:rsid w:val="00942454"/>
    <w:rsid w:val="00942939"/>
    <w:rsid w:val="00943130"/>
    <w:rsid w:val="009433B9"/>
    <w:rsid w:val="00943C9F"/>
    <w:rsid w:val="00944435"/>
    <w:rsid w:val="0094462E"/>
    <w:rsid w:val="0094544E"/>
    <w:rsid w:val="00945AB2"/>
    <w:rsid w:val="00946151"/>
    <w:rsid w:val="009470FF"/>
    <w:rsid w:val="009479B7"/>
    <w:rsid w:val="009500C9"/>
    <w:rsid w:val="00950453"/>
    <w:rsid w:val="00950BE5"/>
    <w:rsid w:val="00950DBD"/>
    <w:rsid w:val="00952121"/>
    <w:rsid w:val="0095241C"/>
    <w:rsid w:val="00954067"/>
    <w:rsid w:val="009540E6"/>
    <w:rsid w:val="00954FF7"/>
    <w:rsid w:val="00955270"/>
    <w:rsid w:val="00955645"/>
    <w:rsid w:val="00957F16"/>
    <w:rsid w:val="00960C2C"/>
    <w:rsid w:val="00960F00"/>
    <w:rsid w:val="00961186"/>
    <w:rsid w:val="00962547"/>
    <w:rsid w:val="00962BE0"/>
    <w:rsid w:val="00962F1A"/>
    <w:rsid w:val="009634B4"/>
    <w:rsid w:val="00964D0D"/>
    <w:rsid w:val="00964FFB"/>
    <w:rsid w:val="00965E47"/>
    <w:rsid w:val="00966C89"/>
    <w:rsid w:val="009672FF"/>
    <w:rsid w:val="00967B8E"/>
    <w:rsid w:val="009705B8"/>
    <w:rsid w:val="009710F5"/>
    <w:rsid w:val="009715D3"/>
    <w:rsid w:val="0097161A"/>
    <w:rsid w:val="00971969"/>
    <w:rsid w:val="0097228C"/>
    <w:rsid w:val="00972596"/>
    <w:rsid w:val="00972A29"/>
    <w:rsid w:val="00972AB9"/>
    <w:rsid w:val="00972B01"/>
    <w:rsid w:val="009733D7"/>
    <w:rsid w:val="00973AA3"/>
    <w:rsid w:val="00974797"/>
    <w:rsid w:val="00974A73"/>
    <w:rsid w:val="00974B3E"/>
    <w:rsid w:val="0097552D"/>
    <w:rsid w:val="00975FD2"/>
    <w:rsid w:val="00975FEE"/>
    <w:rsid w:val="00976F64"/>
    <w:rsid w:val="00977194"/>
    <w:rsid w:val="009771D1"/>
    <w:rsid w:val="0097765A"/>
    <w:rsid w:val="00977B26"/>
    <w:rsid w:val="009800B5"/>
    <w:rsid w:val="0098058C"/>
    <w:rsid w:val="00980973"/>
    <w:rsid w:val="00980F28"/>
    <w:rsid w:val="00981269"/>
    <w:rsid w:val="009815D5"/>
    <w:rsid w:val="00981666"/>
    <w:rsid w:val="009841DB"/>
    <w:rsid w:val="00984C18"/>
    <w:rsid w:val="0098513C"/>
    <w:rsid w:val="00985E8F"/>
    <w:rsid w:val="009860DE"/>
    <w:rsid w:val="00986CD2"/>
    <w:rsid w:val="00986D4D"/>
    <w:rsid w:val="009871E1"/>
    <w:rsid w:val="009879C5"/>
    <w:rsid w:val="00987C8A"/>
    <w:rsid w:val="00990CCC"/>
    <w:rsid w:val="0099115D"/>
    <w:rsid w:val="00991779"/>
    <w:rsid w:val="00991B14"/>
    <w:rsid w:val="009920C7"/>
    <w:rsid w:val="009926F1"/>
    <w:rsid w:val="00992923"/>
    <w:rsid w:val="00992E9A"/>
    <w:rsid w:val="00993413"/>
    <w:rsid w:val="009935A3"/>
    <w:rsid w:val="00994444"/>
    <w:rsid w:val="00995689"/>
    <w:rsid w:val="00996161"/>
    <w:rsid w:val="0099640B"/>
    <w:rsid w:val="0099673C"/>
    <w:rsid w:val="00996FBF"/>
    <w:rsid w:val="009973DD"/>
    <w:rsid w:val="00997610"/>
    <w:rsid w:val="009A00E9"/>
    <w:rsid w:val="009A0BB2"/>
    <w:rsid w:val="009A0C7E"/>
    <w:rsid w:val="009A17A1"/>
    <w:rsid w:val="009A1A02"/>
    <w:rsid w:val="009A2658"/>
    <w:rsid w:val="009A26F3"/>
    <w:rsid w:val="009A2886"/>
    <w:rsid w:val="009A2DA0"/>
    <w:rsid w:val="009A3412"/>
    <w:rsid w:val="009A35D3"/>
    <w:rsid w:val="009A4EA9"/>
    <w:rsid w:val="009A6492"/>
    <w:rsid w:val="009A6638"/>
    <w:rsid w:val="009A736C"/>
    <w:rsid w:val="009B0055"/>
    <w:rsid w:val="009B0583"/>
    <w:rsid w:val="009B06F4"/>
    <w:rsid w:val="009B0A80"/>
    <w:rsid w:val="009B10F4"/>
    <w:rsid w:val="009B155D"/>
    <w:rsid w:val="009B293A"/>
    <w:rsid w:val="009B2B2A"/>
    <w:rsid w:val="009B2FD9"/>
    <w:rsid w:val="009B33D5"/>
    <w:rsid w:val="009B39FC"/>
    <w:rsid w:val="009B3B23"/>
    <w:rsid w:val="009B3CCE"/>
    <w:rsid w:val="009B3EB9"/>
    <w:rsid w:val="009B4052"/>
    <w:rsid w:val="009B5204"/>
    <w:rsid w:val="009B588D"/>
    <w:rsid w:val="009B5898"/>
    <w:rsid w:val="009B6221"/>
    <w:rsid w:val="009B6473"/>
    <w:rsid w:val="009B67FF"/>
    <w:rsid w:val="009B7187"/>
    <w:rsid w:val="009B790D"/>
    <w:rsid w:val="009C01B7"/>
    <w:rsid w:val="009C0EAF"/>
    <w:rsid w:val="009C171C"/>
    <w:rsid w:val="009C20AD"/>
    <w:rsid w:val="009C29FB"/>
    <w:rsid w:val="009C2DCD"/>
    <w:rsid w:val="009C3B7E"/>
    <w:rsid w:val="009C3C7E"/>
    <w:rsid w:val="009C40D6"/>
    <w:rsid w:val="009C41AB"/>
    <w:rsid w:val="009C420D"/>
    <w:rsid w:val="009C4776"/>
    <w:rsid w:val="009C4B74"/>
    <w:rsid w:val="009C4F1B"/>
    <w:rsid w:val="009C5636"/>
    <w:rsid w:val="009C5708"/>
    <w:rsid w:val="009C69A5"/>
    <w:rsid w:val="009C7126"/>
    <w:rsid w:val="009D2B01"/>
    <w:rsid w:val="009D2D8D"/>
    <w:rsid w:val="009D3085"/>
    <w:rsid w:val="009D3470"/>
    <w:rsid w:val="009D3F0F"/>
    <w:rsid w:val="009D5A46"/>
    <w:rsid w:val="009D5BCE"/>
    <w:rsid w:val="009D5C2B"/>
    <w:rsid w:val="009D5E13"/>
    <w:rsid w:val="009D61AD"/>
    <w:rsid w:val="009D6853"/>
    <w:rsid w:val="009D68F3"/>
    <w:rsid w:val="009D6990"/>
    <w:rsid w:val="009D69A4"/>
    <w:rsid w:val="009D71B9"/>
    <w:rsid w:val="009D75B8"/>
    <w:rsid w:val="009E05B9"/>
    <w:rsid w:val="009E14CE"/>
    <w:rsid w:val="009E15CC"/>
    <w:rsid w:val="009E1BB5"/>
    <w:rsid w:val="009E2487"/>
    <w:rsid w:val="009E2E20"/>
    <w:rsid w:val="009E2EB3"/>
    <w:rsid w:val="009E361C"/>
    <w:rsid w:val="009E3936"/>
    <w:rsid w:val="009E3CF8"/>
    <w:rsid w:val="009E45E4"/>
    <w:rsid w:val="009E4708"/>
    <w:rsid w:val="009E4D7D"/>
    <w:rsid w:val="009E5FD9"/>
    <w:rsid w:val="009E631B"/>
    <w:rsid w:val="009E68C0"/>
    <w:rsid w:val="009E6EB8"/>
    <w:rsid w:val="009F000C"/>
    <w:rsid w:val="009F0FF3"/>
    <w:rsid w:val="009F1ED5"/>
    <w:rsid w:val="009F2923"/>
    <w:rsid w:val="009F463C"/>
    <w:rsid w:val="009F470D"/>
    <w:rsid w:val="009F4920"/>
    <w:rsid w:val="009F54E1"/>
    <w:rsid w:val="009F55DF"/>
    <w:rsid w:val="009F67D3"/>
    <w:rsid w:val="009F68CA"/>
    <w:rsid w:val="009F6A59"/>
    <w:rsid w:val="009F7394"/>
    <w:rsid w:val="009F7589"/>
    <w:rsid w:val="009F7BFD"/>
    <w:rsid w:val="00A0020A"/>
    <w:rsid w:val="00A0077B"/>
    <w:rsid w:val="00A00D03"/>
    <w:rsid w:val="00A022FA"/>
    <w:rsid w:val="00A02607"/>
    <w:rsid w:val="00A034FF"/>
    <w:rsid w:val="00A04730"/>
    <w:rsid w:val="00A04FA4"/>
    <w:rsid w:val="00A0516C"/>
    <w:rsid w:val="00A06308"/>
    <w:rsid w:val="00A06506"/>
    <w:rsid w:val="00A06ED7"/>
    <w:rsid w:val="00A071D2"/>
    <w:rsid w:val="00A0761B"/>
    <w:rsid w:val="00A1061E"/>
    <w:rsid w:val="00A106D7"/>
    <w:rsid w:val="00A10D1A"/>
    <w:rsid w:val="00A1112F"/>
    <w:rsid w:val="00A11DFA"/>
    <w:rsid w:val="00A12761"/>
    <w:rsid w:val="00A12AA9"/>
    <w:rsid w:val="00A1357B"/>
    <w:rsid w:val="00A135F8"/>
    <w:rsid w:val="00A1389A"/>
    <w:rsid w:val="00A157FD"/>
    <w:rsid w:val="00A1635C"/>
    <w:rsid w:val="00A1679A"/>
    <w:rsid w:val="00A16FB8"/>
    <w:rsid w:val="00A179AE"/>
    <w:rsid w:val="00A17C94"/>
    <w:rsid w:val="00A17CAF"/>
    <w:rsid w:val="00A200DF"/>
    <w:rsid w:val="00A20852"/>
    <w:rsid w:val="00A21405"/>
    <w:rsid w:val="00A21808"/>
    <w:rsid w:val="00A224DD"/>
    <w:rsid w:val="00A22A10"/>
    <w:rsid w:val="00A23068"/>
    <w:rsid w:val="00A23142"/>
    <w:rsid w:val="00A23667"/>
    <w:rsid w:val="00A23A71"/>
    <w:rsid w:val="00A23CE9"/>
    <w:rsid w:val="00A23D0E"/>
    <w:rsid w:val="00A2415F"/>
    <w:rsid w:val="00A25864"/>
    <w:rsid w:val="00A25995"/>
    <w:rsid w:val="00A268D0"/>
    <w:rsid w:val="00A26EB8"/>
    <w:rsid w:val="00A26F0B"/>
    <w:rsid w:val="00A27111"/>
    <w:rsid w:val="00A2729E"/>
    <w:rsid w:val="00A303E1"/>
    <w:rsid w:val="00A323C6"/>
    <w:rsid w:val="00A32498"/>
    <w:rsid w:val="00A326B5"/>
    <w:rsid w:val="00A328C8"/>
    <w:rsid w:val="00A33860"/>
    <w:rsid w:val="00A347A9"/>
    <w:rsid w:val="00A36DBA"/>
    <w:rsid w:val="00A4016E"/>
    <w:rsid w:val="00A402B4"/>
    <w:rsid w:val="00A402EE"/>
    <w:rsid w:val="00A40577"/>
    <w:rsid w:val="00A41000"/>
    <w:rsid w:val="00A41267"/>
    <w:rsid w:val="00A41438"/>
    <w:rsid w:val="00A41C76"/>
    <w:rsid w:val="00A4235A"/>
    <w:rsid w:val="00A425D6"/>
    <w:rsid w:val="00A425E1"/>
    <w:rsid w:val="00A426AA"/>
    <w:rsid w:val="00A42C24"/>
    <w:rsid w:val="00A42DD7"/>
    <w:rsid w:val="00A43B07"/>
    <w:rsid w:val="00A44770"/>
    <w:rsid w:val="00A44D4A"/>
    <w:rsid w:val="00A4711F"/>
    <w:rsid w:val="00A474D5"/>
    <w:rsid w:val="00A474E2"/>
    <w:rsid w:val="00A478FF"/>
    <w:rsid w:val="00A47AF3"/>
    <w:rsid w:val="00A47CC3"/>
    <w:rsid w:val="00A5026F"/>
    <w:rsid w:val="00A50535"/>
    <w:rsid w:val="00A509A6"/>
    <w:rsid w:val="00A50E5E"/>
    <w:rsid w:val="00A5111E"/>
    <w:rsid w:val="00A5189F"/>
    <w:rsid w:val="00A52E69"/>
    <w:rsid w:val="00A5351C"/>
    <w:rsid w:val="00A542F8"/>
    <w:rsid w:val="00A54510"/>
    <w:rsid w:val="00A54600"/>
    <w:rsid w:val="00A5470E"/>
    <w:rsid w:val="00A54C4D"/>
    <w:rsid w:val="00A54DC5"/>
    <w:rsid w:val="00A55CF1"/>
    <w:rsid w:val="00A55ECA"/>
    <w:rsid w:val="00A569CE"/>
    <w:rsid w:val="00A57176"/>
    <w:rsid w:val="00A57A47"/>
    <w:rsid w:val="00A57B5C"/>
    <w:rsid w:val="00A60CC2"/>
    <w:rsid w:val="00A60E9E"/>
    <w:rsid w:val="00A60ECC"/>
    <w:rsid w:val="00A61461"/>
    <w:rsid w:val="00A6217D"/>
    <w:rsid w:val="00A622FF"/>
    <w:rsid w:val="00A627DD"/>
    <w:rsid w:val="00A62A5F"/>
    <w:rsid w:val="00A62A9E"/>
    <w:rsid w:val="00A62BAA"/>
    <w:rsid w:val="00A634EF"/>
    <w:rsid w:val="00A63838"/>
    <w:rsid w:val="00A63A7B"/>
    <w:rsid w:val="00A6493E"/>
    <w:rsid w:val="00A64A41"/>
    <w:rsid w:val="00A661EE"/>
    <w:rsid w:val="00A66788"/>
    <w:rsid w:val="00A6695A"/>
    <w:rsid w:val="00A66A72"/>
    <w:rsid w:val="00A6750B"/>
    <w:rsid w:val="00A67547"/>
    <w:rsid w:val="00A67C8C"/>
    <w:rsid w:val="00A67D3F"/>
    <w:rsid w:val="00A67FC0"/>
    <w:rsid w:val="00A705B2"/>
    <w:rsid w:val="00A7064A"/>
    <w:rsid w:val="00A70688"/>
    <w:rsid w:val="00A7263C"/>
    <w:rsid w:val="00A72BF1"/>
    <w:rsid w:val="00A73C33"/>
    <w:rsid w:val="00A74AE5"/>
    <w:rsid w:val="00A757C4"/>
    <w:rsid w:val="00A75C0E"/>
    <w:rsid w:val="00A763E8"/>
    <w:rsid w:val="00A773A7"/>
    <w:rsid w:val="00A77725"/>
    <w:rsid w:val="00A80C27"/>
    <w:rsid w:val="00A81A3C"/>
    <w:rsid w:val="00A8239E"/>
    <w:rsid w:val="00A83F94"/>
    <w:rsid w:val="00A84A20"/>
    <w:rsid w:val="00A84F3D"/>
    <w:rsid w:val="00A85224"/>
    <w:rsid w:val="00A85DC4"/>
    <w:rsid w:val="00A86701"/>
    <w:rsid w:val="00A86BC2"/>
    <w:rsid w:val="00A87CEC"/>
    <w:rsid w:val="00A87E4A"/>
    <w:rsid w:val="00A90164"/>
    <w:rsid w:val="00A90230"/>
    <w:rsid w:val="00A9027C"/>
    <w:rsid w:val="00A9077F"/>
    <w:rsid w:val="00A90E98"/>
    <w:rsid w:val="00A9174E"/>
    <w:rsid w:val="00A91C7A"/>
    <w:rsid w:val="00A92574"/>
    <w:rsid w:val="00A92B72"/>
    <w:rsid w:val="00A92B94"/>
    <w:rsid w:val="00A93534"/>
    <w:rsid w:val="00A93E6F"/>
    <w:rsid w:val="00A943C5"/>
    <w:rsid w:val="00A949D3"/>
    <w:rsid w:val="00A94D3B"/>
    <w:rsid w:val="00A95396"/>
    <w:rsid w:val="00A954B2"/>
    <w:rsid w:val="00A9569F"/>
    <w:rsid w:val="00A964F5"/>
    <w:rsid w:val="00A9662D"/>
    <w:rsid w:val="00A96806"/>
    <w:rsid w:val="00A97419"/>
    <w:rsid w:val="00A97638"/>
    <w:rsid w:val="00A97C85"/>
    <w:rsid w:val="00AA10C3"/>
    <w:rsid w:val="00AA15E8"/>
    <w:rsid w:val="00AA2641"/>
    <w:rsid w:val="00AA4472"/>
    <w:rsid w:val="00AA47DE"/>
    <w:rsid w:val="00AA52B0"/>
    <w:rsid w:val="00AA6336"/>
    <w:rsid w:val="00AA6C58"/>
    <w:rsid w:val="00AB0510"/>
    <w:rsid w:val="00AB09A0"/>
    <w:rsid w:val="00AB1588"/>
    <w:rsid w:val="00AB1F5A"/>
    <w:rsid w:val="00AB25CD"/>
    <w:rsid w:val="00AB28C2"/>
    <w:rsid w:val="00AB2E7B"/>
    <w:rsid w:val="00AB2F31"/>
    <w:rsid w:val="00AB379F"/>
    <w:rsid w:val="00AB481F"/>
    <w:rsid w:val="00AB4BA8"/>
    <w:rsid w:val="00AB4D46"/>
    <w:rsid w:val="00AB4DDE"/>
    <w:rsid w:val="00AB5F74"/>
    <w:rsid w:val="00AB75E9"/>
    <w:rsid w:val="00AB7C01"/>
    <w:rsid w:val="00AC040E"/>
    <w:rsid w:val="00AC0903"/>
    <w:rsid w:val="00AC0C07"/>
    <w:rsid w:val="00AC0D5C"/>
    <w:rsid w:val="00AC0DDC"/>
    <w:rsid w:val="00AC0E04"/>
    <w:rsid w:val="00AC116D"/>
    <w:rsid w:val="00AC141B"/>
    <w:rsid w:val="00AC141F"/>
    <w:rsid w:val="00AC1911"/>
    <w:rsid w:val="00AC192C"/>
    <w:rsid w:val="00AC248A"/>
    <w:rsid w:val="00AC2908"/>
    <w:rsid w:val="00AC30EC"/>
    <w:rsid w:val="00AC3527"/>
    <w:rsid w:val="00AC35CA"/>
    <w:rsid w:val="00AC3877"/>
    <w:rsid w:val="00AC3EEC"/>
    <w:rsid w:val="00AC5E31"/>
    <w:rsid w:val="00AC5ED5"/>
    <w:rsid w:val="00AC65D2"/>
    <w:rsid w:val="00AC7A6E"/>
    <w:rsid w:val="00AC7F2C"/>
    <w:rsid w:val="00AC7FB5"/>
    <w:rsid w:val="00AD014F"/>
    <w:rsid w:val="00AD07E2"/>
    <w:rsid w:val="00AD0ACA"/>
    <w:rsid w:val="00AD1993"/>
    <w:rsid w:val="00AD240D"/>
    <w:rsid w:val="00AD302D"/>
    <w:rsid w:val="00AD3905"/>
    <w:rsid w:val="00AD3CA7"/>
    <w:rsid w:val="00AD4A26"/>
    <w:rsid w:val="00AD524B"/>
    <w:rsid w:val="00AD66CB"/>
    <w:rsid w:val="00AD6B8D"/>
    <w:rsid w:val="00AD7380"/>
    <w:rsid w:val="00AD7679"/>
    <w:rsid w:val="00AD7F82"/>
    <w:rsid w:val="00AE0423"/>
    <w:rsid w:val="00AE0C8B"/>
    <w:rsid w:val="00AE2F9B"/>
    <w:rsid w:val="00AE318D"/>
    <w:rsid w:val="00AE33F1"/>
    <w:rsid w:val="00AE3FA7"/>
    <w:rsid w:val="00AE4408"/>
    <w:rsid w:val="00AE464A"/>
    <w:rsid w:val="00AE4A4F"/>
    <w:rsid w:val="00AE5268"/>
    <w:rsid w:val="00AE5401"/>
    <w:rsid w:val="00AE5F6D"/>
    <w:rsid w:val="00AE67E6"/>
    <w:rsid w:val="00AE6A76"/>
    <w:rsid w:val="00AE6B91"/>
    <w:rsid w:val="00AE6BB7"/>
    <w:rsid w:val="00AE6C5D"/>
    <w:rsid w:val="00AE6F00"/>
    <w:rsid w:val="00AE6F38"/>
    <w:rsid w:val="00AE75E1"/>
    <w:rsid w:val="00AE772B"/>
    <w:rsid w:val="00AE7DF9"/>
    <w:rsid w:val="00AF0772"/>
    <w:rsid w:val="00AF1497"/>
    <w:rsid w:val="00AF215D"/>
    <w:rsid w:val="00AF2382"/>
    <w:rsid w:val="00AF280A"/>
    <w:rsid w:val="00AF30AC"/>
    <w:rsid w:val="00AF3557"/>
    <w:rsid w:val="00AF385F"/>
    <w:rsid w:val="00AF3D8F"/>
    <w:rsid w:val="00AF3E92"/>
    <w:rsid w:val="00AF44CD"/>
    <w:rsid w:val="00AF4B41"/>
    <w:rsid w:val="00AF4FF0"/>
    <w:rsid w:val="00AF58F3"/>
    <w:rsid w:val="00AF5EF3"/>
    <w:rsid w:val="00AF6E5C"/>
    <w:rsid w:val="00AF71B1"/>
    <w:rsid w:val="00AF794F"/>
    <w:rsid w:val="00B000A6"/>
    <w:rsid w:val="00B000F0"/>
    <w:rsid w:val="00B00200"/>
    <w:rsid w:val="00B004C5"/>
    <w:rsid w:val="00B00FB4"/>
    <w:rsid w:val="00B01964"/>
    <w:rsid w:val="00B0236E"/>
    <w:rsid w:val="00B031B8"/>
    <w:rsid w:val="00B03C87"/>
    <w:rsid w:val="00B03CCC"/>
    <w:rsid w:val="00B04164"/>
    <w:rsid w:val="00B04915"/>
    <w:rsid w:val="00B0493F"/>
    <w:rsid w:val="00B049FF"/>
    <w:rsid w:val="00B04B57"/>
    <w:rsid w:val="00B04BB4"/>
    <w:rsid w:val="00B05231"/>
    <w:rsid w:val="00B053FA"/>
    <w:rsid w:val="00B05778"/>
    <w:rsid w:val="00B05BAA"/>
    <w:rsid w:val="00B05CCC"/>
    <w:rsid w:val="00B06B76"/>
    <w:rsid w:val="00B070A9"/>
    <w:rsid w:val="00B07B11"/>
    <w:rsid w:val="00B07D46"/>
    <w:rsid w:val="00B10AE5"/>
    <w:rsid w:val="00B111CE"/>
    <w:rsid w:val="00B1243A"/>
    <w:rsid w:val="00B12BBF"/>
    <w:rsid w:val="00B12D41"/>
    <w:rsid w:val="00B1356D"/>
    <w:rsid w:val="00B135D8"/>
    <w:rsid w:val="00B1451B"/>
    <w:rsid w:val="00B149D8"/>
    <w:rsid w:val="00B157AE"/>
    <w:rsid w:val="00B16C2B"/>
    <w:rsid w:val="00B16EEE"/>
    <w:rsid w:val="00B178F7"/>
    <w:rsid w:val="00B2087C"/>
    <w:rsid w:val="00B208D7"/>
    <w:rsid w:val="00B21703"/>
    <w:rsid w:val="00B21B39"/>
    <w:rsid w:val="00B21B3C"/>
    <w:rsid w:val="00B21C6C"/>
    <w:rsid w:val="00B222B4"/>
    <w:rsid w:val="00B2233F"/>
    <w:rsid w:val="00B225B5"/>
    <w:rsid w:val="00B22A7D"/>
    <w:rsid w:val="00B23426"/>
    <w:rsid w:val="00B24993"/>
    <w:rsid w:val="00B249E4"/>
    <w:rsid w:val="00B24C0E"/>
    <w:rsid w:val="00B253EF"/>
    <w:rsid w:val="00B25445"/>
    <w:rsid w:val="00B25C75"/>
    <w:rsid w:val="00B25F10"/>
    <w:rsid w:val="00B25FB7"/>
    <w:rsid w:val="00B269A5"/>
    <w:rsid w:val="00B279C0"/>
    <w:rsid w:val="00B30D0A"/>
    <w:rsid w:val="00B31913"/>
    <w:rsid w:val="00B32817"/>
    <w:rsid w:val="00B33881"/>
    <w:rsid w:val="00B33DE9"/>
    <w:rsid w:val="00B348CB"/>
    <w:rsid w:val="00B34BAC"/>
    <w:rsid w:val="00B34CF2"/>
    <w:rsid w:val="00B352B1"/>
    <w:rsid w:val="00B35535"/>
    <w:rsid w:val="00B3559E"/>
    <w:rsid w:val="00B35624"/>
    <w:rsid w:val="00B358B0"/>
    <w:rsid w:val="00B35C5A"/>
    <w:rsid w:val="00B362A8"/>
    <w:rsid w:val="00B36A1C"/>
    <w:rsid w:val="00B36B78"/>
    <w:rsid w:val="00B37600"/>
    <w:rsid w:val="00B37CB6"/>
    <w:rsid w:val="00B40BC2"/>
    <w:rsid w:val="00B40EFC"/>
    <w:rsid w:val="00B415C9"/>
    <w:rsid w:val="00B41F4E"/>
    <w:rsid w:val="00B42154"/>
    <w:rsid w:val="00B42193"/>
    <w:rsid w:val="00B42B1C"/>
    <w:rsid w:val="00B42DBF"/>
    <w:rsid w:val="00B43913"/>
    <w:rsid w:val="00B43A0D"/>
    <w:rsid w:val="00B440D4"/>
    <w:rsid w:val="00B447DD"/>
    <w:rsid w:val="00B45563"/>
    <w:rsid w:val="00B45E39"/>
    <w:rsid w:val="00B45ECD"/>
    <w:rsid w:val="00B4604D"/>
    <w:rsid w:val="00B46295"/>
    <w:rsid w:val="00B468DD"/>
    <w:rsid w:val="00B46B21"/>
    <w:rsid w:val="00B47081"/>
    <w:rsid w:val="00B47A0D"/>
    <w:rsid w:val="00B5044B"/>
    <w:rsid w:val="00B5116E"/>
    <w:rsid w:val="00B512D3"/>
    <w:rsid w:val="00B513C4"/>
    <w:rsid w:val="00B51585"/>
    <w:rsid w:val="00B523B8"/>
    <w:rsid w:val="00B52FD0"/>
    <w:rsid w:val="00B5355C"/>
    <w:rsid w:val="00B53822"/>
    <w:rsid w:val="00B53EBE"/>
    <w:rsid w:val="00B53F75"/>
    <w:rsid w:val="00B5407B"/>
    <w:rsid w:val="00B55695"/>
    <w:rsid w:val="00B55E37"/>
    <w:rsid w:val="00B56428"/>
    <w:rsid w:val="00B56FFB"/>
    <w:rsid w:val="00B57F8F"/>
    <w:rsid w:val="00B61107"/>
    <w:rsid w:val="00B618FB"/>
    <w:rsid w:val="00B620C0"/>
    <w:rsid w:val="00B62780"/>
    <w:rsid w:val="00B633C0"/>
    <w:rsid w:val="00B63B25"/>
    <w:rsid w:val="00B63CBC"/>
    <w:rsid w:val="00B64123"/>
    <w:rsid w:val="00B6415F"/>
    <w:rsid w:val="00B65243"/>
    <w:rsid w:val="00B659EF"/>
    <w:rsid w:val="00B66407"/>
    <w:rsid w:val="00B7019F"/>
    <w:rsid w:val="00B7068A"/>
    <w:rsid w:val="00B71703"/>
    <w:rsid w:val="00B71777"/>
    <w:rsid w:val="00B71F70"/>
    <w:rsid w:val="00B725B1"/>
    <w:rsid w:val="00B72931"/>
    <w:rsid w:val="00B73027"/>
    <w:rsid w:val="00B733E6"/>
    <w:rsid w:val="00B739E5"/>
    <w:rsid w:val="00B73C2C"/>
    <w:rsid w:val="00B7431E"/>
    <w:rsid w:val="00B74CDB"/>
    <w:rsid w:val="00B7674E"/>
    <w:rsid w:val="00B7693B"/>
    <w:rsid w:val="00B7705A"/>
    <w:rsid w:val="00B7712D"/>
    <w:rsid w:val="00B77366"/>
    <w:rsid w:val="00B805EA"/>
    <w:rsid w:val="00B806AE"/>
    <w:rsid w:val="00B807C7"/>
    <w:rsid w:val="00B8143E"/>
    <w:rsid w:val="00B821A6"/>
    <w:rsid w:val="00B822EF"/>
    <w:rsid w:val="00B82D46"/>
    <w:rsid w:val="00B82E84"/>
    <w:rsid w:val="00B83382"/>
    <w:rsid w:val="00B836CE"/>
    <w:rsid w:val="00B83980"/>
    <w:rsid w:val="00B83B81"/>
    <w:rsid w:val="00B83E96"/>
    <w:rsid w:val="00B84CCB"/>
    <w:rsid w:val="00B84EE2"/>
    <w:rsid w:val="00B84F91"/>
    <w:rsid w:val="00B850B5"/>
    <w:rsid w:val="00B85509"/>
    <w:rsid w:val="00B85E90"/>
    <w:rsid w:val="00B86EB6"/>
    <w:rsid w:val="00B87290"/>
    <w:rsid w:val="00B87F65"/>
    <w:rsid w:val="00B90034"/>
    <w:rsid w:val="00B90D33"/>
    <w:rsid w:val="00B91A0E"/>
    <w:rsid w:val="00B91B5E"/>
    <w:rsid w:val="00B92D83"/>
    <w:rsid w:val="00B9312C"/>
    <w:rsid w:val="00B95204"/>
    <w:rsid w:val="00B96CBB"/>
    <w:rsid w:val="00B96E5B"/>
    <w:rsid w:val="00B97DB1"/>
    <w:rsid w:val="00BA0261"/>
    <w:rsid w:val="00BA0D40"/>
    <w:rsid w:val="00BA29C3"/>
    <w:rsid w:val="00BA2D8A"/>
    <w:rsid w:val="00BA426C"/>
    <w:rsid w:val="00BA440D"/>
    <w:rsid w:val="00BA447E"/>
    <w:rsid w:val="00BA540D"/>
    <w:rsid w:val="00BA5761"/>
    <w:rsid w:val="00BA6786"/>
    <w:rsid w:val="00BA682D"/>
    <w:rsid w:val="00BA6C3C"/>
    <w:rsid w:val="00BB07B9"/>
    <w:rsid w:val="00BB08F2"/>
    <w:rsid w:val="00BB09BA"/>
    <w:rsid w:val="00BB2461"/>
    <w:rsid w:val="00BB38A1"/>
    <w:rsid w:val="00BB3BCC"/>
    <w:rsid w:val="00BB42C8"/>
    <w:rsid w:val="00BB4B6F"/>
    <w:rsid w:val="00BB50F6"/>
    <w:rsid w:val="00BB544E"/>
    <w:rsid w:val="00BB56B2"/>
    <w:rsid w:val="00BB5E6F"/>
    <w:rsid w:val="00BB6169"/>
    <w:rsid w:val="00BB66A1"/>
    <w:rsid w:val="00BB7076"/>
    <w:rsid w:val="00BB761D"/>
    <w:rsid w:val="00BB7BB8"/>
    <w:rsid w:val="00BB7C24"/>
    <w:rsid w:val="00BC11B1"/>
    <w:rsid w:val="00BC1265"/>
    <w:rsid w:val="00BC130C"/>
    <w:rsid w:val="00BC13E5"/>
    <w:rsid w:val="00BC1524"/>
    <w:rsid w:val="00BC1D0A"/>
    <w:rsid w:val="00BC1E57"/>
    <w:rsid w:val="00BC24B9"/>
    <w:rsid w:val="00BC2ABB"/>
    <w:rsid w:val="00BC37ED"/>
    <w:rsid w:val="00BC45DE"/>
    <w:rsid w:val="00BC4729"/>
    <w:rsid w:val="00BC4D10"/>
    <w:rsid w:val="00BC4DAC"/>
    <w:rsid w:val="00BC5366"/>
    <w:rsid w:val="00BC5628"/>
    <w:rsid w:val="00BC5B38"/>
    <w:rsid w:val="00BC5CC8"/>
    <w:rsid w:val="00BC607F"/>
    <w:rsid w:val="00BC6436"/>
    <w:rsid w:val="00BC678D"/>
    <w:rsid w:val="00BC7776"/>
    <w:rsid w:val="00BD06CC"/>
    <w:rsid w:val="00BD0C57"/>
    <w:rsid w:val="00BD242F"/>
    <w:rsid w:val="00BD2DD5"/>
    <w:rsid w:val="00BD343C"/>
    <w:rsid w:val="00BD43FF"/>
    <w:rsid w:val="00BD4D98"/>
    <w:rsid w:val="00BD558D"/>
    <w:rsid w:val="00BD6180"/>
    <w:rsid w:val="00BD6FEB"/>
    <w:rsid w:val="00BD75BB"/>
    <w:rsid w:val="00BD7EF4"/>
    <w:rsid w:val="00BE1C0B"/>
    <w:rsid w:val="00BE2A85"/>
    <w:rsid w:val="00BE2B04"/>
    <w:rsid w:val="00BE33F4"/>
    <w:rsid w:val="00BE413E"/>
    <w:rsid w:val="00BE4265"/>
    <w:rsid w:val="00BE47BF"/>
    <w:rsid w:val="00BE4C8E"/>
    <w:rsid w:val="00BE566C"/>
    <w:rsid w:val="00BE56FB"/>
    <w:rsid w:val="00BE6076"/>
    <w:rsid w:val="00BE65DD"/>
    <w:rsid w:val="00BE68AF"/>
    <w:rsid w:val="00BE6D39"/>
    <w:rsid w:val="00BE6F4B"/>
    <w:rsid w:val="00BE7985"/>
    <w:rsid w:val="00BF0173"/>
    <w:rsid w:val="00BF0F45"/>
    <w:rsid w:val="00BF1265"/>
    <w:rsid w:val="00BF1DDE"/>
    <w:rsid w:val="00BF200C"/>
    <w:rsid w:val="00BF25E4"/>
    <w:rsid w:val="00BF2CC4"/>
    <w:rsid w:val="00BF3298"/>
    <w:rsid w:val="00BF39DC"/>
    <w:rsid w:val="00BF3D89"/>
    <w:rsid w:val="00BF3EC1"/>
    <w:rsid w:val="00BF411C"/>
    <w:rsid w:val="00BF414E"/>
    <w:rsid w:val="00BF427B"/>
    <w:rsid w:val="00BF45F4"/>
    <w:rsid w:val="00BF4B8F"/>
    <w:rsid w:val="00BF55ED"/>
    <w:rsid w:val="00BF5B87"/>
    <w:rsid w:val="00BF5EDA"/>
    <w:rsid w:val="00BF63C3"/>
    <w:rsid w:val="00BF69EE"/>
    <w:rsid w:val="00BF74EA"/>
    <w:rsid w:val="00BF779F"/>
    <w:rsid w:val="00BF7ABB"/>
    <w:rsid w:val="00C00577"/>
    <w:rsid w:val="00C0066A"/>
    <w:rsid w:val="00C008D7"/>
    <w:rsid w:val="00C00B5B"/>
    <w:rsid w:val="00C01F79"/>
    <w:rsid w:val="00C02B97"/>
    <w:rsid w:val="00C02C25"/>
    <w:rsid w:val="00C03093"/>
    <w:rsid w:val="00C043F4"/>
    <w:rsid w:val="00C04412"/>
    <w:rsid w:val="00C04B44"/>
    <w:rsid w:val="00C04DFA"/>
    <w:rsid w:val="00C0580B"/>
    <w:rsid w:val="00C05AA5"/>
    <w:rsid w:val="00C064A7"/>
    <w:rsid w:val="00C07C46"/>
    <w:rsid w:val="00C108DB"/>
    <w:rsid w:val="00C10EFD"/>
    <w:rsid w:val="00C1166B"/>
    <w:rsid w:val="00C121D9"/>
    <w:rsid w:val="00C12977"/>
    <w:rsid w:val="00C1312A"/>
    <w:rsid w:val="00C13BD7"/>
    <w:rsid w:val="00C1466A"/>
    <w:rsid w:val="00C146A6"/>
    <w:rsid w:val="00C154D9"/>
    <w:rsid w:val="00C15E70"/>
    <w:rsid w:val="00C16E45"/>
    <w:rsid w:val="00C17663"/>
    <w:rsid w:val="00C17801"/>
    <w:rsid w:val="00C17F33"/>
    <w:rsid w:val="00C20055"/>
    <w:rsid w:val="00C20BEE"/>
    <w:rsid w:val="00C20FA7"/>
    <w:rsid w:val="00C21115"/>
    <w:rsid w:val="00C21540"/>
    <w:rsid w:val="00C219CB"/>
    <w:rsid w:val="00C21A24"/>
    <w:rsid w:val="00C21AE0"/>
    <w:rsid w:val="00C22289"/>
    <w:rsid w:val="00C224E4"/>
    <w:rsid w:val="00C22A32"/>
    <w:rsid w:val="00C22C53"/>
    <w:rsid w:val="00C22CB7"/>
    <w:rsid w:val="00C23890"/>
    <w:rsid w:val="00C23A3E"/>
    <w:rsid w:val="00C23EFD"/>
    <w:rsid w:val="00C24571"/>
    <w:rsid w:val="00C24C50"/>
    <w:rsid w:val="00C24F1B"/>
    <w:rsid w:val="00C25F31"/>
    <w:rsid w:val="00C264EE"/>
    <w:rsid w:val="00C26579"/>
    <w:rsid w:val="00C26843"/>
    <w:rsid w:val="00C271AE"/>
    <w:rsid w:val="00C27677"/>
    <w:rsid w:val="00C30051"/>
    <w:rsid w:val="00C30083"/>
    <w:rsid w:val="00C3028A"/>
    <w:rsid w:val="00C30B76"/>
    <w:rsid w:val="00C30D86"/>
    <w:rsid w:val="00C30ECB"/>
    <w:rsid w:val="00C30F0A"/>
    <w:rsid w:val="00C31BB2"/>
    <w:rsid w:val="00C31BED"/>
    <w:rsid w:val="00C31C80"/>
    <w:rsid w:val="00C32A4A"/>
    <w:rsid w:val="00C32E3C"/>
    <w:rsid w:val="00C32F9A"/>
    <w:rsid w:val="00C337CC"/>
    <w:rsid w:val="00C33872"/>
    <w:rsid w:val="00C3441D"/>
    <w:rsid w:val="00C347EB"/>
    <w:rsid w:val="00C357F6"/>
    <w:rsid w:val="00C359DD"/>
    <w:rsid w:val="00C35EAA"/>
    <w:rsid w:val="00C3684C"/>
    <w:rsid w:val="00C37696"/>
    <w:rsid w:val="00C376E9"/>
    <w:rsid w:val="00C37D29"/>
    <w:rsid w:val="00C37F7C"/>
    <w:rsid w:val="00C404F2"/>
    <w:rsid w:val="00C4062E"/>
    <w:rsid w:val="00C40BC5"/>
    <w:rsid w:val="00C40DB0"/>
    <w:rsid w:val="00C4134A"/>
    <w:rsid w:val="00C41481"/>
    <w:rsid w:val="00C4149C"/>
    <w:rsid w:val="00C419AC"/>
    <w:rsid w:val="00C419E2"/>
    <w:rsid w:val="00C4276F"/>
    <w:rsid w:val="00C42F43"/>
    <w:rsid w:val="00C431A5"/>
    <w:rsid w:val="00C43CF2"/>
    <w:rsid w:val="00C440F3"/>
    <w:rsid w:val="00C4468E"/>
    <w:rsid w:val="00C447A6"/>
    <w:rsid w:val="00C44ADA"/>
    <w:rsid w:val="00C44C7E"/>
    <w:rsid w:val="00C453D0"/>
    <w:rsid w:val="00C45E80"/>
    <w:rsid w:val="00C46B4A"/>
    <w:rsid w:val="00C46F12"/>
    <w:rsid w:val="00C4716D"/>
    <w:rsid w:val="00C47243"/>
    <w:rsid w:val="00C47C36"/>
    <w:rsid w:val="00C47E0D"/>
    <w:rsid w:val="00C50978"/>
    <w:rsid w:val="00C515EF"/>
    <w:rsid w:val="00C51E02"/>
    <w:rsid w:val="00C51E2F"/>
    <w:rsid w:val="00C51F45"/>
    <w:rsid w:val="00C5326D"/>
    <w:rsid w:val="00C53942"/>
    <w:rsid w:val="00C543E1"/>
    <w:rsid w:val="00C550D3"/>
    <w:rsid w:val="00C55EE8"/>
    <w:rsid w:val="00C56EB6"/>
    <w:rsid w:val="00C577C8"/>
    <w:rsid w:val="00C577E1"/>
    <w:rsid w:val="00C606EA"/>
    <w:rsid w:val="00C6084B"/>
    <w:rsid w:val="00C611FC"/>
    <w:rsid w:val="00C61FFB"/>
    <w:rsid w:val="00C62534"/>
    <w:rsid w:val="00C62A6C"/>
    <w:rsid w:val="00C62C91"/>
    <w:rsid w:val="00C63913"/>
    <w:rsid w:val="00C63924"/>
    <w:rsid w:val="00C6407C"/>
    <w:rsid w:val="00C64335"/>
    <w:rsid w:val="00C6456B"/>
    <w:rsid w:val="00C64657"/>
    <w:rsid w:val="00C64B03"/>
    <w:rsid w:val="00C64F1B"/>
    <w:rsid w:val="00C65433"/>
    <w:rsid w:val="00C65466"/>
    <w:rsid w:val="00C65FE2"/>
    <w:rsid w:val="00C66331"/>
    <w:rsid w:val="00C66F06"/>
    <w:rsid w:val="00C672CE"/>
    <w:rsid w:val="00C67AD2"/>
    <w:rsid w:val="00C709B5"/>
    <w:rsid w:val="00C711F2"/>
    <w:rsid w:val="00C71A82"/>
    <w:rsid w:val="00C71B8E"/>
    <w:rsid w:val="00C722FC"/>
    <w:rsid w:val="00C72740"/>
    <w:rsid w:val="00C72BB1"/>
    <w:rsid w:val="00C73743"/>
    <w:rsid w:val="00C73AD4"/>
    <w:rsid w:val="00C7512B"/>
    <w:rsid w:val="00C75587"/>
    <w:rsid w:val="00C75B85"/>
    <w:rsid w:val="00C7609F"/>
    <w:rsid w:val="00C76314"/>
    <w:rsid w:val="00C76920"/>
    <w:rsid w:val="00C76ED2"/>
    <w:rsid w:val="00C77436"/>
    <w:rsid w:val="00C77B49"/>
    <w:rsid w:val="00C77EA2"/>
    <w:rsid w:val="00C80065"/>
    <w:rsid w:val="00C804B7"/>
    <w:rsid w:val="00C80BF5"/>
    <w:rsid w:val="00C80F21"/>
    <w:rsid w:val="00C811D5"/>
    <w:rsid w:val="00C81544"/>
    <w:rsid w:val="00C817C9"/>
    <w:rsid w:val="00C81869"/>
    <w:rsid w:val="00C81E39"/>
    <w:rsid w:val="00C83027"/>
    <w:rsid w:val="00C834BF"/>
    <w:rsid w:val="00C83A90"/>
    <w:rsid w:val="00C83BB8"/>
    <w:rsid w:val="00C84F42"/>
    <w:rsid w:val="00C85010"/>
    <w:rsid w:val="00C8513A"/>
    <w:rsid w:val="00C8516D"/>
    <w:rsid w:val="00C85324"/>
    <w:rsid w:val="00C866C7"/>
    <w:rsid w:val="00C86D1E"/>
    <w:rsid w:val="00C86DB2"/>
    <w:rsid w:val="00C87315"/>
    <w:rsid w:val="00C900CE"/>
    <w:rsid w:val="00C9079E"/>
    <w:rsid w:val="00C9085C"/>
    <w:rsid w:val="00C9179E"/>
    <w:rsid w:val="00C91BCD"/>
    <w:rsid w:val="00C9284D"/>
    <w:rsid w:val="00C92B3D"/>
    <w:rsid w:val="00C94976"/>
    <w:rsid w:val="00C94F66"/>
    <w:rsid w:val="00C95130"/>
    <w:rsid w:val="00C956D4"/>
    <w:rsid w:val="00C95826"/>
    <w:rsid w:val="00C9583F"/>
    <w:rsid w:val="00C9651A"/>
    <w:rsid w:val="00C967BB"/>
    <w:rsid w:val="00C968A1"/>
    <w:rsid w:val="00C971D1"/>
    <w:rsid w:val="00C974F8"/>
    <w:rsid w:val="00C97D5B"/>
    <w:rsid w:val="00C97FDE"/>
    <w:rsid w:val="00CA0149"/>
    <w:rsid w:val="00CA0824"/>
    <w:rsid w:val="00CA1197"/>
    <w:rsid w:val="00CA17FE"/>
    <w:rsid w:val="00CA2DDB"/>
    <w:rsid w:val="00CA3041"/>
    <w:rsid w:val="00CA491F"/>
    <w:rsid w:val="00CA4FA3"/>
    <w:rsid w:val="00CA5351"/>
    <w:rsid w:val="00CA54E0"/>
    <w:rsid w:val="00CA567B"/>
    <w:rsid w:val="00CA64A4"/>
    <w:rsid w:val="00CA6519"/>
    <w:rsid w:val="00CA6E50"/>
    <w:rsid w:val="00CA6FD4"/>
    <w:rsid w:val="00CB0E0B"/>
    <w:rsid w:val="00CB0EC5"/>
    <w:rsid w:val="00CB123C"/>
    <w:rsid w:val="00CB1244"/>
    <w:rsid w:val="00CB2401"/>
    <w:rsid w:val="00CB26DC"/>
    <w:rsid w:val="00CB2F3F"/>
    <w:rsid w:val="00CB3379"/>
    <w:rsid w:val="00CB4AFE"/>
    <w:rsid w:val="00CB59DA"/>
    <w:rsid w:val="00CB5D1F"/>
    <w:rsid w:val="00CB660F"/>
    <w:rsid w:val="00CB6CCD"/>
    <w:rsid w:val="00CB6E52"/>
    <w:rsid w:val="00CB6EC0"/>
    <w:rsid w:val="00CB7162"/>
    <w:rsid w:val="00CB7271"/>
    <w:rsid w:val="00CB7382"/>
    <w:rsid w:val="00CC001D"/>
    <w:rsid w:val="00CC0787"/>
    <w:rsid w:val="00CC0B75"/>
    <w:rsid w:val="00CC1338"/>
    <w:rsid w:val="00CC13D3"/>
    <w:rsid w:val="00CC1EE5"/>
    <w:rsid w:val="00CC296B"/>
    <w:rsid w:val="00CC29E1"/>
    <w:rsid w:val="00CC2BE9"/>
    <w:rsid w:val="00CC31F9"/>
    <w:rsid w:val="00CC33FA"/>
    <w:rsid w:val="00CC3EBB"/>
    <w:rsid w:val="00CC3FFA"/>
    <w:rsid w:val="00CC40AA"/>
    <w:rsid w:val="00CC41F6"/>
    <w:rsid w:val="00CC4B4F"/>
    <w:rsid w:val="00CC58F0"/>
    <w:rsid w:val="00CC6502"/>
    <w:rsid w:val="00CC699E"/>
    <w:rsid w:val="00CC6B3B"/>
    <w:rsid w:val="00CD002A"/>
    <w:rsid w:val="00CD07FC"/>
    <w:rsid w:val="00CD0F85"/>
    <w:rsid w:val="00CD16B1"/>
    <w:rsid w:val="00CD1EE3"/>
    <w:rsid w:val="00CD247A"/>
    <w:rsid w:val="00CD2486"/>
    <w:rsid w:val="00CD2B61"/>
    <w:rsid w:val="00CD2CE5"/>
    <w:rsid w:val="00CD2E5E"/>
    <w:rsid w:val="00CD33A4"/>
    <w:rsid w:val="00CD41B4"/>
    <w:rsid w:val="00CD42D2"/>
    <w:rsid w:val="00CD5803"/>
    <w:rsid w:val="00CD5DC0"/>
    <w:rsid w:val="00CD62EE"/>
    <w:rsid w:val="00CD689F"/>
    <w:rsid w:val="00CD76B1"/>
    <w:rsid w:val="00CE0297"/>
    <w:rsid w:val="00CE10F8"/>
    <w:rsid w:val="00CE1863"/>
    <w:rsid w:val="00CE192B"/>
    <w:rsid w:val="00CE1B12"/>
    <w:rsid w:val="00CE29B5"/>
    <w:rsid w:val="00CE2DC0"/>
    <w:rsid w:val="00CE31C6"/>
    <w:rsid w:val="00CE35DE"/>
    <w:rsid w:val="00CE3B22"/>
    <w:rsid w:val="00CE3F82"/>
    <w:rsid w:val="00CE4212"/>
    <w:rsid w:val="00CE4C23"/>
    <w:rsid w:val="00CE5CFA"/>
    <w:rsid w:val="00CE6BFF"/>
    <w:rsid w:val="00CF0CE7"/>
    <w:rsid w:val="00CF2522"/>
    <w:rsid w:val="00CF2802"/>
    <w:rsid w:val="00CF33A9"/>
    <w:rsid w:val="00CF35A6"/>
    <w:rsid w:val="00CF3ACF"/>
    <w:rsid w:val="00CF3C50"/>
    <w:rsid w:val="00CF3D8A"/>
    <w:rsid w:val="00CF489D"/>
    <w:rsid w:val="00CF57A9"/>
    <w:rsid w:val="00CF5C92"/>
    <w:rsid w:val="00CF601C"/>
    <w:rsid w:val="00CF681D"/>
    <w:rsid w:val="00CF6DD1"/>
    <w:rsid w:val="00CF7128"/>
    <w:rsid w:val="00CF73C9"/>
    <w:rsid w:val="00CF755F"/>
    <w:rsid w:val="00D008D4"/>
    <w:rsid w:val="00D0117E"/>
    <w:rsid w:val="00D01479"/>
    <w:rsid w:val="00D01DBD"/>
    <w:rsid w:val="00D01E37"/>
    <w:rsid w:val="00D02641"/>
    <w:rsid w:val="00D0266C"/>
    <w:rsid w:val="00D02915"/>
    <w:rsid w:val="00D02989"/>
    <w:rsid w:val="00D030A7"/>
    <w:rsid w:val="00D03DF5"/>
    <w:rsid w:val="00D04164"/>
    <w:rsid w:val="00D05C6D"/>
    <w:rsid w:val="00D05D88"/>
    <w:rsid w:val="00D0755F"/>
    <w:rsid w:val="00D0784D"/>
    <w:rsid w:val="00D07856"/>
    <w:rsid w:val="00D07EE7"/>
    <w:rsid w:val="00D104AB"/>
    <w:rsid w:val="00D104D5"/>
    <w:rsid w:val="00D10647"/>
    <w:rsid w:val="00D1077A"/>
    <w:rsid w:val="00D1142C"/>
    <w:rsid w:val="00D11BBB"/>
    <w:rsid w:val="00D12586"/>
    <w:rsid w:val="00D1341D"/>
    <w:rsid w:val="00D13432"/>
    <w:rsid w:val="00D13BCE"/>
    <w:rsid w:val="00D13FCD"/>
    <w:rsid w:val="00D14142"/>
    <w:rsid w:val="00D14B36"/>
    <w:rsid w:val="00D16066"/>
    <w:rsid w:val="00D16AEA"/>
    <w:rsid w:val="00D16EE5"/>
    <w:rsid w:val="00D16F22"/>
    <w:rsid w:val="00D17BE3"/>
    <w:rsid w:val="00D17C45"/>
    <w:rsid w:val="00D2096F"/>
    <w:rsid w:val="00D2099D"/>
    <w:rsid w:val="00D22098"/>
    <w:rsid w:val="00D227F9"/>
    <w:rsid w:val="00D22D48"/>
    <w:rsid w:val="00D2332D"/>
    <w:rsid w:val="00D2335F"/>
    <w:rsid w:val="00D23863"/>
    <w:rsid w:val="00D23C33"/>
    <w:rsid w:val="00D2405C"/>
    <w:rsid w:val="00D24CAD"/>
    <w:rsid w:val="00D254FF"/>
    <w:rsid w:val="00D25686"/>
    <w:rsid w:val="00D263EF"/>
    <w:rsid w:val="00D26DC2"/>
    <w:rsid w:val="00D2702D"/>
    <w:rsid w:val="00D27E0B"/>
    <w:rsid w:val="00D27F90"/>
    <w:rsid w:val="00D3102A"/>
    <w:rsid w:val="00D3170E"/>
    <w:rsid w:val="00D31ABF"/>
    <w:rsid w:val="00D31CF9"/>
    <w:rsid w:val="00D329CD"/>
    <w:rsid w:val="00D32A73"/>
    <w:rsid w:val="00D32D7C"/>
    <w:rsid w:val="00D3331A"/>
    <w:rsid w:val="00D33811"/>
    <w:rsid w:val="00D33BAC"/>
    <w:rsid w:val="00D34721"/>
    <w:rsid w:val="00D34F63"/>
    <w:rsid w:val="00D35089"/>
    <w:rsid w:val="00D35A09"/>
    <w:rsid w:val="00D36154"/>
    <w:rsid w:val="00D36CBA"/>
    <w:rsid w:val="00D375C9"/>
    <w:rsid w:val="00D400B2"/>
    <w:rsid w:val="00D40A0F"/>
    <w:rsid w:val="00D40CD8"/>
    <w:rsid w:val="00D4164F"/>
    <w:rsid w:val="00D4231B"/>
    <w:rsid w:val="00D42633"/>
    <w:rsid w:val="00D42B1C"/>
    <w:rsid w:val="00D4318B"/>
    <w:rsid w:val="00D440B1"/>
    <w:rsid w:val="00D44A0E"/>
    <w:rsid w:val="00D44B3C"/>
    <w:rsid w:val="00D44BB7"/>
    <w:rsid w:val="00D455E4"/>
    <w:rsid w:val="00D45958"/>
    <w:rsid w:val="00D4645D"/>
    <w:rsid w:val="00D468CB"/>
    <w:rsid w:val="00D47F0F"/>
    <w:rsid w:val="00D51161"/>
    <w:rsid w:val="00D51AAC"/>
    <w:rsid w:val="00D5212D"/>
    <w:rsid w:val="00D52F48"/>
    <w:rsid w:val="00D535E0"/>
    <w:rsid w:val="00D53A39"/>
    <w:rsid w:val="00D54111"/>
    <w:rsid w:val="00D542CF"/>
    <w:rsid w:val="00D55CD2"/>
    <w:rsid w:val="00D55FF9"/>
    <w:rsid w:val="00D561AC"/>
    <w:rsid w:val="00D563A7"/>
    <w:rsid w:val="00D564E9"/>
    <w:rsid w:val="00D568EE"/>
    <w:rsid w:val="00D573B6"/>
    <w:rsid w:val="00D57838"/>
    <w:rsid w:val="00D5799D"/>
    <w:rsid w:val="00D60E89"/>
    <w:rsid w:val="00D6224B"/>
    <w:rsid w:val="00D62346"/>
    <w:rsid w:val="00D6280C"/>
    <w:rsid w:val="00D63973"/>
    <w:rsid w:val="00D641B3"/>
    <w:rsid w:val="00D644B9"/>
    <w:rsid w:val="00D648EA"/>
    <w:rsid w:val="00D64A34"/>
    <w:rsid w:val="00D653B6"/>
    <w:rsid w:val="00D66434"/>
    <w:rsid w:val="00D66B43"/>
    <w:rsid w:val="00D66F96"/>
    <w:rsid w:val="00D67389"/>
    <w:rsid w:val="00D673A7"/>
    <w:rsid w:val="00D674FF"/>
    <w:rsid w:val="00D6789A"/>
    <w:rsid w:val="00D67C24"/>
    <w:rsid w:val="00D67DEE"/>
    <w:rsid w:val="00D70BAC"/>
    <w:rsid w:val="00D714C5"/>
    <w:rsid w:val="00D715BE"/>
    <w:rsid w:val="00D7168F"/>
    <w:rsid w:val="00D7205C"/>
    <w:rsid w:val="00D72756"/>
    <w:rsid w:val="00D72CE3"/>
    <w:rsid w:val="00D72D37"/>
    <w:rsid w:val="00D730B6"/>
    <w:rsid w:val="00D735D0"/>
    <w:rsid w:val="00D73892"/>
    <w:rsid w:val="00D738F3"/>
    <w:rsid w:val="00D73913"/>
    <w:rsid w:val="00D74188"/>
    <w:rsid w:val="00D7495F"/>
    <w:rsid w:val="00D74A68"/>
    <w:rsid w:val="00D76A7D"/>
    <w:rsid w:val="00D76CA7"/>
    <w:rsid w:val="00D76E08"/>
    <w:rsid w:val="00D772E7"/>
    <w:rsid w:val="00D776C1"/>
    <w:rsid w:val="00D80400"/>
    <w:rsid w:val="00D8074E"/>
    <w:rsid w:val="00D80DF9"/>
    <w:rsid w:val="00D817C9"/>
    <w:rsid w:val="00D823EB"/>
    <w:rsid w:val="00D82F9F"/>
    <w:rsid w:val="00D83CE2"/>
    <w:rsid w:val="00D83E89"/>
    <w:rsid w:val="00D840AD"/>
    <w:rsid w:val="00D843B3"/>
    <w:rsid w:val="00D85B9C"/>
    <w:rsid w:val="00D85B9E"/>
    <w:rsid w:val="00D8794D"/>
    <w:rsid w:val="00D87D8E"/>
    <w:rsid w:val="00D90E0B"/>
    <w:rsid w:val="00D914C5"/>
    <w:rsid w:val="00D919E9"/>
    <w:rsid w:val="00D927FB"/>
    <w:rsid w:val="00D92857"/>
    <w:rsid w:val="00D92A4F"/>
    <w:rsid w:val="00D92AB2"/>
    <w:rsid w:val="00D9357C"/>
    <w:rsid w:val="00D939A3"/>
    <w:rsid w:val="00D941AB"/>
    <w:rsid w:val="00D94619"/>
    <w:rsid w:val="00D95626"/>
    <w:rsid w:val="00D95B2A"/>
    <w:rsid w:val="00D96497"/>
    <w:rsid w:val="00D96881"/>
    <w:rsid w:val="00D974C3"/>
    <w:rsid w:val="00D975DA"/>
    <w:rsid w:val="00D977AD"/>
    <w:rsid w:val="00DA099A"/>
    <w:rsid w:val="00DA0BC1"/>
    <w:rsid w:val="00DA1454"/>
    <w:rsid w:val="00DA2742"/>
    <w:rsid w:val="00DA2D39"/>
    <w:rsid w:val="00DA3256"/>
    <w:rsid w:val="00DA3FB2"/>
    <w:rsid w:val="00DA401B"/>
    <w:rsid w:val="00DA43E9"/>
    <w:rsid w:val="00DA6F21"/>
    <w:rsid w:val="00DB0BFD"/>
    <w:rsid w:val="00DB10AC"/>
    <w:rsid w:val="00DB219A"/>
    <w:rsid w:val="00DB21AF"/>
    <w:rsid w:val="00DB26BF"/>
    <w:rsid w:val="00DB33B6"/>
    <w:rsid w:val="00DB3B9F"/>
    <w:rsid w:val="00DB4959"/>
    <w:rsid w:val="00DB5181"/>
    <w:rsid w:val="00DB6C6A"/>
    <w:rsid w:val="00DB75E8"/>
    <w:rsid w:val="00DC1C7C"/>
    <w:rsid w:val="00DC22D9"/>
    <w:rsid w:val="00DC2519"/>
    <w:rsid w:val="00DC2559"/>
    <w:rsid w:val="00DC396A"/>
    <w:rsid w:val="00DC44E9"/>
    <w:rsid w:val="00DC6157"/>
    <w:rsid w:val="00DC6B0F"/>
    <w:rsid w:val="00DC6D31"/>
    <w:rsid w:val="00DC7381"/>
    <w:rsid w:val="00DC7F3C"/>
    <w:rsid w:val="00DD0895"/>
    <w:rsid w:val="00DD0BB4"/>
    <w:rsid w:val="00DD1A8D"/>
    <w:rsid w:val="00DD1F97"/>
    <w:rsid w:val="00DD1FAD"/>
    <w:rsid w:val="00DD23F1"/>
    <w:rsid w:val="00DD278F"/>
    <w:rsid w:val="00DD2D2E"/>
    <w:rsid w:val="00DD2DA7"/>
    <w:rsid w:val="00DD306A"/>
    <w:rsid w:val="00DD3A70"/>
    <w:rsid w:val="00DD45C3"/>
    <w:rsid w:val="00DD4CDB"/>
    <w:rsid w:val="00DD582F"/>
    <w:rsid w:val="00DD596F"/>
    <w:rsid w:val="00DD5A3C"/>
    <w:rsid w:val="00DD5ACC"/>
    <w:rsid w:val="00DD5F73"/>
    <w:rsid w:val="00DD6F12"/>
    <w:rsid w:val="00DD6FE0"/>
    <w:rsid w:val="00DD7683"/>
    <w:rsid w:val="00DD7C19"/>
    <w:rsid w:val="00DD7F88"/>
    <w:rsid w:val="00DE0305"/>
    <w:rsid w:val="00DE0812"/>
    <w:rsid w:val="00DE0AFB"/>
    <w:rsid w:val="00DE0D04"/>
    <w:rsid w:val="00DE14ED"/>
    <w:rsid w:val="00DE1650"/>
    <w:rsid w:val="00DE17BD"/>
    <w:rsid w:val="00DE18A2"/>
    <w:rsid w:val="00DE24C6"/>
    <w:rsid w:val="00DE26DF"/>
    <w:rsid w:val="00DE2F52"/>
    <w:rsid w:val="00DE2F8A"/>
    <w:rsid w:val="00DE46F4"/>
    <w:rsid w:val="00DE4AB3"/>
    <w:rsid w:val="00DE4FCD"/>
    <w:rsid w:val="00DE634F"/>
    <w:rsid w:val="00DE7178"/>
    <w:rsid w:val="00DE71A0"/>
    <w:rsid w:val="00DE77F1"/>
    <w:rsid w:val="00DF023F"/>
    <w:rsid w:val="00DF054D"/>
    <w:rsid w:val="00DF106B"/>
    <w:rsid w:val="00DF10A5"/>
    <w:rsid w:val="00DF1126"/>
    <w:rsid w:val="00DF1D52"/>
    <w:rsid w:val="00DF20BB"/>
    <w:rsid w:val="00DF20DB"/>
    <w:rsid w:val="00DF222A"/>
    <w:rsid w:val="00DF2746"/>
    <w:rsid w:val="00DF3A49"/>
    <w:rsid w:val="00DF5089"/>
    <w:rsid w:val="00DF5EE1"/>
    <w:rsid w:val="00DF62AC"/>
    <w:rsid w:val="00DF6322"/>
    <w:rsid w:val="00E00560"/>
    <w:rsid w:val="00E012AE"/>
    <w:rsid w:val="00E01E5F"/>
    <w:rsid w:val="00E02BAE"/>
    <w:rsid w:val="00E032B9"/>
    <w:rsid w:val="00E03FC6"/>
    <w:rsid w:val="00E040EC"/>
    <w:rsid w:val="00E04443"/>
    <w:rsid w:val="00E04AD5"/>
    <w:rsid w:val="00E04EBE"/>
    <w:rsid w:val="00E05316"/>
    <w:rsid w:val="00E05397"/>
    <w:rsid w:val="00E0587B"/>
    <w:rsid w:val="00E059B2"/>
    <w:rsid w:val="00E05AD3"/>
    <w:rsid w:val="00E06A72"/>
    <w:rsid w:val="00E07D5B"/>
    <w:rsid w:val="00E10A1D"/>
    <w:rsid w:val="00E10F25"/>
    <w:rsid w:val="00E10FE3"/>
    <w:rsid w:val="00E11340"/>
    <w:rsid w:val="00E1180C"/>
    <w:rsid w:val="00E11840"/>
    <w:rsid w:val="00E11F7B"/>
    <w:rsid w:val="00E11F92"/>
    <w:rsid w:val="00E13144"/>
    <w:rsid w:val="00E13755"/>
    <w:rsid w:val="00E137F2"/>
    <w:rsid w:val="00E14052"/>
    <w:rsid w:val="00E140F8"/>
    <w:rsid w:val="00E14215"/>
    <w:rsid w:val="00E14426"/>
    <w:rsid w:val="00E144B7"/>
    <w:rsid w:val="00E14550"/>
    <w:rsid w:val="00E14781"/>
    <w:rsid w:val="00E1548A"/>
    <w:rsid w:val="00E155C4"/>
    <w:rsid w:val="00E15773"/>
    <w:rsid w:val="00E15918"/>
    <w:rsid w:val="00E16449"/>
    <w:rsid w:val="00E17397"/>
    <w:rsid w:val="00E17934"/>
    <w:rsid w:val="00E2056E"/>
    <w:rsid w:val="00E20927"/>
    <w:rsid w:val="00E20980"/>
    <w:rsid w:val="00E20DAD"/>
    <w:rsid w:val="00E21CD6"/>
    <w:rsid w:val="00E227EA"/>
    <w:rsid w:val="00E23207"/>
    <w:rsid w:val="00E24184"/>
    <w:rsid w:val="00E2430B"/>
    <w:rsid w:val="00E25315"/>
    <w:rsid w:val="00E2576D"/>
    <w:rsid w:val="00E264EB"/>
    <w:rsid w:val="00E26C26"/>
    <w:rsid w:val="00E26ED5"/>
    <w:rsid w:val="00E30D9F"/>
    <w:rsid w:val="00E30E39"/>
    <w:rsid w:val="00E311AD"/>
    <w:rsid w:val="00E311DC"/>
    <w:rsid w:val="00E31632"/>
    <w:rsid w:val="00E320A6"/>
    <w:rsid w:val="00E3277C"/>
    <w:rsid w:val="00E33DCA"/>
    <w:rsid w:val="00E343FD"/>
    <w:rsid w:val="00E3460A"/>
    <w:rsid w:val="00E36EE0"/>
    <w:rsid w:val="00E36FBE"/>
    <w:rsid w:val="00E3734D"/>
    <w:rsid w:val="00E37AAF"/>
    <w:rsid w:val="00E37E3E"/>
    <w:rsid w:val="00E402E6"/>
    <w:rsid w:val="00E4033D"/>
    <w:rsid w:val="00E4098A"/>
    <w:rsid w:val="00E41B8A"/>
    <w:rsid w:val="00E42104"/>
    <w:rsid w:val="00E43532"/>
    <w:rsid w:val="00E439D5"/>
    <w:rsid w:val="00E43A31"/>
    <w:rsid w:val="00E43B46"/>
    <w:rsid w:val="00E44387"/>
    <w:rsid w:val="00E447E8"/>
    <w:rsid w:val="00E45619"/>
    <w:rsid w:val="00E45C1B"/>
    <w:rsid w:val="00E47773"/>
    <w:rsid w:val="00E47C12"/>
    <w:rsid w:val="00E47EBD"/>
    <w:rsid w:val="00E5004A"/>
    <w:rsid w:val="00E504E5"/>
    <w:rsid w:val="00E51033"/>
    <w:rsid w:val="00E517B0"/>
    <w:rsid w:val="00E52580"/>
    <w:rsid w:val="00E53D71"/>
    <w:rsid w:val="00E54998"/>
    <w:rsid w:val="00E54B14"/>
    <w:rsid w:val="00E54F2A"/>
    <w:rsid w:val="00E55906"/>
    <w:rsid w:val="00E56431"/>
    <w:rsid w:val="00E56A86"/>
    <w:rsid w:val="00E57269"/>
    <w:rsid w:val="00E57703"/>
    <w:rsid w:val="00E579E8"/>
    <w:rsid w:val="00E57E8D"/>
    <w:rsid w:val="00E60183"/>
    <w:rsid w:val="00E61239"/>
    <w:rsid w:val="00E61919"/>
    <w:rsid w:val="00E6202A"/>
    <w:rsid w:val="00E635EE"/>
    <w:rsid w:val="00E637EB"/>
    <w:rsid w:val="00E63E98"/>
    <w:rsid w:val="00E64B16"/>
    <w:rsid w:val="00E64BEB"/>
    <w:rsid w:val="00E65687"/>
    <w:rsid w:val="00E657DF"/>
    <w:rsid w:val="00E6610A"/>
    <w:rsid w:val="00E66311"/>
    <w:rsid w:val="00E66618"/>
    <w:rsid w:val="00E6739B"/>
    <w:rsid w:val="00E6780E"/>
    <w:rsid w:val="00E67B32"/>
    <w:rsid w:val="00E67B8C"/>
    <w:rsid w:val="00E70CFE"/>
    <w:rsid w:val="00E7166A"/>
    <w:rsid w:val="00E71CDB"/>
    <w:rsid w:val="00E71DDE"/>
    <w:rsid w:val="00E723BD"/>
    <w:rsid w:val="00E72938"/>
    <w:rsid w:val="00E72957"/>
    <w:rsid w:val="00E72D76"/>
    <w:rsid w:val="00E735BC"/>
    <w:rsid w:val="00E737B7"/>
    <w:rsid w:val="00E74141"/>
    <w:rsid w:val="00E741B9"/>
    <w:rsid w:val="00E744BC"/>
    <w:rsid w:val="00E7454D"/>
    <w:rsid w:val="00E74946"/>
    <w:rsid w:val="00E751A7"/>
    <w:rsid w:val="00E75694"/>
    <w:rsid w:val="00E75FB7"/>
    <w:rsid w:val="00E7696C"/>
    <w:rsid w:val="00E77546"/>
    <w:rsid w:val="00E77D3D"/>
    <w:rsid w:val="00E80466"/>
    <w:rsid w:val="00E80DFD"/>
    <w:rsid w:val="00E80FD5"/>
    <w:rsid w:val="00E823A5"/>
    <w:rsid w:val="00E82DA1"/>
    <w:rsid w:val="00E8417C"/>
    <w:rsid w:val="00E8499B"/>
    <w:rsid w:val="00E850EF"/>
    <w:rsid w:val="00E85571"/>
    <w:rsid w:val="00E858E4"/>
    <w:rsid w:val="00E85920"/>
    <w:rsid w:val="00E85E97"/>
    <w:rsid w:val="00E863DF"/>
    <w:rsid w:val="00E9077B"/>
    <w:rsid w:val="00E90BB8"/>
    <w:rsid w:val="00E90C1A"/>
    <w:rsid w:val="00E90E68"/>
    <w:rsid w:val="00E91790"/>
    <w:rsid w:val="00E92D2A"/>
    <w:rsid w:val="00E934C4"/>
    <w:rsid w:val="00E94554"/>
    <w:rsid w:val="00E94AF5"/>
    <w:rsid w:val="00E94FD3"/>
    <w:rsid w:val="00E95ACB"/>
    <w:rsid w:val="00E95E4A"/>
    <w:rsid w:val="00E96166"/>
    <w:rsid w:val="00E96215"/>
    <w:rsid w:val="00E96258"/>
    <w:rsid w:val="00E9630D"/>
    <w:rsid w:val="00E963C7"/>
    <w:rsid w:val="00E964D9"/>
    <w:rsid w:val="00E9706B"/>
    <w:rsid w:val="00E975FC"/>
    <w:rsid w:val="00EA003D"/>
    <w:rsid w:val="00EA0256"/>
    <w:rsid w:val="00EA0B99"/>
    <w:rsid w:val="00EA101B"/>
    <w:rsid w:val="00EA1839"/>
    <w:rsid w:val="00EA1901"/>
    <w:rsid w:val="00EA19CC"/>
    <w:rsid w:val="00EA19D5"/>
    <w:rsid w:val="00EA206D"/>
    <w:rsid w:val="00EA2B7D"/>
    <w:rsid w:val="00EA3565"/>
    <w:rsid w:val="00EA3C51"/>
    <w:rsid w:val="00EA3D69"/>
    <w:rsid w:val="00EA3D9E"/>
    <w:rsid w:val="00EA4A8E"/>
    <w:rsid w:val="00EA4F62"/>
    <w:rsid w:val="00EA6339"/>
    <w:rsid w:val="00EA64CC"/>
    <w:rsid w:val="00EA7061"/>
    <w:rsid w:val="00EA7183"/>
    <w:rsid w:val="00EA73AB"/>
    <w:rsid w:val="00EA779C"/>
    <w:rsid w:val="00EB00F3"/>
    <w:rsid w:val="00EB043F"/>
    <w:rsid w:val="00EB0A70"/>
    <w:rsid w:val="00EB0C71"/>
    <w:rsid w:val="00EB1284"/>
    <w:rsid w:val="00EB228D"/>
    <w:rsid w:val="00EB2794"/>
    <w:rsid w:val="00EB2A1E"/>
    <w:rsid w:val="00EB2E38"/>
    <w:rsid w:val="00EB3182"/>
    <w:rsid w:val="00EB3C6F"/>
    <w:rsid w:val="00EB3D33"/>
    <w:rsid w:val="00EB3E83"/>
    <w:rsid w:val="00EB533D"/>
    <w:rsid w:val="00EB5434"/>
    <w:rsid w:val="00EB592C"/>
    <w:rsid w:val="00EB5BC2"/>
    <w:rsid w:val="00EB5C9B"/>
    <w:rsid w:val="00EB62C5"/>
    <w:rsid w:val="00EB6657"/>
    <w:rsid w:val="00EB6A22"/>
    <w:rsid w:val="00EB75E0"/>
    <w:rsid w:val="00EC0CAA"/>
    <w:rsid w:val="00EC0DDE"/>
    <w:rsid w:val="00EC0F1A"/>
    <w:rsid w:val="00EC1D59"/>
    <w:rsid w:val="00EC276F"/>
    <w:rsid w:val="00EC29ED"/>
    <w:rsid w:val="00EC2A13"/>
    <w:rsid w:val="00EC2E8D"/>
    <w:rsid w:val="00EC3573"/>
    <w:rsid w:val="00EC3DC9"/>
    <w:rsid w:val="00EC4C69"/>
    <w:rsid w:val="00EC5E81"/>
    <w:rsid w:val="00EC6108"/>
    <w:rsid w:val="00EC6202"/>
    <w:rsid w:val="00EC73FC"/>
    <w:rsid w:val="00ED0257"/>
    <w:rsid w:val="00ED0AB9"/>
    <w:rsid w:val="00ED1D71"/>
    <w:rsid w:val="00ED1FE2"/>
    <w:rsid w:val="00ED2249"/>
    <w:rsid w:val="00ED2480"/>
    <w:rsid w:val="00ED2A52"/>
    <w:rsid w:val="00ED3064"/>
    <w:rsid w:val="00ED353E"/>
    <w:rsid w:val="00ED40DA"/>
    <w:rsid w:val="00ED4175"/>
    <w:rsid w:val="00ED57C8"/>
    <w:rsid w:val="00ED5B7A"/>
    <w:rsid w:val="00ED6F61"/>
    <w:rsid w:val="00ED7003"/>
    <w:rsid w:val="00EE0206"/>
    <w:rsid w:val="00EE0B68"/>
    <w:rsid w:val="00EE0D99"/>
    <w:rsid w:val="00EE1833"/>
    <w:rsid w:val="00EE1A34"/>
    <w:rsid w:val="00EE1BEB"/>
    <w:rsid w:val="00EE2605"/>
    <w:rsid w:val="00EE33F9"/>
    <w:rsid w:val="00EE358B"/>
    <w:rsid w:val="00EE36A1"/>
    <w:rsid w:val="00EE4153"/>
    <w:rsid w:val="00EE5A07"/>
    <w:rsid w:val="00EE5A4A"/>
    <w:rsid w:val="00EE6DA3"/>
    <w:rsid w:val="00EF03A5"/>
    <w:rsid w:val="00EF0EB9"/>
    <w:rsid w:val="00EF0FFD"/>
    <w:rsid w:val="00EF16ED"/>
    <w:rsid w:val="00EF22D9"/>
    <w:rsid w:val="00EF2DBF"/>
    <w:rsid w:val="00EF363D"/>
    <w:rsid w:val="00EF3902"/>
    <w:rsid w:val="00EF4D56"/>
    <w:rsid w:val="00EF545D"/>
    <w:rsid w:val="00EF5955"/>
    <w:rsid w:val="00EF5E0E"/>
    <w:rsid w:val="00EF5FAA"/>
    <w:rsid w:val="00EF6539"/>
    <w:rsid w:val="00EF6668"/>
    <w:rsid w:val="00EF694A"/>
    <w:rsid w:val="00EF69A6"/>
    <w:rsid w:val="00EF7867"/>
    <w:rsid w:val="00F014D9"/>
    <w:rsid w:val="00F01864"/>
    <w:rsid w:val="00F019DC"/>
    <w:rsid w:val="00F01BF2"/>
    <w:rsid w:val="00F02CDD"/>
    <w:rsid w:val="00F0302E"/>
    <w:rsid w:val="00F03280"/>
    <w:rsid w:val="00F032C1"/>
    <w:rsid w:val="00F03B12"/>
    <w:rsid w:val="00F049E5"/>
    <w:rsid w:val="00F04C8C"/>
    <w:rsid w:val="00F05BC0"/>
    <w:rsid w:val="00F0614F"/>
    <w:rsid w:val="00F06637"/>
    <w:rsid w:val="00F06683"/>
    <w:rsid w:val="00F06B34"/>
    <w:rsid w:val="00F06CE1"/>
    <w:rsid w:val="00F0715D"/>
    <w:rsid w:val="00F0725A"/>
    <w:rsid w:val="00F07A09"/>
    <w:rsid w:val="00F108AA"/>
    <w:rsid w:val="00F1093E"/>
    <w:rsid w:val="00F109D9"/>
    <w:rsid w:val="00F10C3B"/>
    <w:rsid w:val="00F11232"/>
    <w:rsid w:val="00F1201E"/>
    <w:rsid w:val="00F129C4"/>
    <w:rsid w:val="00F12E41"/>
    <w:rsid w:val="00F13B8F"/>
    <w:rsid w:val="00F14126"/>
    <w:rsid w:val="00F14600"/>
    <w:rsid w:val="00F1515B"/>
    <w:rsid w:val="00F154C5"/>
    <w:rsid w:val="00F161F4"/>
    <w:rsid w:val="00F1623E"/>
    <w:rsid w:val="00F16635"/>
    <w:rsid w:val="00F16AA4"/>
    <w:rsid w:val="00F2010B"/>
    <w:rsid w:val="00F20143"/>
    <w:rsid w:val="00F20C06"/>
    <w:rsid w:val="00F210D4"/>
    <w:rsid w:val="00F22462"/>
    <w:rsid w:val="00F227A1"/>
    <w:rsid w:val="00F22CFF"/>
    <w:rsid w:val="00F23077"/>
    <w:rsid w:val="00F23FE4"/>
    <w:rsid w:val="00F24327"/>
    <w:rsid w:val="00F24829"/>
    <w:rsid w:val="00F24EF2"/>
    <w:rsid w:val="00F252C1"/>
    <w:rsid w:val="00F25EBF"/>
    <w:rsid w:val="00F25ECE"/>
    <w:rsid w:val="00F26461"/>
    <w:rsid w:val="00F26610"/>
    <w:rsid w:val="00F268E6"/>
    <w:rsid w:val="00F27578"/>
    <w:rsid w:val="00F27CA4"/>
    <w:rsid w:val="00F30832"/>
    <w:rsid w:val="00F309E5"/>
    <w:rsid w:val="00F30DFB"/>
    <w:rsid w:val="00F30E3A"/>
    <w:rsid w:val="00F32A23"/>
    <w:rsid w:val="00F32DF9"/>
    <w:rsid w:val="00F33F0B"/>
    <w:rsid w:val="00F34495"/>
    <w:rsid w:val="00F344D2"/>
    <w:rsid w:val="00F345D7"/>
    <w:rsid w:val="00F34D57"/>
    <w:rsid w:val="00F350A5"/>
    <w:rsid w:val="00F352B0"/>
    <w:rsid w:val="00F35905"/>
    <w:rsid w:val="00F36127"/>
    <w:rsid w:val="00F372EA"/>
    <w:rsid w:val="00F37BD1"/>
    <w:rsid w:val="00F404CD"/>
    <w:rsid w:val="00F4060F"/>
    <w:rsid w:val="00F41213"/>
    <w:rsid w:val="00F41E6F"/>
    <w:rsid w:val="00F42CD0"/>
    <w:rsid w:val="00F42DC3"/>
    <w:rsid w:val="00F445C1"/>
    <w:rsid w:val="00F44CCB"/>
    <w:rsid w:val="00F452E0"/>
    <w:rsid w:val="00F45AF5"/>
    <w:rsid w:val="00F45BF6"/>
    <w:rsid w:val="00F45C5B"/>
    <w:rsid w:val="00F463C8"/>
    <w:rsid w:val="00F4641E"/>
    <w:rsid w:val="00F46E63"/>
    <w:rsid w:val="00F52740"/>
    <w:rsid w:val="00F5343E"/>
    <w:rsid w:val="00F5385F"/>
    <w:rsid w:val="00F53B67"/>
    <w:rsid w:val="00F53EFC"/>
    <w:rsid w:val="00F550A1"/>
    <w:rsid w:val="00F5524B"/>
    <w:rsid w:val="00F5593E"/>
    <w:rsid w:val="00F561D6"/>
    <w:rsid w:val="00F5749E"/>
    <w:rsid w:val="00F57AF7"/>
    <w:rsid w:val="00F60361"/>
    <w:rsid w:val="00F614AB"/>
    <w:rsid w:val="00F61924"/>
    <w:rsid w:val="00F61ADF"/>
    <w:rsid w:val="00F6206D"/>
    <w:rsid w:val="00F62173"/>
    <w:rsid w:val="00F624EA"/>
    <w:rsid w:val="00F62901"/>
    <w:rsid w:val="00F62A31"/>
    <w:rsid w:val="00F6345E"/>
    <w:rsid w:val="00F63655"/>
    <w:rsid w:val="00F638E2"/>
    <w:rsid w:val="00F63987"/>
    <w:rsid w:val="00F64532"/>
    <w:rsid w:val="00F6522C"/>
    <w:rsid w:val="00F655C3"/>
    <w:rsid w:val="00F6572D"/>
    <w:rsid w:val="00F657C1"/>
    <w:rsid w:val="00F65A78"/>
    <w:rsid w:val="00F661B0"/>
    <w:rsid w:val="00F663B0"/>
    <w:rsid w:val="00F664DE"/>
    <w:rsid w:val="00F66827"/>
    <w:rsid w:val="00F670B2"/>
    <w:rsid w:val="00F700A1"/>
    <w:rsid w:val="00F706CB"/>
    <w:rsid w:val="00F707D3"/>
    <w:rsid w:val="00F70E6A"/>
    <w:rsid w:val="00F71642"/>
    <w:rsid w:val="00F7269F"/>
    <w:rsid w:val="00F7276E"/>
    <w:rsid w:val="00F733FC"/>
    <w:rsid w:val="00F73BA3"/>
    <w:rsid w:val="00F73C09"/>
    <w:rsid w:val="00F73F1F"/>
    <w:rsid w:val="00F7401E"/>
    <w:rsid w:val="00F745E9"/>
    <w:rsid w:val="00F74B19"/>
    <w:rsid w:val="00F756D7"/>
    <w:rsid w:val="00F75AC3"/>
    <w:rsid w:val="00F761B0"/>
    <w:rsid w:val="00F762C6"/>
    <w:rsid w:val="00F770C3"/>
    <w:rsid w:val="00F7757A"/>
    <w:rsid w:val="00F77621"/>
    <w:rsid w:val="00F77894"/>
    <w:rsid w:val="00F77A1E"/>
    <w:rsid w:val="00F77A29"/>
    <w:rsid w:val="00F77E4F"/>
    <w:rsid w:val="00F80F83"/>
    <w:rsid w:val="00F818CD"/>
    <w:rsid w:val="00F82805"/>
    <w:rsid w:val="00F8285A"/>
    <w:rsid w:val="00F82CD2"/>
    <w:rsid w:val="00F833EA"/>
    <w:rsid w:val="00F83511"/>
    <w:rsid w:val="00F835C9"/>
    <w:rsid w:val="00F844C3"/>
    <w:rsid w:val="00F85817"/>
    <w:rsid w:val="00F8596F"/>
    <w:rsid w:val="00F8600E"/>
    <w:rsid w:val="00F8617F"/>
    <w:rsid w:val="00F862DB"/>
    <w:rsid w:val="00F868AB"/>
    <w:rsid w:val="00F86B7D"/>
    <w:rsid w:val="00F87FB0"/>
    <w:rsid w:val="00F90BBE"/>
    <w:rsid w:val="00F90D10"/>
    <w:rsid w:val="00F90E3E"/>
    <w:rsid w:val="00F90EE2"/>
    <w:rsid w:val="00F91861"/>
    <w:rsid w:val="00F918FB"/>
    <w:rsid w:val="00F91B43"/>
    <w:rsid w:val="00F9218D"/>
    <w:rsid w:val="00F927A9"/>
    <w:rsid w:val="00F92975"/>
    <w:rsid w:val="00F92E56"/>
    <w:rsid w:val="00F937E9"/>
    <w:rsid w:val="00F938F7"/>
    <w:rsid w:val="00F93A13"/>
    <w:rsid w:val="00F93A55"/>
    <w:rsid w:val="00F93DC2"/>
    <w:rsid w:val="00F954C3"/>
    <w:rsid w:val="00F960A8"/>
    <w:rsid w:val="00F960C4"/>
    <w:rsid w:val="00F96447"/>
    <w:rsid w:val="00F96C82"/>
    <w:rsid w:val="00F97D95"/>
    <w:rsid w:val="00FA0309"/>
    <w:rsid w:val="00FA1421"/>
    <w:rsid w:val="00FA188F"/>
    <w:rsid w:val="00FA1EA5"/>
    <w:rsid w:val="00FA229A"/>
    <w:rsid w:val="00FA27E8"/>
    <w:rsid w:val="00FA2870"/>
    <w:rsid w:val="00FA3005"/>
    <w:rsid w:val="00FA3129"/>
    <w:rsid w:val="00FA33FF"/>
    <w:rsid w:val="00FA377F"/>
    <w:rsid w:val="00FA395A"/>
    <w:rsid w:val="00FA4F8C"/>
    <w:rsid w:val="00FA4F9D"/>
    <w:rsid w:val="00FA5369"/>
    <w:rsid w:val="00FA60C6"/>
    <w:rsid w:val="00FA7A9D"/>
    <w:rsid w:val="00FB00E8"/>
    <w:rsid w:val="00FB0168"/>
    <w:rsid w:val="00FB0EF0"/>
    <w:rsid w:val="00FB19BC"/>
    <w:rsid w:val="00FB2794"/>
    <w:rsid w:val="00FB2E09"/>
    <w:rsid w:val="00FB2EFA"/>
    <w:rsid w:val="00FB38ED"/>
    <w:rsid w:val="00FB3B58"/>
    <w:rsid w:val="00FB4876"/>
    <w:rsid w:val="00FB4DF5"/>
    <w:rsid w:val="00FB5E19"/>
    <w:rsid w:val="00FC0B55"/>
    <w:rsid w:val="00FC192A"/>
    <w:rsid w:val="00FC2080"/>
    <w:rsid w:val="00FC2221"/>
    <w:rsid w:val="00FC27A8"/>
    <w:rsid w:val="00FC299E"/>
    <w:rsid w:val="00FC49D1"/>
    <w:rsid w:val="00FC5160"/>
    <w:rsid w:val="00FC6826"/>
    <w:rsid w:val="00FC6BA6"/>
    <w:rsid w:val="00FC7943"/>
    <w:rsid w:val="00FC7CD6"/>
    <w:rsid w:val="00FD0872"/>
    <w:rsid w:val="00FD0AED"/>
    <w:rsid w:val="00FD10AB"/>
    <w:rsid w:val="00FD29A3"/>
    <w:rsid w:val="00FD3820"/>
    <w:rsid w:val="00FD38FA"/>
    <w:rsid w:val="00FD3E5E"/>
    <w:rsid w:val="00FD4DD4"/>
    <w:rsid w:val="00FD54AA"/>
    <w:rsid w:val="00FD5625"/>
    <w:rsid w:val="00FD5961"/>
    <w:rsid w:val="00FD5EA5"/>
    <w:rsid w:val="00FD6221"/>
    <w:rsid w:val="00FD6D5B"/>
    <w:rsid w:val="00FD7195"/>
    <w:rsid w:val="00FD7A32"/>
    <w:rsid w:val="00FD7BE3"/>
    <w:rsid w:val="00FE086D"/>
    <w:rsid w:val="00FE086F"/>
    <w:rsid w:val="00FE0D1C"/>
    <w:rsid w:val="00FE0DB2"/>
    <w:rsid w:val="00FE17A2"/>
    <w:rsid w:val="00FE1DDC"/>
    <w:rsid w:val="00FE31A4"/>
    <w:rsid w:val="00FE337C"/>
    <w:rsid w:val="00FE3798"/>
    <w:rsid w:val="00FE3D85"/>
    <w:rsid w:val="00FE4FB1"/>
    <w:rsid w:val="00FE5B8B"/>
    <w:rsid w:val="00FE609B"/>
    <w:rsid w:val="00FE6402"/>
    <w:rsid w:val="00FE6549"/>
    <w:rsid w:val="00FE749C"/>
    <w:rsid w:val="00FE7617"/>
    <w:rsid w:val="00FE7C3C"/>
    <w:rsid w:val="00FF0083"/>
    <w:rsid w:val="00FF0181"/>
    <w:rsid w:val="00FF01CB"/>
    <w:rsid w:val="00FF0DC1"/>
    <w:rsid w:val="00FF0F50"/>
    <w:rsid w:val="00FF0F51"/>
    <w:rsid w:val="00FF0FE8"/>
    <w:rsid w:val="00FF13B4"/>
    <w:rsid w:val="00FF14A4"/>
    <w:rsid w:val="00FF1761"/>
    <w:rsid w:val="00FF1F40"/>
    <w:rsid w:val="00FF1FCD"/>
    <w:rsid w:val="00FF2374"/>
    <w:rsid w:val="00FF2D6F"/>
    <w:rsid w:val="00FF2D87"/>
    <w:rsid w:val="00FF2F06"/>
    <w:rsid w:val="00FF318D"/>
    <w:rsid w:val="00FF4BD8"/>
    <w:rsid w:val="00FF5DF8"/>
    <w:rsid w:val="00FF5F92"/>
    <w:rsid w:val="00FF6000"/>
    <w:rsid w:val="00FF680E"/>
    <w:rsid w:val="00FF6840"/>
    <w:rsid w:val="00FF77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7FD0F5"/>
  <w15:docId w15:val="{B0A24379-B7FC-4306-85F4-749E273AE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AF4"/>
    <w:pPr>
      <w:bidi/>
      <w:ind w:firstLine="397"/>
      <w:jc w:val="lowKashida"/>
    </w:pPr>
    <w:rPr>
      <w:rFonts w:ascii="Times New Roman" w:eastAsia="Times New Roman" w:hAnsi="Times New Roman" w:cs="B Zar"/>
      <w:sz w:val="28"/>
      <w:szCs w:val="28"/>
      <w:lang w:bidi="fa-IR"/>
    </w:rPr>
  </w:style>
  <w:style w:type="paragraph" w:styleId="Heading1">
    <w:name w:val="heading 1"/>
    <w:aliases w:val="bulet"/>
    <w:basedOn w:val="CoverContents"/>
    <w:next w:val="Normal"/>
    <w:link w:val="Heading1Char"/>
    <w:uiPriority w:val="9"/>
    <w:qFormat/>
    <w:rsid w:val="00005804"/>
    <w:pPr>
      <w:numPr>
        <w:numId w:val="1"/>
      </w:numPr>
      <w:jc w:val="both"/>
      <w:outlineLvl w:val="0"/>
    </w:pPr>
    <w:rPr>
      <w:rFonts w:cs="B Titr"/>
      <w:sz w:val="40"/>
      <w:szCs w:val="36"/>
    </w:rPr>
  </w:style>
  <w:style w:type="paragraph" w:styleId="Heading2">
    <w:name w:val="heading 2"/>
    <w:aliases w:val="titr3, Char"/>
    <w:basedOn w:val="ListParagraph"/>
    <w:next w:val="Normal"/>
    <w:link w:val="Heading2Char"/>
    <w:uiPriority w:val="9"/>
    <w:unhideWhenUsed/>
    <w:qFormat/>
    <w:rsid w:val="00DD2D2E"/>
    <w:pPr>
      <w:numPr>
        <w:ilvl w:val="1"/>
        <w:numId w:val="1"/>
      </w:numPr>
      <w:spacing w:line="276" w:lineRule="auto"/>
      <w:ind w:left="576"/>
      <w:outlineLvl w:val="1"/>
    </w:pPr>
    <w:rPr>
      <w:rFonts w:cs="B Titr"/>
      <w:b/>
      <w:bCs/>
      <w:sz w:val="34"/>
      <w:szCs w:val="30"/>
    </w:rPr>
  </w:style>
  <w:style w:type="paragraph" w:styleId="Heading3">
    <w:name w:val="heading 3"/>
    <w:basedOn w:val="CoverContents"/>
    <w:next w:val="Subtitle"/>
    <w:link w:val="Heading3Char"/>
    <w:autoRedefine/>
    <w:uiPriority w:val="9"/>
    <w:unhideWhenUsed/>
    <w:qFormat/>
    <w:rsid w:val="003564A7"/>
    <w:pPr>
      <w:numPr>
        <w:ilvl w:val="2"/>
        <w:numId w:val="1"/>
      </w:numPr>
      <w:contextualSpacing/>
      <w:jc w:val="both"/>
      <w:outlineLvl w:val="2"/>
    </w:pPr>
    <w:rPr>
      <w:rFonts w:cs="B Titr"/>
      <w:sz w:val="34"/>
      <w:szCs w:val="30"/>
    </w:rPr>
  </w:style>
  <w:style w:type="paragraph" w:styleId="Heading4">
    <w:name w:val="heading 4"/>
    <w:basedOn w:val="ListParagraph"/>
    <w:next w:val="Normal"/>
    <w:link w:val="Heading4Char"/>
    <w:autoRedefine/>
    <w:uiPriority w:val="9"/>
    <w:unhideWhenUsed/>
    <w:qFormat/>
    <w:rsid w:val="00356D30"/>
    <w:pPr>
      <w:keepNext/>
      <w:keepLines/>
      <w:numPr>
        <w:ilvl w:val="3"/>
        <w:numId w:val="1"/>
      </w:numPr>
      <w:spacing w:before="40" w:line="276" w:lineRule="auto"/>
      <w:jc w:val="left"/>
      <w:outlineLvl w:val="3"/>
    </w:pPr>
    <w:rPr>
      <w:rFonts w:eastAsiaTheme="majorEastAsia" w:cs="B Titr"/>
      <w:b/>
      <w:bCs/>
      <w:sz w:val="34"/>
      <w:szCs w:val="30"/>
    </w:rPr>
  </w:style>
  <w:style w:type="paragraph" w:styleId="Heading5">
    <w:name w:val="heading 5"/>
    <w:basedOn w:val="Normal"/>
    <w:next w:val="Normal"/>
    <w:link w:val="Heading5Char"/>
    <w:uiPriority w:val="9"/>
    <w:unhideWhenUsed/>
    <w:qFormat/>
    <w:rsid w:val="00DD2D2E"/>
    <w:pPr>
      <w:keepNext/>
      <w:keepLines/>
      <w:numPr>
        <w:ilvl w:val="4"/>
        <w:numId w:val="1"/>
      </w:numPr>
      <w:spacing w:before="40"/>
      <w:outlineLvl w:val="4"/>
    </w:pPr>
    <w:rPr>
      <w:rFonts w:asciiTheme="majorHAnsi" w:eastAsiaTheme="majorEastAsia" w:hAnsiTheme="majorHAnsi" w:cs="B Titr"/>
      <w:szCs w:val="30"/>
    </w:rPr>
  </w:style>
  <w:style w:type="paragraph" w:styleId="Heading6">
    <w:name w:val="heading 6"/>
    <w:basedOn w:val="Normal"/>
    <w:next w:val="Normal"/>
    <w:link w:val="Heading6Char"/>
    <w:uiPriority w:val="9"/>
    <w:semiHidden/>
    <w:unhideWhenUsed/>
    <w:qFormat/>
    <w:rsid w:val="00DD2D2E"/>
    <w:pPr>
      <w:keepNext/>
      <w:keepLines/>
      <w:numPr>
        <w:ilvl w:val="5"/>
        <w:numId w:val="1"/>
      </w:numPr>
      <w:spacing w:before="40"/>
      <w:outlineLvl w:val="5"/>
    </w:pPr>
    <w:rPr>
      <w:rFonts w:asciiTheme="majorHAnsi" w:eastAsiaTheme="majorEastAsia" w:hAnsiTheme="majorHAnsi" w:cs="B Titr"/>
      <w:szCs w:val="30"/>
    </w:rPr>
  </w:style>
  <w:style w:type="paragraph" w:styleId="Heading7">
    <w:name w:val="heading 7"/>
    <w:basedOn w:val="Normal"/>
    <w:next w:val="Normal"/>
    <w:link w:val="Heading7Char"/>
    <w:qFormat/>
    <w:rsid w:val="00DD2D2E"/>
    <w:pPr>
      <w:keepNext/>
      <w:numPr>
        <w:ilvl w:val="6"/>
        <w:numId w:val="1"/>
      </w:numPr>
      <w:outlineLvl w:val="6"/>
    </w:pPr>
    <w:rPr>
      <w:rFonts w:cs="B Titr"/>
      <w:b/>
      <w:bCs/>
      <w:szCs w:val="30"/>
    </w:rPr>
  </w:style>
  <w:style w:type="paragraph" w:styleId="Heading8">
    <w:name w:val="heading 8"/>
    <w:basedOn w:val="Normal"/>
    <w:next w:val="Normal"/>
    <w:link w:val="Heading8Char"/>
    <w:uiPriority w:val="9"/>
    <w:semiHidden/>
    <w:unhideWhenUsed/>
    <w:qFormat/>
    <w:rsid w:val="00DD2D2E"/>
    <w:pPr>
      <w:keepNext/>
      <w:keepLines/>
      <w:numPr>
        <w:ilvl w:val="7"/>
        <w:numId w:val="1"/>
      </w:numPr>
      <w:spacing w:before="40"/>
      <w:outlineLvl w:val="7"/>
    </w:pPr>
    <w:rPr>
      <w:rFonts w:asciiTheme="majorHAnsi" w:eastAsiaTheme="majorEastAsia" w:hAnsiTheme="majorHAnsi" w:cs="B Titr"/>
      <w:color w:val="272727" w:themeColor="text1" w:themeTint="D8"/>
      <w:sz w:val="21"/>
      <w:szCs w:val="30"/>
    </w:rPr>
  </w:style>
  <w:style w:type="paragraph" w:styleId="Heading9">
    <w:name w:val="heading 9"/>
    <w:basedOn w:val="Normal"/>
    <w:next w:val="Normal"/>
    <w:link w:val="Heading9Char"/>
    <w:qFormat/>
    <w:rsid w:val="0076792C"/>
    <w:pPr>
      <w:keepNext/>
      <w:numPr>
        <w:ilvl w:val="8"/>
        <w:numId w:val="1"/>
      </w:numPr>
      <w:bidi w:val="0"/>
      <w:outlineLvl w:val="8"/>
    </w:pPr>
    <w:rPr>
      <w:b/>
      <w:b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Contents">
    <w:name w:val="CoverContents"/>
    <w:basedOn w:val="Normal"/>
    <w:qFormat/>
    <w:rsid w:val="00194AF4"/>
    <w:pPr>
      <w:ind w:firstLine="0"/>
      <w:jc w:val="center"/>
    </w:pPr>
    <w:rPr>
      <w:rFonts w:cs="B Compset"/>
      <w:b/>
      <w:bCs/>
    </w:rPr>
  </w:style>
  <w:style w:type="character" w:customStyle="1" w:styleId="Heading1Char">
    <w:name w:val="Heading 1 Char"/>
    <w:aliases w:val="bulet Char"/>
    <w:link w:val="Heading1"/>
    <w:uiPriority w:val="9"/>
    <w:rsid w:val="00DA6F21"/>
    <w:rPr>
      <w:rFonts w:ascii="Times New Roman" w:eastAsia="Times New Roman" w:hAnsi="Times New Roman" w:cs="B Titr"/>
      <w:b/>
      <w:bCs/>
      <w:sz w:val="40"/>
      <w:szCs w:val="36"/>
      <w:lang w:bidi="fa-IR"/>
    </w:rPr>
  </w:style>
  <w:style w:type="paragraph" w:styleId="ListParagraph">
    <w:name w:val="List Paragraph"/>
    <w:basedOn w:val="Normal"/>
    <w:link w:val="ListParagraphChar"/>
    <w:uiPriority w:val="34"/>
    <w:qFormat/>
    <w:rsid w:val="00373A60"/>
    <w:pPr>
      <w:ind w:left="720"/>
      <w:contextualSpacing/>
    </w:pPr>
  </w:style>
  <w:style w:type="character" w:customStyle="1" w:styleId="ListParagraphChar">
    <w:name w:val="List Paragraph Char"/>
    <w:basedOn w:val="DefaultParagraphFont"/>
    <w:link w:val="ListParagraph"/>
    <w:uiPriority w:val="34"/>
    <w:rsid w:val="00270596"/>
    <w:rPr>
      <w:rFonts w:ascii="Times New Roman" w:eastAsia="Times New Roman" w:hAnsi="Times New Roman" w:cs="B Zar"/>
      <w:sz w:val="28"/>
      <w:szCs w:val="28"/>
      <w:lang w:bidi="fa-IR"/>
    </w:rPr>
  </w:style>
  <w:style w:type="character" w:customStyle="1" w:styleId="Heading2Char">
    <w:name w:val="Heading 2 Char"/>
    <w:aliases w:val="titr3 Char, Char Char"/>
    <w:link w:val="Heading2"/>
    <w:uiPriority w:val="9"/>
    <w:rsid w:val="00DD2D2E"/>
    <w:rPr>
      <w:rFonts w:ascii="Times New Roman" w:eastAsia="Times New Roman" w:hAnsi="Times New Roman" w:cs="B Titr"/>
      <w:b/>
      <w:bCs/>
      <w:sz w:val="34"/>
      <w:szCs w:val="30"/>
      <w:lang w:bidi="fa-IR"/>
    </w:rPr>
  </w:style>
  <w:style w:type="paragraph" w:styleId="Subtitle">
    <w:name w:val="Subtitle"/>
    <w:basedOn w:val="Normal"/>
    <w:next w:val="Normal"/>
    <w:link w:val="SubtitleChar"/>
    <w:uiPriority w:val="11"/>
    <w:qFormat/>
    <w:rsid w:val="00A60CC2"/>
    <w:pPr>
      <w:numPr>
        <w:ilvl w:val="1"/>
      </w:numPr>
      <w:spacing w:after="160"/>
      <w:ind w:firstLine="39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0CC2"/>
    <w:rPr>
      <w:rFonts w:asciiTheme="minorHAnsi" w:eastAsiaTheme="minorEastAsia" w:hAnsiTheme="minorHAnsi" w:cstheme="minorBidi"/>
      <w:color w:val="5A5A5A" w:themeColor="text1" w:themeTint="A5"/>
      <w:spacing w:val="15"/>
      <w:sz w:val="22"/>
      <w:szCs w:val="22"/>
      <w:lang w:bidi="fa-IR"/>
    </w:rPr>
  </w:style>
  <w:style w:type="character" w:customStyle="1" w:styleId="Heading3Char">
    <w:name w:val="Heading 3 Char"/>
    <w:link w:val="Heading3"/>
    <w:uiPriority w:val="9"/>
    <w:rsid w:val="003564A7"/>
    <w:rPr>
      <w:rFonts w:ascii="Times New Roman" w:eastAsia="Times New Roman" w:hAnsi="Times New Roman" w:cs="B Titr"/>
      <w:b/>
      <w:bCs/>
      <w:sz w:val="34"/>
      <w:szCs w:val="30"/>
      <w:lang w:bidi="fa-IR"/>
    </w:rPr>
  </w:style>
  <w:style w:type="character" w:customStyle="1" w:styleId="Heading4Char">
    <w:name w:val="Heading 4 Char"/>
    <w:basedOn w:val="DefaultParagraphFont"/>
    <w:link w:val="Heading4"/>
    <w:uiPriority w:val="9"/>
    <w:rsid w:val="00356D30"/>
    <w:rPr>
      <w:rFonts w:ascii="Times New Roman" w:eastAsiaTheme="majorEastAsia" w:hAnsi="Times New Roman" w:cs="B Titr"/>
      <w:b/>
      <w:bCs/>
      <w:sz w:val="34"/>
      <w:szCs w:val="30"/>
      <w:lang w:bidi="fa-IR"/>
    </w:rPr>
  </w:style>
  <w:style w:type="character" w:customStyle="1" w:styleId="Heading5Char">
    <w:name w:val="Heading 5 Char"/>
    <w:basedOn w:val="DefaultParagraphFont"/>
    <w:link w:val="Heading5"/>
    <w:uiPriority w:val="9"/>
    <w:rsid w:val="00DD2D2E"/>
    <w:rPr>
      <w:rFonts w:asciiTheme="majorHAnsi" w:eastAsiaTheme="majorEastAsia" w:hAnsiTheme="majorHAnsi" w:cs="B Titr"/>
      <w:sz w:val="28"/>
      <w:szCs w:val="30"/>
      <w:lang w:bidi="fa-IR"/>
    </w:rPr>
  </w:style>
  <w:style w:type="character" w:customStyle="1" w:styleId="Heading6Char">
    <w:name w:val="Heading 6 Char"/>
    <w:basedOn w:val="DefaultParagraphFont"/>
    <w:link w:val="Heading6"/>
    <w:uiPriority w:val="9"/>
    <w:semiHidden/>
    <w:rsid w:val="00DD2D2E"/>
    <w:rPr>
      <w:rFonts w:asciiTheme="majorHAnsi" w:eastAsiaTheme="majorEastAsia" w:hAnsiTheme="majorHAnsi" w:cs="B Titr"/>
      <w:sz w:val="28"/>
      <w:szCs w:val="30"/>
      <w:lang w:bidi="fa-IR"/>
    </w:rPr>
  </w:style>
  <w:style w:type="character" w:customStyle="1" w:styleId="Heading7Char">
    <w:name w:val="Heading 7 Char"/>
    <w:link w:val="Heading7"/>
    <w:rsid w:val="00DD2D2E"/>
    <w:rPr>
      <w:rFonts w:ascii="Times New Roman" w:eastAsia="Times New Roman" w:hAnsi="Times New Roman" w:cs="B Titr"/>
      <w:b/>
      <w:bCs/>
      <w:sz w:val="28"/>
      <w:szCs w:val="30"/>
      <w:lang w:bidi="fa-IR"/>
    </w:rPr>
  </w:style>
  <w:style w:type="character" w:customStyle="1" w:styleId="Heading8Char">
    <w:name w:val="Heading 8 Char"/>
    <w:basedOn w:val="DefaultParagraphFont"/>
    <w:link w:val="Heading8"/>
    <w:uiPriority w:val="9"/>
    <w:semiHidden/>
    <w:rsid w:val="00DD2D2E"/>
    <w:rPr>
      <w:rFonts w:asciiTheme="majorHAnsi" w:eastAsiaTheme="majorEastAsia" w:hAnsiTheme="majorHAnsi" w:cs="B Titr"/>
      <w:color w:val="272727" w:themeColor="text1" w:themeTint="D8"/>
      <w:sz w:val="21"/>
      <w:szCs w:val="30"/>
      <w:lang w:bidi="fa-IR"/>
    </w:rPr>
  </w:style>
  <w:style w:type="character" w:customStyle="1" w:styleId="Heading9Char">
    <w:name w:val="Heading 9 Char"/>
    <w:link w:val="Heading9"/>
    <w:rsid w:val="0076792C"/>
    <w:rPr>
      <w:rFonts w:ascii="Times New Roman" w:eastAsia="Times New Roman" w:hAnsi="Times New Roman" w:cs="B Zar"/>
      <w:b/>
      <w:bCs/>
      <w:sz w:val="28"/>
      <w:lang w:bidi="fa-IR"/>
    </w:rPr>
  </w:style>
  <w:style w:type="character" w:styleId="PageNumber">
    <w:name w:val="page number"/>
    <w:rsid w:val="0076792C"/>
    <w:rPr>
      <w:rFonts w:cs="Compset"/>
      <w:szCs w:val="28"/>
    </w:rPr>
  </w:style>
  <w:style w:type="paragraph" w:styleId="Footer">
    <w:name w:val="footer"/>
    <w:basedOn w:val="Normal"/>
    <w:link w:val="FooterChar"/>
    <w:uiPriority w:val="99"/>
    <w:rsid w:val="0076792C"/>
    <w:pPr>
      <w:tabs>
        <w:tab w:val="center" w:pos="4153"/>
        <w:tab w:val="right" w:pos="8306"/>
      </w:tabs>
    </w:pPr>
    <w:rPr>
      <w:sz w:val="16"/>
    </w:rPr>
  </w:style>
  <w:style w:type="character" w:customStyle="1" w:styleId="FooterChar">
    <w:name w:val="Footer Char"/>
    <w:link w:val="Footer"/>
    <w:uiPriority w:val="99"/>
    <w:rsid w:val="0076792C"/>
    <w:rPr>
      <w:rFonts w:ascii="Times New Roman" w:eastAsia="Times New Roman" w:hAnsi="Times New Roman" w:cs="B Compset"/>
      <w:sz w:val="16"/>
      <w:szCs w:val="28"/>
    </w:rPr>
  </w:style>
  <w:style w:type="paragraph" w:styleId="Title">
    <w:name w:val="Title"/>
    <w:aliases w:val="2"/>
    <w:basedOn w:val="Normal"/>
    <w:link w:val="TitleChar"/>
    <w:uiPriority w:val="99"/>
    <w:qFormat/>
    <w:rsid w:val="0076792C"/>
    <w:pPr>
      <w:ind w:firstLine="0"/>
      <w:jc w:val="center"/>
    </w:pPr>
    <w:rPr>
      <w:rFonts w:cs="Homa"/>
      <w:sz w:val="32"/>
      <w:szCs w:val="32"/>
    </w:rPr>
  </w:style>
  <w:style w:type="character" w:customStyle="1" w:styleId="TitleChar">
    <w:name w:val="Title Char"/>
    <w:aliases w:val="2 Char"/>
    <w:link w:val="Title"/>
    <w:uiPriority w:val="99"/>
    <w:rsid w:val="0076792C"/>
    <w:rPr>
      <w:rFonts w:ascii="Times New Roman" w:eastAsia="Times New Roman" w:hAnsi="Times New Roman" w:cs="Homa"/>
      <w:sz w:val="32"/>
      <w:szCs w:val="32"/>
    </w:rPr>
  </w:style>
  <w:style w:type="paragraph" w:customStyle="1" w:styleId="CoverTitle">
    <w:name w:val="CoverTitle"/>
    <w:basedOn w:val="Normal"/>
    <w:qFormat/>
    <w:rsid w:val="0076792C"/>
    <w:pPr>
      <w:jc w:val="center"/>
    </w:pPr>
    <w:rPr>
      <w:rFonts w:cs="B Titr"/>
      <w:b/>
      <w:bCs/>
      <w:sz w:val="32"/>
      <w:szCs w:val="32"/>
    </w:rPr>
  </w:style>
  <w:style w:type="paragraph" w:styleId="Header">
    <w:name w:val="header"/>
    <w:basedOn w:val="Normal"/>
    <w:link w:val="HeaderChar"/>
    <w:uiPriority w:val="99"/>
    <w:unhideWhenUsed/>
    <w:rsid w:val="006213D4"/>
    <w:pPr>
      <w:tabs>
        <w:tab w:val="center" w:pos="4680"/>
        <w:tab w:val="right" w:pos="9360"/>
      </w:tabs>
    </w:pPr>
  </w:style>
  <w:style w:type="character" w:customStyle="1" w:styleId="HeaderChar">
    <w:name w:val="Header Char"/>
    <w:link w:val="Header"/>
    <w:uiPriority w:val="99"/>
    <w:rsid w:val="006213D4"/>
    <w:rPr>
      <w:rFonts w:ascii="Times New Roman" w:eastAsia="Times New Roman" w:hAnsi="Times New Roman" w:cs="B Compset"/>
      <w:sz w:val="24"/>
      <w:szCs w:val="28"/>
    </w:rPr>
  </w:style>
  <w:style w:type="paragraph" w:customStyle="1" w:styleId="PageHeader">
    <w:name w:val="PageHeader"/>
    <w:basedOn w:val="Normal"/>
    <w:qFormat/>
    <w:rsid w:val="005A33E5"/>
    <w:rPr>
      <w:rFonts w:cs="B Titr"/>
      <w:b/>
      <w:bCs/>
      <w:sz w:val="24"/>
      <w:szCs w:val="24"/>
    </w:rPr>
  </w:style>
  <w:style w:type="paragraph" w:styleId="TOCHeading">
    <w:name w:val="TOC Heading"/>
    <w:basedOn w:val="Heading1"/>
    <w:next w:val="Normal"/>
    <w:uiPriority w:val="39"/>
    <w:unhideWhenUsed/>
    <w:qFormat/>
    <w:rsid w:val="00830A4B"/>
    <w:pPr>
      <w:keepNext/>
      <w:keepLines/>
      <w:numPr>
        <w:numId w:val="0"/>
      </w:numPr>
      <w:bidi w:val="0"/>
      <w:spacing w:before="480" w:line="276" w:lineRule="auto"/>
      <w:jc w:val="left"/>
      <w:outlineLvl w:val="9"/>
    </w:pPr>
    <w:rPr>
      <w:rFonts w:ascii="Cambria" w:hAnsi="Cambria" w:cs="Times New Roman"/>
      <w:color w:val="365F91"/>
      <w:sz w:val="28"/>
      <w:szCs w:val="28"/>
      <w:lang w:bidi="ar-SA"/>
    </w:rPr>
  </w:style>
  <w:style w:type="paragraph" w:styleId="TOC1">
    <w:name w:val="toc 1"/>
    <w:basedOn w:val="Normal"/>
    <w:next w:val="Normal"/>
    <w:autoRedefine/>
    <w:uiPriority w:val="39"/>
    <w:unhideWhenUsed/>
    <w:rsid w:val="00830A4B"/>
    <w:pPr>
      <w:spacing w:after="100"/>
    </w:pPr>
  </w:style>
  <w:style w:type="paragraph" w:styleId="TOC2">
    <w:name w:val="toc 2"/>
    <w:basedOn w:val="Normal"/>
    <w:next w:val="Normal"/>
    <w:autoRedefine/>
    <w:uiPriority w:val="39"/>
    <w:unhideWhenUsed/>
    <w:rsid w:val="00830A4B"/>
    <w:pPr>
      <w:spacing w:after="100"/>
      <w:ind w:left="280"/>
    </w:pPr>
  </w:style>
  <w:style w:type="paragraph" w:styleId="TOC3">
    <w:name w:val="toc 3"/>
    <w:basedOn w:val="Normal"/>
    <w:next w:val="Normal"/>
    <w:autoRedefine/>
    <w:uiPriority w:val="39"/>
    <w:unhideWhenUsed/>
    <w:rsid w:val="00830A4B"/>
    <w:pPr>
      <w:spacing w:after="100"/>
      <w:ind w:left="560"/>
    </w:pPr>
  </w:style>
  <w:style w:type="character" w:styleId="Hyperlink">
    <w:name w:val="Hyperlink"/>
    <w:uiPriority w:val="99"/>
    <w:unhideWhenUsed/>
    <w:rsid w:val="00830A4B"/>
    <w:rPr>
      <w:color w:val="0000FF"/>
      <w:u w:val="single"/>
    </w:rPr>
  </w:style>
  <w:style w:type="paragraph" w:styleId="BalloonText">
    <w:name w:val="Balloon Text"/>
    <w:basedOn w:val="Normal"/>
    <w:link w:val="BalloonTextChar"/>
    <w:uiPriority w:val="99"/>
    <w:semiHidden/>
    <w:unhideWhenUsed/>
    <w:rsid w:val="00830A4B"/>
    <w:rPr>
      <w:rFonts w:ascii="Tahoma" w:hAnsi="Tahoma" w:cs="Tahoma"/>
      <w:sz w:val="16"/>
      <w:szCs w:val="16"/>
    </w:rPr>
  </w:style>
  <w:style w:type="character" w:customStyle="1" w:styleId="BalloonTextChar">
    <w:name w:val="Balloon Text Char"/>
    <w:link w:val="BalloonText"/>
    <w:uiPriority w:val="99"/>
    <w:semiHidden/>
    <w:rsid w:val="00830A4B"/>
    <w:rPr>
      <w:rFonts w:ascii="Tahoma" w:eastAsia="Times New Roman" w:hAnsi="Tahoma" w:cs="Tahoma"/>
      <w:sz w:val="16"/>
      <w:szCs w:val="16"/>
      <w:lang w:bidi="fa-IR"/>
    </w:rPr>
  </w:style>
  <w:style w:type="paragraph" w:styleId="Caption">
    <w:name w:val="caption"/>
    <w:basedOn w:val="Normal"/>
    <w:next w:val="Normal"/>
    <w:autoRedefine/>
    <w:uiPriority w:val="35"/>
    <w:unhideWhenUsed/>
    <w:qFormat/>
    <w:rsid w:val="004D0AA4"/>
    <w:pPr>
      <w:keepNext/>
      <w:spacing w:after="200" w:line="276" w:lineRule="auto"/>
      <w:ind w:firstLine="0"/>
      <w:jc w:val="center"/>
    </w:pPr>
    <w:rPr>
      <w:b/>
      <w:bCs/>
      <w:color w:val="548DD4" w:themeColor="text2" w:themeTint="99"/>
      <w:sz w:val="18"/>
      <w:szCs w:val="18"/>
    </w:rPr>
  </w:style>
  <w:style w:type="paragraph" w:styleId="TableofFigures">
    <w:name w:val="table of figures"/>
    <w:basedOn w:val="Normal"/>
    <w:next w:val="Normal"/>
    <w:uiPriority w:val="99"/>
    <w:unhideWhenUsed/>
    <w:rsid w:val="00865C8B"/>
  </w:style>
  <w:style w:type="table" w:styleId="TableGrid">
    <w:name w:val="Table Grid"/>
    <w:basedOn w:val="TableNormal"/>
    <w:uiPriority w:val="59"/>
    <w:rsid w:val="00CD62E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6F3881"/>
    <w:pPr>
      <w:bidi w:val="0"/>
      <w:spacing w:before="100" w:beforeAutospacing="1" w:after="100" w:afterAutospacing="1"/>
      <w:ind w:firstLine="0"/>
      <w:jc w:val="left"/>
    </w:pPr>
    <w:rPr>
      <w:rFonts w:cs="Times New Roman"/>
      <w:sz w:val="24"/>
      <w:szCs w:val="24"/>
      <w:lang w:bidi="ar-SA"/>
    </w:rPr>
  </w:style>
  <w:style w:type="paragraph" w:styleId="EndnoteText">
    <w:name w:val="endnote text"/>
    <w:basedOn w:val="Normal"/>
    <w:link w:val="EndnoteTextChar"/>
    <w:uiPriority w:val="99"/>
    <w:semiHidden/>
    <w:unhideWhenUsed/>
    <w:rsid w:val="00BB2461"/>
    <w:rPr>
      <w:sz w:val="20"/>
      <w:szCs w:val="20"/>
    </w:rPr>
  </w:style>
  <w:style w:type="character" w:customStyle="1" w:styleId="EndnoteTextChar">
    <w:name w:val="Endnote Text Char"/>
    <w:basedOn w:val="DefaultParagraphFont"/>
    <w:link w:val="EndnoteText"/>
    <w:uiPriority w:val="99"/>
    <w:semiHidden/>
    <w:rsid w:val="00BB2461"/>
    <w:rPr>
      <w:rFonts w:ascii="Times New Roman" w:eastAsia="Times New Roman" w:hAnsi="Times New Roman" w:cs="B Zar"/>
      <w:lang w:bidi="fa-IR"/>
    </w:rPr>
  </w:style>
  <w:style w:type="character" w:styleId="EndnoteReference">
    <w:name w:val="endnote reference"/>
    <w:basedOn w:val="DefaultParagraphFont"/>
    <w:uiPriority w:val="99"/>
    <w:semiHidden/>
    <w:unhideWhenUsed/>
    <w:rsid w:val="00BB2461"/>
    <w:rPr>
      <w:vertAlign w:val="superscript"/>
    </w:rPr>
  </w:style>
  <w:style w:type="table" w:styleId="MediumList1-Accent3">
    <w:name w:val="Medium List 1 Accent 3"/>
    <w:basedOn w:val="TableNormal"/>
    <w:uiPriority w:val="65"/>
    <w:rsid w:val="00575D1B"/>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character" w:styleId="CommentReference">
    <w:name w:val="annotation reference"/>
    <w:basedOn w:val="DefaultParagraphFont"/>
    <w:uiPriority w:val="99"/>
    <w:unhideWhenUsed/>
    <w:rsid w:val="00FF4BD8"/>
    <w:rPr>
      <w:sz w:val="16"/>
      <w:szCs w:val="16"/>
    </w:rPr>
  </w:style>
  <w:style w:type="paragraph" w:styleId="CommentText">
    <w:name w:val="annotation text"/>
    <w:basedOn w:val="Normal"/>
    <w:link w:val="CommentTextChar"/>
    <w:uiPriority w:val="99"/>
    <w:unhideWhenUsed/>
    <w:rsid w:val="00FF4BD8"/>
    <w:rPr>
      <w:sz w:val="20"/>
      <w:szCs w:val="20"/>
    </w:rPr>
  </w:style>
  <w:style w:type="character" w:customStyle="1" w:styleId="CommentTextChar">
    <w:name w:val="Comment Text Char"/>
    <w:basedOn w:val="DefaultParagraphFont"/>
    <w:link w:val="CommentText"/>
    <w:uiPriority w:val="99"/>
    <w:rsid w:val="00FF4BD8"/>
    <w:rPr>
      <w:rFonts w:ascii="Times New Roman" w:eastAsia="Times New Roman" w:hAnsi="Times New Roman" w:cs="B Zar"/>
      <w:lang w:bidi="fa-IR"/>
    </w:rPr>
  </w:style>
  <w:style w:type="paragraph" w:styleId="CommentSubject">
    <w:name w:val="annotation subject"/>
    <w:basedOn w:val="CommentText"/>
    <w:next w:val="CommentText"/>
    <w:link w:val="CommentSubjectChar"/>
    <w:uiPriority w:val="99"/>
    <w:semiHidden/>
    <w:unhideWhenUsed/>
    <w:rsid w:val="00FF4BD8"/>
    <w:rPr>
      <w:b/>
      <w:bCs/>
    </w:rPr>
  </w:style>
  <w:style w:type="character" w:customStyle="1" w:styleId="CommentSubjectChar">
    <w:name w:val="Comment Subject Char"/>
    <w:basedOn w:val="CommentTextChar"/>
    <w:link w:val="CommentSubject"/>
    <w:uiPriority w:val="99"/>
    <w:semiHidden/>
    <w:rsid w:val="00FF4BD8"/>
    <w:rPr>
      <w:rFonts w:ascii="Times New Roman" w:eastAsia="Times New Roman" w:hAnsi="Times New Roman" w:cs="B Zar"/>
      <w:b/>
      <w:bCs/>
      <w:lang w:bidi="fa-IR"/>
    </w:rPr>
  </w:style>
  <w:style w:type="paragraph" w:styleId="FootnoteText">
    <w:name w:val="footnote text"/>
    <w:basedOn w:val="Normal"/>
    <w:link w:val="FootnoteTextChar"/>
    <w:uiPriority w:val="99"/>
    <w:semiHidden/>
    <w:unhideWhenUsed/>
    <w:rsid w:val="00171F9C"/>
    <w:rPr>
      <w:sz w:val="20"/>
      <w:szCs w:val="20"/>
    </w:rPr>
  </w:style>
  <w:style w:type="character" w:customStyle="1" w:styleId="FootnoteTextChar">
    <w:name w:val="Footnote Text Char"/>
    <w:basedOn w:val="DefaultParagraphFont"/>
    <w:link w:val="FootnoteText"/>
    <w:uiPriority w:val="99"/>
    <w:semiHidden/>
    <w:rsid w:val="00171F9C"/>
    <w:rPr>
      <w:rFonts w:ascii="Times New Roman" w:eastAsia="Times New Roman" w:hAnsi="Times New Roman" w:cs="B Zar"/>
      <w:lang w:bidi="fa-IR"/>
    </w:rPr>
  </w:style>
  <w:style w:type="character" w:styleId="FootnoteReference">
    <w:name w:val="footnote reference"/>
    <w:basedOn w:val="DefaultParagraphFont"/>
    <w:uiPriority w:val="99"/>
    <w:semiHidden/>
    <w:unhideWhenUsed/>
    <w:rsid w:val="00171F9C"/>
    <w:rPr>
      <w:vertAlign w:val="superscript"/>
    </w:rPr>
  </w:style>
  <w:style w:type="table" w:styleId="GridTable4-Accent1">
    <w:name w:val="Grid Table 4 Accent 1"/>
    <w:basedOn w:val="TableNormal"/>
    <w:uiPriority w:val="49"/>
    <w:rsid w:val="00361E3A"/>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roductname1">
    <w:name w:val="productname1"/>
    <w:basedOn w:val="DefaultParagraphFont"/>
    <w:rsid w:val="0025571C"/>
    <w:rPr>
      <w:rFonts w:ascii="Times New Roman" w:hAnsi="Times New Roman" w:cs="Times New Roman" w:hint="default"/>
      <w:b/>
      <w:bCs/>
      <w:color w:val="000080"/>
      <w:sz w:val="44"/>
      <w:szCs w:val="44"/>
    </w:rPr>
  </w:style>
  <w:style w:type="paragraph" w:styleId="NoSpacing">
    <w:name w:val="No Spacing"/>
    <w:uiPriority w:val="1"/>
    <w:qFormat/>
    <w:rsid w:val="00557AEA"/>
    <w:pPr>
      <w:bidi/>
      <w:ind w:firstLine="397"/>
      <w:jc w:val="lowKashida"/>
    </w:pPr>
    <w:rPr>
      <w:rFonts w:ascii="Times New Roman" w:eastAsia="Times New Roman" w:hAnsi="Times New Roman" w:cs="B Zar"/>
      <w:sz w:val="28"/>
      <w:szCs w:val="28"/>
      <w:lang w:bidi="fa-IR"/>
    </w:rPr>
  </w:style>
  <w:style w:type="paragraph" w:styleId="TOC4">
    <w:name w:val="toc 4"/>
    <w:basedOn w:val="Normal"/>
    <w:next w:val="Normal"/>
    <w:autoRedefine/>
    <w:uiPriority w:val="39"/>
    <w:unhideWhenUsed/>
    <w:rsid w:val="00F42CD0"/>
    <w:pPr>
      <w:bidi w:val="0"/>
      <w:spacing w:after="100" w:line="259" w:lineRule="auto"/>
      <w:ind w:left="660" w:firstLine="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F42CD0"/>
    <w:pPr>
      <w:bidi w:val="0"/>
      <w:spacing w:after="100" w:line="259" w:lineRule="auto"/>
      <w:ind w:left="880" w:firstLine="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F42CD0"/>
    <w:pPr>
      <w:bidi w:val="0"/>
      <w:spacing w:after="100" w:line="259" w:lineRule="auto"/>
      <w:ind w:left="1100" w:firstLine="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F42CD0"/>
    <w:pPr>
      <w:bidi w:val="0"/>
      <w:spacing w:after="100" w:line="259" w:lineRule="auto"/>
      <w:ind w:left="1320" w:firstLine="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F42CD0"/>
    <w:pPr>
      <w:bidi w:val="0"/>
      <w:spacing w:after="100" w:line="259" w:lineRule="auto"/>
      <w:ind w:left="1540" w:firstLine="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F42CD0"/>
    <w:pPr>
      <w:bidi w:val="0"/>
      <w:spacing w:after="100" w:line="259" w:lineRule="auto"/>
      <w:ind w:left="1760" w:firstLine="0"/>
      <w:jc w:val="left"/>
    </w:pPr>
    <w:rPr>
      <w:rFonts w:asciiTheme="minorHAnsi" w:eastAsiaTheme="minorEastAsia" w:hAnsiTheme="minorHAnsi" w:cstheme="minorBidi"/>
      <w:sz w:val="22"/>
      <w:szCs w:val="22"/>
      <w:lang w:bidi="ar-SA"/>
    </w:rPr>
  </w:style>
  <w:style w:type="character" w:styleId="PlaceholderText">
    <w:name w:val="Placeholder Text"/>
    <w:basedOn w:val="DefaultParagraphFont"/>
    <w:uiPriority w:val="99"/>
    <w:semiHidden/>
    <w:rsid w:val="00801F3C"/>
    <w:rPr>
      <w:color w:val="666666"/>
    </w:rPr>
  </w:style>
  <w:style w:type="character" w:styleId="UnresolvedMention">
    <w:name w:val="Unresolved Mention"/>
    <w:basedOn w:val="DefaultParagraphFont"/>
    <w:uiPriority w:val="99"/>
    <w:semiHidden/>
    <w:unhideWhenUsed/>
    <w:rsid w:val="00CC699E"/>
    <w:rPr>
      <w:color w:val="605E5C"/>
      <w:shd w:val="clear" w:color="auto" w:fill="E1DFDD"/>
    </w:rPr>
  </w:style>
  <w:style w:type="paragraph" w:customStyle="1" w:styleId="level1">
    <w:name w:val="level1"/>
    <w:basedOn w:val="Normal"/>
    <w:rsid w:val="004B4D78"/>
    <w:pPr>
      <w:bidi w:val="0"/>
      <w:spacing w:before="100" w:beforeAutospacing="1" w:after="100" w:afterAutospacing="1"/>
      <w:ind w:firstLine="0"/>
      <w:jc w:val="left"/>
    </w:pPr>
    <w:rPr>
      <w:rFonts w:cs="Times New Roman"/>
      <w:sz w:val="24"/>
      <w:szCs w:val="24"/>
      <w:lang w:bidi="ar-SA"/>
    </w:rPr>
  </w:style>
  <w:style w:type="character" w:styleId="Strong">
    <w:name w:val="Strong"/>
    <w:basedOn w:val="DefaultParagraphFont"/>
    <w:uiPriority w:val="22"/>
    <w:qFormat/>
    <w:rsid w:val="00F861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89674">
      <w:bodyDiv w:val="1"/>
      <w:marLeft w:val="0"/>
      <w:marRight w:val="0"/>
      <w:marTop w:val="0"/>
      <w:marBottom w:val="0"/>
      <w:divBdr>
        <w:top w:val="none" w:sz="0" w:space="0" w:color="auto"/>
        <w:left w:val="none" w:sz="0" w:space="0" w:color="auto"/>
        <w:bottom w:val="none" w:sz="0" w:space="0" w:color="auto"/>
        <w:right w:val="none" w:sz="0" w:space="0" w:color="auto"/>
      </w:divBdr>
    </w:div>
    <w:div w:id="136454683">
      <w:bodyDiv w:val="1"/>
      <w:marLeft w:val="0"/>
      <w:marRight w:val="0"/>
      <w:marTop w:val="0"/>
      <w:marBottom w:val="0"/>
      <w:divBdr>
        <w:top w:val="none" w:sz="0" w:space="0" w:color="auto"/>
        <w:left w:val="none" w:sz="0" w:space="0" w:color="auto"/>
        <w:bottom w:val="none" w:sz="0" w:space="0" w:color="auto"/>
        <w:right w:val="none" w:sz="0" w:space="0" w:color="auto"/>
      </w:divBdr>
    </w:div>
    <w:div w:id="150223294">
      <w:bodyDiv w:val="1"/>
      <w:marLeft w:val="0"/>
      <w:marRight w:val="0"/>
      <w:marTop w:val="0"/>
      <w:marBottom w:val="0"/>
      <w:divBdr>
        <w:top w:val="none" w:sz="0" w:space="0" w:color="auto"/>
        <w:left w:val="none" w:sz="0" w:space="0" w:color="auto"/>
        <w:bottom w:val="none" w:sz="0" w:space="0" w:color="auto"/>
        <w:right w:val="none" w:sz="0" w:space="0" w:color="auto"/>
      </w:divBdr>
    </w:div>
    <w:div w:id="178276489">
      <w:bodyDiv w:val="1"/>
      <w:marLeft w:val="0"/>
      <w:marRight w:val="0"/>
      <w:marTop w:val="0"/>
      <w:marBottom w:val="0"/>
      <w:divBdr>
        <w:top w:val="none" w:sz="0" w:space="0" w:color="auto"/>
        <w:left w:val="none" w:sz="0" w:space="0" w:color="auto"/>
        <w:bottom w:val="none" w:sz="0" w:space="0" w:color="auto"/>
        <w:right w:val="none" w:sz="0" w:space="0" w:color="auto"/>
      </w:divBdr>
    </w:div>
    <w:div w:id="254440052">
      <w:bodyDiv w:val="1"/>
      <w:marLeft w:val="0"/>
      <w:marRight w:val="0"/>
      <w:marTop w:val="0"/>
      <w:marBottom w:val="0"/>
      <w:divBdr>
        <w:top w:val="none" w:sz="0" w:space="0" w:color="auto"/>
        <w:left w:val="none" w:sz="0" w:space="0" w:color="auto"/>
        <w:bottom w:val="none" w:sz="0" w:space="0" w:color="auto"/>
        <w:right w:val="none" w:sz="0" w:space="0" w:color="auto"/>
      </w:divBdr>
    </w:div>
    <w:div w:id="310863475">
      <w:bodyDiv w:val="1"/>
      <w:marLeft w:val="0"/>
      <w:marRight w:val="0"/>
      <w:marTop w:val="0"/>
      <w:marBottom w:val="0"/>
      <w:divBdr>
        <w:top w:val="none" w:sz="0" w:space="0" w:color="auto"/>
        <w:left w:val="none" w:sz="0" w:space="0" w:color="auto"/>
        <w:bottom w:val="none" w:sz="0" w:space="0" w:color="auto"/>
        <w:right w:val="none" w:sz="0" w:space="0" w:color="auto"/>
      </w:divBdr>
    </w:div>
    <w:div w:id="386688455">
      <w:bodyDiv w:val="1"/>
      <w:marLeft w:val="0"/>
      <w:marRight w:val="0"/>
      <w:marTop w:val="0"/>
      <w:marBottom w:val="0"/>
      <w:divBdr>
        <w:top w:val="none" w:sz="0" w:space="0" w:color="auto"/>
        <w:left w:val="none" w:sz="0" w:space="0" w:color="auto"/>
        <w:bottom w:val="none" w:sz="0" w:space="0" w:color="auto"/>
        <w:right w:val="none" w:sz="0" w:space="0" w:color="auto"/>
      </w:divBdr>
    </w:div>
    <w:div w:id="486824564">
      <w:bodyDiv w:val="1"/>
      <w:marLeft w:val="0"/>
      <w:marRight w:val="0"/>
      <w:marTop w:val="0"/>
      <w:marBottom w:val="0"/>
      <w:divBdr>
        <w:top w:val="none" w:sz="0" w:space="0" w:color="auto"/>
        <w:left w:val="none" w:sz="0" w:space="0" w:color="auto"/>
        <w:bottom w:val="none" w:sz="0" w:space="0" w:color="auto"/>
        <w:right w:val="none" w:sz="0" w:space="0" w:color="auto"/>
      </w:divBdr>
    </w:div>
    <w:div w:id="517429698">
      <w:bodyDiv w:val="1"/>
      <w:marLeft w:val="0"/>
      <w:marRight w:val="0"/>
      <w:marTop w:val="0"/>
      <w:marBottom w:val="0"/>
      <w:divBdr>
        <w:top w:val="none" w:sz="0" w:space="0" w:color="auto"/>
        <w:left w:val="none" w:sz="0" w:space="0" w:color="auto"/>
        <w:bottom w:val="none" w:sz="0" w:space="0" w:color="auto"/>
        <w:right w:val="none" w:sz="0" w:space="0" w:color="auto"/>
      </w:divBdr>
    </w:div>
    <w:div w:id="531578888">
      <w:bodyDiv w:val="1"/>
      <w:marLeft w:val="0"/>
      <w:marRight w:val="0"/>
      <w:marTop w:val="0"/>
      <w:marBottom w:val="0"/>
      <w:divBdr>
        <w:top w:val="none" w:sz="0" w:space="0" w:color="auto"/>
        <w:left w:val="none" w:sz="0" w:space="0" w:color="auto"/>
        <w:bottom w:val="none" w:sz="0" w:space="0" w:color="auto"/>
        <w:right w:val="none" w:sz="0" w:space="0" w:color="auto"/>
      </w:divBdr>
    </w:div>
    <w:div w:id="624119760">
      <w:bodyDiv w:val="1"/>
      <w:marLeft w:val="0"/>
      <w:marRight w:val="0"/>
      <w:marTop w:val="0"/>
      <w:marBottom w:val="0"/>
      <w:divBdr>
        <w:top w:val="none" w:sz="0" w:space="0" w:color="auto"/>
        <w:left w:val="none" w:sz="0" w:space="0" w:color="auto"/>
        <w:bottom w:val="none" w:sz="0" w:space="0" w:color="auto"/>
        <w:right w:val="none" w:sz="0" w:space="0" w:color="auto"/>
      </w:divBdr>
    </w:div>
    <w:div w:id="694119554">
      <w:bodyDiv w:val="1"/>
      <w:marLeft w:val="0"/>
      <w:marRight w:val="0"/>
      <w:marTop w:val="0"/>
      <w:marBottom w:val="0"/>
      <w:divBdr>
        <w:top w:val="none" w:sz="0" w:space="0" w:color="auto"/>
        <w:left w:val="none" w:sz="0" w:space="0" w:color="auto"/>
        <w:bottom w:val="none" w:sz="0" w:space="0" w:color="auto"/>
        <w:right w:val="none" w:sz="0" w:space="0" w:color="auto"/>
      </w:divBdr>
    </w:div>
    <w:div w:id="717709698">
      <w:bodyDiv w:val="1"/>
      <w:marLeft w:val="0"/>
      <w:marRight w:val="0"/>
      <w:marTop w:val="0"/>
      <w:marBottom w:val="0"/>
      <w:divBdr>
        <w:top w:val="none" w:sz="0" w:space="0" w:color="auto"/>
        <w:left w:val="none" w:sz="0" w:space="0" w:color="auto"/>
        <w:bottom w:val="none" w:sz="0" w:space="0" w:color="auto"/>
        <w:right w:val="none" w:sz="0" w:space="0" w:color="auto"/>
      </w:divBdr>
      <w:divsChild>
        <w:div w:id="1523013642">
          <w:marLeft w:val="0"/>
          <w:marRight w:val="0"/>
          <w:marTop w:val="0"/>
          <w:marBottom w:val="0"/>
          <w:divBdr>
            <w:top w:val="none" w:sz="0" w:space="0" w:color="auto"/>
            <w:left w:val="none" w:sz="0" w:space="0" w:color="auto"/>
            <w:bottom w:val="none" w:sz="0" w:space="0" w:color="auto"/>
            <w:right w:val="none" w:sz="0" w:space="0" w:color="auto"/>
          </w:divBdr>
          <w:divsChild>
            <w:div w:id="517232448">
              <w:marLeft w:val="0"/>
              <w:marRight w:val="0"/>
              <w:marTop w:val="0"/>
              <w:marBottom w:val="0"/>
              <w:divBdr>
                <w:top w:val="none" w:sz="0" w:space="0" w:color="auto"/>
                <w:left w:val="none" w:sz="0" w:space="0" w:color="auto"/>
                <w:bottom w:val="none" w:sz="0" w:space="0" w:color="auto"/>
                <w:right w:val="none" w:sz="0" w:space="0" w:color="auto"/>
              </w:divBdr>
              <w:divsChild>
                <w:div w:id="1562987309">
                  <w:marLeft w:val="0"/>
                  <w:marRight w:val="0"/>
                  <w:marTop w:val="0"/>
                  <w:marBottom w:val="0"/>
                  <w:divBdr>
                    <w:top w:val="none" w:sz="0" w:space="0" w:color="auto"/>
                    <w:left w:val="none" w:sz="0" w:space="0" w:color="auto"/>
                    <w:bottom w:val="none" w:sz="0" w:space="0" w:color="auto"/>
                    <w:right w:val="none" w:sz="0" w:space="0" w:color="auto"/>
                  </w:divBdr>
                  <w:divsChild>
                    <w:div w:id="424348238">
                      <w:marLeft w:val="0"/>
                      <w:marRight w:val="0"/>
                      <w:marTop w:val="0"/>
                      <w:marBottom w:val="0"/>
                      <w:divBdr>
                        <w:top w:val="none" w:sz="0" w:space="0" w:color="auto"/>
                        <w:left w:val="none" w:sz="0" w:space="0" w:color="auto"/>
                        <w:bottom w:val="none" w:sz="0" w:space="0" w:color="auto"/>
                        <w:right w:val="none" w:sz="0" w:space="0" w:color="auto"/>
                      </w:divBdr>
                      <w:divsChild>
                        <w:div w:id="717818251">
                          <w:marLeft w:val="0"/>
                          <w:marRight w:val="0"/>
                          <w:marTop w:val="0"/>
                          <w:marBottom w:val="0"/>
                          <w:divBdr>
                            <w:top w:val="none" w:sz="0" w:space="0" w:color="auto"/>
                            <w:left w:val="none" w:sz="0" w:space="0" w:color="auto"/>
                            <w:bottom w:val="none" w:sz="0" w:space="0" w:color="auto"/>
                            <w:right w:val="none" w:sz="0" w:space="0" w:color="auto"/>
                          </w:divBdr>
                          <w:divsChild>
                            <w:div w:id="13235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731474">
      <w:bodyDiv w:val="1"/>
      <w:marLeft w:val="0"/>
      <w:marRight w:val="0"/>
      <w:marTop w:val="0"/>
      <w:marBottom w:val="0"/>
      <w:divBdr>
        <w:top w:val="none" w:sz="0" w:space="0" w:color="auto"/>
        <w:left w:val="none" w:sz="0" w:space="0" w:color="auto"/>
        <w:bottom w:val="none" w:sz="0" w:space="0" w:color="auto"/>
        <w:right w:val="none" w:sz="0" w:space="0" w:color="auto"/>
      </w:divBdr>
    </w:div>
    <w:div w:id="741945825">
      <w:bodyDiv w:val="1"/>
      <w:marLeft w:val="0"/>
      <w:marRight w:val="0"/>
      <w:marTop w:val="0"/>
      <w:marBottom w:val="0"/>
      <w:divBdr>
        <w:top w:val="none" w:sz="0" w:space="0" w:color="auto"/>
        <w:left w:val="none" w:sz="0" w:space="0" w:color="auto"/>
        <w:bottom w:val="none" w:sz="0" w:space="0" w:color="auto"/>
        <w:right w:val="none" w:sz="0" w:space="0" w:color="auto"/>
      </w:divBdr>
    </w:div>
    <w:div w:id="763382994">
      <w:bodyDiv w:val="1"/>
      <w:marLeft w:val="0"/>
      <w:marRight w:val="0"/>
      <w:marTop w:val="0"/>
      <w:marBottom w:val="0"/>
      <w:divBdr>
        <w:top w:val="none" w:sz="0" w:space="0" w:color="auto"/>
        <w:left w:val="none" w:sz="0" w:space="0" w:color="auto"/>
        <w:bottom w:val="none" w:sz="0" w:space="0" w:color="auto"/>
        <w:right w:val="none" w:sz="0" w:space="0" w:color="auto"/>
      </w:divBdr>
    </w:div>
    <w:div w:id="778992647">
      <w:bodyDiv w:val="1"/>
      <w:marLeft w:val="0"/>
      <w:marRight w:val="0"/>
      <w:marTop w:val="0"/>
      <w:marBottom w:val="0"/>
      <w:divBdr>
        <w:top w:val="none" w:sz="0" w:space="0" w:color="auto"/>
        <w:left w:val="none" w:sz="0" w:space="0" w:color="auto"/>
        <w:bottom w:val="none" w:sz="0" w:space="0" w:color="auto"/>
        <w:right w:val="none" w:sz="0" w:space="0" w:color="auto"/>
      </w:divBdr>
    </w:div>
    <w:div w:id="883908456">
      <w:bodyDiv w:val="1"/>
      <w:marLeft w:val="0"/>
      <w:marRight w:val="0"/>
      <w:marTop w:val="0"/>
      <w:marBottom w:val="0"/>
      <w:divBdr>
        <w:top w:val="none" w:sz="0" w:space="0" w:color="auto"/>
        <w:left w:val="none" w:sz="0" w:space="0" w:color="auto"/>
        <w:bottom w:val="none" w:sz="0" w:space="0" w:color="auto"/>
        <w:right w:val="none" w:sz="0" w:space="0" w:color="auto"/>
      </w:divBdr>
    </w:div>
    <w:div w:id="940845169">
      <w:bodyDiv w:val="1"/>
      <w:marLeft w:val="0"/>
      <w:marRight w:val="0"/>
      <w:marTop w:val="0"/>
      <w:marBottom w:val="0"/>
      <w:divBdr>
        <w:top w:val="none" w:sz="0" w:space="0" w:color="auto"/>
        <w:left w:val="none" w:sz="0" w:space="0" w:color="auto"/>
        <w:bottom w:val="none" w:sz="0" w:space="0" w:color="auto"/>
        <w:right w:val="none" w:sz="0" w:space="0" w:color="auto"/>
      </w:divBdr>
    </w:div>
    <w:div w:id="953637410">
      <w:bodyDiv w:val="1"/>
      <w:marLeft w:val="0"/>
      <w:marRight w:val="0"/>
      <w:marTop w:val="0"/>
      <w:marBottom w:val="0"/>
      <w:divBdr>
        <w:top w:val="none" w:sz="0" w:space="0" w:color="auto"/>
        <w:left w:val="none" w:sz="0" w:space="0" w:color="auto"/>
        <w:bottom w:val="none" w:sz="0" w:space="0" w:color="auto"/>
        <w:right w:val="none" w:sz="0" w:space="0" w:color="auto"/>
      </w:divBdr>
    </w:div>
    <w:div w:id="1043359939">
      <w:bodyDiv w:val="1"/>
      <w:marLeft w:val="0"/>
      <w:marRight w:val="0"/>
      <w:marTop w:val="0"/>
      <w:marBottom w:val="0"/>
      <w:divBdr>
        <w:top w:val="none" w:sz="0" w:space="0" w:color="auto"/>
        <w:left w:val="none" w:sz="0" w:space="0" w:color="auto"/>
        <w:bottom w:val="none" w:sz="0" w:space="0" w:color="auto"/>
        <w:right w:val="none" w:sz="0" w:space="0" w:color="auto"/>
      </w:divBdr>
    </w:div>
    <w:div w:id="1059670815">
      <w:bodyDiv w:val="1"/>
      <w:marLeft w:val="0"/>
      <w:marRight w:val="0"/>
      <w:marTop w:val="0"/>
      <w:marBottom w:val="0"/>
      <w:divBdr>
        <w:top w:val="none" w:sz="0" w:space="0" w:color="auto"/>
        <w:left w:val="none" w:sz="0" w:space="0" w:color="auto"/>
        <w:bottom w:val="none" w:sz="0" w:space="0" w:color="auto"/>
        <w:right w:val="none" w:sz="0" w:space="0" w:color="auto"/>
      </w:divBdr>
    </w:div>
    <w:div w:id="1082875800">
      <w:bodyDiv w:val="1"/>
      <w:marLeft w:val="0"/>
      <w:marRight w:val="0"/>
      <w:marTop w:val="0"/>
      <w:marBottom w:val="0"/>
      <w:divBdr>
        <w:top w:val="none" w:sz="0" w:space="0" w:color="auto"/>
        <w:left w:val="none" w:sz="0" w:space="0" w:color="auto"/>
        <w:bottom w:val="none" w:sz="0" w:space="0" w:color="auto"/>
        <w:right w:val="none" w:sz="0" w:space="0" w:color="auto"/>
      </w:divBdr>
    </w:div>
    <w:div w:id="1154495003">
      <w:bodyDiv w:val="1"/>
      <w:marLeft w:val="0"/>
      <w:marRight w:val="0"/>
      <w:marTop w:val="0"/>
      <w:marBottom w:val="0"/>
      <w:divBdr>
        <w:top w:val="none" w:sz="0" w:space="0" w:color="auto"/>
        <w:left w:val="none" w:sz="0" w:space="0" w:color="auto"/>
        <w:bottom w:val="none" w:sz="0" w:space="0" w:color="auto"/>
        <w:right w:val="none" w:sz="0" w:space="0" w:color="auto"/>
      </w:divBdr>
    </w:div>
    <w:div w:id="1184637169">
      <w:bodyDiv w:val="1"/>
      <w:marLeft w:val="0"/>
      <w:marRight w:val="0"/>
      <w:marTop w:val="0"/>
      <w:marBottom w:val="0"/>
      <w:divBdr>
        <w:top w:val="none" w:sz="0" w:space="0" w:color="auto"/>
        <w:left w:val="none" w:sz="0" w:space="0" w:color="auto"/>
        <w:bottom w:val="none" w:sz="0" w:space="0" w:color="auto"/>
        <w:right w:val="none" w:sz="0" w:space="0" w:color="auto"/>
      </w:divBdr>
    </w:div>
    <w:div w:id="1218591810">
      <w:bodyDiv w:val="1"/>
      <w:marLeft w:val="0"/>
      <w:marRight w:val="0"/>
      <w:marTop w:val="0"/>
      <w:marBottom w:val="0"/>
      <w:divBdr>
        <w:top w:val="none" w:sz="0" w:space="0" w:color="auto"/>
        <w:left w:val="none" w:sz="0" w:space="0" w:color="auto"/>
        <w:bottom w:val="none" w:sz="0" w:space="0" w:color="auto"/>
        <w:right w:val="none" w:sz="0" w:space="0" w:color="auto"/>
      </w:divBdr>
    </w:div>
    <w:div w:id="1218854354">
      <w:bodyDiv w:val="1"/>
      <w:marLeft w:val="0"/>
      <w:marRight w:val="0"/>
      <w:marTop w:val="0"/>
      <w:marBottom w:val="0"/>
      <w:divBdr>
        <w:top w:val="none" w:sz="0" w:space="0" w:color="auto"/>
        <w:left w:val="none" w:sz="0" w:space="0" w:color="auto"/>
        <w:bottom w:val="none" w:sz="0" w:space="0" w:color="auto"/>
        <w:right w:val="none" w:sz="0" w:space="0" w:color="auto"/>
      </w:divBdr>
    </w:div>
    <w:div w:id="1261522257">
      <w:bodyDiv w:val="1"/>
      <w:marLeft w:val="0"/>
      <w:marRight w:val="0"/>
      <w:marTop w:val="0"/>
      <w:marBottom w:val="0"/>
      <w:divBdr>
        <w:top w:val="none" w:sz="0" w:space="0" w:color="auto"/>
        <w:left w:val="none" w:sz="0" w:space="0" w:color="auto"/>
        <w:bottom w:val="none" w:sz="0" w:space="0" w:color="auto"/>
        <w:right w:val="none" w:sz="0" w:space="0" w:color="auto"/>
      </w:divBdr>
    </w:div>
    <w:div w:id="1347363141">
      <w:bodyDiv w:val="1"/>
      <w:marLeft w:val="0"/>
      <w:marRight w:val="0"/>
      <w:marTop w:val="0"/>
      <w:marBottom w:val="0"/>
      <w:divBdr>
        <w:top w:val="none" w:sz="0" w:space="0" w:color="auto"/>
        <w:left w:val="none" w:sz="0" w:space="0" w:color="auto"/>
        <w:bottom w:val="none" w:sz="0" w:space="0" w:color="auto"/>
        <w:right w:val="none" w:sz="0" w:space="0" w:color="auto"/>
      </w:divBdr>
    </w:div>
    <w:div w:id="1379280139">
      <w:bodyDiv w:val="1"/>
      <w:marLeft w:val="0"/>
      <w:marRight w:val="0"/>
      <w:marTop w:val="0"/>
      <w:marBottom w:val="0"/>
      <w:divBdr>
        <w:top w:val="none" w:sz="0" w:space="0" w:color="auto"/>
        <w:left w:val="none" w:sz="0" w:space="0" w:color="auto"/>
        <w:bottom w:val="none" w:sz="0" w:space="0" w:color="auto"/>
        <w:right w:val="none" w:sz="0" w:space="0" w:color="auto"/>
      </w:divBdr>
    </w:div>
    <w:div w:id="1400833612">
      <w:bodyDiv w:val="1"/>
      <w:marLeft w:val="0"/>
      <w:marRight w:val="0"/>
      <w:marTop w:val="0"/>
      <w:marBottom w:val="0"/>
      <w:divBdr>
        <w:top w:val="none" w:sz="0" w:space="0" w:color="auto"/>
        <w:left w:val="none" w:sz="0" w:space="0" w:color="auto"/>
        <w:bottom w:val="none" w:sz="0" w:space="0" w:color="auto"/>
        <w:right w:val="none" w:sz="0" w:space="0" w:color="auto"/>
      </w:divBdr>
    </w:div>
    <w:div w:id="1494301094">
      <w:bodyDiv w:val="1"/>
      <w:marLeft w:val="0"/>
      <w:marRight w:val="0"/>
      <w:marTop w:val="0"/>
      <w:marBottom w:val="0"/>
      <w:divBdr>
        <w:top w:val="none" w:sz="0" w:space="0" w:color="auto"/>
        <w:left w:val="none" w:sz="0" w:space="0" w:color="auto"/>
        <w:bottom w:val="none" w:sz="0" w:space="0" w:color="auto"/>
        <w:right w:val="none" w:sz="0" w:space="0" w:color="auto"/>
      </w:divBdr>
    </w:div>
    <w:div w:id="1538860142">
      <w:bodyDiv w:val="1"/>
      <w:marLeft w:val="0"/>
      <w:marRight w:val="0"/>
      <w:marTop w:val="0"/>
      <w:marBottom w:val="0"/>
      <w:divBdr>
        <w:top w:val="none" w:sz="0" w:space="0" w:color="auto"/>
        <w:left w:val="none" w:sz="0" w:space="0" w:color="auto"/>
        <w:bottom w:val="none" w:sz="0" w:space="0" w:color="auto"/>
        <w:right w:val="none" w:sz="0" w:space="0" w:color="auto"/>
      </w:divBdr>
    </w:div>
    <w:div w:id="1637947803">
      <w:bodyDiv w:val="1"/>
      <w:marLeft w:val="0"/>
      <w:marRight w:val="0"/>
      <w:marTop w:val="0"/>
      <w:marBottom w:val="0"/>
      <w:divBdr>
        <w:top w:val="none" w:sz="0" w:space="0" w:color="auto"/>
        <w:left w:val="none" w:sz="0" w:space="0" w:color="auto"/>
        <w:bottom w:val="none" w:sz="0" w:space="0" w:color="auto"/>
        <w:right w:val="none" w:sz="0" w:space="0" w:color="auto"/>
      </w:divBdr>
    </w:div>
    <w:div w:id="1664314465">
      <w:bodyDiv w:val="1"/>
      <w:marLeft w:val="0"/>
      <w:marRight w:val="0"/>
      <w:marTop w:val="0"/>
      <w:marBottom w:val="0"/>
      <w:divBdr>
        <w:top w:val="none" w:sz="0" w:space="0" w:color="auto"/>
        <w:left w:val="none" w:sz="0" w:space="0" w:color="auto"/>
        <w:bottom w:val="none" w:sz="0" w:space="0" w:color="auto"/>
        <w:right w:val="none" w:sz="0" w:space="0" w:color="auto"/>
      </w:divBdr>
    </w:div>
    <w:div w:id="1743335264">
      <w:bodyDiv w:val="1"/>
      <w:marLeft w:val="0"/>
      <w:marRight w:val="0"/>
      <w:marTop w:val="0"/>
      <w:marBottom w:val="0"/>
      <w:divBdr>
        <w:top w:val="none" w:sz="0" w:space="0" w:color="auto"/>
        <w:left w:val="none" w:sz="0" w:space="0" w:color="auto"/>
        <w:bottom w:val="none" w:sz="0" w:space="0" w:color="auto"/>
        <w:right w:val="none" w:sz="0" w:space="0" w:color="auto"/>
      </w:divBdr>
    </w:div>
    <w:div w:id="1945991789">
      <w:bodyDiv w:val="1"/>
      <w:marLeft w:val="0"/>
      <w:marRight w:val="0"/>
      <w:marTop w:val="0"/>
      <w:marBottom w:val="0"/>
      <w:divBdr>
        <w:top w:val="none" w:sz="0" w:space="0" w:color="auto"/>
        <w:left w:val="none" w:sz="0" w:space="0" w:color="auto"/>
        <w:bottom w:val="none" w:sz="0" w:space="0" w:color="auto"/>
        <w:right w:val="none" w:sz="0" w:space="0" w:color="auto"/>
      </w:divBdr>
      <w:divsChild>
        <w:div w:id="453594036">
          <w:marLeft w:val="0"/>
          <w:marRight w:val="0"/>
          <w:marTop w:val="0"/>
          <w:marBottom w:val="0"/>
          <w:divBdr>
            <w:top w:val="none" w:sz="0" w:space="0" w:color="auto"/>
            <w:left w:val="none" w:sz="0" w:space="0" w:color="auto"/>
            <w:bottom w:val="none" w:sz="0" w:space="0" w:color="auto"/>
            <w:right w:val="none" w:sz="0" w:space="0" w:color="auto"/>
          </w:divBdr>
        </w:div>
        <w:div w:id="1450202669">
          <w:marLeft w:val="0"/>
          <w:marRight w:val="0"/>
          <w:marTop w:val="0"/>
          <w:marBottom w:val="0"/>
          <w:divBdr>
            <w:top w:val="none" w:sz="0" w:space="0" w:color="auto"/>
            <w:left w:val="none" w:sz="0" w:space="0" w:color="auto"/>
            <w:bottom w:val="none" w:sz="0" w:space="0" w:color="auto"/>
            <w:right w:val="none" w:sz="0" w:space="0" w:color="auto"/>
          </w:divBdr>
        </w:div>
        <w:div w:id="659772253">
          <w:marLeft w:val="0"/>
          <w:marRight w:val="0"/>
          <w:marTop w:val="0"/>
          <w:marBottom w:val="0"/>
          <w:divBdr>
            <w:top w:val="none" w:sz="0" w:space="0" w:color="auto"/>
            <w:left w:val="none" w:sz="0" w:space="0" w:color="auto"/>
            <w:bottom w:val="none" w:sz="0" w:space="0" w:color="auto"/>
            <w:right w:val="none" w:sz="0" w:space="0" w:color="auto"/>
          </w:divBdr>
        </w:div>
        <w:div w:id="944194224">
          <w:marLeft w:val="0"/>
          <w:marRight w:val="0"/>
          <w:marTop w:val="0"/>
          <w:marBottom w:val="0"/>
          <w:divBdr>
            <w:top w:val="none" w:sz="0" w:space="0" w:color="auto"/>
            <w:left w:val="none" w:sz="0" w:space="0" w:color="auto"/>
            <w:bottom w:val="none" w:sz="0" w:space="0" w:color="auto"/>
            <w:right w:val="none" w:sz="0" w:space="0" w:color="auto"/>
          </w:divBdr>
        </w:div>
      </w:divsChild>
    </w:div>
    <w:div w:id="1975332352">
      <w:bodyDiv w:val="1"/>
      <w:marLeft w:val="0"/>
      <w:marRight w:val="0"/>
      <w:marTop w:val="0"/>
      <w:marBottom w:val="0"/>
      <w:divBdr>
        <w:top w:val="none" w:sz="0" w:space="0" w:color="auto"/>
        <w:left w:val="none" w:sz="0" w:space="0" w:color="auto"/>
        <w:bottom w:val="none" w:sz="0" w:space="0" w:color="auto"/>
        <w:right w:val="none" w:sz="0" w:space="0" w:color="auto"/>
      </w:divBdr>
    </w:div>
    <w:div w:id="2004234063">
      <w:bodyDiv w:val="1"/>
      <w:marLeft w:val="0"/>
      <w:marRight w:val="0"/>
      <w:marTop w:val="0"/>
      <w:marBottom w:val="0"/>
      <w:divBdr>
        <w:top w:val="none" w:sz="0" w:space="0" w:color="auto"/>
        <w:left w:val="none" w:sz="0" w:space="0" w:color="auto"/>
        <w:bottom w:val="none" w:sz="0" w:space="0" w:color="auto"/>
        <w:right w:val="none" w:sz="0" w:space="0" w:color="auto"/>
      </w:divBdr>
    </w:div>
    <w:div w:id="2021197938">
      <w:bodyDiv w:val="1"/>
      <w:marLeft w:val="0"/>
      <w:marRight w:val="0"/>
      <w:marTop w:val="0"/>
      <w:marBottom w:val="0"/>
      <w:divBdr>
        <w:top w:val="none" w:sz="0" w:space="0" w:color="auto"/>
        <w:left w:val="none" w:sz="0" w:space="0" w:color="auto"/>
        <w:bottom w:val="none" w:sz="0" w:space="0" w:color="auto"/>
        <w:right w:val="none" w:sz="0" w:space="0" w:color="auto"/>
      </w:divBdr>
    </w:div>
    <w:div w:id="2091658352">
      <w:bodyDiv w:val="1"/>
      <w:marLeft w:val="0"/>
      <w:marRight w:val="0"/>
      <w:marTop w:val="0"/>
      <w:marBottom w:val="0"/>
      <w:divBdr>
        <w:top w:val="none" w:sz="0" w:space="0" w:color="auto"/>
        <w:left w:val="none" w:sz="0" w:space="0" w:color="auto"/>
        <w:bottom w:val="none" w:sz="0" w:space="0" w:color="auto"/>
        <w:right w:val="none" w:sz="0" w:space="0" w:color="auto"/>
      </w:divBdr>
    </w:div>
    <w:div w:id="212415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07" Type="http://schemas.openxmlformats.org/officeDocument/2006/relationships/image" Target="media/image95.emf"/><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4.emf"/><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jpe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blog.faradars.org/%D8%A7%D9%86%D8%B1%DA%98%DB%8C-%D9%88-%D8%AA%D9%88%D8%A7%D9%86-%D8%B3%DB%8C%DA%AF%D9%86%D8%A7%D9%84/"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emf"/><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package" Target="embeddings/Microsoft_Visio_Drawing3.vsdx"/><Relationship Id="rId124" Type="http://schemas.openxmlformats.org/officeDocument/2006/relationships/image" Target="media/image111.png"/><Relationship Id="rId129" Type="http://schemas.openxmlformats.org/officeDocument/2006/relationships/package" Target="embeddings/Microsoft_Visio_Drawing5.vsdx"/><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image" Target="media/image130.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gif"/><Relationship Id="rId119" Type="http://schemas.openxmlformats.org/officeDocument/2006/relationships/image" Target="media/image106.jpe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blog.faradars.org/%D8%B4%D8%AF%D8%AA-%D8%B5%D9%88%D8%A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vsdx"/><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package" Target="embeddings/Microsoft_Visio_Drawing6.vsdx"/><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jpe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gif"/><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emf"/><Relationship Id="rId126" Type="http://schemas.openxmlformats.org/officeDocument/2006/relationships/image" Target="media/image113.emf"/><Relationship Id="rId147" Type="http://schemas.openxmlformats.org/officeDocument/2006/relationships/image" Target="media/image131.emf"/><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7.gi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3.jpe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7.png"/><Relationship Id="rId106" Type="http://schemas.openxmlformats.org/officeDocument/2006/relationships/package" Target="embeddings/Microsoft_Visio_Drawing2.vsdx"/><Relationship Id="rId127" Type="http://schemas.openxmlformats.org/officeDocument/2006/relationships/package" Target="embeddings/Microsoft_Visio_Drawing4.vsdx"/><Relationship Id="rId10" Type="http://schemas.openxmlformats.org/officeDocument/2006/relationships/image" Target="media/image1.png"/><Relationship Id="rId31" Type="http://schemas.openxmlformats.org/officeDocument/2006/relationships/image" Target="media/image22.gi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emf"/><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jpeg"/><Relationship Id="rId143" Type="http://schemas.openxmlformats.org/officeDocument/2006/relationships/image" Target="media/image128.gif"/><Relationship Id="rId148" Type="http://schemas.openxmlformats.org/officeDocument/2006/relationships/package" Target="embeddings/Microsoft_Visio_Drawing7.vsdx"/><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package" Target="embeddings/Microsoft_Visio_Drawing1.vsdx"/><Relationship Id="rId102" Type="http://schemas.openxmlformats.org/officeDocument/2006/relationships/image" Target="media/image91.png"/><Relationship Id="rId123" Type="http://schemas.openxmlformats.org/officeDocument/2006/relationships/image" Target="media/image110.jpeg"/><Relationship Id="rId144" Type="http://schemas.openxmlformats.org/officeDocument/2006/relationships/image" Target="media/image129.gif"/><Relationship Id="rId90"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azvini\Desktop\Template_Rahgozin_FinalEdi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65B0F-2823-47D2-B277-9E81FB32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Template_Rahgozin_FinalEdit</Template>
  <TotalTime>26024</TotalTime>
  <Pages>93</Pages>
  <Words>11466</Words>
  <Characters>65357</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Manager>دکتر غضنفری</Manager>
  <Company>راهگزین رایانه</Company>
  <LinksUpToDate>false</LinksUpToDate>
  <CharactersWithSpaces>76670</CharactersWithSpaces>
  <SharedDoc>false</SharedDoc>
  <HLinks>
    <vt:vector size="36" baseType="variant">
      <vt:variant>
        <vt:i4>1638456</vt:i4>
      </vt:variant>
      <vt:variant>
        <vt:i4>32</vt:i4>
      </vt:variant>
      <vt:variant>
        <vt:i4>0</vt:i4>
      </vt:variant>
      <vt:variant>
        <vt:i4>5</vt:i4>
      </vt:variant>
      <vt:variant>
        <vt:lpwstr/>
      </vt:variant>
      <vt:variant>
        <vt:lpwstr>_Toc448059134</vt:lpwstr>
      </vt:variant>
      <vt:variant>
        <vt:i4>1638456</vt:i4>
      </vt:variant>
      <vt:variant>
        <vt:i4>26</vt:i4>
      </vt:variant>
      <vt:variant>
        <vt:i4>0</vt:i4>
      </vt:variant>
      <vt:variant>
        <vt:i4>5</vt:i4>
      </vt:variant>
      <vt:variant>
        <vt:lpwstr/>
      </vt:variant>
      <vt:variant>
        <vt:lpwstr>_Toc448059133</vt:lpwstr>
      </vt:variant>
      <vt:variant>
        <vt:i4>1638456</vt:i4>
      </vt:variant>
      <vt:variant>
        <vt:i4>20</vt:i4>
      </vt:variant>
      <vt:variant>
        <vt:i4>0</vt:i4>
      </vt:variant>
      <vt:variant>
        <vt:i4>5</vt:i4>
      </vt:variant>
      <vt:variant>
        <vt:lpwstr/>
      </vt:variant>
      <vt:variant>
        <vt:lpwstr>_Toc448059132</vt:lpwstr>
      </vt:variant>
      <vt:variant>
        <vt:i4>1638456</vt:i4>
      </vt:variant>
      <vt:variant>
        <vt:i4>14</vt:i4>
      </vt:variant>
      <vt:variant>
        <vt:i4>0</vt:i4>
      </vt:variant>
      <vt:variant>
        <vt:i4>5</vt:i4>
      </vt:variant>
      <vt:variant>
        <vt:lpwstr/>
      </vt:variant>
      <vt:variant>
        <vt:lpwstr>_Toc448059131</vt:lpwstr>
      </vt:variant>
      <vt:variant>
        <vt:i4>1638456</vt:i4>
      </vt:variant>
      <vt:variant>
        <vt:i4>8</vt:i4>
      </vt:variant>
      <vt:variant>
        <vt:i4>0</vt:i4>
      </vt:variant>
      <vt:variant>
        <vt:i4>5</vt:i4>
      </vt:variant>
      <vt:variant>
        <vt:lpwstr/>
      </vt:variant>
      <vt:variant>
        <vt:lpwstr>_Toc448059130</vt:lpwstr>
      </vt:variant>
      <vt:variant>
        <vt:i4>1572920</vt:i4>
      </vt:variant>
      <vt:variant>
        <vt:i4>2</vt:i4>
      </vt:variant>
      <vt:variant>
        <vt:i4>0</vt:i4>
      </vt:variant>
      <vt:variant>
        <vt:i4>5</vt:i4>
      </vt:variant>
      <vt:variant>
        <vt:lpwstr/>
      </vt:variant>
      <vt:variant>
        <vt:lpwstr>_Toc448059129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امکان سنجی اولیه رانش شناور نگین با متد CODLOG</dc:subject>
  <dc:creator/>
  <cp:keywords/>
  <dc:description/>
  <cp:lastModifiedBy>Hasan K</cp:lastModifiedBy>
  <cp:revision>1278</cp:revision>
  <cp:lastPrinted>2019-09-15T05:07:00Z</cp:lastPrinted>
  <dcterms:created xsi:type="dcterms:W3CDTF">2019-09-08T04:50:00Z</dcterms:created>
  <dcterms:modified xsi:type="dcterms:W3CDTF">2024-06-30T05:47:00Z</dcterms:modified>
  <cp:category>محرمانه</cp:category>
</cp:coreProperties>
</file>