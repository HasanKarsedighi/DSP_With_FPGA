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9F328" w14:textId="5093EAE9" w:rsidR="002E409B" w:rsidRDefault="00497F0C" w:rsidP="00E06A72">
      <w:pPr>
        <w:spacing w:line="276" w:lineRule="auto"/>
        <w:ind w:firstLine="0"/>
        <w:jc w:val="both"/>
        <w:rPr>
          <w:rFonts w:cs="B Titr"/>
          <w:color w:val="1F497D" w:themeColor="text2"/>
          <w:sz w:val="32"/>
          <w:szCs w:val="32"/>
          <w:rtl/>
        </w:rPr>
      </w:pPr>
      <w:bookmarkStart w:id="0" w:name="_Toc280521572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277DD" wp14:editId="441F6B4F">
                <wp:simplePos x="0" y="0"/>
                <wp:positionH relativeFrom="page">
                  <wp:posOffset>2626859</wp:posOffset>
                </wp:positionH>
                <wp:positionV relativeFrom="paragraph">
                  <wp:posOffset>203297</wp:posOffset>
                </wp:positionV>
                <wp:extent cx="1871940" cy="233045"/>
                <wp:effectExtent l="0" t="0" r="0" b="0"/>
                <wp:wrapNone/>
                <wp:docPr id="8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71940" cy="2330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40305B" w14:textId="6C71A976" w:rsidR="005853E7" w:rsidRDefault="005853E7" w:rsidP="006F388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277DD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206.85pt;margin-top:16pt;width:147.4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" filled="f" stroked="f">
                <o:lock v:ext="edit" shapetype="t"/>
                <v:textbox style="mso-fit-shape-to-text:t">
                  <w:txbxContent>
                    <w:p w14:paraId="3640305B" w14:textId="6C71A976" w:rsidR="005853E7" w:rsidRDefault="005853E7" w:rsidP="006F388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6C82778C" w14:textId="45B14A4C" w:rsidR="00B21C6C" w:rsidRPr="00B21C6C" w:rsidRDefault="00575D1B" w:rsidP="00B21C6C">
      <w:pPr>
        <w:pStyle w:val="CoverContents"/>
        <w:ind w:hanging="45"/>
        <w:rPr>
          <w:rFonts w:cs="B Titr"/>
          <w:color w:val="1F497D" w:themeColor="text2"/>
          <w:sz w:val="32"/>
          <w:szCs w:val="32"/>
        </w:rPr>
      </w:pPr>
      <w:r w:rsidRPr="00575D1B">
        <w:rPr>
          <w:rFonts w:cs="B Titr" w:hint="cs"/>
          <w:color w:val="1F497D" w:themeColor="text2"/>
          <w:sz w:val="32"/>
          <w:szCs w:val="32"/>
          <w:rtl/>
        </w:rPr>
        <w:t>علائم اختصاری</w:t>
      </w:r>
      <w:r w:rsidR="001A2C1C">
        <w:rPr>
          <w:rFonts w:cs="B Titr" w:hint="cs"/>
          <w:color w:val="1F497D" w:themeColor="text2"/>
          <w:sz w:val="32"/>
          <w:szCs w:val="32"/>
          <w:rtl/>
        </w:rPr>
        <w:t xml:space="preserve"> و اصطلاحات فنی</w:t>
      </w:r>
    </w:p>
    <w:tbl>
      <w:tblPr>
        <w:tblStyle w:val="Grid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3240"/>
        <w:gridCol w:w="4342"/>
      </w:tblGrid>
      <w:tr w:rsidR="00E66311" w:rsidRPr="002772B4" w14:paraId="4F66E03A" w14:textId="77777777" w:rsidTr="002E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E797E94" w14:textId="1A948877" w:rsidR="00E66311" w:rsidRPr="007C41FB" w:rsidRDefault="00E66311" w:rsidP="002C7245">
            <w:pPr>
              <w:bidi w:val="0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F9A778" w14:textId="1D63D950" w:rsidR="00E66311" w:rsidRPr="007C41FB" w:rsidRDefault="00E66311" w:rsidP="002C7245">
            <w:pPr>
              <w:bidi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3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9A66CF" w14:textId="1C846001" w:rsidR="00E66311" w:rsidRPr="007C41FB" w:rsidRDefault="00E66311" w:rsidP="002C7245">
            <w:pPr>
              <w:bidi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2772B4" w:rsidRPr="002772B4" w14:paraId="058AFDC4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8B4E06C" w14:textId="6CC5DF33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0E12506D" w14:textId="7BB869F5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6FA41A1F" w14:textId="4F43EBC3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0E32C85D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0360E43" w14:textId="77F8C294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4CDF3CF" w14:textId="604FFF0F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4342" w:type="dxa"/>
            <w:vAlign w:val="center"/>
          </w:tcPr>
          <w:p w14:paraId="1C0F3361" w14:textId="7E10A9D3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39D8E0FB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D3D4D22" w14:textId="4773C3F1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3C4F7C7" w14:textId="77777777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66272BE" w14:textId="1D4DA9B2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E853A2F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03BBDB2" w14:textId="255B3210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1EE93E91" w14:textId="4DBB4BE3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511FF8A" w14:textId="3F30C9D2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B19FB4B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815EA06" w14:textId="20B6864B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BBFD6ED" w14:textId="2463B8D5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9A50767" w14:textId="369C472F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2B6775E7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ECA5645" w14:textId="68822FA5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35C6FBA" w14:textId="6BE5C34C" w:rsidR="002772B4" w:rsidRPr="002772B4" w:rsidRDefault="002772B4" w:rsidP="00BB38A1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4342" w:type="dxa"/>
            <w:vAlign w:val="center"/>
          </w:tcPr>
          <w:p w14:paraId="3C372A88" w14:textId="154AA698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590375F8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B22F83C" w14:textId="493D073B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799DD0E" w14:textId="4BBA6838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4C231F5" w14:textId="656AC2A7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771090F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4D18F92" w14:textId="6C1C755B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67DC422" w14:textId="7439E53E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41DA1C00" w14:textId="454B48EF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7857C117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6757537" w14:textId="29EC08A7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131EA6FC" w14:textId="13F49B07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19F8C985" w14:textId="1ACF0B63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FACDBD5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9977E06" w14:textId="184DCD77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3CA90F6" w14:textId="379CE018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2D27EC9C" w14:textId="5F14AF7B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2799910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57A7F4D" w14:textId="7BC9C2AD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7728FCD" w14:textId="785F5195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61039BB7" w14:textId="7BD01269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3F58250A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DF1F5FE" w14:textId="5EDE57AB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67702C9" w14:textId="235A6B97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4EB2E06A" w14:textId="063E694D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5B2CD929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391C501" w14:textId="5341969A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A3F7F11" w14:textId="3F023896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0FAA8DB" w14:textId="12D636D5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BB52126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293E09F" w14:textId="0EB42676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E1D0EB9" w14:textId="0146A853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1BCABCAE" w14:textId="163B700F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76F57E6A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EC582A5" w14:textId="01A27BE8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A31FDF5" w14:textId="5EA52C54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6AE89052" w14:textId="30343A16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08E95B5F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2FFA69D" w14:textId="797FB3DC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64A7A37C" w14:textId="09541393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0E37ACB5" w14:textId="517825EF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0459E485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B630727" w14:textId="7C271D66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116537D" w14:textId="03700972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08DA0AC" w14:textId="3323E75F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DEAAF17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7A06383" w14:textId="136E5AE6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F165DFA" w14:textId="21CB6855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081FFAF1" w14:textId="039FBABC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5C02AAD2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F4BE065" w14:textId="7AC8DAD9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CEC50C4" w14:textId="5EABAAEB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0E35361" w14:textId="0BA1F11D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10A7905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D601A6B" w14:textId="0F058057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1AE27CCD" w14:textId="14C9711F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DDA76BF" w14:textId="0680C31A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0B11E6E0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9D18391" w14:textId="225E1847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05B127D9" w14:textId="21D5CE75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8525EF5" w14:textId="6119476B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A16C091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8D2DB3E" w14:textId="2AFAFE89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C31B862" w14:textId="4556B8C4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A7B5FCA" w14:textId="0ED610FF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102866C1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5E66201" w14:textId="33D4C6E2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24A8658" w14:textId="78CEE283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3010D0D6" w14:textId="7A03A49C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1D9325A2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8FAB8C0" w14:textId="2EC14677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58E9842" w14:textId="6AADF5F2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0A73F538" w14:textId="04DE995B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E089C" w:rsidRPr="002772B4" w14:paraId="785EB234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7C910A5" w14:textId="590AA8D6" w:rsidR="005E089C" w:rsidRPr="002772B4" w:rsidRDefault="005E089C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37904FB3" w14:textId="23F06976" w:rsidR="005E089C" w:rsidRPr="002772B4" w:rsidRDefault="005E089C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4342" w:type="dxa"/>
            <w:vAlign w:val="center"/>
          </w:tcPr>
          <w:p w14:paraId="364E63FD" w14:textId="47B91F3E" w:rsidR="005E089C" w:rsidRPr="002772B4" w:rsidRDefault="005E089C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1517EC52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1178BD9" w14:textId="3CE6AAF5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6F5CCF0F" w14:textId="449FAE18" w:rsidR="002772B4" w:rsidRPr="002772B4" w:rsidRDefault="002772B4" w:rsidP="008A2DEB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4342" w:type="dxa"/>
            <w:vAlign w:val="center"/>
          </w:tcPr>
          <w:p w14:paraId="56805A60" w14:textId="08FBF2D6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002EE74C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1D1B84A" w14:textId="45C544F5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597D90E" w14:textId="47DEB4A7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5D6ED6AF" w14:textId="7839437B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00AC7B28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26BFB6B" w14:textId="737D035A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399032D" w14:textId="7DEFCC49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401BAC44" w14:textId="3BF3401F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86DBF0C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3FD67D3" w14:textId="32568D85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B84EFA1" w14:textId="18132A9D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15E9E11C" w14:textId="1DF69732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625BB25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546FAF7" w14:textId="13C82031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F1693C4" w14:textId="72D5EBE8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202FD5B1" w14:textId="3D8001E8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3A192B92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0895E18" w14:textId="012B6E25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0EBAEE3" w14:textId="1197A1EB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2CA11115" w14:textId="7F87A37B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B3EAC1B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2A94AD1" w14:textId="1E0D277D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63A81867" w14:textId="33960A12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42BD1796" w14:textId="7A2D36A3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56EE31E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E5D871C" w14:textId="4F3118EA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5152E63" w14:textId="077C8619" w:rsidR="002772B4" w:rsidRPr="002772B4" w:rsidRDefault="002772B4" w:rsidP="004C58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58A17769" w14:textId="79B09CCE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76DE7BA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A0BC5EC" w14:textId="7D07A1B5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0B4C846" w14:textId="6E137F4D" w:rsidR="002772B4" w:rsidRPr="002772B4" w:rsidRDefault="002772B4" w:rsidP="004C587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2740197" w14:textId="2995ACD0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FCA5E2F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E5FBDBB" w14:textId="02A98A1D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39FEB61B" w14:textId="593934C0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7B9CF75B" w14:textId="28D39CF5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F2E8D" w:rsidRPr="002772B4" w14:paraId="1E8A33F9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8DDCF9D" w14:textId="7AAF1E31" w:rsidR="007F2E8D" w:rsidRPr="002772B4" w:rsidRDefault="007F2E8D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007293BB" w14:textId="2DAA55ED" w:rsidR="007F2E8D" w:rsidRPr="002772B4" w:rsidRDefault="007F2E8D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4342" w:type="dxa"/>
            <w:vAlign w:val="center"/>
          </w:tcPr>
          <w:p w14:paraId="469A0A4E" w14:textId="3D241E47" w:rsidR="007F2E8D" w:rsidRPr="002772B4" w:rsidRDefault="007F2E8D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250016F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18C224B" w14:textId="2352ED8D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180C5C55" w14:textId="71C1652A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2D3EEE7D" w14:textId="2B262760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3BE6089C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253D8DD" w14:textId="68F8018D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5B37272" w14:textId="47AD9348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603A6949" w14:textId="3F700646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7D965729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2E52284" w14:textId="494C53DD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B69CD43" w14:textId="77777777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14F45CBC" w14:textId="0D607A9B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78A76D86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B09DD7E" w14:textId="490E78DE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48314CC" w14:textId="2377E164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43C1B0C6" w14:textId="103A3109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3B712CF1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A21A677" w14:textId="713EBC44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07FBF595" w14:textId="6676A903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6808FA24" w14:textId="4B3FB7B0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6F4F2F6D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FD5E8AC" w14:textId="1DB5E13C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C4C077E" w14:textId="61F20BA7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1BC8541A" w14:textId="0EC9774A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5B841567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BDB5B76" w14:textId="1D595DCE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3950A93D" w14:textId="23F5876E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66796E29" w14:textId="658E6CEC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4DF86CEF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535E994" w14:textId="1D96BF7F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304ED8D0" w14:textId="5C6B5B34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5BE07BC0" w14:textId="08706F52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727FF17E" w14:textId="77777777" w:rsidTr="002C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E77F426" w14:textId="13770617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6ADE4226" w14:textId="348CAA88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  <w:vAlign w:val="center"/>
          </w:tcPr>
          <w:p w14:paraId="6B9C9EAB" w14:textId="3B3D2A4D" w:rsidR="002772B4" w:rsidRPr="002772B4" w:rsidRDefault="002772B4" w:rsidP="002C7245">
            <w:pPr>
              <w:bidi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2B4" w:rsidRPr="002772B4" w14:paraId="5B16E764" w14:textId="77777777" w:rsidTr="002C72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86714E0" w14:textId="61735DC1" w:rsidR="002772B4" w:rsidRPr="002772B4" w:rsidRDefault="002772B4" w:rsidP="002C7245">
            <w:pPr>
              <w:bidi w:val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3598BD60" w14:textId="78AEB56F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4342" w:type="dxa"/>
            <w:vAlign w:val="center"/>
          </w:tcPr>
          <w:p w14:paraId="3FA5EA36" w14:textId="58315C4C" w:rsidR="002772B4" w:rsidRPr="002772B4" w:rsidRDefault="002772B4" w:rsidP="002C7245">
            <w:pPr>
              <w:bidi w:val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C9A4473" w14:textId="3BE0D5FE" w:rsidR="00E66311" w:rsidRDefault="00E66311" w:rsidP="00E66311">
      <w:pPr>
        <w:bidi w:val="0"/>
        <w:ind w:firstLine="0"/>
        <w:jc w:val="left"/>
        <w:rPr>
          <w:rFonts w:cs="B Titr"/>
          <w:sz w:val="32"/>
          <w:szCs w:val="32"/>
          <w:rtl/>
        </w:rPr>
      </w:pPr>
    </w:p>
    <w:p w14:paraId="3B7E4DCF" w14:textId="77777777" w:rsidR="00E66311" w:rsidRDefault="00E66311" w:rsidP="00E66311">
      <w:pPr>
        <w:bidi w:val="0"/>
        <w:ind w:firstLine="0"/>
        <w:jc w:val="left"/>
        <w:rPr>
          <w:rFonts w:cs="B Titr"/>
          <w:sz w:val="32"/>
          <w:szCs w:val="32"/>
        </w:rPr>
      </w:pPr>
    </w:p>
    <w:p w14:paraId="250C776F" w14:textId="55A7DCD0" w:rsidR="00575D1B" w:rsidRDefault="00575D1B" w:rsidP="00B21C6C">
      <w:pPr>
        <w:bidi w:val="0"/>
        <w:ind w:firstLine="0"/>
        <w:jc w:val="left"/>
        <w:rPr>
          <w:rFonts w:cs="B Titr"/>
          <w:sz w:val="32"/>
          <w:szCs w:val="32"/>
          <w:rtl/>
        </w:rPr>
      </w:pPr>
    </w:p>
    <w:sdt>
      <w:sdtPr>
        <w:rPr>
          <w:rFonts w:ascii="Times New Roman" w:hAnsi="Times New Roman" w:cs="B Titr"/>
          <w:b w:val="0"/>
          <w:bCs w:val="0"/>
          <w:color w:val="auto"/>
          <w:sz w:val="32"/>
          <w:szCs w:val="32"/>
          <w:rtl/>
          <w:lang w:bidi="fa-IR"/>
        </w:rPr>
        <w:id w:val="-1929654888"/>
        <w:docPartObj>
          <w:docPartGallery w:val="Table of Contents"/>
          <w:docPartUnique/>
        </w:docPartObj>
      </w:sdtPr>
      <w:sdtEndPr>
        <w:rPr>
          <w:rFonts w:cs="B Zar"/>
          <w:noProof/>
          <w:sz w:val="28"/>
          <w:szCs w:val="28"/>
        </w:rPr>
      </w:sdtEndPr>
      <w:sdtContent>
        <w:p w14:paraId="6A4EAE78" w14:textId="77777777" w:rsidR="00BB50F6" w:rsidRPr="00AB28C2" w:rsidRDefault="00BB50F6" w:rsidP="00CB7382">
          <w:pPr>
            <w:pStyle w:val="TOCHeading"/>
            <w:bidi/>
            <w:jc w:val="center"/>
            <w:rPr>
              <w:rFonts w:cs="B Titr"/>
              <w:sz w:val="32"/>
              <w:szCs w:val="32"/>
              <w:rtl/>
              <w:lang w:bidi="fa-IR"/>
            </w:rPr>
          </w:pPr>
          <w:r w:rsidRPr="00AB28C2">
            <w:rPr>
              <w:rFonts w:cs="B Titr" w:hint="cs"/>
              <w:sz w:val="32"/>
              <w:szCs w:val="32"/>
              <w:rtl/>
              <w:lang w:bidi="fa-IR"/>
            </w:rPr>
            <w:t>فهرست م</w:t>
          </w:r>
          <w:r w:rsidR="00AB28C2" w:rsidRPr="00AB28C2">
            <w:rPr>
              <w:rFonts w:cs="B Titr" w:hint="cs"/>
              <w:sz w:val="32"/>
              <w:szCs w:val="32"/>
              <w:rtl/>
              <w:lang w:bidi="fa-IR"/>
            </w:rPr>
            <w:t>طالب</w:t>
          </w:r>
        </w:p>
        <w:p w14:paraId="530DC0DE" w14:textId="6C87C9E0" w:rsidR="00BB50F6" w:rsidRDefault="00C00577" w:rsidP="00CB7382">
          <w:pPr>
            <w:spacing w:line="276" w:lineRule="auto"/>
            <w:ind w:firstLine="0"/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AA4472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A840278" w14:textId="0F417113" w:rsidR="001C1E0E" w:rsidRDefault="001C1E0E" w:rsidP="00CB7382">
      <w:pPr>
        <w:spacing w:line="276" w:lineRule="auto"/>
      </w:pPr>
    </w:p>
    <w:p w14:paraId="5C9BA1EB" w14:textId="762F4130" w:rsidR="00480E19" w:rsidRDefault="00480E19" w:rsidP="00CB7382">
      <w:pPr>
        <w:spacing w:line="276" w:lineRule="auto"/>
      </w:pPr>
    </w:p>
    <w:p w14:paraId="59E6D6D8" w14:textId="7B536043" w:rsidR="001C1E0E" w:rsidRPr="001C1E0E" w:rsidRDefault="001C1E0E" w:rsidP="00CD689F">
      <w:pPr>
        <w:spacing w:line="276" w:lineRule="auto"/>
        <w:ind w:firstLine="0"/>
        <w:jc w:val="center"/>
        <w:rPr>
          <w:rFonts w:cs="B Titr"/>
          <w:color w:val="1F497D" w:themeColor="text2"/>
          <w:sz w:val="32"/>
          <w:szCs w:val="32"/>
          <w:rtl/>
        </w:rPr>
      </w:pPr>
      <w:r w:rsidRPr="001C1E0E">
        <w:rPr>
          <w:rFonts w:cs="B Titr" w:hint="cs"/>
          <w:color w:val="1F497D" w:themeColor="text2"/>
          <w:sz w:val="32"/>
          <w:szCs w:val="32"/>
          <w:rtl/>
        </w:rPr>
        <w:t>فهرست اشکال</w:t>
      </w:r>
    </w:p>
    <w:p w14:paraId="5CA79FCF" w14:textId="590D0E8B" w:rsidR="00E11840" w:rsidRDefault="00A70688" w:rsidP="00480E19">
      <w:pPr>
        <w:spacing w:line="276" w:lineRule="auto"/>
        <w:ind w:firstLine="0"/>
        <w:jc w:val="left"/>
      </w:pPr>
      <w:r>
        <w:fldChar w:fldCharType="begin"/>
      </w:r>
      <w:r>
        <w:instrText xml:space="preserve"> TOC \c "</w:instrText>
      </w:r>
      <w:r>
        <w:rPr>
          <w:rtl/>
        </w:rPr>
        <w:instrText>شکل</w:instrText>
      </w:r>
      <w:r>
        <w:instrText xml:space="preserve">" </w:instrText>
      </w:r>
      <w:r>
        <w:fldChar w:fldCharType="separate"/>
      </w:r>
      <w:r w:rsidR="00AA4472">
        <w:rPr>
          <w:b/>
          <w:bCs/>
          <w:noProof/>
        </w:rPr>
        <w:t>No table of figures entries found.</w:t>
      </w:r>
      <w:r>
        <w:fldChar w:fldCharType="end"/>
      </w:r>
      <w:r w:rsidR="00E11840">
        <w:rPr>
          <w:rtl/>
        </w:rPr>
        <w:br w:type="page"/>
      </w:r>
    </w:p>
    <w:p w14:paraId="25AAAFC1" w14:textId="2BA8C734" w:rsidR="00A70688" w:rsidRDefault="00A70688" w:rsidP="00CB7382">
      <w:pPr>
        <w:spacing w:line="276" w:lineRule="auto"/>
        <w:jc w:val="center"/>
        <w:rPr>
          <w:rFonts w:cs="B Titr"/>
          <w:color w:val="1F497D" w:themeColor="text2"/>
          <w:sz w:val="32"/>
          <w:szCs w:val="32"/>
          <w:rtl/>
        </w:rPr>
      </w:pPr>
      <w:r w:rsidRPr="001C1E0E">
        <w:rPr>
          <w:rFonts w:cs="B Titr" w:hint="cs"/>
          <w:color w:val="1F497D" w:themeColor="text2"/>
          <w:sz w:val="32"/>
          <w:szCs w:val="32"/>
          <w:rtl/>
        </w:rPr>
        <w:lastRenderedPageBreak/>
        <w:t xml:space="preserve">فهرست </w:t>
      </w:r>
      <w:r>
        <w:rPr>
          <w:rFonts w:cs="B Titr" w:hint="cs"/>
          <w:color w:val="1F497D" w:themeColor="text2"/>
          <w:sz w:val="32"/>
          <w:szCs w:val="32"/>
          <w:rtl/>
        </w:rPr>
        <w:t>جداول</w:t>
      </w:r>
    </w:p>
    <w:p w14:paraId="79392423" w14:textId="300FE95A" w:rsidR="000D7D2B" w:rsidRDefault="00A70688" w:rsidP="00CB7382">
      <w:pPr>
        <w:spacing w:line="276" w:lineRule="auto"/>
        <w:jc w:val="center"/>
        <w:rPr>
          <w:rFonts w:cs="B Titr"/>
          <w:color w:val="1F497D" w:themeColor="text2"/>
          <w:sz w:val="32"/>
          <w:szCs w:val="32"/>
          <w:rtl/>
        </w:rPr>
        <w:sectPr w:rsidR="000D7D2B" w:rsidSect="00A17C94">
          <w:headerReference w:type="default" r:id="rId8"/>
          <w:footerReference w:type="default" r:id="rId9"/>
          <w:footnotePr>
            <w:numRestart w:val="eachPage"/>
          </w:footnotePr>
          <w:pgSz w:w="11907" w:h="16839" w:code="9"/>
          <w:pgMar w:top="720" w:right="1440" w:bottom="720" w:left="1440" w:header="720" w:footer="720" w:gutter="0"/>
          <w:pgNumType w:fmt="arabicAbjad" w:start="1"/>
          <w:cols w:space="720"/>
          <w:bidi/>
          <w:docGrid w:linePitch="381"/>
        </w:sectPr>
      </w:pPr>
      <w:r>
        <w:rPr>
          <w:rFonts w:cs="B Titr"/>
          <w:color w:val="1F497D" w:themeColor="text2"/>
          <w:sz w:val="32"/>
          <w:szCs w:val="32"/>
          <w:rtl/>
        </w:rPr>
        <w:fldChar w:fldCharType="begin"/>
      </w:r>
      <w:r>
        <w:rPr>
          <w:rFonts w:cs="B Titr"/>
          <w:color w:val="1F497D" w:themeColor="text2"/>
          <w:sz w:val="32"/>
          <w:szCs w:val="32"/>
          <w:rtl/>
        </w:rPr>
        <w:instrText xml:space="preserve"> </w:instrText>
      </w:r>
      <w:r>
        <w:rPr>
          <w:rFonts w:cs="B Titr"/>
          <w:color w:val="1F497D" w:themeColor="text2"/>
          <w:sz w:val="32"/>
          <w:szCs w:val="32"/>
        </w:rPr>
        <w:instrText xml:space="preserve">TOC </w:instrText>
      </w:r>
      <w:r>
        <w:rPr>
          <w:rFonts w:cs="B Titr"/>
          <w:color w:val="1F497D" w:themeColor="text2"/>
          <w:sz w:val="32"/>
          <w:szCs w:val="32"/>
          <w:rtl/>
        </w:rPr>
        <w:instrText>\</w:instrText>
      </w:r>
      <w:r>
        <w:rPr>
          <w:rFonts w:cs="B Titr"/>
          <w:color w:val="1F497D" w:themeColor="text2"/>
          <w:sz w:val="32"/>
          <w:szCs w:val="32"/>
        </w:rPr>
        <w:instrText>c "</w:instrText>
      </w:r>
      <w:r>
        <w:rPr>
          <w:rFonts w:cs="B Titr"/>
          <w:color w:val="1F497D" w:themeColor="text2"/>
          <w:sz w:val="32"/>
          <w:szCs w:val="32"/>
          <w:rtl/>
        </w:rPr>
        <w:instrText xml:space="preserve">جدول" </w:instrText>
      </w:r>
      <w:r>
        <w:rPr>
          <w:rFonts w:cs="B Titr"/>
          <w:color w:val="1F497D" w:themeColor="text2"/>
          <w:sz w:val="32"/>
          <w:szCs w:val="32"/>
          <w:rtl/>
        </w:rPr>
        <w:fldChar w:fldCharType="separate"/>
      </w:r>
      <w:r w:rsidR="00AA4472">
        <w:rPr>
          <w:rFonts w:cs="B Titr"/>
          <w:b/>
          <w:bCs/>
          <w:noProof/>
          <w:color w:val="1F497D" w:themeColor="text2"/>
          <w:sz w:val="32"/>
          <w:szCs w:val="32"/>
        </w:rPr>
        <w:t>No table of figures entries found.</w:t>
      </w:r>
      <w:r>
        <w:rPr>
          <w:rFonts w:cs="B Titr"/>
          <w:color w:val="1F497D" w:themeColor="text2"/>
          <w:sz w:val="32"/>
          <w:szCs w:val="32"/>
          <w:rtl/>
        </w:rPr>
        <w:fldChar w:fldCharType="end"/>
      </w:r>
    </w:p>
    <w:p w14:paraId="76CC55C8" w14:textId="2E1662CE" w:rsidR="001F4292" w:rsidRDefault="001F4292" w:rsidP="00AA4472">
      <w:pPr>
        <w:pStyle w:val="Heading1"/>
        <w:spacing w:line="276" w:lineRule="auto"/>
      </w:pPr>
    </w:p>
    <w:p w14:paraId="4B44DDD3" w14:textId="1AB59537" w:rsidR="00992923" w:rsidRDefault="00992923" w:rsidP="00992923">
      <w:r>
        <w:rPr>
          <w:rFonts w:hint="cs"/>
          <w:rtl/>
        </w:rPr>
        <w:t>ما قصد نداریم الگوریتم های پردازش سیگنال را طراحی کنیم. بلکه قصد داریم</w:t>
      </w:r>
      <w:r w:rsidR="00896B6A">
        <w:rPr>
          <w:rFonts w:hint="cs"/>
          <w:rtl/>
        </w:rPr>
        <w:t xml:space="preserve"> این الگوریتم ها را بر روی </w:t>
      </w:r>
      <w:r w:rsidR="00896B6A">
        <w:t>FPGA</w:t>
      </w:r>
      <w:r w:rsidR="00896B6A">
        <w:rPr>
          <w:rFonts w:hint="cs"/>
          <w:rtl/>
        </w:rPr>
        <w:t xml:space="preserve"> </w:t>
      </w:r>
      <w:r>
        <w:rPr>
          <w:rFonts w:hint="cs"/>
          <w:rtl/>
        </w:rPr>
        <w:t>پیاده سازی کنیم. طراحی این الگوریتم ها یک موضوع جداست که تخصص خاصی را می طلبد</w:t>
      </w:r>
      <w:r w:rsidR="002F3908">
        <w:rPr>
          <w:rFonts w:hint="cs"/>
          <w:rtl/>
        </w:rPr>
        <w:t xml:space="preserve"> (معمولا فارغ التحصیلان مخابرات </w:t>
      </w:r>
      <w:r w:rsidR="008D61AA">
        <w:rPr>
          <w:rFonts w:hint="cs"/>
          <w:rtl/>
        </w:rPr>
        <w:t>ط</w:t>
      </w:r>
      <w:r w:rsidR="002F3908">
        <w:rPr>
          <w:rFonts w:hint="cs"/>
          <w:rtl/>
        </w:rPr>
        <w:t>راحان این الگوریتم ها هستند)</w:t>
      </w:r>
    </w:p>
    <w:p w14:paraId="795541F2" w14:textId="77777777" w:rsidR="00992923" w:rsidRPr="00992923" w:rsidRDefault="00992923" w:rsidP="00992923">
      <w:pPr>
        <w:rPr>
          <w:rFonts w:hint="cs"/>
          <w:rtl/>
        </w:rPr>
      </w:pPr>
    </w:p>
    <w:sectPr w:rsidR="00992923" w:rsidRPr="00992923" w:rsidSect="00AA4472">
      <w:headerReference w:type="default" r:id="rId10"/>
      <w:footnotePr>
        <w:numRestart w:val="eachPage"/>
      </w:footnotePr>
      <w:pgSz w:w="11907" w:h="16839" w:code="9"/>
      <w:pgMar w:top="1440" w:right="1440" w:bottom="1440" w:left="1440" w:header="720" w:footer="720" w:gutter="0"/>
      <w:pgNumType w:start="1"/>
      <w:cols w:space="720"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F891A" w14:textId="77777777" w:rsidR="00734AF1" w:rsidRDefault="00734AF1" w:rsidP="00194AF4">
      <w:r>
        <w:separator/>
      </w:r>
    </w:p>
  </w:endnote>
  <w:endnote w:type="continuationSeparator" w:id="0">
    <w:p w14:paraId="191C0015" w14:textId="77777777" w:rsidR="00734AF1" w:rsidRDefault="00734AF1" w:rsidP="0019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pse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953513126"/>
      <w:docPartObj>
        <w:docPartGallery w:val="Page Numbers (Bottom of Page)"/>
        <w:docPartUnique/>
      </w:docPartObj>
    </w:sdtPr>
    <w:sdtContent>
      <w:p w14:paraId="7A603430" w14:textId="171F3A91" w:rsidR="005853E7" w:rsidRDefault="005853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80C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549D3" w14:textId="77777777" w:rsidR="00734AF1" w:rsidRDefault="00734AF1" w:rsidP="00194AF4">
      <w:r>
        <w:separator/>
      </w:r>
    </w:p>
  </w:footnote>
  <w:footnote w:type="continuationSeparator" w:id="0">
    <w:p w14:paraId="57B2E910" w14:textId="77777777" w:rsidR="00734AF1" w:rsidRDefault="00734AF1" w:rsidP="00194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ACEF9" w14:textId="39C0C362" w:rsidR="005853E7" w:rsidRPr="000F2332" w:rsidRDefault="005853E7" w:rsidP="00AA4472">
    <w:pPr>
      <w:pStyle w:val="PageHeader"/>
      <w:ind w:hanging="20"/>
      <w:rPr>
        <w:u w:val="double"/>
      </w:rPr>
    </w:pPr>
    <w:r>
      <w:rPr>
        <w:noProof/>
        <w:u w:val="double"/>
        <w:lang w:bidi="ar-SA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B54A747" wp14:editId="331450EE">
              <wp:simplePos x="0" y="0"/>
              <wp:positionH relativeFrom="column">
                <wp:posOffset>-225425</wp:posOffset>
              </wp:positionH>
              <wp:positionV relativeFrom="paragraph">
                <wp:posOffset>281795</wp:posOffset>
              </wp:positionV>
              <wp:extent cx="6114415" cy="635"/>
              <wp:effectExtent l="0" t="19050" r="19685" b="37465"/>
              <wp:wrapNone/>
              <wp:docPr id="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441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59E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7.75pt;margin-top:22.2pt;width:481.45pt;height: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" strokecolor="#943634" strokeweight="3pt"/>
          </w:pict>
        </mc:Fallback>
      </mc:AlternateContent>
    </w:r>
    <w:r w:rsidR="00AA4472">
      <w:rPr>
        <w:b w:val="0"/>
        <w:bCs w:val="0"/>
      </w:rPr>
      <w:t>Title</w:t>
    </w:r>
    <w:r w:rsidRPr="00830107">
      <w:rPr>
        <w:rFonts w:hint="cs"/>
        <w:b w:val="0"/>
        <w:bCs w:val="0"/>
        <w:sz w:val="22"/>
        <w:szCs w:val="22"/>
        <w:rtl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63FE7" w14:textId="4EAA3029" w:rsidR="00AA4472" w:rsidRPr="000F2332" w:rsidRDefault="00AA4472" w:rsidP="00AA4472">
    <w:pPr>
      <w:pStyle w:val="PageHeader"/>
      <w:ind w:hanging="20"/>
      <w:rPr>
        <w:u w:val="double"/>
      </w:rPr>
    </w:pPr>
    <w:r>
      <w:rPr>
        <w:noProof/>
        <w:u w:val="double"/>
        <w:lang w:bidi="ar-SA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8D3A01F" wp14:editId="72066F7B">
              <wp:simplePos x="0" y="0"/>
              <wp:positionH relativeFrom="column">
                <wp:posOffset>-225425</wp:posOffset>
              </wp:positionH>
              <wp:positionV relativeFrom="paragraph">
                <wp:posOffset>281795</wp:posOffset>
              </wp:positionV>
              <wp:extent cx="6114415" cy="635"/>
              <wp:effectExtent l="0" t="19050" r="19685" b="37465"/>
              <wp:wrapNone/>
              <wp:docPr id="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441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7D69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7.75pt;margin-top:22.2pt;width:481.45pt;height:.0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" strokecolor="#943634" strokeweight="3pt"/>
          </w:pict>
        </mc:Fallback>
      </mc:AlternateContent>
    </w:r>
    <w:r>
      <w:rPr>
        <w:b w:val="0"/>
        <w:bCs w:val="0"/>
      </w:rPr>
      <w:t>Title</w:t>
    </w:r>
    <w:r w:rsidRPr="00830107">
      <w:rPr>
        <w:rFonts w:hint="cs"/>
        <w:b w:val="0"/>
        <w:bCs w:val="0"/>
        <w:sz w:val="22"/>
        <w:szCs w:val="22"/>
        <w:rtl/>
      </w:rPr>
      <w:t xml:space="preserve"> </w:t>
    </w:r>
  </w:p>
  <w:p w14:paraId="1169B73D" w14:textId="1C6F2E77" w:rsidR="005853E7" w:rsidRPr="00AA4472" w:rsidRDefault="005853E7" w:rsidP="00AA4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76ED"/>
    <w:multiLevelType w:val="hybridMultilevel"/>
    <w:tmpl w:val="2280FCA0"/>
    <w:lvl w:ilvl="0" w:tplc="50D4511C">
      <w:start w:val="1"/>
      <w:numFmt w:val="bullet"/>
      <w:suff w:val="space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 w15:restartNumberingAfterBreak="0">
    <w:nsid w:val="025F2154"/>
    <w:multiLevelType w:val="hybridMultilevel"/>
    <w:tmpl w:val="59FA29A8"/>
    <w:lvl w:ilvl="0" w:tplc="EF3A4B3A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04487404"/>
    <w:multiLevelType w:val="hybridMultilevel"/>
    <w:tmpl w:val="2B00041A"/>
    <w:lvl w:ilvl="0" w:tplc="0409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3" w15:restartNumberingAfterBreak="0">
    <w:nsid w:val="04C22ED9"/>
    <w:multiLevelType w:val="hybridMultilevel"/>
    <w:tmpl w:val="73F4CC70"/>
    <w:lvl w:ilvl="0" w:tplc="FC0AD650">
      <w:start w:val="1"/>
      <w:numFmt w:val="decimal"/>
      <w:suff w:val="space"/>
      <w:lvlText w:val="%1-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07F32D8B"/>
    <w:multiLevelType w:val="hybridMultilevel"/>
    <w:tmpl w:val="11A07C7E"/>
    <w:lvl w:ilvl="0" w:tplc="94D41864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088208E2"/>
    <w:multiLevelType w:val="multilevel"/>
    <w:tmpl w:val="3228B5E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276E2"/>
    <w:multiLevelType w:val="hybridMultilevel"/>
    <w:tmpl w:val="25103F3A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" w15:restartNumberingAfterBreak="0">
    <w:nsid w:val="094D01C2"/>
    <w:multiLevelType w:val="multilevel"/>
    <w:tmpl w:val="3228B5E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31A12"/>
    <w:multiLevelType w:val="multilevel"/>
    <w:tmpl w:val="C34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132EE"/>
    <w:multiLevelType w:val="hybridMultilevel"/>
    <w:tmpl w:val="26C6CF48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0" w15:restartNumberingAfterBreak="0">
    <w:nsid w:val="102514A4"/>
    <w:multiLevelType w:val="hybridMultilevel"/>
    <w:tmpl w:val="053C413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1" w15:restartNumberingAfterBreak="0">
    <w:nsid w:val="10F36A0B"/>
    <w:multiLevelType w:val="multilevel"/>
    <w:tmpl w:val="870E9D22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566" w:hanging="576"/>
      </w:pPr>
      <w:rPr>
        <w:rFonts w:ascii="Times New Roman" w:hAnsi="Times New Roman" w:cs="B Titr" w:hint="default"/>
        <w:b/>
        <w:bCs/>
        <w:i w:val="0"/>
        <w:iCs w:val="0"/>
        <w:sz w:val="34"/>
        <w:szCs w:val="30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-%2-%3-%4-%5-%6-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-%2-%3-%4-%5-%6-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-%2-%3-%4-%5-%6-%7-%8-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-%2-%3-%4-%5-%6-%7-%8-%9-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13F432D"/>
    <w:multiLevelType w:val="hybridMultilevel"/>
    <w:tmpl w:val="6A221866"/>
    <w:lvl w:ilvl="0" w:tplc="5E14953A">
      <w:start w:val="1"/>
      <w:numFmt w:val="decimal"/>
      <w:lvlText w:val="%1-"/>
      <w:lvlJc w:val="left"/>
      <w:pPr>
        <w:ind w:left="76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117440D9"/>
    <w:multiLevelType w:val="hybridMultilevel"/>
    <w:tmpl w:val="90E66094"/>
    <w:lvl w:ilvl="0" w:tplc="0ACCB754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15BB4F9E"/>
    <w:multiLevelType w:val="hybridMultilevel"/>
    <w:tmpl w:val="405C7332"/>
    <w:lvl w:ilvl="0" w:tplc="724C61A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B529D"/>
    <w:multiLevelType w:val="hybridMultilevel"/>
    <w:tmpl w:val="D466FACA"/>
    <w:lvl w:ilvl="0" w:tplc="BF940A76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1A6A191E"/>
    <w:multiLevelType w:val="hybridMultilevel"/>
    <w:tmpl w:val="B23AF8D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B611FB4"/>
    <w:multiLevelType w:val="hybridMultilevel"/>
    <w:tmpl w:val="DF007EAC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8" w15:restartNumberingAfterBreak="0">
    <w:nsid w:val="1C021F6C"/>
    <w:multiLevelType w:val="hybridMultilevel"/>
    <w:tmpl w:val="420062A4"/>
    <w:lvl w:ilvl="0" w:tplc="F0406D5E">
      <w:start w:val="1"/>
      <w:numFmt w:val="decimal"/>
      <w:lvlText w:val="%1-"/>
      <w:lvlJc w:val="left"/>
      <w:pPr>
        <w:ind w:left="11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9" w15:restartNumberingAfterBreak="0">
    <w:nsid w:val="1C3968A0"/>
    <w:multiLevelType w:val="hybridMultilevel"/>
    <w:tmpl w:val="3BB4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477FBD"/>
    <w:multiLevelType w:val="hybridMultilevel"/>
    <w:tmpl w:val="BF9083FE"/>
    <w:lvl w:ilvl="0" w:tplc="BACCCEA8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1E4326D4"/>
    <w:multiLevelType w:val="hybridMultilevel"/>
    <w:tmpl w:val="A62A03A2"/>
    <w:lvl w:ilvl="0" w:tplc="BF8CFBE4">
      <w:start w:val="1"/>
      <w:numFmt w:val="decimal"/>
      <w:lvlText w:val="%1-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1E4460A0"/>
    <w:multiLevelType w:val="hybridMultilevel"/>
    <w:tmpl w:val="425C1962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1E6E0CE7"/>
    <w:multiLevelType w:val="hybridMultilevel"/>
    <w:tmpl w:val="56BE30B6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1E9024B3"/>
    <w:multiLevelType w:val="hybridMultilevel"/>
    <w:tmpl w:val="8AF41428"/>
    <w:lvl w:ilvl="0" w:tplc="8FB832F0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1E9C0251"/>
    <w:multiLevelType w:val="hybridMultilevel"/>
    <w:tmpl w:val="9BE05036"/>
    <w:lvl w:ilvl="0" w:tplc="62D646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EA421B9"/>
    <w:multiLevelType w:val="hybridMultilevel"/>
    <w:tmpl w:val="57DCEE38"/>
    <w:lvl w:ilvl="0" w:tplc="CE9852C8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20771EAD"/>
    <w:multiLevelType w:val="multilevel"/>
    <w:tmpl w:val="0548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446091"/>
    <w:multiLevelType w:val="hybridMultilevel"/>
    <w:tmpl w:val="BEA65B9C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9" w15:restartNumberingAfterBreak="0">
    <w:nsid w:val="21BB286E"/>
    <w:multiLevelType w:val="hybridMultilevel"/>
    <w:tmpl w:val="F5B85080"/>
    <w:lvl w:ilvl="0" w:tplc="1F6001D0">
      <w:start w:val="1"/>
      <w:numFmt w:val="decimal"/>
      <w:suff w:val="space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233C791D"/>
    <w:multiLevelType w:val="hybridMultilevel"/>
    <w:tmpl w:val="3E80234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284F2BA1"/>
    <w:multiLevelType w:val="hybridMultilevel"/>
    <w:tmpl w:val="35F0A24A"/>
    <w:lvl w:ilvl="0" w:tplc="9B020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B96516"/>
    <w:multiLevelType w:val="hybridMultilevel"/>
    <w:tmpl w:val="725EF5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3" w15:restartNumberingAfterBreak="0">
    <w:nsid w:val="2A4134B4"/>
    <w:multiLevelType w:val="hybridMultilevel"/>
    <w:tmpl w:val="8BE4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E80BD1"/>
    <w:multiLevelType w:val="hybridMultilevel"/>
    <w:tmpl w:val="6226E626"/>
    <w:lvl w:ilvl="0" w:tplc="B62E8784">
      <w:start w:val="1"/>
      <w:numFmt w:val="decimal"/>
      <w:lvlText w:val="%1-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 w15:restartNumberingAfterBreak="0">
    <w:nsid w:val="312B74E4"/>
    <w:multiLevelType w:val="hybridMultilevel"/>
    <w:tmpl w:val="087864C6"/>
    <w:lvl w:ilvl="0" w:tplc="C1986A72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32A0743C"/>
    <w:multiLevelType w:val="hybridMultilevel"/>
    <w:tmpl w:val="4296CE50"/>
    <w:lvl w:ilvl="0" w:tplc="EAD8EA62">
      <w:start w:val="1"/>
      <w:numFmt w:val="decimal"/>
      <w:suff w:val="nothing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336B5F65"/>
    <w:multiLevelType w:val="hybridMultilevel"/>
    <w:tmpl w:val="2960C1DE"/>
    <w:lvl w:ilvl="0" w:tplc="F0406D5E">
      <w:start w:val="1"/>
      <w:numFmt w:val="decimal"/>
      <w:lvlText w:val="%1-"/>
      <w:lvlJc w:val="left"/>
      <w:pPr>
        <w:ind w:left="7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8" w15:restartNumberingAfterBreak="0">
    <w:nsid w:val="34B5396F"/>
    <w:multiLevelType w:val="hybridMultilevel"/>
    <w:tmpl w:val="4858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722298"/>
    <w:multiLevelType w:val="hybridMultilevel"/>
    <w:tmpl w:val="68A4F6C8"/>
    <w:lvl w:ilvl="0" w:tplc="C13A4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C2222D"/>
    <w:multiLevelType w:val="hybridMultilevel"/>
    <w:tmpl w:val="88E05E08"/>
    <w:lvl w:ilvl="0" w:tplc="8BE2ECF8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37625BA4"/>
    <w:multiLevelType w:val="hybridMultilevel"/>
    <w:tmpl w:val="1EC82F9E"/>
    <w:lvl w:ilvl="0" w:tplc="AAD431F6">
      <w:start w:val="1"/>
      <w:numFmt w:val="decimal"/>
      <w:lvlText w:val="%1-"/>
      <w:lvlJc w:val="left"/>
      <w:pPr>
        <w:ind w:left="763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2" w15:restartNumberingAfterBreak="0">
    <w:nsid w:val="3BAB57E3"/>
    <w:multiLevelType w:val="hybridMultilevel"/>
    <w:tmpl w:val="BAE8CD08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3C0A0500"/>
    <w:multiLevelType w:val="hybridMultilevel"/>
    <w:tmpl w:val="2778834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4104789E"/>
    <w:multiLevelType w:val="hybridMultilevel"/>
    <w:tmpl w:val="2EF2403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 w15:restartNumberingAfterBreak="0">
    <w:nsid w:val="426324B3"/>
    <w:multiLevelType w:val="hybridMultilevel"/>
    <w:tmpl w:val="2C38E80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46" w15:restartNumberingAfterBreak="0">
    <w:nsid w:val="446D51BF"/>
    <w:multiLevelType w:val="hybridMultilevel"/>
    <w:tmpl w:val="CA02694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7" w15:restartNumberingAfterBreak="0">
    <w:nsid w:val="4CFC2DDD"/>
    <w:multiLevelType w:val="hybridMultilevel"/>
    <w:tmpl w:val="4EE63248"/>
    <w:lvl w:ilvl="0" w:tplc="F7FC1AE0">
      <w:start w:val="1"/>
      <w:numFmt w:val="decimal"/>
      <w:lvlText w:val="%1-"/>
      <w:lvlJc w:val="left"/>
      <w:pPr>
        <w:ind w:left="111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8" w15:restartNumberingAfterBreak="0">
    <w:nsid w:val="4F3144C9"/>
    <w:multiLevelType w:val="hybridMultilevel"/>
    <w:tmpl w:val="3348AD4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9" w15:restartNumberingAfterBreak="0">
    <w:nsid w:val="50225D0E"/>
    <w:multiLevelType w:val="hybridMultilevel"/>
    <w:tmpl w:val="283C06F4"/>
    <w:lvl w:ilvl="0" w:tplc="A25C35AA">
      <w:start w:val="1"/>
      <w:numFmt w:val="decimal"/>
      <w:lvlText w:val="%1-"/>
      <w:lvlJc w:val="left"/>
      <w:pPr>
        <w:ind w:left="763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50" w15:restartNumberingAfterBreak="0">
    <w:nsid w:val="50551A57"/>
    <w:multiLevelType w:val="hybridMultilevel"/>
    <w:tmpl w:val="7DD2440E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51" w15:restartNumberingAfterBreak="0">
    <w:nsid w:val="5061565F"/>
    <w:multiLevelType w:val="hybridMultilevel"/>
    <w:tmpl w:val="67AA7CE8"/>
    <w:lvl w:ilvl="0" w:tplc="495CE5BE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2" w15:restartNumberingAfterBreak="0">
    <w:nsid w:val="59E573E8"/>
    <w:multiLevelType w:val="hybridMultilevel"/>
    <w:tmpl w:val="CB2288DA"/>
    <w:lvl w:ilvl="0" w:tplc="0409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3" w15:restartNumberingAfterBreak="0">
    <w:nsid w:val="59E72C66"/>
    <w:multiLevelType w:val="hybridMultilevel"/>
    <w:tmpl w:val="CE96FB5C"/>
    <w:lvl w:ilvl="0" w:tplc="1958AC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89127E"/>
    <w:multiLevelType w:val="hybridMultilevel"/>
    <w:tmpl w:val="1CA2CBEE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5" w15:restartNumberingAfterBreak="0">
    <w:nsid w:val="5B633241"/>
    <w:multiLevelType w:val="hybridMultilevel"/>
    <w:tmpl w:val="6534F95A"/>
    <w:lvl w:ilvl="0" w:tplc="BF8CFBE4">
      <w:start w:val="1"/>
      <w:numFmt w:val="decimal"/>
      <w:lvlText w:val="%1-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6" w15:restartNumberingAfterBreak="0">
    <w:nsid w:val="5C020B3E"/>
    <w:multiLevelType w:val="hybridMultilevel"/>
    <w:tmpl w:val="F7C27BBA"/>
    <w:lvl w:ilvl="0" w:tplc="5762B602">
      <w:start w:val="1"/>
      <w:numFmt w:val="decimal"/>
      <w:lvlText w:val="%1-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57" w15:restartNumberingAfterBreak="0">
    <w:nsid w:val="5CFB49AC"/>
    <w:multiLevelType w:val="hybridMultilevel"/>
    <w:tmpl w:val="F87E8002"/>
    <w:lvl w:ilvl="0" w:tplc="A3EAD960">
      <w:start w:val="1"/>
      <w:numFmt w:val="decimal"/>
      <w:lvlText w:val="%1-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58" w15:restartNumberingAfterBreak="0">
    <w:nsid w:val="5D38093C"/>
    <w:multiLevelType w:val="hybridMultilevel"/>
    <w:tmpl w:val="1480BAC0"/>
    <w:lvl w:ilvl="0" w:tplc="81B6842C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9" w15:restartNumberingAfterBreak="0">
    <w:nsid w:val="5FB908CF"/>
    <w:multiLevelType w:val="hybridMultilevel"/>
    <w:tmpl w:val="479A3D42"/>
    <w:lvl w:ilvl="0" w:tplc="39642C20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0" w15:restartNumberingAfterBreak="0">
    <w:nsid w:val="60375A2A"/>
    <w:multiLevelType w:val="hybridMultilevel"/>
    <w:tmpl w:val="5BEA9B1A"/>
    <w:lvl w:ilvl="0" w:tplc="FFC24AEA">
      <w:start w:val="1"/>
      <w:numFmt w:val="decimal"/>
      <w:suff w:val="nothing"/>
      <w:lvlText w:val="%1-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61" w15:restartNumberingAfterBreak="0">
    <w:nsid w:val="60711329"/>
    <w:multiLevelType w:val="hybridMultilevel"/>
    <w:tmpl w:val="6EF2DDE6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2" w15:restartNumberingAfterBreak="0">
    <w:nsid w:val="61E97E50"/>
    <w:multiLevelType w:val="hybridMultilevel"/>
    <w:tmpl w:val="88C0D15E"/>
    <w:lvl w:ilvl="0" w:tplc="27DED7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47A64B4"/>
    <w:multiLevelType w:val="hybridMultilevel"/>
    <w:tmpl w:val="45702D82"/>
    <w:lvl w:ilvl="0" w:tplc="F7A4EBD0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4" w15:restartNumberingAfterBreak="0">
    <w:nsid w:val="672410C1"/>
    <w:multiLevelType w:val="hybridMultilevel"/>
    <w:tmpl w:val="FADA2E62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65" w15:restartNumberingAfterBreak="0">
    <w:nsid w:val="673E0A11"/>
    <w:multiLevelType w:val="hybridMultilevel"/>
    <w:tmpl w:val="1C7C0E04"/>
    <w:lvl w:ilvl="0" w:tplc="45C2B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6876A4"/>
    <w:multiLevelType w:val="hybridMultilevel"/>
    <w:tmpl w:val="7412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C31BFF"/>
    <w:multiLevelType w:val="hybridMultilevel"/>
    <w:tmpl w:val="79A29E3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8" w15:restartNumberingAfterBreak="0">
    <w:nsid w:val="6A7D7BA3"/>
    <w:multiLevelType w:val="hybridMultilevel"/>
    <w:tmpl w:val="C75A562A"/>
    <w:lvl w:ilvl="0" w:tplc="076C2CFE">
      <w:numFmt w:val="bullet"/>
      <w:lvlText w:val="-"/>
      <w:lvlJc w:val="left"/>
      <w:pPr>
        <w:ind w:left="112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69" w15:restartNumberingAfterBreak="0">
    <w:nsid w:val="6AE35F76"/>
    <w:multiLevelType w:val="hybridMultilevel"/>
    <w:tmpl w:val="1A405D5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0" w15:restartNumberingAfterBreak="0">
    <w:nsid w:val="6BAD0A16"/>
    <w:multiLevelType w:val="hybridMultilevel"/>
    <w:tmpl w:val="EBFA921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1" w15:restartNumberingAfterBreak="0">
    <w:nsid w:val="703621F3"/>
    <w:multiLevelType w:val="hybridMultilevel"/>
    <w:tmpl w:val="7D64E4A6"/>
    <w:lvl w:ilvl="0" w:tplc="40F435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2B43422"/>
    <w:multiLevelType w:val="hybridMultilevel"/>
    <w:tmpl w:val="6FFCB38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3" w15:restartNumberingAfterBreak="0">
    <w:nsid w:val="766F5FB7"/>
    <w:multiLevelType w:val="hybridMultilevel"/>
    <w:tmpl w:val="72105152"/>
    <w:lvl w:ilvl="0" w:tplc="BF8CFBE4">
      <w:start w:val="1"/>
      <w:numFmt w:val="decimal"/>
      <w:lvlText w:val="%1-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4" w15:restartNumberingAfterBreak="0">
    <w:nsid w:val="78F475BD"/>
    <w:multiLevelType w:val="hybridMultilevel"/>
    <w:tmpl w:val="E11EE406"/>
    <w:lvl w:ilvl="0" w:tplc="1DE65AA4">
      <w:start w:val="1"/>
      <w:numFmt w:val="decimal"/>
      <w:lvlText w:val="%1-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 w16cid:durableId="1772431083">
    <w:abstractNumId w:val="11"/>
  </w:num>
  <w:num w:numId="2" w16cid:durableId="348874260">
    <w:abstractNumId w:val="38"/>
  </w:num>
  <w:num w:numId="3" w16cid:durableId="714234934">
    <w:abstractNumId w:val="19"/>
  </w:num>
  <w:num w:numId="4" w16cid:durableId="100685498">
    <w:abstractNumId w:val="41"/>
  </w:num>
  <w:num w:numId="5" w16cid:durableId="1083533194">
    <w:abstractNumId w:val="3"/>
  </w:num>
  <w:num w:numId="6" w16cid:durableId="903955100">
    <w:abstractNumId w:val="0"/>
  </w:num>
  <w:num w:numId="7" w16cid:durableId="1600869616">
    <w:abstractNumId w:val="12"/>
  </w:num>
  <w:num w:numId="8" w16cid:durableId="381641807">
    <w:abstractNumId w:val="4"/>
  </w:num>
  <w:num w:numId="9" w16cid:durableId="1125850039">
    <w:abstractNumId w:val="36"/>
  </w:num>
  <w:num w:numId="10" w16cid:durableId="1064987584">
    <w:abstractNumId w:val="45"/>
  </w:num>
  <w:num w:numId="11" w16cid:durableId="457604363">
    <w:abstractNumId w:val="72"/>
  </w:num>
  <w:num w:numId="12" w16cid:durableId="804205210">
    <w:abstractNumId w:val="65"/>
  </w:num>
  <w:num w:numId="13" w16cid:durableId="580141125">
    <w:abstractNumId w:val="60"/>
  </w:num>
  <w:num w:numId="14" w16cid:durableId="337851462">
    <w:abstractNumId w:val="53"/>
  </w:num>
  <w:num w:numId="15" w16cid:durableId="1156611330">
    <w:abstractNumId w:val="68"/>
  </w:num>
  <w:num w:numId="16" w16cid:durableId="68429011">
    <w:abstractNumId w:val="34"/>
  </w:num>
  <w:num w:numId="17" w16cid:durableId="593591275">
    <w:abstractNumId w:val="74"/>
  </w:num>
  <w:num w:numId="18" w16cid:durableId="1393230158">
    <w:abstractNumId w:val="14"/>
  </w:num>
  <w:num w:numId="19" w16cid:durableId="2144080658">
    <w:abstractNumId w:val="49"/>
  </w:num>
  <w:num w:numId="20" w16cid:durableId="56782022">
    <w:abstractNumId w:val="15"/>
  </w:num>
  <w:num w:numId="21" w16cid:durableId="846944773">
    <w:abstractNumId w:val="51"/>
  </w:num>
  <w:num w:numId="22" w16cid:durableId="556360136">
    <w:abstractNumId w:val="26"/>
  </w:num>
  <w:num w:numId="23" w16cid:durableId="161744672">
    <w:abstractNumId w:val="50"/>
  </w:num>
  <w:num w:numId="24" w16cid:durableId="1947813137">
    <w:abstractNumId w:val="39"/>
  </w:num>
  <w:num w:numId="25" w16cid:durableId="1104687761">
    <w:abstractNumId w:val="47"/>
  </w:num>
  <w:num w:numId="26" w16cid:durableId="2113281475">
    <w:abstractNumId w:val="17"/>
  </w:num>
  <w:num w:numId="27" w16cid:durableId="52193456">
    <w:abstractNumId w:val="27"/>
  </w:num>
  <w:num w:numId="28" w16cid:durableId="1330213976">
    <w:abstractNumId w:val="56"/>
  </w:num>
  <w:num w:numId="29" w16cid:durableId="390345094">
    <w:abstractNumId w:val="57"/>
  </w:num>
  <w:num w:numId="30" w16cid:durableId="1722748856">
    <w:abstractNumId w:val="61"/>
  </w:num>
  <w:num w:numId="31" w16cid:durableId="1742478691">
    <w:abstractNumId w:val="32"/>
  </w:num>
  <w:num w:numId="32" w16cid:durableId="1766344770">
    <w:abstractNumId w:val="23"/>
  </w:num>
  <w:num w:numId="33" w16cid:durableId="2132286196">
    <w:abstractNumId w:val="37"/>
  </w:num>
  <w:num w:numId="34" w16cid:durableId="1371806475">
    <w:abstractNumId w:val="70"/>
  </w:num>
  <w:num w:numId="35" w16cid:durableId="1342779728">
    <w:abstractNumId w:val="18"/>
  </w:num>
  <w:num w:numId="36" w16cid:durableId="780341558">
    <w:abstractNumId w:val="25"/>
  </w:num>
  <w:num w:numId="37" w16cid:durableId="345252768">
    <w:abstractNumId w:val="33"/>
  </w:num>
  <w:num w:numId="38" w16cid:durableId="816797923">
    <w:abstractNumId w:val="8"/>
  </w:num>
  <w:num w:numId="39" w16cid:durableId="1358507949">
    <w:abstractNumId w:val="7"/>
  </w:num>
  <w:num w:numId="40" w16cid:durableId="1391610244">
    <w:abstractNumId w:val="73"/>
  </w:num>
  <w:num w:numId="41" w16cid:durableId="2040620894">
    <w:abstractNumId w:val="55"/>
  </w:num>
  <w:num w:numId="42" w16cid:durableId="359090900">
    <w:abstractNumId w:val="21"/>
  </w:num>
  <w:num w:numId="43" w16cid:durableId="1796873295">
    <w:abstractNumId w:val="24"/>
  </w:num>
  <w:num w:numId="44" w16cid:durableId="605650676">
    <w:abstractNumId w:val="63"/>
  </w:num>
  <w:num w:numId="45" w16cid:durableId="1312363541">
    <w:abstractNumId w:val="5"/>
  </w:num>
  <w:num w:numId="46" w16cid:durableId="1984264135">
    <w:abstractNumId w:val="20"/>
  </w:num>
  <w:num w:numId="47" w16cid:durableId="1784456">
    <w:abstractNumId w:val="52"/>
  </w:num>
  <w:num w:numId="48" w16cid:durableId="1228220604">
    <w:abstractNumId w:val="71"/>
  </w:num>
  <w:num w:numId="49" w16cid:durableId="1048459572">
    <w:abstractNumId w:val="22"/>
  </w:num>
  <w:num w:numId="50" w16cid:durableId="887567170">
    <w:abstractNumId w:val="13"/>
  </w:num>
  <w:num w:numId="51" w16cid:durableId="51465242">
    <w:abstractNumId w:val="58"/>
  </w:num>
  <w:num w:numId="52" w16cid:durableId="7148461">
    <w:abstractNumId w:val="1"/>
  </w:num>
  <w:num w:numId="53" w16cid:durableId="372576564">
    <w:abstractNumId w:val="59"/>
  </w:num>
  <w:num w:numId="54" w16cid:durableId="583803562">
    <w:abstractNumId w:val="16"/>
  </w:num>
  <w:num w:numId="55" w16cid:durableId="708383860">
    <w:abstractNumId w:val="42"/>
  </w:num>
  <w:num w:numId="56" w16cid:durableId="157380139">
    <w:abstractNumId w:val="43"/>
  </w:num>
  <w:num w:numId="57" w16cid:durableId="596135711">
    <w:abstractNumId w:val="48"/>
  </w:num>
  <w:num w:numId="58" w16cid:durableId="923027939">
    <w:abstractNumId w:val="30"/>
  </w:num>
  <w:num w:numId="59" w16cid:durableId="133303807">
    <w:abstractNumId w:val="69"/>
  </w:num>
  <w:num w:numId="60" w16cid:durableId="1769035807">
    <w:abstractNumId w:val="54"/>
  </w:num>
  <w:num w:numId="61" w16cid:durableId="1345784455">
    <w:abstractNumId w:val="64"/>
  </w:num>
  <w:num w:numId="62" w16cid:durableId="1384673443">
    <w:abstractNumId w:val="66"/>
  </w:num>
  <w:num w:numId="63" w16cid:durableId="1875996118">
    <w:abstractNumId w:val="67"/>
  </w:num>
  <w:num w:numId="64" w16cid:durableId="1860002155">
    <w:abstractNumId w:val="62"/>
  </w:num>
  <w:num w:numId="65" w16cid:durableId="1674261134">
    <w:abstractNumId w:val="31"/>
  </w:num>
  <w:num w:numId="66" w16cid:durableId="244345686">
    <w:abstractNumId w:val="29"/>
  </w:num>
  <w:num w:numId="67" w16cid:durableId="667945495">
    <w:abstractNumId w:val="35"/>
  </w:num>
  <w:num w:numId="68" w16cid:durableId="513303819">
    <w:abstractNumId w:val="6"/>
  </w:num>
  <w:num w:numId="69" w16cid:durableId="1093670786">
    <w:abstractNumId w:val="28"/>
  </w:num>
  <w:num w:numId="70" w16cid:durableId="1294168711">
    <w:abstractNumId w:val="9"/>
  </w:num>
  <w:num w:numId="71" w16cid:durableId="1290626812">
    <w:abstractNumId w:val="2"/>
  </w:num>
  <w:num w:numId="72" w16cid:durableId="235289441">
    <w:abstractNumId w:val="10"/>
  </w:num>
  <w:num w:numId="73" w16cid:durableId="1961451667">
    <w:abstractNumId w:val="44"/>
  </w:num>
  <w:num w:numId="74" w16cid:durableId="1259676659">
    <w:abstractNumId w:val="40"/>
  </w:num>
  <w:num w:numId="75" w16cid:durableId="268394128">
    <w:abstractNumId w:val="4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attachedTemplate r:id="rId1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96"/>
    <w:rsid w:val="00000C3D"/>
    <w:rsid w:val="00001524"/>
    <w:rsid w:val="00001A9E"/>
    <w:rsid w:val="00002078"/>
    <w:rsid w:val="00004448"/>
    <w:rsid w:val="000057E8"/>
    <w:rsid w:val="00005804"/>
    <w:rsid w:val="000066EA"/>
    <w:rsid w:val="00010132"/>
    <w:rsid w:val="00010FDC"/>
    <w:rsid w:val="00011B41"/>
    <w:rsid w:val="0001458E"/>
    <w:rsid w:val="0001466E"/>
    <w:rsid w:val="00014CC3"/>
    <w:rsid w:val="00016289"/>
    <w:rsid w:val="00016EDC"/>
    <w:rsid w:val="00017326"/>
    <w:rsid w:val="00021A36"/>
    <w:rsid w:val="00021EC7"/>
    <w:rsid w:val="00022309"/>
    <w:rsid w:val="00022D6C"/>
    <w:rsid w:val="0002497A"/>
    <w:rsid w:val="00025781"/>
    <w:rsid w:val="0002694D"/>
    <w:rsid w:val="000278F3"/>
    <w:rsid w:val="00030801"/>
    <w:rsid w:val="0003187D"/>
    <w:rsid w:val="00031E4E"/>
    <w:rsid w:val="00032359"/>
    <w:rsid w:val="00032457"/>
    <w:rsid w:val="00032A7B"/>
    <w:rsid w:val="0003517E"/>
    <w:rsid w:val="0003538E"/>
    <w:rsid w:val="00035A17"/>
    <w:rsid w:val="00037730"/>
    <w:rsid w:val="00042254"/>
    <w:rsid w:val="00042EB1"/>
    <w:rsid w:val="00043366"/>
    <w:rsid w:val="00043430"/>
    <w:rsid w:val="000440F4"/>
    <w:rsid w:val="00044466"/>
    <w:rsid w:val="000459BF"/>
    <w:rsid w:val="00047903"/>
    <w:rsid w:val="00047EA5"/>
    <w:rsid w:val="0005028F"/>
    <w:rsid w:val="000508D4"/>
    <w:rsid w:val="00050A8B"/>
    <w:rsid w:val="00052073"/>
    <w:rsid w:val="00053CF0"/>
    <w:rsid w:val="0005425F"/>
    <w:rsid w:val="00054C75"/>
    <w:rsid w:val="00055DE8"/>
    <w:rsid w:val="00055E9F"/>
    <w:rsid w:val="000563E7"/>
    <w:rsid w:val="00056B6D"/>
    <w:rsid w:val="000601AF"/>
    <w:rsid w:val="00060A9B"/>
    <w:rsid w:val="00060C42"/>
    <w:rsid w:val="00061DB5"/>
    <w:rsid w:val="00062A8D"/>
    <w:rsid w:val="00062E90"/>
    <w:rsid w:val="0006363F"/>
    <w:rsid w:val="00065496"/>
    <w:rsid w:val="000663AB"/>
    <w:rsid w:val="00066ACC"/>
    <w:rsid w:val="000675D0"/>
    <w:rsid w:val="0007012C"/>
    <w:rsid w:val="0007039F"/>
    <w:rsid w:val="0007298B"/>
    <w:rsid w:val="00072D9F"/>
    <w:rsid w:val="0007320A"/>
    <w:rsid w:val="00073525"/>
    <w:rsid w:val="000741CB"/>
    <w:rsid w:val="00074474"/>
    <w:rsid w:val="00074835"/>
    <w:rsid w:val="00074B7C"/>
    <w:rsid w:val="00074EB5"/>
    <w:rsid w:val="0007595E"/>
    <w:rsid w:val="00076288"/>
    <w:rsid w:val="00077D35"/>
    <w:rsid w:val="00077FB3"/>
    <w:rsid w:val="00080883"/>
    <w:rsid w:val="00083417"/>
    <w:rsid w:val="00083DC8"/>
    <w:rsid w:val="00083DF5"/>
    <w:rsid w:val="00083ED0"/>
    <w:rsid w:val="0008423A"/>
    <w:rsid w:val="000843E5"/>
    <w:rsid w:val="000870EC"/>
    <w:rsid w:val="00087DC1"/>
    <w:rsid w:val="00090569"/>
    <w:rsid w:val="0009090B"/>
    <w:rsid w:val="00090DEF"/>
    <w:rsid w:val="00090FA1"/>
    <w:rsid w:val="000917B7"/>
    <w:rsid w:val="00091835"/>
    <w:rsid w:val="00092017"/>
    <w:rsid w:val="00092426"/>
    <w:rsid w:val="00092489"/>
    <w:rsid w:val="00092BB6"/>
    <w:rsid w:val="00094D93"/>
    <w:rsid w:val="0009523B"/>
    <w:rsid w:val="000953E6"/>
    <w:rsid w:val="000955E1"/>
    <w:rsid w:val="00096344"/>
    <w:rsid w:val="00096435"/>
    <w:rsid w:val="00096E7C"/>
    <w:rsid w:val="000A0C73"/>
    <w:rsid w:val="000A2AE9"/>
    <w:rsid w:val="000A352C"/>
    <w:rsid w:val="000A432D"/>
    <w:rsid w:val="000A51DA"/>
    <w:rsid w:val="000A5381"/>
    <w:rsid w:val="000A65AB"/>
    <w:rsid w:val="000A6AF7"/>
    <w:rsid w:val="000A764F"/>
    <w:rsid w:val="000B0093"/>
    <w:rsid w:val="000B0901"/>
    <w:rsid w:val="000B0DDC"/>
    <w:rsid w:val="000B1F2A"/>
    <w:rsid w:val="000B233A"/>
    <w:rsid w:val="000B2E66"/>
    <w:rsid w:val="000B3245"/>
    <w:rsid w:val="000B36B1"/>
    <w:rsid w:val="000B3AC5"/>
    <w:rsid w:val="000B5676"/>
    <w:rsid w:val="000B5D50"/>
    <w:rsid w:val="000B6604"/>
    <w:rsid w:val="000B6873"/>
    <w:rsid w:val="000B7346"/>
    <w:rsid w:val="000C1294"/>
    <w:rsid w:val="000C2BF6"/>
    <w:rsid w:val="000C34DD"/>
    <w:rsid w:val="000C3701"/>
    <w:rsid w:val="000C449C"/>
    <w:rsid w:val="000C50E7"/>
    <w:rsid w:val="000C6003"/>
    <w:rsid w:val="000C6340"/>
    <w:rsid w:val="000C75B9"/>
    <w:rsid w:val="000C7DCD"/>
    <w:rsid w:val="000D0B1D"/>
    <w:rsid w:val="000D1449"/>
    <w:rsid w:val="000D1F95"/>
    <w:rsid w:val="000D22AE"/>
    <w:rsid w:val="000D295F"/>
    <w:rsid w:val="000D4FFC"/>
    <w:rsid w:val="000D55E9"/>
    <w:rsid w:val="000D5F6A"/>
    <w:rsid w:val="000D7D22"/>
    <w:rsid w:val="000D7D2B"/>
    <w:rsid w:val="000E0572"/>
    <w:rsid w:val="000E07E7"/>
    <w:rsid w:val="000E144A"/>
    <w:rsid w:val="000E1624"/>
    <w:rsid w:val="000E3414"/>
    <w:rsid w:val="000E480B"/>
    <w:rsid w:val="000E49A8"/>
    <w:rsid w:val="000E4DE8"/>
    <w:rsid w:val="000E4F81"/>
    <w:rsid w:val="000E567E"/>
    <w:rsid w:val="000E58DB"/>
    <w:rsid w:val="000E647E"/>
    <w:rsid w:val="000E72AD"/>
    <w:rsid w:val="000E7C65"/>
    <w:rsid w:val="000E7E56"/>
    <w:rsid w:val="000F0C5B"/>
    <w:rsid w:val="000F0FE4"/>
    <w:rsid w:val="000F10B3"/>
    <w:rsid w:val="000F172A"/>
    <w:rsid w:val="000F1A91"/>
    <w:rsid w:val="000F2332"/>
    <w:rsid w:val="000F294F"/>
    <w:rsid w:val="000F2D4B"/>
    <w:rsid w:val="000F2FFF"/>
    <w:rsid w:val="000F3B26"/>
    <w:rsid w:val="000F4BBB"/>
    <w:rsid w:val="000F4F57"/>
    <w:rsid w:val="000F6497"/>
    <w:rsid w:val="000F65FF"/>
    <w:rsid w:val="000F6AC3"/>
    <w:rsid w:val="000F73FC"/>
    <w:rsid w:val="000F74C4"/>
    <w:rsid w:val="000F7ABA"/>
    <w:rsid w:val="001000F2"/>
    <w:rsid w:val="00100FF0"/>
    <w:rsid w:val="0010335E"/>
    <w:rsid w:val="001051A4"/>
    <w:rsid w:val="00105536"/>
    <w:rsid w:val="001059E1"/>
    <w:rsid w:val="00105DA0"/>
    <w:rsid w:val="00106152"/>
    <w:rsid w:val="00106B6F"/>
    <w:rsid w:val="001072E5"/>
    <w:rsid w:val="00110A43"/>
    <w:rsid w:val="00110C66"/>
    <w:rsid w:val="0011135C"/>
    <w:rsid w:val="0011150D"/>
    <w:rsid w:val="0011180E"/>
    <w:rsid w:val="00111969"/>
    <w:rsid w:val="00111A7E"/>
    <w:rsid w:val="00111AE8"/>
    <w:rsid w:val="00111E5D"/>
    <w:rsid w:val="00112A0C"/>
    <w:rsid w:val="00114A24"/>
    <w:rsid w:val="00114E68"/>
    <w:rsid w:val="00115CF6"/>
    <w:rsid w:val="001161F3"/>
    <w:rsid w:val="00116871"/>
    <w:rsid w:val="00117294"/>
    <w:rsid w:val="00120B45"/>
    <w:rsid w:val="001213E3"/>
    <w:rsid w:val="00122C27"/>
    <w:rsid w:val="00123E8D"/>
    <w:rsid w:val="00124FAA"/>
    <w:rsid w:val="00126841"/>
    <w:rsid w:val="00126EB3"/>
    <w:rsid w:val="00127139"/>
    <w:rsid w:val="00127177"/>
    <w:rsid w:val="0013090E"/>
    <w:rsid w:val="00130DDC"/>
    <w:rsid w:val="00131C72"/>
    <w:rsid w:val="00131D65"/>
    <w:rsid w:val="00132DB2"/>
    <w:rsid w:val="0013343D"/>
    <w:rsid w:val="0013467A"/>
    <w:rsid w:val="001356BB"/>
    <w:rsid w:val="0013667F"/>
    <w:rsid w:val="00137EAE"/>
    <w:rsid w:val="0014073D"/>
    <w:rsid w:val="001410A3"/>
    <w:rsid w:val="00143304"/>
    <w:rsid w:val="0014575D"/>
    <w:rsid w:val="001457AE"/>
    <w:rsid w:val="0014594B"/>
    <w:rsid w:val="00145FA2"/>
    <w:rsid w:val="00146C58"/>
    <w:rsid w:val="00146C67"/>
    <w:rsid w:val="0014799C"/>
    <w:rsid w:val="00150375"/>
    <w:rsid w:val="001528F7"/>
    <w:rsid w:val="00152D9B"/>
    <w:rsid w:val="00153D59"/>
    <w:rsid w:val="001550A0"/>
    <w:rsid w:val="0015592D"/>
    <w:rsid w:val="00155E24"/>
    <w:rsid w:val="001560F0"/>
    <w:rsid w:val="001563EA"/>
    <w:rsid w:val="001566F8"/>
    <w:rsid w:val="00156F16"/>
    <w:rsid w:val="001572C6"/>
    <w:rsid w:val="00160B19"/>
    <w:rsid w:val="00160F27"/>
    <w:rsid w:val="00161D90"/>
    <w:rsid w:val="00161F91"/>
    <w:rsid w:val="001639F7"/>
    <w:rsid w:val="00165341"/>
    <w:rsid w:val="00165D3F"/>
    <w:rsid w:val="0016689F"/>
    <w:rsid w:val="00166D2B"/>
    <w:rsid w:val="00167F3F"/>
    <w:rsid w:val="001707EB"/>
    <w:rsid w:val="00170A5C"/>
    <w:rsid w:val="00171200"/>
    <w:rsid w:val="001713BE"/>
    <w:rsid w:val="0017170D"/>
    <w:rsid w:val="00171E48"/>
    <w:rsid w:val="00171F9C"/>
    <w:rsid w:val="00171FEF"/>
    <w:rsid w:val="001729CF"/>
    <w:rsid w:val="00172EA4"/>
    <w:rsid w:val="00173CCA"/>
    <w:rsid w:val="00174ED2"/>
    <w:rsid w:val="001753D2"/>
    <w:rsid w:val="00180426"/>
    <w:rsid w:val="001806D5"/>
    <w:rsid w:val="00181545"/>
    <w:rsid w:val="00182187"/>
    <w:rsid w:val="00182461"/>
    <w:rsid w:val="0018269B"/>
    <w:rsid w:val="00182DD5"/>
    <w:rsid w:val="00183302"/>
    <w:rsid w:val="00183FC4"/>
    <w:rsid w:val="00184567"/>
    <w:rsid w:val="00184A49"/>
    <w:rsid w:val="001851A9"/>
    <w:rsid w:val="00185257"/>
    <w:rsid w:val="00185A7A"/>
    <w:rsid w:val="001864AD"/>
    <w:rsid w:val="00187B8F"/>
    <w:rsid w:val="00187FF5"/>
    <w:rsid w:val="00191D31"/>
    <w:rsid w:val="00194AF4"/>
    <w:rsid w:val="001956EE"/>
    <w:rsid w:val="00195EB2"/>
    <w:rsid w:val="001961CB"/>
    <w:rsid w:val="001968A6"/>
    <w:rsid w:val="00196D7D"/>
    <w:rsid w:val="00196E02"/>
    <w:rsid w:val="001976C6"/>
    <w:rsid w:val="00197CCB"/>
    <w:rsid w:val="001A2ABF"/>
    <w:rsid w:val="001A2C1C"/>
    <w:rsid w:val="001A323F"/>
    <w:rsid w:val="001A3DBA"/>
    <w:rsid w:val="001A40CC"/>
    <w:rsid w:val="001A49EC"/>
    <w:rsid w:val="001A4AD1"/>
    <w:rsid w:val="001A51B6"/>
    <w:rsid w:val="001A57C6"/>
    <w:rsid w:val="001A5C3C"/>
    <w:rsid w:val="001A6032"/>
    <w:rsid w:val="001A6512"/>
    <w:rsid w:val="001A6774"/>
    <w:rsid w:val="001A68E6"/>
    <w:rsid w:val="001A722C"/>
    <w:rsid w:val="001B08AA"/>
    <w:rsid w:val="001B08D5"/>
    <w:rsid w:val="001B145B"/>
    <w:rsid w:val="001B1722"/>
    <w:rsid w:val="001B24D3"/>
    <w:rsid w:val="001B2A55"/>
    <w:rsid w:val="001B2EC7"/>
    <w:rsid w:val="001B301F"/>
    <w:rsid w:val="001B3105"/>
    <w:rsid w:val="001B336B"/>
    <w:rsid w:val="001B43E4"/>
    <w:rsid w:val="001B530C"/>
    <w:rsid w:val="001B5782"/>
    <w:rsid w:val="001B5A7D"/>
    <w:rsid w:val="001B6785"/>
    <w:rsid w:val="001B7421"/>
    <w:rsid w:val="001B79C7"/>
    <w:rsid w:val="001C0070"/>
    <w:rsid w:val="001C0F50"/>
    <w:rsid w:val="001C1291"/>
    <w:rsid w:val="001C1563"/>
    <w:rsid w:val="001C16B4"/>
    <w:rsid w:val="001C183F"/>
    <w:rsid w:val="001C1E0E"/>
    <w:rsid w:val="001C1F47"/>
    <w:rsid w:val="001C2C5E"/>
    <w:rsid w:val="001C2D61"/>
    <w:rsid w:val="001C381A"/>
    <w:rsid w:val="001C4914"/>
    <w:rsid w:val="001C4AD8"/>
    <w:rsid w:val="001C5243"/>
    <w:rsid w:val="001C6F5E"/>
    <w:rsid w:val="001C72FB"/>
    <w:rsid w:val="001D0F1D"/>
    <w:rsid w:val="001D233F"/>
    <w:rsid w:val="001D289D"/>
    <w:rsid w:val="001D2E91"/>
    <w:rsid w:val="001D3C9C"/>
    <w:rsid w:val="001D4573"/>
    <w:rsid w:val="001D45A1"/>
    <w:rsid w:val="001D5063"/>
    <w:rsid w:val="001D5F97"/>
    <w:rsid w:val="001D619B"/>
    <w:rsid w:val="001D6509"/>
    <w:rsid w:val="001D699C"/>
    <w:rsid w:val="001D710E"/>
    <w:rsid w:val="001D7B4B"/>
    <w:rsid w:val="001E0174"/>
    <w:rsid w:val="001E0839"/>
    <w:rsid w:val="001E3A1C"/>
    <w:rsid w:val="001E59C8"/>
    <w:rsid w:val="001E67BE"/>
    <w:rsid w:val="001F0005"/>
    <w:rsid w:val="001F0018"/>
    <w:rsid w:val="001F02A3"/>
    <w:rsid w:val="001F2185"/>
    <w:rsid w:val="001F2C6E"/>
    <w:rsid w:val="001F2F11"/>
    <w:rsid w:val="001F4292"/>
    <w:rsid w:val="001F4671"/>
    <w:rsid w:val="001F5C35"/>
    <w:rsid w:val="001F7144"/>
    <w:rsid w:val="002036C2"/>
    <w:rsid w:val="0020380A"/>
    <w:rsid w:val="0020394D"/>
    <w:rsid w:val="00206D34"/>
    <w:rsid w:val="00206D3A"/>
    <w:rsid w:val="0020795C"/>
    <w:rsid w:val="00207E23"/>
    <w:rsid w:val="00207F92"/>
    <w:rsid w:val="00210C87"/>
    <w:rsid w:val="00210D51"/>
    <w:rsid w:val="002110D8"/>
    <w:rsid w:val="00211127"/>
    <w:rsid w:val="00211995"/>
    <w:rsid w:val="0021372D"/>
    <w:rsid w:val="00213817"/>
    <w:rsid w:val="00213BDB"/>
    <w:rsid w:val="00213DFE"/>
    <w:rsid w:val="00214747"/>
    <w:rsid w:val="002147E0"/>
    <w:rsid w:val="002156F9"/>
    <w:rsid w:val="002168AC"/>
    <w:rsid w:val="00216BF5"/>
    <w:rsid w:val="00216C7E"/>
    <w:rsid w:val="00216F25"/>
    <w:rsid w:val="00217923"/>
    <w:rsid w:val="002179B2"/>
    <w:rsid w:val="002223EB"/>
    <w:rsid w:val="0022474C"/>
    <w:rsid w:val="00224D86"/>
    <w:rsid w:val="002256FF"/>
    <w:rsid w:val="00226C48"/>
    <w:rsid w:val="00226DAA"/>
    <w:rsid w:val="00227364"/>
    <w:rsid w:val="00227CD0"/>
    <w:rsid w:val="00227FCD"/>
    <w:rsid w:val="0023141A"/>
    <w:rsid w:val="00231CD9"/>
    <w:rsid w:val="00231F82"/>
    <w:rsid w:val="002340DF"/>
    <w:rsid w:val="00234164"/>
    <w:rsid w:val="00234165"/>
    <w:rsid w:val="002342ED"/>
    <w:rsid w:val="0023645B"/>
    <w:rsid w:val="00236C85"/>
    <w:rsid w:val="002372C4"/>
    <w:rsid w:val="00237EA1"/>
    <w:rsid w:val="002401D8"/>
    <w:rsid w:val="0024292C"/>
    <w:rsid w:val="0024339F"/>
    <w:rsid w:val="002436A5"/>
    <w:rsid w:val="002447F2"/>
    <w:rsid w:val="00245042"/>
    <w:rsid w:val="00247096"/>
    <w:rsid w:val="00247288"/>
    <w:rsid w:val="002477FC"/>
    <w:rsid w:val="00252A2A"/>
    <w:rsid w:val="00252AE4"/>
    <w:rsid w:val="00252B11"/>
    <w:rsid w:val="002538E2"/>
    <w:rsid w:val="00254864"/>
    <w:rsid w:val="00254DC1"/>
    <w:rsid w:val="0025571C"/>
    <w:rsid w:val="00255962"/>
    <w:rsid w:val="00256180"/>
    <w:rsid w:val="002573FF"/>
    <w:rsid w:val="00257490"/>
    <w:rsid w:val="00260693"/>
    <w:rsid w:val="00260954"/>
    <w:rsid w:val="00260995"/>
    <w:rsid w:val="00261DFB"/>
    <w:rsid w:val="0026214B"/>
    <w:rsid w:val="0026235D"/>
    <w:rsid w:val="00262D04"/>
    <w:rsid w:val="00262FC5"/>
    <w:rsid w:val="002631B6"/>
    <w:rsid w:val="002635A9"/>
    <w:rsid w:val="00263BB2"/>
    <w:rsid w:val="00264913"/>
    <w:rsid w:val="00264BC3"/>
    <w:rsid w:val="00265049"/>
    <w:rsid w:val="002666FC"/>
    <w:rsid w:val="00266A4E"/>
    <w:rsid w:val="002679CC"/>
    <w:rsid w:val="002701FF"/>
    <w:rsid w:val="00270596"/>
    <w:rsid w:val="00270D67"/>
    <w:rsid w:val="002730E2"/>
    <w:rsid w:val="0027324E"/>
    <w:rsid w:val="002736E2"/>
    <w:rsid w:val="002742EF"/>
    <w:rsid w:val="002748D5"/>
    <w:rsid w:val="00274B19"/>
    <w:rsid w:val="0027663C"/>
    <w:rsid w:val="00277265"/>
    <w:rsid w:val="002772B4"/>
    <w:rsid w:val="00277B22"/>
    <w:rsid w:val="00282019"/>
    <w:rsid w:val="00282B75"/>
    <w:rsid w:val="002831AD"/>
    <w:rsid w:val="002831C1"/>
    <w:rsid w:val="00283DD2"/>
    <w:rsid w:val="00284842"/>
    <w:rsid w:val="00284AEC"/>
    <w:rsid w:val="00284BF5"/>
    <w:rsid w:val="00285789"/>
    <w:rsid w:val="002862AA"/>
    <w:rsid w:val="002865B6"/>
    <w:rsid w:val="00287B52"/>
    <w:rsid w:val="00287BBD"/>
    <w:rsid w:val="002905F4"/>
    <w:rsid w:val="002912AA"/>
    <w:rsid w:val="00291615"/>
    <w:rsid w:val="0029298C"/>
    <w:rsid w:val="0029355F"/>
    <w:rsid w:val="0029376A"/>
    <w:rsid w:val="002939F8"/>
    <w:rsid w:val="00295048"/>
    <w:rsid w:val="002958CD"/>
    <w:rsid w:val="002962F9"/>
    <w:rsid w:val="00296311"/>
    <w:rsid w:val="00296446"/>
    <w:rsid w:val="002964F9"/>
    <w:rsid w:val="0029780F"/>
    <w:rsid w:val="002A0463"/>
    <w:rsid w:val="002A0C37"/>
    <w:rsid w:val="002A1446"/>
    <w:rsid w:val="002A1B4B"/>
    <w:rsid w:val="002A1CDA"/>
    <w:rsid w:val="002A2374"/>
    <w:rsid w:val="002A5105"/>
    <w:rsid w:val="002A5A03"/>
    <w:rsid w:val="002A5D8E"/>
    <w:rsid w:val="002A5DD9"/>
    <w:rsid w:val="002B02D6"/>
    <w:rsid w:val="002B1786"/>
    <w:rsid w:val="002B1D03"/>
    <w:rsid w:val="002B1EC3"/>
    <w:rsid w:val="002B1FCC"/>
    <w:rsid w:val="002B227A"/>
    <w:rsid w:val="002B297D"/>
    <w:rsid w:val="002B2E9B"/>
    <w:rsid w:val="002B2EE8"/>
    <w:rsid w:val="002B47D1"/>
    <w:rsid w:val="002B6405"/>
    <w:rsid w:val="002B6941"/>
    <w:rsid w:val="002B74CE"/>
    <w:rsid w:val="002B7A0C"/>
    <w:rsid w:val="002C0093"/>
    <w:rsid w:val="002C02FC"/>
    <w:rsid w:val="002C039F"/>
    <w:rsid w:val="002C0F47"/>
    <w:rsid w:val="002C1052"/>
    <w:rsid w:val="002C1EDF"/>
    <w:rsid w:val="002C2368"/>
    <w:rsid w:val="002C2B4A"/>
    <w:rsid w:val="002C3263"/>
    <w:rsid w:val="002C353B"/>
    <w:rsid w:val="002C405C"/>
    <w:rsid w:val="002C4478"/>
    <w:rsid w:val="002C4647"/>
    <w:rsid w:val="002C4C0A"/>
    <w:rsid w:val="002C645E"/>
    <w:rsid w:val="002C69A2"/>
    <w:rsid w:val="002C6BFF"/>
    <w:rsid w:val="002C7245"/>
    <w:rsid w:val="002C7706"/>
    <w:rsid w:val="002D08F5"/>
    <w:rsid w:val="002D0ECB"/>
    <w:rsid w:val="002D0ED8"/>
    <w:rsid w:val="002D1980"/>
    <w:rsid w:val="002D1AD6"/>
    <w:rsid w:val="002D31C9"/>
    <w:rsid w:val="002D324F"/>
    <w:rsid w:val="002D3754"/>
    <w:rsid w:val="002D37D3"/>
    <w:rsid w:val="002D38C6"/>
    <w:rsid w:val="002D3B0B"/>
    <w:rsid w:val="002D4819"/>
    <w:rsid w:val="002D5E29"/>
    <w:rsid w:val="002D5F2D"/>
    <w:rsid w:val="002D63CE"/>
    <w:rsid w:val="002D6A64"/>
    <w:rsid w:val="002D7609"/>
    <w:rsid w:val="002D7775"/>
    <w:rsid w:val="002D7FC4"/>
    <w:rsid w:val="002E0DE6"/>
    <w:rsid w:val="002E2066"/>
    <w:rsid w:val="002E230A"/>
    <w:rsid w:val="002E2F08"/>
    <w:rsid w:val="002E3849"/>
    <w:rsid w:val="002E409B"/>
    <w:rsid w:val="002E44FE"/>
    <w:rsid w:val="002E4893"/>
    <w:rsid w:val="002E569F"/>
    <w:rsid w:val="002E61CF"/>
    <w:rsid w:val="002E6505"/>
    <w:rsid w:val="002E680A"/>
    <w:rsid w:val="002E7E7F"/>
    <w:rsid w:val="002E7F4F"/>
    <w:rsid w:val="002F069A"/>
    <w:rsid w:val="002F1380"/>
    <w:rsid w:val="002F16D4"/>
    <w:rsid w:val="002F1791"/>
    <w:rsid w:val="002F1B10"/>
    <w:rsid w:val="002F1F1F"/>
    <w:rsid w:val="002F287E"/>
    <w:rsid w:val="002F382C"/>
    <w:rsid w:val="002F3908"/>
    <w:rsid w:val="002F5436"/>
    <w:rsid w:val="002F5838"/>
    <w:rsid w:val="002F611B"/>
    <w:rsid w:val="002F6436"/>
    <w:rsid w:val="002F7471"/>
    <w:rsid w:val="002F762C"/>
    <w:rsid w:val="003004E4"/>
    <w:rsid w:val="00301912"/>
    <w:rsid w:val="00301AC6"/>
    <w:rsid w:val="00303A38"/>
    <w:rsid w:val="00303F38"/>
    <w:rsid w:val="00304950"/>
    <w:rsid w:val="0030585B"/>
    <w:rsid w:val="00306041"/>
    <w:rsid w:val="00306585"/>
    <w:rsid w:val="00306BA4"/>
    <w:rsid w:val="0030711F"/>
    <w:rsid w:val="003079B2"/>
    <w:rsid w:val="00307B1C"/>
    <w:rsid w:val="0031014A"/>
    <w:rsid w:val="0031026A"/>
    <w:rsid w:val="00310702"/>
    <w:rsid w:val="003107CC"/>
    <w:rsid w:val="003116E1"/>
    <w:rsid w:val="003130F5"/>
    <w:rsid w:val="0031364F"/>
    <w:rsid w:val="00314E35"/>
    <w:rsid w:val="00314E8A"/>
    <w:rsid w:val="00314ECA"/>
    <w:rsid w:val="00315253"/>
    <w:rsid w:val="00315793"/>
    <w:rsid w:val="003164CC"/>
    <w:rsid w:val="00316910"/>
    <w:rsid w:val="00316B2C"/>
    <w:rsid w:val="00316D00"/>
    <w:rsid w:val="00317015"/>
    <w:rsid w:val="00317569"/>
    <w:rsid w:val="00317A55"/>
    <w:rsid w:val="00317A72"/>
    <w:rsid w:val="00317F78"/>
    <w:rsid w:val="0032063C"/>
    <w:rsid w:val="00321908"/>
    <w:rsid w:val="00321AE5"/>
    <w:rsid w:val="00322498"/>
    <w:rsid w:val="003225E2"/>
    <w:rsid w:val="003226AA"/>
    <w:rsid w:val="0032294D"/>
    <w:rsid w:val="00322B53"/>
    <w:rsid w:val="00324B58"/>
    <w:rsid w:val="00325A66"/>
    <w:rsid w:val="00325D3F"/>
    <w:rsid w:val="003270DC"/>
    <w:rsid w:val="003270E3"/>
    <w:rsid w:val="003303A7"/>
    <w:rsid w:val="0033081C"/>
    <w:rsid w:val="00330AAE"/>
    <w:rsid w:val="00330FC6"/>
    <w:rsid w:val="0033189A"/>
    <w:rsid w:val="00331C84"/>
    <w:rsid w:val="0033233B"/>
    <w:rsid w:val="00332525"/>
    <w:rsid w:val="0033295F"/>
    <w:rsid w:val="0033488E"/>
    <w:rsid w:val="00337F67"/>
    <w:rsid w:val="0034096E"/>
    <w:rsid w:val="00340F6F"/>
    <w:rsid w:val="003411F6"/>
    <w:rsid w:val="003414E9"/>
    <w:rsid w:val="00342A9B"/>
    <w:rsid w:val="00342B19"/>
    <w:rsid w:val="00343088"/>
    <w:rsid w:val="00343101"/>
    <w:rsid w:val="00344AD8"/>
    <w:rsid w:val="00344FB4"/>
    <w:rsid w:val="00345115"/>
    <w:rsid w:val="00345397"/>
    <w:rsid w:val="00345654"/>
    <w:rsid w:val="00345FF1"/>
    <w:rsid w:val="003468A7"/>
    <w:rsid w:val="00346BAC"/>
    <w:rsid w:val="00346F04"/>
    <w:rsid w:val="003479AA"/>
    <w:rsid w:val="00347B0B"/>
    <w:rsid w:val="003502EC"/>
    <w:rsid w:val="00351B56"/>
    <w:rsid w:val="00354147"/>
    <w:rsid w:val="00355FFD"/>
    <w:rsid w:val="003564A7"/>
    <w:rsid w:val="00356AA8"/>
    <w:rsid w:val="00356D30"/>
    <w:rsid w:val="003578E0"/>
    <w:rsid w:val="00357AD0"/>
    <w:rsid w:val="00357C35"/>
    <w:rsid w:val="00361E3A"/>
    <w:rsid w:val="003638C3"/>
    <w:rsid w:val="003638FD"/>
    <w:rsid w:val="00363BA0"/>
    <w:rsid w:val="00364A95"/>
    <w:rsid w:val="00366831"/>
    <w:rsid w:val="003671A0"/>
    <w:rsid w:val="00367C3D"/>
    <w:rsid w:val="00367E8A"/>
    <w:rsid w:val="00370956"/>
    <w:rsid w:val="00370E41"/>
    <w:rsid w:val="00371038"/>
    <w:rsid w:val="0037131F"/>
    <w:rsid w:val="00371F63"/>
    <w:rsid w:val="00372528"/>
    <w:rsid w:val="0037380B"/>
    <w:rsid w:val="003739A9"/>
    <w:rsid w:val="00373A60"/>
    <w:rsid w:val="00375FB8"/>
    <w:rsid w:val="003762A1"/>
    <w:rsid w:val="003775FE"/>
    <w:rsid w:val="003779AC"/>
    <w:rsid w:val="00377AE2"/>
    <w:rsid w:val="00380817"/>
    <w:rsid w:val="00381473"/>
    <w:rsid w:val="00381B70"/>
    <w:rsid w:val="00382228"/>
    <w:rsid w:val="00383210"/>
    <w:rsid w:val="003833FD"/>
    <w:rsid w:val="003844D4"/>
    <w:rsid w:val="00384927"/>
    <w:rsid w:val="00384E8C"/>
    <w:rsid w:val="00386C99"/>
    <w:rsid w:val="00387B8A"/>
    <w:rsid w:val="00387CC3"/>
    <w:rsid w:val="003904CB"/>
    <w:rsid w:val="0039262A"/>
    <w:rsid w:val="0039279B"/>
    <w:rsid w:val="00393698"/>
    <w:rsid w:val="00394434"/>
    <w:rsid w:val="00395074"/>
    <w:rsid w:val="00397A11"/>
    <w:rsid w:val="00397CC1"/>
    <w:rsid w:val="003A11EA"/>
    <w:rsid w:val="003A1D99"/>
    <w:rsid w:val="003A2376"/>
    <w:rsid w:val="003A398E"/>
    <w:rsid w:val="003A3C3F"/>
    <w:rsid w:val="003A4CBD"/>
    <w:rsid w:val="003A534B"/>
    <w:rsid w:val="003A538E"/>
    <w:rsid w:val="003A5776"/>
    <w:rsid w:val="003A57EF"/>
    <w:rsid w:val="003A5957"/>
    <w:rsid w:val="003A6310"/>
    <w:rsid w:val="003A680E"/>
    <w:rsid w:val="003A70EA"/>
    <w:rsid w:val="003A785A"/>
    <w:rsid w:val="003B0766"/>
    <w:rsid w:val="003B08E0"/>
    <w:rsid w:val="003B0EB9"/>
    <w:rsid w:val="003B1408"/>
    <w:rsid w:val="003B17CC"/>
    <w:rsid w:val="003B18F6"/>
    <w:rsid w:val="003B2136"/>
    <w:rsid w:val="003B2376"/>
    <w:rsid w:val="003B23FD"/>
    <w:rsid w:val="003B421B"/>
    <w:rsid w:val="003B46C6"/>
    <w:rsid w:val="003B5777"/>
    <w:rsid w:val="003B598F"/>
    <w:rsid w:val="003B59E2"/>
    <w:rsid w:val="003B6480"/>
    <w:rsid w:val="003B64B6"/>
    <w:rsid w:val="003B6957"/>
    <w:rsid w:val="003B6D41"/>
    <w:rsid w:val="003B7DA5"/>
    <w:rsid w:val="003C082A"/>
    <w:rsid w:val="003C08C2"/>
    <w:rsid w:val="003C0BF1"/>
    <w:rsid w:val="003C0EEA"/>
    <w:rsid w:val="003C0FEE"/>
    <w:rsid w:val="003C1311"/>
    <w:rsid w:val="003C16AC"/>
    <w:rsid w:val="003C3024"/>
    <w:rsid w:val="003C3AA0"/>
    <w:rsid w:val="003C4405"/>
    <w:rsid w:val="003C5E22"/>
    <w:rsid w:val="003C66E0"/>
    <w:rsid w:val="003C6BF0"/>
    <w:rsid w:val="003C7548"/>
    <w:rsid w:val="003C77B5"/>
    <w:rsid w:val="003D0ED5"/>
    <w:rsid w:val="003D15B5"/>
    <w:rsid w:val="003D1D85"/>
    <w:rsid w:val="003D1F89"/>
    <w:rsid w:val="003D24B9"/>
    <w:rsid w:val="003D287D"/>
    <w:rsid w:val="003D2A23"/>
    <w:rsid w:val="003D2FA0"/>
    <w:rsid w:val="003D39F4"/>
    <w:rsid w:val="003D3AAF"/>
    <w:rsid w:val="003D3EE3"/>
    <w:rsid w:val="003D3F5A"/>
    <w:rsid w:val="003D4F3E"/>
    <w:rsid w:val="003D68A0"/>
    <w:rsid w:val="003D6A9C"/>
    <w:rsid w:val="003D7436"/>
    <w:rsid w:val="003D7F6B"/>
    <w:rsid w:val="003E192B"/>
    <w:rsid w:val="003E1AC3"/>
    <w:rsid w:val="003E248F"/>
    <w:rsid w:val="003E3102"/>
    <w:rsid w:val="003E329E"/>
    <w:rsid w:val="003E35DB"/>
    <w:rsid w:val="003E4A48"/>
    <w:rsid w:val="003E5E1E"/>
    <w:rsid w:val="003E64B1"/>
    <w:rsid w:val="003E6670"/>
    <w:rsid w:val="003E66D3"/>
    <w:rsid w:val="003E6B4E"/>
    <w:rsid w:val="003E7D19"/>
    <w:rsid w:val="003E7E8E"/>
    <w:rsid w:val="003E7F7D"/>
    <w:rsid w:val="003F138C"/>
    <w:rsid w:val="003F2C86"/>
    <w:rsid w:val="003F4D61"/>
    <w:rsid w:val="003F5084"/>
    <w:rsid w:val="003F51BF"/>
    <w:rsid w:val="003F6071"/>
    <w:rsid w:val="003F7B02"/>
    <w:rsid w:val="00401E83"/>
    <w:rsid w:val="00402DCB"/>
    <w:rsid w:val="004041C0"/>
    <w:rsid w:val="00404523"/>
    <w:rsid w:val="00404CDD"/>
    <w:rsid w:val="00405CC3"/>
    <w:rsid w:val="0040717C"/>
    <w:rsid w:val="00410012"/>
    <w:rsid w:val="00410864"/>
    <w:rsid w:val="00410966"/>
    <w:rsid w:val="00411017"/>
    <w:rsid w:val="004110C5"/>
    <w:rsid w:val="00411252"/>
    <w:rsid w:val="00411533"/>
    <w:rsid w:val="00412163"/>
    <w:rsid w:val="0041225D"/>
    <w:rsid w:val="004122B3"/>
    <w:rsid w:val="00412E32"/>
    <w:rsid w:val="004133D9"/>
    <w:rsid w:val="004136F1"/>
    <w:rsid w:val="00413B96"/>
    <w:rsid w:val="00413C2E"/>
    <w:rsid w:val="00414012"/>
    <w:rsid w:val="004140C7"/>
    <w:rsid w:val="004146B4"/>
    <w:rsid w:val="004169AD"/>
    <w:rsid w:val="00417073"/>
    <w:rsid w:val="00417319"/>
    <w:rsid w:val="00417395"/>
    <w:rsid w:val="00417ADA"/>
    <w:rsid w:val="00420CF6"/>
    <w:rsid w:val="00423279"/>
    <w:rsid w:val="0042329D"/>
    <w:rsid w:val="00424530"/>
    <w:rsid w:val="00424B66"/>
    <w:rsid w:val="004258AF"/>
    <w:rsid w:val="00426385"/>
    <w:rsid w:val="004267DE"/>
    <w:rsid w:val="004269DC"/>
    <w:rsid w:val="0042743B"/>
    <w:rsid w:val="00427A63"/>
    <w:rsid w:val="00427AE0"/>
    <w:rsid w:val="00427EF3"/>
    <w:rsid w:val="00430067"/>
    <w:rsid w:val="004305D2"/>
    <w:rsid w:val="004314A7"/>
    <w:rsid w:val="0043177F"/>
    <w:rsid w:val="00431A94"/>
    <w:rsid w:val="004348DE"/>
    <w:rsid w:val="004353D0"/>
    <w:rsid w:val="0043608A"/>
    <w:rsid w:val="00436B78"/>
    <w:rsid w:val="004371A7"/>
    <w:rsid w:val="00437DB3"/>
    <w:rsid w:val="00440857"/>
    <w:rsid w:val="00440AB0"/>
    <w:rsid w:val="00441D0F"/>
    <w:rsid w:val="00444972"/>
    <w:rsid w:val="00445494"/>
    <w:rsid w:val="00446F50"/>
    <w:rsid w:val="0045013F"/>
    <w:rsid w:val="00453720"/>
    <w:rsid w:val="004547B7"/>
    <w:rsid w:val="00454B82"/>
    <w:rsid w:val="0045531A"/>
    <w:rsid w:val="00455450"/>
    <w:rsid w:val="00455A65"/>
    <w:rsid w:val="0045624A"/>
    <w:rsid w:val="00456AF6"/>
    <w:rsid w:val="00457328"/>
    <w:rsid w:val="00457359"/>
    <w:rsid w:val="00457514"/>
    <w:rsid w:val="00457D03"/>
    <w:rsid w:val="0046123B"/>
    <w:rsid w:val="00464EDA"/>
    <w:rsid w:val="00467562"/>
    <w:rsid w:val="00467B32"/>
    <w:rsid w:val="00470269"/>
    <w:rsid w:val="00470EEE"/>
    <w:rsid w:val="004729C2"/>
    <w:rsid w:val="00472D95"/>
    <w:rsid w:val="0047373D"/>
    <w:rsid w:val="00473D32"/>
    <w:rsid w:val="00473DF3"/>
    <w:rsid w:val="00473E12"/>
    <w:rsid w:val="00474856"/>
    <w:rsid w:val="0047492F"/>
    <w:rsid w:val="00474C9A"/>
    <w:rsid w:val="0047563F"/>
    <w:rsid w:val="00475F0B"/>
    <w:rsid w:val="004767CA"/>
    <w:rsid w:val="00476943"/>
    <w:rsid w:val="00477922"/>
    <w:rsid w:val="00480E19"/>
    <w:rsid w:val="00480E1F"/>
    <w:rsid w:val="00481467"/>
    <w:rsid w:val="004816B0"/>
    <w:rsid w:val="00481B40"/>
    <w:rsid w:val="00483A50"/>
    <w:rsid w:val="0048405E"/>
    <w:rsid w:val="00484653"/>
    <w:rsid w:val="00484750"/>
    <w:rsid w:val="00485867"/>
    <w:rsid w:val="00485AAC"/>
    <w:rsid w:val="00486351"/>
    <w:rsid w:val="004901A6"/>
    <w:rsid w:val="004914D3"/>
    <w:rsid w:val="004919F9"/>
    <w:rsid w:val="00491C7A"/>
    <w:rsid w:val="004943DD"/>
    <w:rsid w:val="00495095"/>
    <w:rsid w:val="004950D5"/>
    <w:rsid w:val="00495347"/>
    <w:rsid w:val="00495362"/>
    <w:rsid w:val="004966B8"/>
    <w:rsid w:val="00497C48"/>
    <w:rsid w:val="00497F0C"/>
    <w:rsid w:val="004A0F3E"/>
    <w:rsid w:val="004A1E73"/>
    <w:rsid w:val="004A21C5"/>
    <w:rsid w:val="004A29F7"/>
    <w:rsid w:val="004A2EF1"/>
    <w:rsid w:val="004A3071"/>
    <w:rsid w:val="004A40A6"/>
    <w:rsid w:val="004A4BFA"/>
    <w:rsid w:val="004A4C38"/>
    <w:rsid w:val="004A64C9"/>
    <w:rsid w:val="004A6C27"/>
    <w:rsid w:val="004A6E66"/>
    <w:rsid w:val="004A6FAF"/>
    <w:rsid w:val="004B0080"/>
    <w:rsid w:val="004B061E"/>
    <w:rsid w:val="004B13DE"/>
    <w:rsid w:val="004B1FA1"/>
    <w:rsid w:val="004B22BC"/>
    <w:rsid w:val="004B2D03"/>
    <w:rsid w:val="004B2FD6"/>
    <w:rsid w:val="004B3C99"/>
    <w:rsid w:val="004B463A"/>
    <w:rsid w:val="004C1FC9"/>
    <w:rsid w:val="004C29B9"/>
    <w:rsid w:val="004C2BC7"/>
    <w:rsid w:val="004C3135"/>
    <w:rsid w:val="004C3C11"/>
    <w:rsid w:val="004C3CD5"/>
    <w:rsid w:val="004C488C"/>
    <w:rsid w:val="004C51CF"/>
    <w:rsid w:val="004C522E"/>
    <w:rsid w:val="004C5878"/>
    <w:rsid w:val="004C64DE"/>
    <w:rsid w:val="004C6725"/>
    <w:rsid w:val="004C6A4B"/>
    <w:rsid w:val="004D01FC"/>
    <w:rsid w:val="004D1115"/>
    <w:rsid w:val="004D352C"/>
    <w:rsid w:val="004D54F8"/>
    <w:rsid w:val="004D5E97"/>
    <w:rsid w:val="004D720D"/>
    <w:rsid w:val="004D7FD5"/>
    <w:rsid w:val="004E00A4"/>
    <w:rsid w:val="004E0886"/>
    <w:rsid w:val="004E11C5"/>
    <w:rsid w:val="004E1873"/>
    <w:rsid w:val="004E1AF0"/>
    <w:rsid w:val="004E223F"/>
    <w:rsid w:val="004E27E6"/>
    <w:rsid w:val="004E29C2"/>
    <w:rsid w:val="004E2C0D"/>
    <w:rsid w:val="004E2C50"/>
    <w:rsid w:val="004E2CD4"/>
    <w:rsid w:val="004E2D51"/>
    <w:rsid w:val="004E2E19"/>
    <w:rsid w:val="004E3D3F"/>
    <w:rsid w:val="004E42C4"/>
    <w:rsid w:val="004E4D3F"/>
    <w:rsid w:val="004E5D05"/>
    <w:rsid w:val="004E5D61"/>
    <w:rsid w:val="004E6A7B"/>
    <w:rsid w:val="004E7AC1"/>
    <w:rsid w:val="004F076E"/>
    <w:rsid w:val="004F093A"/>
    <w:rsid w:val="004F1358"/>
    <w:rsid w:val="004F4319"/>
    <w:rsid w:val="004F482E"/>
    <w:rsid w:val="004F487A"/>
    <w:rsid w:val="004F6663"/>
    <w:rsid w:val="004F6BD0"/>
    <w:rsid w:val="004F7090"/>
    <w:rsid w:val="005001C3"/>
    <w:rsid w:val="00500705"/>
    <w:rsid w:val="00500883"/>
    <w:rsid w:val="00500A22"/>
    <w:rsid w:val="0050181E"/>
    <w:rsid w:val="00501E4E"/>
    <w:rsid w:val="00501F91"/>
    <w:rsid w:val="00503B56"/>
    <w:rsid w:val="00504EA0"/>
    <w:rsid w:val="0050517A"/>
    <w:rsid w:val="0050652A"/>
    <w:rsid w:val="0050684C"/>
    <w:rsid w:val="00506A1E"/>
    <w:rsid w:val="00506AF5"/>
    <w:rsid w:val="00506E50"/>
    <w:rsid w:val="00506FD4"/>
    <w:rsid w:val="0050783B"/>
    <w:rsid w:val="00510CAC"/>
    <w:rsid w:val="00511769"/>
    <w:rsid w:val="00513353"/>
    <w:rsid w:val="005143D2"/>
    <w:rsid w:val="00514C2B"/>
    <w:rsid w:val="00514CB1"/>
    <w:rsid w:val="00514DDA"/>
    <w:rsid w:val="00517252"/>
    <w:rsid w:val="005174AE"/>
    <w:rsid w:val="0051780C"/>
    <w:rsid w:val="005210E6"/>
    <w:rsid w:val="005215D9"/>
    <w:rsid w:val="00521A6F"/>
    <w:rsid w:val="00522457"/>
    <w:rsid w:val="00522925"/>
    <w:rsid w:val="00522AEC"/>
    <w:rsid w:val="005234E1"/>
    <w:rsid w:val="00524342"/>
    <w:rsid w:val="005257AB"/>
    <w:rsid w:val="00526F70"/>
    <w:rsid w:val="005271D1"/>
    <w:rsid w:val="00527DEF"/>
    <w:rsid w:val="005302D6"/>
    <w:rsid w:val="00531A4B"/>
    <w:rsid w:val="00531FD2"/>
    <w:rsid w:val="00532B5F"/>
    <w:rsid w:val="005336EA"/>
    <w:rsid w:val="00533ED3"/>
    <w:rsid w:val="00534AE8"/>
    <w:rsid w:val="00535042"/>
    <w:rsid w:val="0053514B"/>
    <w:rsid w:val="00535D95"/>
    <w:rsid w:val="005361EE"/>
    <w:rsid w:val="0053768E"/>
    <w:rsid w:val="005378E7"/>
    <w:rsid w:val="005405CC"/>
    <w:rsid w:val="00542959"/>
    <w:rsid w:val="00542A5C"/>
    <w:rsid w:val="00543A9D"/>
    <w:rsid w:val="00543EA2"/>
    <w:rsid w:val="005449B9"/>
    <w:rsid w:val="00544C6D"/>
    <w:rsid w:val="00544CD5"/>
    <w:rsid w:val="00545B45"/>
    <w:rsid w:val="005460D7"/>
    <w:rsid w:val="00546782"/>
    <w:rsid w:val="00546FF8"/>
    <w:rsid w:val="005509F3"/>
    <w:rsid w:val="00550FDC"/>
    <w:rsid w:val="005514DD"/>
    <w:rsid w:val="00551774"/>
    <w:rsid w:val="0055277C"/>
    <w:rsid w:val="00553143"/>
    <w:rsid w:val="0055320B"/>
    <w:rsid w:val="0055333F"/>
    <w:rsid w:val="00553960"/>
    <w:rsid w:val="00553F1B"/>
    <w:rsid w:val="0055414C"/>
    <w:rsid w:val="00554EAE"/>
    <w:rsid w:val="00555241"/>
    <w:rsid w:val="0055557B"/>
    <w:rsid w:val="00557AEA"/>
    <w:rsid w:val="00557D63"/>
    <w:rsid w:val="00560106"/>
    <w:rsid w:val="00560D34"/>
    <w:rsid w:val="00560F7E"/>
    <w:rsid w:val="00561546"/>
    <w:rsid w:val="00562073"/>
    <w:rsid w:val="0056361D"/>
    <w:rsid w:val="00563737"/>
    <w:rsid w:val="00564F99"/>
    <w:rsid w:val="0056587C"/>
    <w:rsid w:val="00565C95"/>
    <w:rsid w:val="005664EC"/>
    <w:rsid w:val="005665B5"/>
    <w:rsid w:val="005669CD"/>
    <w:rsid w:val="00566A6D"/>
    <w:rsid w:val="00566F07"/>
    <w:rsid w:val="00566F8E"/>
    <w:rsid w:val="005672FF"/>
    <w:rsid w:val="00567781"/>
    <w:rsid w:val="00567BE7"/>
    <w:rsid w:val="005701DF"/>
    <w:rsid w:val="005702F6"/>
    <w:rsid w:val="005705A6"/>
    <w:rsid w:val="00571048"/>
    <w:rsid w:val="0057110D"/>
    <w:rsid w:val="0057163B"/>
    <w:rsid w:val="00572D88"/>
    <w:rsid w:val="00575D1B"/>
    <w:rsid w:val="0057623D"/>
    <w:rsid w:val="00577366"/>
    <w:rsid w:val="0057762E"/>
    <w:rsid w:val="00577B9B"/>
    <w:rsid w:val="00577C18"/>
    <w:rsid w:val="005804DC"/>
    <w:rsid w:val="00580DC1"/>
    <w:rsid w:val="005818F1"/>
    <w:rsid w:val="00581FF1"/>
    <w:rsid w:val="005823C0"/>
    <w:rsid w:val="00583295"/>
    <w:rsid w:val="00583330"/>
    <w:rsid w:val="00583401"/>
    <w:rsid w:val="00584572"/>
    <w:rsid w:val="005852EC"/>
    <w:rsid w:val="005853E7"/>
    <w:rsid w:val="00585B6A"/>
    <w:rsid w:val="0058606E"/>
    <w:rsid w:val="00586165"/>
    <w:rsid w:val="005877A4"/>
    <w:rsid w:val="00587A1B"/>
    <w:rsid w:val="00587F77"/>
    <w:rsid w:val="0059070D"/>
    <w:rsid w:val="00590CC4"/>
    <w:rsid w:val="00591140"/>
    <w:rsid w:val="005911D4"/>
    <w:rsid w:val="005915F7"/>
    <w:rsid w:val="005918B1"/>
    <w:rsid w:val="0059232D"/>
    <w:rsid w:val="005938E8"/>
    <w:rsid w:val="00594AD4"/>
    <w:rsid w:val="00594F6F"/>
    <w:rsid w:val="00595215"/>
    <w:rsid w:val="0059687C"/>
    <w:rsid w:val="00596B4F"/>
    <w:rsid w:val="00596F9A"/>
    <w:rsid w:val="005973F0"/>
    <w:rsid w:val="00597674"/>
    <w:rsid w:val="005977B9"/>
    <w:rsid w:val="005A0187"/>
    <w:rsid w:val="005A0E65"/>
    <w:rsid w:val="005A1AB6"/>
    <w:rsid w:val="005A2275"/>
    <w:rsid w:val="005A2549"/>
    <w:rsid w:val="005A26F0"/>
    <w:rsid w:val="005A29CB"/>
    <w:rsid w:val="005A2F3F"/>
    <w:rsid w:val="005A33E5"/>
    <w:rsid w:val="005A38C9"/>
    <w:rsid w:val="005A38F6"/>
    <w:rsid w:val="005A3E79"/>
    <w:rsid w:val="005A4F6A"/>
    <w:rsid w:val="005A5697"/>
    <w:rsid w:val="005A5747"/>
    <w:rsid w:val="005A5B67"/>
    <w:rsid w:val="005A66D4"/>
    <w:rsid w:val="005A69DD"/>
    <w:rsid w:val="005A7374"/>
    <w:rsid w:val="005A75A0"/>
    <w:rsid w:val="005A7817"/>
    <w:rsid w:val="005B07EF"/>
    <w:rsid w:val="005B0F44"/>
    <w:rsid w:val="005B1070"/>
    <w:rsid w:val="005B11EA"/>
    <w:rsid w:val="005B263A"/>
    <w:rsid w:val="005B28F9"/>
    <w:rsid w:val="005B2CF3"/>
    <w:rsid w:val="005B2E53"/>
    <w:rsid w:val="005B3DE8"/>
    <w:rsid w:val="005B42E1"/>
    <w:rsid w:val="005B5DD2"/>
    <w:rsid w:val="005B63AA"/>
    <w:rsid w:val="005B63EF"/>
    <w:rsid w:val="005B66D3"/>
    <w:rsid w:val="005B69F2"/>
    <w:rsid w:val="005B6D05"/>
    <w:rsid w:val="005B78EF"/>
    <w:rsid w:val="005B7B3D"/>
    <w:rsid w:val="005C01D1"/>
    <w:rsid w:val="005C074A"/>
    <w:rsid w:val="005C0EBD"/>
    <w:rsid w:val="005C0EC4"/>
    <w:rsid w:val="005C0F5C"/>
    <w:rsid w:val="005C1EDC"/>
    <w:rsid w:val="005C26AA"/>
    <w:rsid w:val="005C3145"/>
    <w:rsid w:val="005C3833"/>
    <w:rsid w:val="005C452D"/>
    <w:rsid w:val="005C4598"/>
    <w:rsid w:val="005C5947"/>
    <w:rsid w:val="005C630F"/>
    <w:rsid w:val="005C6394"/>
    <w:rsid w:val="005C6612"/>
    <w:rsid w:val="005C7511"/>
    <w:rsid w:val="005C7D9D"/>
    <w:rsid w:val="005D0D3E"/>
    <w:rsid w:val="005D1090"/>
    <w:rsid w:val="005D1D53"/>
    <w:rsid w:val="005D1D8D"/>
    <w:rsid w:val="005D2D4F"/>
    <w:rsid w:val="005D2FC4"/>
    <w:rsid w:val="005D3702"/>
    <w:rsid w:val="005D4BEC"/>
    <w:rsid w:val="005D55C8"/>
    <w:rsid w:val="005D5DD2"/>
    <w:rsid w:val="005D5F32"/>
    <w:rsid w:val="005D6271"/>
    <w:rsid w:val="005D6401"/>
    <w:rsid w:val="005E0326"/>
    <w:rsid w:val="005E089C"/>
    <w:rsid w:val="005E0D6D"/>
    <w:rsid w:val="005E10B8"/>
    <w:rsid w:val="005E12DE"/>
    <w:rsid w:val="005E13A0"/>
    <w:rsid w:val="005E1657"/>
    <w:rsid w:val="005E3586"/>
    <w:rsid w:val="005E4C3C"/>
    <w:rsid w:val="005E55B2"/>
    <w:rsid w:val="005E71BE"/>
    <w:rsid w:val="005E78F9"/>
    <w:rsid w:val="005E7B7D"/>
    <w:rsid w:val="005F0A0E"/>
    <w:rsid w:val="005F1727"/>
    <w:rsid w:val="005F31E8"/>
    <w:rsid w:val="005F3315"/>
    <w:rsid w:val="005F335E"/>
    <w:rsid w:val="005F3419"/>
    <w:rsid w:val="005F3740"/>
    <w:rsid w:val="005F430D"/>
    <w:rsid w:val="005F4B28"/>
    <w:rsid w:val="005F657D"/>
    <w:rsid w:val="005F6AF8"/>
    <w:rsid w:val="005F6C4A"/>
    <w:rsid w:val="005F7AC1"/>
    <w:rsid w:val="005F7EB7"/>
    <w:rsid w:val="00600094"/>
    <w:rsid w:val="00601042"/>
    <w:rsid w:val="00602A29"/>
    <w:rsid w:val="00603303"/>
    <w:rsid w:val="006042B8"/>
    <w:rsid w:val="006044C7"/>
    <w:rsid w:val="00604542"/>
    <w:rsid w:val="006045A3"/>
    <w:rsid w:val="00605215"/>
    <w:rsid w:val="00605B3A"/>
    <w:rsid w:val="00606774"/>
    <w:rsid w:val="00606781"/>
    <w:rsid w:val="006071B0"/>
    <w:rsid w:val="00607CF5"/>
    <w:rsid w:val="00610B1A"/>
    <w:rsid w:val="00610F67"/>
    <w:rsid w:val="0061161F"/>
    <w:rsid w:val="00611AE0"/>
    <w:rsid w:val="00612314"/>
    <w:rsid w:val="006129C2"/>
    <w:rsid w:val="00612AFB"/>
    <w:rsid w:val="00613787"/>
    <w:rsid w:val="00614F5C"/>
    <w:rsid w:val="0061500E"/>
    <w:rsid w:val="00615A06"/>
    <w:rsid w:val="00615CA7"/>
    <w:rsid w:val="006161B5"/>
    <w:rsid w:val="00616615"/>
    <w:rsid w:val="006174CB"/>
    <w:rsid w:val="006213D4"/>
    <w:rsid w:val="00621439"/>
    <w:rsid w:val="006220A0"/>
    <w:rsid w:val="006224C3"/>
    <w:rsid w:val="0062259A"/>
    <w:rsid w:val="00622A67"/>
    <w:rsid w:val="006233BE"/>
    <w:rsid w:val="006243F0"/>
    <w:rsid w:val="00624CD2"/>
    <w:rsid w:val="0062531F"/>
    <w:rsid w:val="006255FB"/>
    <w:rsid w:val="0062566A"/>
    <w:rsid w:val="00625CAC"/>
    <w:rsid w:val="00625DC3"/>
    <w:rsid w:val="006263C9"/>
    <w:rsid w:val="0062657E"/>
    <w:rsid w:val="00630038"/>
    <w:rsid w:val="0063159C"/>
    <w:rsid w:val="0063193A"/>
    <w:rsid w:val="0063229B"/>
    <w:rsid w:val="006327CB"/>
    <w:rsid w:val="00634146"/>
    <w:rsid w:val="00634463"/>
    <w:rsid w:val="00634B0C"/>
    <w:rsid w:val="00634B1D"/>
    <w:rsid w:val="00634B2B"/>
    <w:rsid w:val="006351BD"/>
    <w:rsid w:val="0063643B"/>
    <w:rsid w:val="006376DD"/>
    <w:rsid w:val="00640317"/>
    <w:rsid w:val="0064059E"/>
    <w:rsid w:val="00640939"/>
    <w:rsid w:val="006419CA"/>
    <w:rsid w:val="006425A9"/>
    <w:rsid w:val="006438DF"/>
    <w:rsid w:val="00643A54"/>
    <w:rsid w:val="00643B06"/>
    <w:rsid w:val="006447EC"/>
    <w:rsid w:val="00644DD2"/>
    <w:rsid w:val="0064610C"/>
    <w:rsid w:val="00646724"/>
    <w:rsid w:val="00647EDF"/>
    <w:rsid w:val="00650F63"/>
    <w:rsid w:val="00651D5F"/>
    <w:rsid w:val="0065382E"/>
    <w:rsid w:val="00653FAC"/>
    <w:rsid w:val="00654BCE"/>
    <w:rsid w:val="00656BF7"/>
    <w:rsid w:val="00656F82"/>
    <w:rsid w:val="00660769"/>
    <w:rsid w:val="00660790"/>
    <w:rsid w:val="006636FF"/>
    <w:rsid w:val="00664683"/>
    <w:rsid w:val="006646AF"/>
    <w:rsid w:val="00665162"/>
    <w:rsid w:val="00665A66"/>
    <w:rsid w:val="0066604C"/>
    <w:rsid w:val="00666331"/>
    <w:rsid w:val="00666397"/>
    <w:rsid w:val="00666537"/>
    <w:rsid w:val="0066658B"/>
    <w:rsid w:val="00666616"/>
    <w:rsid w:val="00666D20"/>
    <w:rsid w:val="00670B01"/>
    <w:rsid w:val="00673973"/>
    <w:rsid w:val="00674989"/>
    <w:rsid w:val="0067570F"/>
    <w:rsid w:val="006759FD"/>
    <w:rsid w:val="0067607A"/>
    <w:rsid w:val="00676B65"/>
    <w:rsid w:val="006770FE"/>
    <w:rsid w:val="00677545"/>
    <w:rsid w:val="00680996"/>
    <w:rsid w:val="00680C69"/>
    <w:rsid w:val="006825B8"/>
    <w:rsid w:val="00682AE3"/>
    <w:rsid w:val="006831B5"/>
    <w:rsid w:val="006834B7"/>
    <w:rsid w:val="00683CDE"/>
    <w:rsid w:val="006841A3"/>
    <w:rsid w:val="00684D64"/>
    <w:rsid w:val="006863DF"/>
    <w:rsid w:val="00690197"/>
    <w:rsid w:val="006904ED"/>
    <w:rsid w:val="006909AC"/>
    <w:rsid w:val="00693EC1"/>
    <w:rsid w:val="006947EE"/>
    <w:rsid w:val="00694C0A"/>
    <w:rsid w:val="00694E5E"/>
    <w:rsid w:val="0069528E"/>
    <w:rsid w:val="006957D8"/>
    <w:rsid w:val="006960AB"/>
    <w:rsid w:val="00696144"/>
    <w:rsid w:val="00696D80"/>
    <w:rsid w:val="006978FA"/>
    <w:rsid w:val="006A111A"/>
    <w:rsid w:val="006A1587"/>
    <w:rsid w:val="006A1846"/>
    <w:rsid w:val="006A191B"/>
    <w:rsid w:val="006A1A0F"/>
    <w:rsid w:val="006A1EA6"/>
    <w:rsid w:val="006A2858"/>
    <w:rsid w:val="006A3277"/>
    <w:rsid w:val="006A372E"/>
    <w:rsid w:val="006A3A12"/>
    <w:rsid w:val="006A3B49"/>
    <w:rsid w:val="006A3E9F"/>
    <w:rsid w:val="006A3FDC"/>
    <w:rsid w:val="006A485F"/>
    <w:rsid w:val="006A5C03"/>
    <w:rsid w:val="006A61BF"/>
    <w:rsid w:val="006A692C"/>
    <w:rsid w:val="006A6AE9"/>
    <w:rsid w:val="006A7025"/>
    <w:rsid w:val="006A791B"/>
    <w:rsid w:val="006A7E2A"/>
    <w:rsid w:val="006B0E73"/>
    <w:rsid w:val="006B1FBA"/>
    <w:rsid w:val="006B1FD2"/>
    <w:rsid w:val="006B1FF1"/>
    <w:rsid w:val="006B3E8F"/>
    <w:rsid w:val="006B4041"/>
    <w:rsid w:val="006B4862"/>
    <w:rsid w:val="006B5141"/>
    <w:rsid w:val="006B52A0"/>
    <w:rsid w:val="006B5E03"/>
    <w:rsid w:val="006B5E1F"/>
    <w:rsid w:val="006B60E7"/>
    <w:rsid w:val="006B6FC9"/>
    <w:rsid w:val="006B7811"/>
    <w:rsid w:val="006C0440"/>
    <w:rsid w:val="006C19AD"/>
    <w:rsid w:val="006C2DB4"/>
    <w:rsid w:val="006C4CE4"/>
    <w:rsid w:val="006C588C"/>
    <w:rsid w:val="006C631F"/>
    <w:rsid w:val="006C6A1D"/>
    <w:rsid w:val="006C6A70"/>
    <w:rsid w:val="006C6AD0"/>
    <w:rsid w:val="006C6E7D"/>
    <w:rsid w:val="006D02B9"/>
    <w:rsid w:val="006D19DC"/>
    <w:rsid w:val="006D1EB3"/>
    <w:rsid w:val="006D2A21"/>
    <w:rsid w:val="006D2EF3"/>
    <w:rsid w:val="006D30A1"/>
    <w:rsid w:val="006D4455"/>
    <w:rsid w:val="006D4D4E"/>
    <w:rsid w:val="006D520C"/>
    <w:rsid w:val="006D6046"/>
    <w:rsid w:val="006D653E"/>
    <w:rsid w:val="006E0E8D"/>
    <w:rsid w:val="006E2657"/>
    <w:rsid w:val="006E2CB3"/>
    <w:rsid w:val="006E37F1"/>
    <w:rsid w:val="006E42B6"/>
    <w:rsid w:val="006E5F06"/>
    <w:rsid w:val="006E6839"/>
    <w:rsid w:val="006E6F93"/>
    <w:rsid w:val="006E78B2"/>
    <w:rsid w:val="006F0370"/>
    <w:rsid w:val="006F0983"/>
    <w:rsid w:val="006F1329"/>
    <w:rsid w:val="006F1A47"/>
    <w:rsid w:val="006F2425"/>
    <w:rsid w:val="006F26BB"/>
    <w:rsid w:val="006F3881"/>
    <w:rsid w:val="006F3E58"/>
    <w:rsid w:val="006F66DE"/>
    <w:rsid w:val="006F6813"/>
    <w:rsid w:val="006F6D4C"/>
    <w:rsid w:val="006F70C0"/>
    <w:rsid w:val="006F7A55"/>
    <w:rsid w:val="007005FA"/>
    <w:rsid w:val="00700E5A"/>
    <w:rsid w:val="00700F5B"/>
    <w:rsid w:val="007015E0"/>
    <w:rsid w:val="0070176A"/>
    <w:rsid w:val="00701B97"/>
    <w:rsid w:val="00702F65"/>
    <w:rsid w:val="007032F8"/>
    <w:rsid w:val="00703858"/>
    <w:rsid w:val="00703980"/>
    <w:rsid w:val="00703B34"/>
    <w:rsid w:val="00704912"/>
    <w:rsid w:val="007059B5"/>
    <w:rsid w:val="00705DC7"/>
    <w:rsid w:val="00705E07"/>
    <w:rsid w:val="00705EDE"/>
    <w:rsid w:val="007069CD"/>
    <w:rsid w:val="00707E58"/>
    <w:rsid w:val="00710F5B"/>
    <w:rsid w:val="0071361B"/>
    <w:rsid w:val="00713835"/>
    <w:rsid w:val="00713E45"/>
    <w:rsid w:val="00714078"/>
    <w:rsid w:val="0071465A"/>
    <w:rsid w:val="00714FA5"/>
    <w:rsid w:val="0071565F"/>
    <w:rsid w:val="00715DBC"/>
    <w:rsid w:val="007166D1"/>
    <w:rsid w:val="0071715C"/>
    <w:rsid w:val="00717525"/>
    <w:rsid w:val="0071760A"/>
    <w:rsid w:val="007178F1"/>
    <w:rsid w:val="00717FDB"/>
    <w:rsid w:val="00720578"/>
    <w:rsid w:val="00720753"/>
    <w:rsid w:val="0072087B"/>
    <w:rsid w:val="00720B43"/>
    <w:rsid w:val="0072149F"/>
    <w:rsid w:val="00721E44"/>
    <w:rsid w:val="00721F1D"/>
    <w:rsid w:val="0072242B"/>
    <w:rsid w:val="007225DC"/>
    <w:rsid w:val="007226C2"/>
    <w:rsid w:val="007236DD"/>
    <w:rsid w:val="007237FA"/>
    <w:rsid w:val="00724FB1"/>
    <w:rsid w:val="007251A1"/>
    <w:rsid w:val="00725314"/>
    <w:rsid w:val="007263AF"/>
    <w:rsid w:val="00726600"/>
    <w:rsid w:val="00727AA8"/>
    <w:rsid w:val="00730027"/>
    <w:rsid w:val="00733BD3"/>
    <w:rsid w:val="00734108"/>
    <w:rsid w:val="00734832"/>
    <w:rsid w:val="00734AF1"/>
    <w:rsid w:val="007353B1"/>
    <w:rsid w:val="0073673A"/>
    <w:rsid w:val="00736E43"/>
    <w:rsid w:val="00737823"/>
    <w:rsid w:val="0073793C"/>
    <w:rsid w:val="00737FA7"/>
    <w:rsid w:val="00740E81"/>
    <w:rsid w:val="00741CCC"/>
    <w:rsid w:val="0074254E"/>
    <w:rsid w:val="007427E3"/>
    <w:rsid w:val="0074307A"/>
    <w:rsid w:val="00743689"/>
    <w:rsid w:val="007457B6"/>
    <w:rsid w:val="00747C4A"/>
    <w:rsid w:val="00747C7A"/>
    <w:rsid w:val="00750870"/>
    <w:rsid w:val="0075098F"/>
    <w:rsid w:val="00751204"/>
    <w:rsid w:val="00751960"/>
    <w:rsid w:val="00751B75"/>
    <w:rsid w:val="007526AD"/>
    <w:rsid w:val="00753000"/>
    <w:rsid w:val="00753500"/>
    <w:rsid w:val="00753C37"/>
    <w:rsid w:val="007566D1"/>
    <w:rsid w:val="00756B37"/>
    <w:rsid w:val="0075777D"/>
    <w:rsid w:val="00757950"/>
    <w:rsid w:val="007603E8"/>
    <w:rsid w:val="007604B9"/>
    <w:rsid w:val="0076123A"/>
    <w:rsid w:val="0076344D"/>
    <w:rsid w:val="007634D0"/>
    <w:rsid w:val="00763927"/>
    <w:rsid w:val="00763D5F"/>
    <w:rsid w:val="00764920"/>
    <w:rsid w:val="00764B44"/>
    <w:rsid w:val="00764C3E"/>
    <w:rsid w:val="0076533A"/>
    <w:rsid w:val="00765FBB"/>
    <w:rsid w:val="0076618F"/>
    <w:rsid w:val="007668DD"/>
    <w:rsid w:val="0076792C"/>
    <w:rsid w:val="00770124"/>
    <w:rsid w:val="007713DD"/>
    <w:rsid w:val="00771650"/>
    <w:rsid w:val="0077197F"/>
    <w:rsid w:val="00771B86"/>
    <w:rsid w:val="007724BD"/>
    <w:rsid w:val="0077345B"/>
    <w:rsid w:val="007748C1"/>
    <w:rsid w:val="0077554F"/>
    <w:rsid w:val="0077581E"/>
    <w:rsid w:val="007764D6"/>
    <w:rsid w:val="007777A6"/>
    <w:rsid w:val="00780E1E"/>
    <w:rsid w:val="007814C9"/>
    <w:rsid w:val="007815D6"/>
    <w:rsid w:val="00781C18"/>
    <w:rsid w:val="00781CA5"/>
    <w:rsid w:val="00781D8A"/>
    <w:rsid w:val="007830AA"/>
    <w:rsid w:val="00783591"/>
    <w:rsid w:val="00784B02"/>
    <w:rsid w:val="00784B08"/>
    <w:rsid w:val="00786320"/>
    <w:rsid w:val="00786D77"/>
    <w:rsid w:val="007908E3"/>
    <w:rsid w:val="00790AE0"/>
    <w:rsid w:val="00790BAD"/>
    <w:rsid w:val="00790E8C"/>
    <w:rsid w:val="00791D1D"/>
    <w:rsid w:val="00793AF6"/>
    <w:rsid w:val="00793B7E"/>
    <w:rsid w:val="007961F2"/>
    <w:rsid w:val="00797E6F"/>
    <w:rsid w:val="00797F37"/>
    <w:rsid w:val="00797F86"/>
    <w:rsid w:val="007A0CA0"/>
    <w:rsid w:val="007A0CA4"/>
    <w:rsid w:val="007A3520"/>
    <w:rsid w:val="007A3C53"/>
    <w:rsid w:val="007A3EB9"/>
    <w:rsid w:val="007A4643"/>
    <w:rsid w:val="007A4B61"/>
    <w:rsid w:val="007A5411"/>
    <w:rsid w:val="007A5514"/>
    <w:rsid w:val="007A6D36"/>
    <w:rsid w:val="007A71B9"/>
    <w:rsid w:val="007A7557"/>
    <w:rsid w:val="007B02E6"/>
    <w:rsid w:val="007B0C0A"/>
    <w:rsid w:val="007B0C95"/>
    <w:rsid w:val="007B0CF8"/>
    <w:rsid w:val="007B0DBF"/>
    <w:rsid w:val="007B11BF"/>
    <w:rsid w:val="007B17BF"/>
    <w:rsid w:val="007B2197"/>
    <w:rsid w:val="007B3498"/>
    <w:rsid w:val="007B4443"/>
    <w:rsid w:val="007B46E8"/>
    <w:rsid w:val="007B4B7A"/>
    <w:rsid w:val="007B4BDA"/>
    <w:rsid w:val="007B6669"/>
    <w:rsid w:val="007B6A69"/>
    <w:rsid w:val="007B7AB7"/>
    <w:rsid w:val="007B7C34"/>
    <w:rsid w:val="007C020D"/>
    <w:rsid w:val="007C41FB"/>
    <w:rsid w:val="007C4969"/>
    <w:rsid w:val="007C4CC6"/>
    <w:rsid w:val="007C4FA0"/>
    <w:rsid w:val="007C5365"/>
    <w:rsid w:val="007D0127"/>
    <w:rsid w:val="007D0838"/>
    <w:rsid w:val="007D11B3"/>
    <w:rsid w:val="007D1233"/>
    <w:rsid w:val="007D1CF5"/>
    <w:rsid w:val="007D24DE"/>
    <w:rsid w:val="007D4F6F"/>
    <w:rsid w:val="007D5816"/>
    <w:rsid w:val="007D61F8"/>
    <w:rsid w:val="007D6389"/>
    <w:rsid w:val="007D6A7B"/>
    <w:rsid w:val="007D6E7C"/>
    <w:rsid w:val="007D7358"/>
    <w:rsid w:val="007D78F5"/>
    <w:rsid w:val="007E0EB4"/>
    <w:rsid w:val="007E1870"/>
    <w:rsid w:val="007E1DD8"/>
    <w:rsid w:val="007E2764"/>
    <w:rsid w:val="007E2960"/>
    <w:rsid w:val="007E297A"/>
    <w:rsid w:val="007E2D5B"/>
    <w:rsid w:val="007E3B2B"/>
    <w:rsid w:val="007E5173"/>
    <w:rsid w:val="007E6074"/>
    <w:rsid w:val="007E72C5"/>
    <w:rsid w:val="007E7FCB"/>
    <w:rsid w:val="007F03CD"/>
    <w:rsid w:val="007F0B6E"/>
    <w:rsid w:val="007F14B7"/>
    <w:rsid w:val="007F1ED7"/>
    <w:rsid w:val="007F2E8D"/>
    <w:rsid w:val="007F39BB"/>
    <w:rsid w:val="007F4E20"/>
    <w:rsid w:val="007F61AA"/>
    <w:rsid w:val="007F6580"/>
    <w:rsid w:val="007F6ABA"/>
    <w:rsid w:val="007F6E2F"/>
    <w:rsid w:val="00800225"/>
    <w:rsid w:val="00800267"/>
    <w:rsid w:val="00800F58"/>
    <w:rsid w:val="00801CD9"/>
    <w:rsid w:val="00802188"/>
    <w:rsid w:val="0080296B"/>
    <w:rsid w:val="00802CA3"/>
    <w:rsid w:val="00803F81"/>
    <w:rsid w:val="008057B1"/>
    <w:rsid w:val="00805A6C"/>
    <w:rsid w:val="00805C9E"/>
    <w:rsid w:val="00805D44"/>
    <w:rsid w:val="00806958"/>
    <w:rsid w:val="00807431"/>
    <w:rsid w:val="00807599"/>
    <w:rsid w:val="0080775D"/>
    <w:rsid w:val="008100DE"/>
    <w:rsid w:val="00810B93"/>
    <w:rsid w:val="00810E0D"/>
    <w:rsid w:val="00810F07"/>
    <w:rsid w:val="008123F0"/>
    <w:rsid w:val="0081252F"/>
    <w:rsid w:val="00814270"/>
    <w:rsid w:val="008143B4"/>
    <w:rsid w:val="00814790"/>
    <w:rsid w:val="0081481C"/>
    <w:rsid w:val="00814B2A"/>
    <w:rsid w:val="00815DD4"/>
    <w:rsid w:val="00816B7D"/>
    <w:rsid w:val="00816C15"/>
    <w:rsid w:val="00817640"/>
    <w:rsid w:val="00817B4D"/>
    <w:rsid w:val="00817E53"/>
    <w:rsid w:val="00821823"/>
    <w:rsid w:val="00822B7B"/>
    <w:rsid w:val="00824092"/>
    <w:rsid w:val="00824D42"/>
    <w:rsid w:val="00824F76"/>
    <w:rsid w:val="00825201"/>
    <w:rsid w:val="0082571D"/>
    <w:rsid w:val="00825CA1"/>
    <w:rsid w:val="00825EBB"/>
    <w:rsid w:val="00826FDD"/>
    <w:rsid w:val="00827649"/>
    <w:rsid w:val="008278DF"/>
    <w:rsid w:val="00827C75"/>
    <w:rsid w:val="00830107"/>
    <w:rsid w:val="00830745"/>
    <w:rsid w:val="00830A4B"/>
    <w:rsid w:val="0083155A"/>
    <w:rsid w:val="00831882"/>
    <w:rsid w:val="00831BBD"/>
    <w:rsid w:val="00831E4F"/>
    <w:rsid w:val="008328D5"/>
    <w:rsid w:val="00832F04"/>
    <w:rsid w:val="008334A3"/>
    <w:rsid w:val="008347EA"/>
    <w:rsid w:val="00834832"/>
    <w:rsid w:val="00834ABC"/>
    <w:rsid w:val="0083572E"/>
    <w:rsid w:val="00835EDC"/>
    <w:rsid w:val="00836087"/>
    <w:rsid w:val="008367AC"/>
    <w:rsid w:val="00836B3E"/>
    <w:rsid w:val="00837557"/>
    <w:rsid w:val="00840847"/>
    <w:rsid w:val="00840E6A"/>
    <w:rsid w:val="008416BB"/>
    <w:rsid w:val="00841F48"/>
    <w:rsid w:val="00842090"/>
    <w:rsid w:val="008426B0"/>
    <w:rsid w:val="00842F44"/>
    <w:rsid w:val="0084343F"/>
    <w:rsid w:val="00843A04"/>
    <w:rsid w:val="0084593A"/>
    <w:rsid w:val="008459BB"/>
    <w:rsid w:val="00845B85"/>
    <w:rsid w:val="00845FC6"/>
    <w:rsid w:val="008463C5"/>
    <w:rsid w:val="00846BF6"/>
    <w:rsid w:val="00846C22"/>
    <w:rsid w:val="00847E07"/>
    <w:rsid w:val="008508DE"/>
    <w:rsid w:val="00851994"/>
    <w:rsid w:val="00851BA3"/>
    <w:rsid w:val="008540B8"/>
    <w:rsid w:val="00854AC7"/>
    <w:rsid w:val="00855326"/>
    <w:rsid w:val="008560DD"/>
    <w:rsid w:val="00856510"/>
    <w:rsid w:val="00860752"/>
    <w:rsid w:val="00861844"/>
    <w:rsid w:val="008621C0"/>
    <w:rsid w:val="008630AD"/>
    <w:rsid w:val="008642CA"/>
    <w:rsid w:val="00864A49"/>
    <w:rsid w:val="00865C8B"/>
    <w:rsid w:val="00866993"/>
    <w:rsid w:val="00867497"/>
    <w:rsid w:val="00867A1A"/>
    <w:rsid w:val="00870045"/>
    <w:rsid w:val="008704D9"/>
    <w:rsid w:val="0087083F"/>
    <w:rsid w:val="00870CEF"/>
    <w:rsid w:val="00871C62"/>
    <w:rsid w:val="00872C58"/>
    <w:rsid w:val="00874073"/>
    <w:rsid w:val="0087418B"/>
    <w:rsid w:val="0087457E"/>
    <w:rsid w:val="00874FA0"/>
    <w:rsid w:val="008758CE"/>
    <w:rsid w:val="00881543"/>
    <w:rsid w:val="00881CB8"/>
    <w:rsid w:val="00881F19"/>
    <w:rsid w:val="0088304D"/>
    <w:rsid w:val="008834A9"/>
    <w:rsid w:val="00883718"/>
    <w:rsid w:val="00883C4F"/>
    <w:rsid w:val="00884A9E"/>
    <w:rsid w:val="00885016"/>
    <w:rsid w:val="008854E5"/>
    <w:rsid w:val="00886745"/>
    <w:rsid w:val="00886DC5"/>
    <w:rsid w:val="00887142"/>
    <w:rsid w:val="008904EB"/>
    <w:rsid w:val="008907F5"/>
    <w:rsid w:val="008914B0"/>
    <w:rsid w:val="00892225"/>
    <w:rsid w:val="008922C0"/>
    <w:rsid w:val="008929EC"/>
    <w:rsid w:val="00892B51"/>
    <w:rsid w:val="00893DAB"/>
    <w:rsid w:val="00893E1E"/>
    <w:rsid w:val="00893E8D"/>
    <w:rsid w:val="0089586C"/>
    <w:rsid w:val="0089635D"/>
    <w:rsid w:val="008965D3"/>
    <w:rsid w:val="00896823"/>
    <w:rsid w:val="00896A36"/>
    <w:rsid w:val="00896B6A"/>
    <w:rsid w:val="00897529"/>
    <w:rsid w:val="008976F4"/>
    <w:rsid w:val="00897904"/>
    <w:rsid w:val="008A09E4"/>
    <w:rsid w:val="008A12FF"/>
    <w:rsid w:val="008A2711"/>
    <w:rsid w:val="008A2955"/>
    <w:rsid w:val="008A2DEB"/>
    <w:rsid w:val="008A6273"/>
    <w:rsid w:val="008A7E62"/>
    <w:rsid w:val="008B1CBC"/>
    <w:rsid w:val="008B2058"/>
    <w:rsid w:val="008B2A7C"/>
    <w:rsid w:val="008B2C28"/>
    <w:rsid w:val="008B2F2E"/>
    <w:rsid w:val="008B38C0"/>
    <w:rsid w:val="008B42FF"/>
    <w:rsid w:val="008B4FC2"/>
    <w:rsid w:val="008B5F77"/>
    <w:rsid w:val="008B6616"/>
    <w:rsid w:val="008B72EC"/>
    <w:rsid w:val="008B7324"/>
    <w:rsid w:val="008B7AE0"/>
    <w:rsid w:val="008C0D61"/>
    <w:rsid w:val="008C15EE"/>
    <w:rsid w:val="008C262F"/>
    <w:rsid w:val="008C2827"/>
    <w:rsid w:val="008C2A6F"/>
    <w:rsid w:val="008C3F16"/>
    <w:rsid w:val="008C52BF"/>
    <w:rsid w:val="008C61A2"/>
    <w:rsid w:val="008C6BE0"/>
    <w:rsid w:val="008C75E3"/>
    <w:rsid w:val="008C7F2C"/>
    <w:rsid w:val="008D042D"/>
    <w:rsid w:val="008D0B8E"/>
    <w:rsid w:val="008D150D"/>
    <w:rsid w:val="008D1EE1"/>
    <w:rsid w:val="008D2A8C"/>
    <w:rsid w:val="008D3394"/>
    <w:rsid w:val="008D3D97"/>
    <w:rsid w:val="008D48E3"/>
    <w:rsid w:val="008D5607"/>
    <w:rsid w:val="008D61AA"/>
    <w:rsid w:val="008D6550"/>
    <w:rsid w:val="008D7875"/>
    <w:rsid w:val="008D7CC0"/>
    <w:rsid w:val="008E00CA"/>
    <w:rsid w:val="008E0E84"/>
    <w:rsid w:val="008E248D"/>
    <w:rsid w:val="008E3FC2"/>
    <w:rsid w:val="008E679B"/>
    <w:rsid w:val="008E6D0D"/>
    <w:rsid w:val="008E6E7C"/>
    <w:rsid w:val="008E735C"/>
    <w:rsid w:val="008E78A1"/>
    <w:rsid w:val="008F002E"/>
    <w:rsid w:val="008F03AC"/>
    <w:rsid w:val="008F070E"/>
    <w:rsid w:val="008F119E"/>
    <w:rsid w:val="008F1874"/>
    <w:rsid w:val="008F1A43"/>
    <w:rsid w:val="008F3578"/>
    <w:rsid w:val="008F3F86"/>
    <w:rsid w:val="008F4228"/>
    <w:rsid w:val="008F4726"/>
    <w:rsid w:val="008F4DB3"/>
    <w:rsid w:val="008F66A7"/>
    <w:rsid w:val="008F73B7"/>
    <w:rsid w:val="008F7859"/>
    <w:rsid w:val="00901A9F"/>
    <w:rsid w:val="00901FB9"/>
    <w:rsid w:val="00902949"/>
    <w:rsid w:val="009034F4"/>
    <w:rsid w:val="00903551"/>
    <w:rsid w:val="00904EA4"/>
    <w:rsid w:val="0090528B"/>
    <w:rsid w:val="00905AAF"/>
    <w:rsid w:val="009064CC"/>
    <w:rsid w:val="00906843"/>
    <w:rsid w:val="00906AB9"/>
    <w:rsid w:val="00907045"/>
    <w:rsid w:val="00907F55"/>
    <w:rsid w:val="009105F4"/>
    <w:rsid w:val="00910CE2"/>
    <w:rsid w:val="0091102D"/>
    <w:rsid w:val="009111F1"/>
    <w:rsid w:val="009116CF"/>
    <w:rsid w:val="00911C8E"/>
    <w:rsid w:val="00912B87"/>
    <w:rsid w:val="00913180"/>
    <w:rsid w:val="00913449"/>
    <w:rsid w:val="00914814"/>
    <w:rsid w:val="009152AC"/>
    <w:rsid w:val="00915E87"/>
    <w:rsid w:val="00915EE1"/>
    <w:rsid w:val="009165F6"/>
    <w:rsid w:val="00917329"/>
    <w:rsid w:val="0092092C"/>
    <w:rsid w:val="0092168A"/>
    <w:rsid w:val="009220CA"/>
    <w:rsid w:val="009223E1"/>
    <w:rsid w:val="00924314"/>
    <w:rsid w:val="009245FD"/>
    <w:rsid w:val="00924A56"/>
    <w:rsid w:val="00925743"/>
    <w:rsid w:val="00925FD9"/>
    <w:rsid w:val="009260C0"/>
    <w:rsid w:val="0092631F"/>
    <w:rsid w:val="00926B4C"/>
    <w:rsid w:val="009316CC"/>
    <w:rsid w:val="00932B9B"/>
    <w:rsid w:val="009337A6"/>
    <w:rsid w:val="00934B66"/>
    <w:rsid w:val="009351DC"/>
    <w:rsid w:val="00935469"/>
    <w:rsid w:val="0094038F"/>
    <w:rsid w:val="009409C2"/>
    <w:rsid w:val="00940AA4"/>
    <w:rsid w:val="009416AA"/>
    <w:rsid w:val="00942454"/>
    <w:rsid w:val="00943130"/>
    <w:rsid w:val="009433B9"/>
    <w:rsid w:val="0094462E"/>
    <w:rsid w:val="0094544E"/>
    <w:rsid w:val="00945AB2"/>
    <w:rsid w:val="00946151"/>
    <w:rsid w:val="009470FF"/>
    <w:rsid w:val="00950BE5"/>
    <w:rsid w:val="00950DBD"/>
    <w:rsid w:val="00952121"/>
    <w:rsid w:val="0095241C"/>
    <w:rsid w:val="00954067"/>
    <w:rsid w:val="009540E6"/>
    <w:rsid w:val="00954FF7"/>
    <w:rsid w:val="00955270"/>
    <w:rsid w:val="00955645"/>
    <w:rsid w:val="00957F16"/>
    <w:rsid w:val="00960C2C"/>
    <w:rsid w:val="00960F00"/>
    <w:rsid w:val="00961186"/>
    <w:rsid w:val="00962547"/>
    <w:rsid w:val="00964D0D"/>
    <w:rsid w:val="00964FFB"/>
    <w:rsid w:val="00965E47"/>
    <w:rsid w:val="00966C89"/>
    <w:rsid w:val="009672FF"/>
    <w:rsid w:val="00967B8E"/>
    <w:rsid w:val="009705B8"/>
    <w:rsid w:val="009710F5"/>
    <w:rsid w:val="009715D3"/>
    <w:rsid w:val="00971969"/>
    <w:rsid w:val="00972596"/>
    <w:rsid w:val="00972A29"/>
    <w:rsid w:val="00972AB9"/>
    <w:rsid w:val="00972B01"/>
    <w:rsid w:val="00973AA3"/>
    <w:rsid w:val="00974797"/>
    <w:rsid w:val="00974B3E"/>
    <w:rsid w:val="0097552D"/>
    <w:rsid w:val="00975FD2"/>
    <w:rsid w:val="00976F64"/>
    <w:rsid w:val="00977194"/>
    <w:rsid w:val="009771D1"/>
    <w:rsid w:val="0097765A"/>
    <w:rsid w:val="009800B5"/>
    <w:rsid w:val="00980973"/>
    <w:rsid w:val="00980F28"/>
    <w:rsid w:val="00981269"/>
    <w:rsid w:val="00981666"/>
    <w:rsid w:val="009841DB"/>
    <w:rsid w:val="0098513C"/>
    <w:rsid w:val="00985E8F"/>
    <w:rsid w:val="00986CD2"/>
    <w:rsid w:val="009871E1"/>
    <w:rsid w:val="00987C8A"/>
    <w:rsid w:val="00990CCC"/>
    <w:rsid w:val="0099115D"/>
    <w:rsid w:val="00991779"/>
    <w:rsid w:val="00991B14"/>
    <w:rsid w:val="009926F1"/>
    <w:rsid w:val="00992923"/>
    <w:rsid w:val="00993413"/>
    <w:rsid w:val="00994444"/>
    <w:rsid w:val="00995689"/>
    <w:rsid w:val="00996161"/>
    <w:rsid w:val="0099640B"/>
    <w:rsid w:val="0099673C"/>
    <w:rsid w:val="009973DD"/>
    <w:rsid w:val="009A00E9"/>
    <w:rsid w:val="009A0BB2"/>
    <w:rsid w:val="009A0C7E"/>
    <w:rsid w:val="009A17A1"/>
    <w:rsid w:val="009A1A02"/>
    <w:rsid w:val="009A2886"/>
    <w:rsid w:val="009A3412"/>
    <w:rsid w:val="009A35D3"/>
    <w:rsid w:val="009A4EA9"/>
    <w:rsid w:val="009A6492"/>
    <w:rsid w:val="009A736C"/>
    <w:rsid w:val="009B0055"/>
    <w:rsid w:val="009B06F4"/>
    <w:rsid w:val="009B0A80"/>
    <w:rsid w:val="009B10F4"/>
    <w:rsid w:val="009B155D"/>
    <w:rsid w:val="009B293A"/>
    <w:rsid w:val="009B2B2A"/>
    <w:rsid w:val="009B2FD9"/>
    <w:rsid w:val="009B33D5"/>
    <w:rsid w:val="009B39FC"/>
    <w:rsid w:val="009B3CCE"/>
    <w:rsid w:val="009B5204"/>
    <w:rsid w:val="009B5898"/>
    <w:rsid w:val="009B67FF"/>
    <w:rsid w:val="009B7187"/>
    <w:rsid w:val="009B790D"/>
    <w:rsid w:val="009C0EAF"/>
    <w:rsid w:val="009C29FB"/>
    <w:rsid w:val="009C40D6"/>
    <w:rsid w:val="009C420D"/>
    <w:rsid w:val="009C4776"/>
    <w:rsid w:val="009C4B74"/>
    <w:rsid w:val="009C4F1B"/>
    <w:rsid w:val="009C5636"/>
    <w:rsid w:val="009C69A5"/>
    <w:rsid w:val="009D2B01"/>
    <w:rsid w:val="009D3085"/>
    <w:rsid w:val="009D5A46"/>
    <w:rsid w:val="009D5BCE"/>
    <w:rsid w:val="009D5C2B"/>
    <w:rsid w:val="009D61AD"/>
    <w:rsid w:val="009D6853"/>
    <w:rsid w:val="009D6990"/>
    <w:rsid w:val="009D69A4"/>
    <w:rsid w:val="009D71B9"/>
    <w:rsid w:val="009E05B9"/>
    <w:rsid w:val="009E15CC"/>
    <w:rsid w:val="009E1BB5"/>
    <w:rsid w:val="009E2487"/>
    <w:rsid w:val="009E2E20"/>
    <w:rsid w:val="009E2EB3"/>
    <w:rsid w:val="009E361C"/>
    <w:rsid w:val="009E3936"/>
    <w:rsid w:val="009E45E4"/>
    <w:rsid w:val="009E4708"/>
    <w:rsid w:val="009E4D7D"/>
    <w:rsid w:val="009E5FD9"/>
    <w:rsid w:val="009F000C"/>
    <w:rsid w:val="009F2923"/>
    <w:rsid w:val="009F463C"/>
    <w:rsid w:val="009F470D"/>
    <w:rsid w:val="009F4920"/>
    <w:rsid w:val="009F54E1"/>
    <w:rsid w:val="009F55DF"/>
    <w:rsid w:val="009F67D3"/>
    <w:rsid w:val="009F68CA"/>
    <w:rsid w:val="009F6A59"/>
    <w:rsid w:val="009F7394"/>
    <w:rsid w:val="009F7BFD"/>
    <w:rsid w:val="00A0020A"/>
    <w:rsid w:val="00A0077B"/>
    <w:rsid w:val="00A00D03"/>
    <w:rsid w:val="00A02607"/>
    <w:rsid w:val="00A034FF"/>
    <w:rsid w:val="00A04730"/>
    <w:rsid w:val="00A04FA4"/>
    <w:rsid w:val="00A0516C"/>
    <w:rsid w:val="00A06308"/>
    <w:rsid w:val="00A06506"/>
    <w:rsid w:val="00A06ED7"/>
    <w:rsid w:val="00A106D7"/>
    <w:rsid w:val="00A11DFA"/>
    <w:rsid w:val="00A12761"/>
    <w:rsid w:val="00A135F8"/>
    <w:rsid w:val="00A157FD"/>
    <w:rsid w:val="00A1679A"/>
    <w:rsid w:val="00A16FB8"/>
    <w:rsid w:val="00A17C94"/>
    <w:rsid w:val="00A17CAF"/>
    <w:rsid w:val="00A200DF"/>
    <w:rsid w:val="00A20852"/>
    <w:rsid w:val="00A21405"/>
    <w:rsid w:val="00A21808"/>
    <w:rsid w:val="00A224DD"/>
    <w:rsid w:val="00A22A10"/>
    <w:rsid w:val="00A23142"/>
    <w:rsid w:val="00A23667"/>
    <w:rsid w:val="00A23A71"/>
    <w:rsid w:val="00A23CE9"/>
    <w:rsid w:val="00A2415F"/>
    <w:rsid w:val="00A25864"/>
    <w:rsid w:val="00A25995"/>
    <w:rsid w:val="00A268D0"/>
    <w:rsid w:val="00A26EB8"/>
    <w:rsid w:val="00A26F0B"/>
    <w:rsid w:val="00A27111"/>
    <w:rsid w:val="00A303E1"/>
    <w:rsid w:val="00A323C6"/>
    <w:rsid w:val="00A32498"/>
    <w:rsid w:val="00A328C8"/>
    <w:rsid w:val="00A347A9"/>
    <w:rsid w:val="00A36DBA"/>
    <w:rsid w:val="00A4016E"/>
    <w:rsid w:val="00A402B4"/>
    <w:rsid w:val="00A402EE"/>
    <w:rsid w:val="00A41000"/>
    <w:rsid w:val="00A41438"/>
    <w:rsid w:val="00A41C76"/>
    <w:rsid w:val="00A4235A"/>
    <w:rsid w:val="00A425E1"/>
    <w:rsid w:val="00A426AA"/>
    <w:rsid w:val="00A42C24"/>
    <w:rsid w:val="00A42DD7"/>
    <w:rsid w:val="00A44770"/>
    <w:rsid w:val="00A4711F"/>
    <w:rsid w:val="00A474D5"/>
    <w:rsid w:val="00A478FF"/>
    <w:rsid w:val="00A47AF3"/>
    <w:rsid w:val="00A47CC3"/>
    <w:rsid w:val="00A50535"/>
    <w:rsid w:val="00A509A6"/>
    <w:rsid w:val="00A50E5E"/>
    <w:rsid w:val="00A5111E"/>
    <w:rsid w:val="00A52E69"/>
    <w:rsid w:val="00A5351C"/>
    <w:rsid w:val="00A542F8"/>
    <w:rsid w:val="00A54510"/>
    <w:rsid w:val="00A54600"/>
    <w:rsid w:val="00A54C4D"/>
    <w:rsid w:val="00A54DC5"/>
    <w:rsid w:val="00A55CF1"/>
    <w:rsid w:val="00A55ECA"/>
    <w:rsid w:val="00A569CE"/>
    <w:rsid w:val="00A57176"/>
    <w:rsid w:val="00A60CC2"/>
    <w:rsid w:val="00A60E9E"/>
    <w:rsid w:val="00A60ECC"/>
    <w:rsid w:val="00A61461"/>
    <w:rsid w:val="00A6217D"/>
    <w:rsid w:val="00A62A5F"/>
    <w:rsid w:val="00A62A9E"/>
    <w:rsid w:val="00A62BAA"/>
    <w:rsid w:val="00A634EF"/>
    <w:rsid w:val="00A63838"/>
    <w:rsid w:val="00A6493E"/>
    <w:rsid w:val="00A64A41"/>
    <w:rsid w:val="00A6695A"/>
    <w:rsid w:val="00A66A72"/>
    <w:rsid w:val="00A67D3F"/>
    <w:rsid w:val="00A70688"/>
    <w:rsid w:val="00A7263C"/>
    <w:rsid w:val="00A72BF1"/>
    <w:rsid w:val="00A73C33"/>
    <w:rsid w:val="00A74AE5"/>
    <w:rsid w:val="00A757C4"/>
    <w:rsid w:val="00A75C0E"/>
    <w:rsid w:val="00A80C27"/>
    <w:rsid w:val="00A81A3C"/>
    <w:rsid w:val="00A83F94"/>
    <w:rsid w:val="00A84A20"/>
    <w:rsid w:val="00A84F3D"/>
    <w:rsid w:val="00A85224"/>
    <w:rsid w:val="00A85DC4"/>
    <w:rsid w:val="00A86701"/>
    <w:rsid w:val="00A86BC2"/>
    <w:rsid w:val="00A87CEC"/>
    <w:rsid w:val="00A87E4A"/>
    <w:rsid w:val="00A90230"/>
    <w:rsid w:val="00A9027C"/>
    <w:rsid w:val="00A9077F"/>
    <w:rsid w:val="00A90E98"/>
    <w:rsid w:val="00A9174E"/>
    <w:rsid w:val="00A92574"/>
    <w:rsid w:val="00A92B94"/>
    <w:rsid w:val="00A93534"/>
    <w:rsid w:val="00A93E6F"/>
    <w:rsid w:val="00A943C5"/>
    <w:rsid w:val="00A95396"/>
    <w:rsid w:val="00A9662D"/>
    <w:rsid w:val="00A96806"/>
    <w:rsid w:val="00A97419"/>
    <w:rsid w:val="00A97C85"/>
    <w:rsid w:val="00AA15E8"/>
    <w:rsid w:val="00AA4472"/>
    <w:rsid w:val="00AA47DE"/>
    <w:rsid w:val="00AA52B0"/>
    <w:rsid w:val="00AA6C58"/>
    <w:rsid w:val="00AB09A0"/>
    <w:rsid w:val="00AB1588"/>
    <w:rsid w:val="00AB25CD"/>
    <w:rsid w:val="00AB28C2"/>
    <w:rsid w:val="00AB2E7B"/>
    <w:rsid w:val="00AB481F"/>
    <w:rsid w:val="00AB4BA8"/>
    <w:rsid w:val="00AB4D46"/>
    <w:rsid w:val="00AB4DDE"/>
    <w:rsid w:val="00AB7C01"/>
    <w:rsid w:val="00AC0903"/>
    <w:rsid w:val="00AC0C07"/>
    <w:rsid w:val="00AC0D5C"/>
    <w:rsid w:val="00AC0DDC"/>
    <w:rsid w:val="00AC0E04"/>
    <w:rsid w:val="00AC116D"/>
    <w:rsid w:val="00AC141B"/>
    <w:rsid w:val="00AC141F"/>
    <w:rsid w:val="00AC1911"/>
    <w:rsid w:val="00AC30EC"/>
    <w:rsid w:val="00AC3527"/>
    <w:rsid w:val="00AC3877"/>
    <w:rsid w:val="00AC5E31"/>
    <w:rsid w:val="00AC5ED5"/>
    <w:rsid w:val="00AC65D2"/>
    <w:rsid w:val="00AC7F2C"/>
    <w:rsid w:val="00AC7FB5"/>
    <w:rsid w:val="00AD014F"/>
    <w:rsid w:val="00AD07E2"/>
    <w:rsid w:val="00AD0ACA"/>
    <w:rsid w:val="00AD1993"/>
    <w:rsid w:val="00AD240D"/>
    <w:rsid w:val="00AD302D"/>
    <w:rsid w:val="00AD3905"/>
    <w:rsid w:val="00AD4A26"/>
    <w:rsid w:val="00AD524B"/>
    <w:rsid w:val="00AD6B8D"/>
    <w:rsid w:val="00AD7F82"/>
    <w:rsid w:val="00AE0423"/>
    <w:rsid w:val="00AE0C8B"/>
    <w:rsid w:val="00AE318D"/>
    <w:rsid w:val="00AE33F1"/>
    <w:rsid w:val="00AE4408"/>
    <w:rsid w:val="00AE5268"/>
    <w:rsid w:val="00AE5401"/>
    <w:rsid w:val="00AE67E6"/>
    <w:rsid w:val="00AE6A76"/>
    <w:rsid w:val="00AE6B91"/>
    <w:rsid w:val="00AE6BB7"/>
    <w:rsid w:val="00AE6C5D"/>
    <w:rsid w:val="00AE6F00"/>
    <w:rsid w:val="00AE6F38"/>
    <w:rsid w:val="00AE75E1"/>
    <w:rsid w:val="00AE7DF9"/>
    <w:rsid w:val="00AF0772"/>
    <w:rsid w:val="00AF215D"/>
    <w:rsid w:val="00AF2382"/>
    <w:rsid w:val="00AF30AC"/>
    <w:rsid w:val="00AF3557"/>
    <w:rsid w:val="00AF3E92"/>
    <w:rsid w:val="00AF4FF0"/>
    <w:rsid w:val="00AF58F3"/>
    <w:rsid w:val="00AF5EF3"/>
    <w:rsid w:val="00AF71B1"/>
    <w:rsid w:val="00AF794F"/>
    <w:rsid w:val="00B000A6"/>
    <w:rsid w:val="00B01964"/>
    <w:rsid w:val="00B0236E"/>
    <w:rsid w:val="00B031B8"/>
    <w:rsid w:val="00B04164"/>
    <w:rsid w:val="00B049FF"/>
    <w:rsid w:val="00B04B57"/>
    <w:rsid w:val="00B04BB4"/>
    <w:rsid w:val="00B05231"/>
    <w:rsid w:val="00B05BAA"/>
    <w:rsid w:val="00B06B76"/>
    <w:rsid w:val="00B070A9"/>
    <w:rsid w:val="00B07D46"/>
    <w:rsid w:val="00B10AE5"/>
    <w:rsid w:val="00B1243A"/>
    <w:rsid w:val="00B12BBF"/>
    <w:rsid w:val="00B1356D"/>
    <w:rsid w:val="00B135D8"/>
    <w:rsid w:val="00B149D8"/>
    <w:rsid w:val="00B157AE"/>
    <w:rsid w:val="00B16C2B"/>
    <w:rsid w:val="00B16EEE"/>
    <w:rsid w:val="00B178F7"/>
    <w:rsid w:val="00B2087C"/>
    <w:rsid w:val="00B208D7"/>
    <w:rsid w:val="00B21703"/>
    <w:rsid w:val="00B21B3C"/>
    <w:rsid w:val="00B21C6C"/>
    <w:rsid w:val="00B222B4"/>
    <w:rsid w:val="00B2233F"/>
    <w:rsid w:val="00B22A7D"/>
    <w:rsid w:val="00B23426"/>
    <w:rsid w:val="00B24993"/>
    <w:rsid w:val="00B249E4"/>
    <w:rsid w:val="00B24C0E"/>
    <w:rsid w:val="00B25445"/>
    <w:rsid w:val="00B25C75"/>
    <w:rsid w:val="00B279C0"/>
    <w:rsid w:val="00B30D0A"/>
    <w:rsid w:val="00B32817"/>
    <w:rsid w:val="00B33DE9"/>
    <w:rsid w:val="00B348CB"/>
    <w:rsid w:val="00B34BAC"/>
    <w:rsid w:val="00B352B1"/>
    <w:rsid w:val="00B35535"/>
    <w:rsid w:val="00B3559E"/>
    <w:rsid w:val="00B35624"/>
    <w:rsid w:val="00B362A8"/>
    <w:rsid w:val="00B36A1C"/>
    <w:rsid w:val="00B36B78"/>
    <w:rsid w:val="00B37600"/>
    <w:rsid w:val="00B37CB6"/>
    <w:rsid w:val="00B40BC2"/>
    <w:rsid w:val="00B42193"/>
    <w:rsid w:val="00B42B1C"/>
    <w:rsid w:val="00B42DBF"/>
    <w:rsid w:val="00B43913"/>
    <w:rsid w:val="00B43A0D"/>
    <w:rsid w:val="00B440D4"/>
    <w:rsid w:val="00B447DD"/>
    <w:rsid w:val="00B45563"/>
    <w:rsid w:val="00B45E39"/>
    <w:rsid w:val="00B45ECD"/>
    <w:rsid w:val="00B46295"/>
    <w:rsid w:val="00B46B21"/>
    <w:rsid w:val="00B47081"/>
    <w:rsid w:val="00B47A0D"/>
    <w:rsid w:val="00B5044B"/>
    <w:rsid w:val="00B5116E"/>
    <w:rsid w:val="00B512D3"/>
    <w:rsid w:val="00B513C4"/>
    <w:rsid w:val="00B51585"/>
    <w:rsid w:val="00B52FD0"/>
    <w:rsid w:val="00B5355C"/>
    <w:rsid w:val="00B53822"/>
    <w:rsid w:val="00B53EBE"/>
    <w:rsid w:val="00B53F75"/>
    <w:rsid w:val="00B5407B"/>
    <w:rsid w:val="00B55695"/>
    <w:rsid w:val="00B56428"/>
    <w:rsid w:val="00B57F8F"/>
    <w:rsid w:val="00B61107"/>
    <w:rsid w:val="00B620C0"/>
    <w:rsid w:val="00B62780"/>
    <w:rsid w:val="00B63B25"/>
    <w:rsid w:val="00B64123"/>
    <w:rsid w:val="00B6415F"/>
    <w:rsid w:val="00B65243"/>
    <w:rsid w:val="00B659EF"/>
    <w:rsid w:val="00B66407"/>
    <w:rsid w:val="00B71703"/>
    <w:rsid w:val="00B725B1"/>
    <w:rsid w:val="00B72931"/>
    <w:rsid w:val="00B73027"/>
    <w:rsid w:val="00B733E6"/>
    <w:rsid w:val="00B739E5"/>
    <w:rsid w:val="00B73C2C"/>
    <w:rsid w:val="00B77366"/>
    <w:rsid w:val="00B805EA"/>
    <w:rsid w:val="00B807C7"/>
    <w:rsid w:val="00B8143E"/>
    <w:rsid w:val="00B821A6"/>
    <w:rsid w:val="00B822EF"/>
    <w:rsid w:val="00B82D46"/>
    <w:rsid w:val="00B83382"/>
    <w:rsid w:val="00B836CE"/>
    <w:rsid w:val="00B83980"/>
    <w:rsid w:val="00B83E96"/>
    <w:rsid w:val="00B84CCB"/>
    <w:rsid w:val="00B84F91"/>
    <w:rsid w:val="00B850B5"/>
    <w:rsid w:val="00B85509"/>
    <w:rsid w:val="00B85E90"/>
    <w:rsid w:val="00B87290"/>
    <w:rsid w:val="00B87F65"/>
    <w:rsid w:val="00B91A0E"/>
    <w:rsid w:val="00B91B5E"/>
    <w:rsid w:val="00B92D83"/>
    <w:rsid w:val="00B9312C"/>
    <w:rsid w:val="00B96CBB"/>
    <w:rsid w:val="00B96E5B"/>
    <w:rsid w:val="00BA0D40"/>
    <w:rsid w:val="00BA426C"/>
    <w:rsid w:val="00BA440D"/>
    <w:rsid w:val="00BA5761"/>
    <w:rsid w:val="00BA682D"/>
    <w:rsid w:val="00BA6C3C"/>
    <w:rsid w:val="00BB08F2"/>
    <w:rsid w:val="00BB09BA"/>
    <w:rsid w:val="00BB2461"/>
    <w:rsid w:val="00BB38A1"/>
    <w:rsid w:val="00BB3BCC"/>
    <w:rsid w:val="00BB50F6"/>
    <w:rsid w:val="00BB544E"/>
    <w:rsid w:val="00BB5E6F"/>
    <w:rsid w:val="00BB7076"/>
    <w:rsid w:val="00BB7C24"/>
    <w:rsid w:val="00BC11B1"/>
    <w:rsid w:val="00BC1265"/>
    <w:rsid w:val="00BC13E5"/>
    <w:rsid w:val="00BC1524"/>
    <w:rsid w:val="00BC1D0A"/>
    <w:rsid w:val="00BC1E57"/>
    <w:rsid w:val="00BC24B9"/>
    <w:rsid w:val="00BC2ABB"/>
    <w:rsid w:val="00BC37ED"/>
    <w:rsid w:val="00BC45DE"/>
    <w:rsid w:val="00BC4D10"/>
    <w:rsid w:val="00BC5366"/>
    <w:rsid w:val="00BC5628"/>
    <w:rsid w:val="00BC5B38"/>
    <w:rsid w:val="00BC607F"/>
    <w:rsid w:val="00BC6436"/>
    <w:rsid w:val="00BC678D"/>
    <w:rsid w:val="00BC7776"/>
    <w:rsid w:val="00BD06CC"/>
    <w:rsid w:val="00BD0C57"/>
    <w:rsid w:val="00BD242F"/>
    <w:rsid w:val="00BD2DD5"/>
    <w:rsid w:val="00BD343C"/>
    <w:rsid w:val="00BD43FF"/>
    <w:rsid w:val="00BD6180"/>
    <w:rsid w:val="00BD6FEB"/>
    <w:rsid w:val="00BD75BB"/>
    <w:rsid w:val="00BD7EF4"/>
    <w:rsid w:val="00BE1C0B"/>
    <w:rsid w:val="00BE2B04"/>
    <w:rsid w:val="00BE33F4"/>
    <w:rsid w:val="00BE413E"/>
    <w:rsid w:val="00BE4265"/>
    <w:rsid w:val="00BE47BF"/>
    <w:rsid w:val="00BE4C8E"/>
    <w:rsid w:val="00BE56FB"/>
    <w:rsid w:val="00BE6076"/>
    <w:rsid w:val="00BE65DD"/>
    <w:rsid w:val="00BE68AF"/>
    <w:rsid w:val="00BF0F45"/>
    <w:rsid w:val="00BF1265"/>
    <w:rsid w:val="00BF1DDE"/>
    <w:rsid w:val="00BF200C"/>
    <w:rsid w:val="00BF2CC4"/>
    <w:rsid w:val="00BF3298"/>
    <w:rsid w:val="00BF39DC"/>
    <w:rsid w:val="00BF3EC1"/>
    <w:rsid w:val="00BF411C"/>
    <w:rsid w:val="00BF414E"/>
    <w:rsid w:val="00BF45F4"/>
    <w:rsid w:val="00BF4B8F"/>
    <w:rsid w:val="00BF55ED"/>
    <w:rsid w:val="00BF5EDA"/>
    <w:rsid w:val="00BF63C3"/>
    <w:rsid w:val="00BF69EE"/>
    <w:rsid w:val="00BF779F"/>
    <w:rsid w:val="00BF7ABB"/>
    <w:rsid w:val="00C00577"/>
    <w:rsid w:val="00C0066A"/>
    <w:rsid w:val="00C008D7"/>
    <w:rsid w:val="00C02B97"/>
    <w:rsid w:val="00C02C25"/>
    <w:rsid w:val="00C03093"/>
    <w:rsid w:val="00C04412"/>
    <w:rsid w:val="00C04B44"/>
    <w:rsid w:val="00C04DFA"/>
    <w:rsid w:val="00C05AA5"/>
    <w:rsid w:val="00C108DB"/>
    <w:rsid w:val="00C1166B"/>
    <w:rsid w:val="00C121D9"/>
    <w:rsid w:val="00C13BD7"/>
    <w:rsid w:val="00C146A6"/>
    <w:rsid w:val="00C154D9"/>
    <w:rsid w:val="00C15E70"/>
    <w:rsid w:val="00C16E45"/>
    <w:rsid w:val="00C17663"/>
    <w:rsid w:val="00C17F33"/>
    <w:rsid w:val="00C20BEE"/>
    <w:rsid w:val="00C20FA7"/>
    <w:rsid w:val="00C21115"/>
    <w:rsid w:val="00C21540"/>
    <w:rsid w:val="00C21A24"/>
    <w:rsid w:val="00C22289"/>
    <w:rsid w:val="00C22C53"/>
    <w:rsid w:val="00C23890"/>
    <w:rsid w:val="00C23A3E"/>
    <w:rsid w:val="00C23EFD"/>
    <w:rsid w:val="00C25F31"/>
    <w:rsid w:val="00C264EE"/>
    <w:rsid w:val="00C26843"/>
    <w:rsid w:val="00C271AE"/>
    <w:rsid w:val="00C27677"/>
    <w:rsid w:val="00C30051"/>
    <w:rsid w:val="00C30083"/>
    <w:rsid w:val="00C3028A"/>
    <w:rsid w:val="00C30B76"/>
    <w:rsid w:val="00C30D86"/>
    <w:rsid w:val="00C30F0A"/>
    <w:rsid w:val="00C31BB2"/>
    <w:rsid w:val="00C31BED"/>
    <w:rsid w:val="00C31C80"/>
    <w:rsid w:val="00C32A4A"/>
    <w:rsid w:val="00C32E3C"/>
    <w:rsid w:val="00C32F9A"/>
    <w:rsid w:val="00C337CC"/>
    <w:rsid w:val="00C33872"/>
    <w:rsid w:val="00C3441D"/>
    <w:rsid w:val="00C347EB"/>
    <w:rsid w:val="00C357F6"/>
    <w:rsid w:val="00C359DD"/>
    <w:rsid w:val="00C35EAA"/>
    <w:rsid w:val="00C3684C"/>
    <w:rsid w:val="00C37696"/>
    <w:rsid w:val="00C37D29"/>
    <w:rsid w:val="00C404F2"/>
    <w:rsid w:val="00C40BC5"/>
    <w:rsid w:val="00C41481"/>
    <w:rsid w:val="00C4149C"/>
    <w:rsid w:val="00C419AC"/>
    <w:rsid w:val="00C419E2"/>
    <w:rsid w:val="00C4276F"/>
    <w:rsid w:val="00C440F3"/>
    <w:rsid w:val="00C4468E"/>
    <w:rsid w:val="00C44ADA"/>
    <w:rsid w:val="00C44C7E"/>
    <w:rsid w:val="00C45E80"/>
    <w:rsid w:val="00C46B4A"/>
    <w:rsid w:val="00C4716D"/>
    <w:rsid w:val="00C47243"/>
    <w:rsid w:val="00C47C36"/>
    <w:rsid w:val="00C50978"/>
    <w:rsid w:val="00C515EF"/>
    <w:rsid w:val="00C51E02"/>
    <w:rsid w:val="00C51E2F"/>
    <w:rsid w:val="00C51F45"/>
    <w:rsid w:val="00C5326D"/>
    <w:rsid w:val="00C550D3"/>
    <w:rsid w:val="00C55EE8"/>
    <w:rsid w:val="00C577C8"/>
    <w:rsid w:val="00C577E1"/>
    <w:rsid w:val="00C606EA"/>
    <w:rsid w:val="00C6084B"/>
    <w:rsid w:val="00C611FC"/>
    <w:rsid w:val="00C61FFB"/>
    <w:rsid w:val="00C62534"/>
    <w:rsid w:val="00C62C91"/>
    <w:rsid w:val="00C63913"/>
    <w:rsid w:val="00C63924"/>
    <w:rsid w:val="00C64335"/>
    <w:rsid w:val="00C6456B"/>
    <w:rsid w:val="00C64657"/>
    <w:rsid w:val="00C64B03"/>
    <w:rsid w:val="00C64F1B"/>
    <w:rsid w:val="00C65433"/>
    <w:rsid w:val="00C65466"/>
    <w:rsid w:val="00C65FE2"/>
    <w:rsid w:val="00C66331"/>
    <w:rsid w:val="00C66F06"/>
    <w:rsid w:val="00C672CE"/>
    <w:rsid w:val="00C67AD2"/>
    <w:rsid w:val="00C709B5"/>
    <w:rsid w:val="00C711F2"/>
    <w:rsid w:val="00C71A82"/>
    <w:rsid w:val="00C71B8E"/>
    <w:rsid w:val="00C722FC"/>
    <w:rsid w:val="00C72740"/>
    <w:rsid w:val="00C73743"/>
    <w:rsid w:val="00C7512B"/>
    <w:rsid w:val="00C7609F"/>
    <w:rsid w:val="00C76314"/>
    <w:rsid w:val="00C76ED2"/>
    <w:rsid w:val="00C77436"/>
    <w:rsid w:val="00C77EA2"/>
    <w:rsid w:val="00C80065"/>
    <w:rsid w:val="00C804B7"/>
    <w:rsid w:val="00C80BF5"/>
    <w:rsid w:val="00C811D5"/>
    <w:rsid w:val="00C81544"/>
    <w:rsid w:val="00C817C9"/>
    <w:rsid w:val="00C81E39"/>
    <w:rsid w:val="00C83027"/>
    <w:rsid w:val="00C834BF"/>
    <w:rsid w:val="00C83BB8"/>
    <w:rsid w:val="00C84F42"/>
    <w:rsid w:val="00C8513A"/>
    <w:rsid w:val="00C8516D"/>
    <w:rsid w:val="00C86DB2"/>
    <w:rsid w:val="00C87315"/>
    <w:rsid w:val="00C900CE"/>
    <w:rsid w:val="00C9179E"/>
    <w:rsid w:val="00C91BCD"/>
    <w:rsid w:val="00C94976"/>
    <w:rsid w:val="00C94F66"/>
    <w:rsid w:val="00C95130"/>
    <w:rsid w:val="00C956D4"/>
    <w:rsid w:val="00C95826"/>
    <w:rsid w:val="00C9583F"/>
    <w:rsid w:val="00C9651A"/>
    <w:rsid w:val="00C967BB"/>
    <w:rsid w:val="00C968A1"/>
    <w:rsid w:val="00C971D1"/>
    <w:rsid w:val="00C974F8"/>
    <w:rsid w:val="00C97D5B"/>
    <w:rsid w:val="00C97FDE"/>
    <w:rsid w:val="00CA0824"/>
    <w:rsid w:val="00CA1197"/>
    <w:rsid w:val="00CA4FA3"/>
    <w:rsid w:val="00CA5351"/>
    <w:rsid w:val="00CA567B"/>
    <w:rsid w:val="00CA64A4"/>
    <w:rsid w:val="00CA6FD4"/>
    <w:rsid w:val="00CB0EC5"/>
    <w:rsid w:val="00CB123C"/>
    <w:rsid w:val="00CB2401"/>
    <w:rsid w:val="00CB3379"/>
    <w:rsid w:val="00CB4AFE"/>
    <w:rsid w:val="00CB59DA"/>
    <w:rsid w:val="00CB5D1F"/>
    <w:rsid w:val="00CB660F"/>
    <w:rsid w:val="00CB6CCD"/>
    <w:rsid w:val="00CB7162"/>
    <w:rsid w:val="00CB7271"/>
    <w:rsid w:val="00CB7382"/>
    <w:rsid w:val="00CC0787"/>
    <w:rsid w:val="00CC0B75"/>
    <w:rsid w:val="00CC1EE5"/>
    <w:rsid w:val="00CC296B"/>
    <w:rsid w:val="00CC29E1"/>
    <w:rsid w:val="00CC33FA"/>
    <w:rsid w:val="00CC3EBB"/>
    <w:rsid w:val="00CC3FFA"/>
    <w:rsid w:val="00CC40AA"/>
    <w:rsid w:val="00CC41F6"/>
    <w:rsid w:val="00CC4B4F"/>
    <w:rsid w:val="00CC58F0"/>
    <w:rsid w:val="00CC6502"/>
    <w:rsid w:val="00CD002A"/>
    <w:rsid w:val="00CD07FC"/>
    <w:rsid w:val="00CD16B1"/>
    <w:rsid w:val="00CD247A"/>
    <w:rsid w:val="00CD2486"/>
    <w:rsid w:val="00CD2B61"/>
    <w:rsid w:val="00CD2CE5"/>
    <w:rsid w:val="00CD2E5E"/>
    <w:rsid w:val="00CD33A4"/>
    <w:rsid w:val="00CD42D2"/>
    <w:rsid w:val="00CD62EE"/>
    <w:rsid w:val="00CD689F"/>
    <w:rsid w:val="00CD76B1"/>
    <w:rsid w:val="00CE10F8"/>
    <w:rsid w:val="00CE1863"/>
    <w:rsid w:val="00CE192B"/>
    <w:rsid w:val="00CE1B12"/>
    <w:rsid w:val="00CE2DC0"/>
    <w:rsid w:val="00CE35DE"/>
    <w:rsid w:val="00CE3B22"/>
    <w:rsid w:val="00CE3F82"/>
    <w:rsid w:val="00CE4212"/>
    <w:rsid w:val="00CE4C23"/>
    <w:rsid w:val="00CE5CFA"/>
    <w:rsid w:val="00CF33A9"/>
    <w:rsid w:val="00CF35A6"/>
    <w:rsid w:val="00CF3ACF"/>
    <w:rsid w:val="00CF3C50"/>
    <w:rsid w:val="00CF3D8A"/>
    <w:rsid w:val="00CF489D"/>
    <w:rsid w:val="00CF601C"/>
    <w:rsid w:val="00CF681D"/>
    <w:rsid w:val="00CF6DD1"/>
    <w:rsid w:val="00CF7128"/>
    <w:rsid w:val="00CF73C9"/>
    <w:rsid w:val="00D008D4"/>
    <w:rsid w:val="00D0117E"/>
    <w:rsid w:val="00D01479"/>
    <w:rsid w:val="00D01DBD"/>
    <w:rsid w:val="00D01E37"/>
    <w:rsid w:val="00D0266C"/>
    <w:rsid w:val="00D030A7"/>
    <w:rsid w:val="00D04164"/>
    <w:rsid w:val="00D05C6D"/>
    <w:rsid w:val="00D05D88"/>
    <w:rsid w:val="00D0784D"/>
    <w:rsid w:val="00D07856"/>
    <w:rsid w:val="00D07EE7"/>
    <w:rsid w:val="00D104AB"/>
    <w:rsid w:val="00D104D5"/>
    <w:rsid w:val="00D10647"/>
    <w:rsid w:val="00D1142C"/>
    <w:rsid w:val="00D12586"/>
    <w:rsid w:val="00D1341D"/>
    <w:rsid w:val="00D13432"/>
    <w:rsid w:val="00D13BCE"/>
    <w:rsid w:val="00D13FCD"/>
    <w:rsid w:val="00D14142"/>
    <w:rsid w:val="00D16AEA"/>
    <w:rsid w:val="00D16F22"/>
    <w:rsid w:val="00D17BE3"/>
    <w:rsid w:val="00D17C45"/>
    <w:rsid w:val="00D2096F"/>
    <w:rsid w:val="00D2099D"/>
    <w:rsid w:val="00D22098"/>
    <w:rsid w:val="00D227F9"/>
    <w:rsid w:val="00D22D48"/>
    <w:rsid w:val="00D2335F"/>
    <w:rsid w:val="00D23863"/>
    <w:rsid w:val="00D23C33"/>
    <w:rsid w:val="00D2405C"/>
    <w:rsid w:val="00D24CAD"/>
    <w:rsid w:val="00D25686"/>
    <w:rsid w:val="00D263EF"/>
    <w:rsid w:val="00D2702D"/>
    <w:rsid w:val="00D27E0B"/>
    <w:rsid w:val="00D27F90"/>
    <w:rsid w:val="00D3102A"/>
    <w:rsid w:val="00D3170E"/>
    <w:rsid w:val="00D31ABF"/>
    <w:rsid w:val="00D31CF9"/>
    <w:rsid w:val="00D32A73"/>
    <w:rsid w:val="00D32D7C"/>
    <w:rsid w:val="00D3331A"/>
    <w:rsid w:val="00D33811"/>
    <w:rsid w:val="00D33BAC"/>
    <w:rsid w:val="00D35089"/>
    <w:rsid w:val="00D35A09"/>
    <w:rsid w:val="00D36154"/>
    <w:rsid w:val="00D36CBA"/>
    <w:rsid w:val="00D375C9"/>
    <w:rsid w:val="00D400B2"/>
    <w:rsid w:val="00D40A0F"/>
    <w:rsid w:val="00D4164F"/>
    <w:rsid w:val="00D42633"/>
    <w:rsid w:val="00D4318B"/>
    <w:rsid w:val="00D440B1"/>
    <w:rsid w:val="00D44B3C"/>
    <w:rsid w:val="00D45958"/>
    <w:rsid w:val="00D4645D"/>
    <w:rsid w:val="00D468CB"/>
    <w:rsid w:val="00D47F0F"/>
    <w:rsid w:val="00D51161"/>
    <w:rsid w:val="00D51AAC"/>
    <w:rsid w:val="00D52F48"/>
    <w:rsid w:val="00D535E0"/>
    <w:rsid w:val="00D53A39"/>
    <w:rsid w:val="00D54111"/>
    <w:rsid w:val="00D542CF"/>
    <w:rsid w:val="00D563A7"/>
    <w:rsid w:val="00D568EE"/>
    <w:rsid w:val="00D57838"/>
    <w:rsid w:val="00D5799D"/>
    <w:rsid w:val="00D60E89"/>
    <w:rsid w:val="00D6224B"/>
    <w:rsid w:val="00D62346"/>
    <w:rsid w:val="00D6280C"/>
    <w:rsid w:val="00D641B3"/>
    <w:rsid w:val="00D648EA"/>
    <w:rsid w:val="00D64A34"/>
    <w:rsid w:val="00D66434"/>
    <w:rsid w:val="00D66B43"/>
    <w:rsid w:val="00D66F96"/>
    <w:rsid w:val="00D67389"/>
    <w:rsid w:val="00D673A7"/>
    <w:rsid w:val="00D674FF"/>
    <w:rsid w:val="00D6789A"/>
    <w:rsid w:val="00D67C24"/>
    <w:rsid w:val="00D67DEE"/>
    <w:rsid w:val="00D70BAC"/>
    <w:rsid w:val="00D715BE"/>
    <w:rsid w:val="00D7168F"/>
    <w:rsid w:val="00D7205C"/>
    <w:rsid w:val="00D72756"/>
    <w:rsid w:val="00D72CE3"/>
    <w:rsid w:val="00D72D37"/>
    <w:rsid w:val="00D730B6"/>
    <w:rsid w:val="00D735D0"/>
    <w:rsid w:val="00D73892"/>
    <w:rsid w:val="00D738F3"/>
    <w:rsid w:val="00D73913"/>
    <w:rsid w:val="00D74188"/>
    <w:rsid w:val="00D7495F"/>
    <w:rsid w:val="00D74A68"/>
    <w:rsid w:val="00D76CA7"/>
    <w:rsid w:val="00D776C1"/>
    <w:rsid w:val="00D80400"/>
    <w:rsid w:val="00D80DF9"/>
    <w:rsid w:val="00D817C9"/>
    <w:rsid w:val="00D823EB"/>
    <w:rsid w:val="00D83CE2"/>
    <w:rsid w:val="00D840AD"/>
    <w:rsid w:val="00D843B3"/>
    <w:rsid w:val="00D85B9C"/>
    <w:rsid w:val="00D85B9E"/>
    <w:rsid w:val="00D87D8E"/>
    <w:rsid w:val="00D90E0B"/>
    <w:rsid w:val="00D914C5"/>
    <w:rsid w:val="00D919E9"/>
    <w:rsid w:val="00D927FB"/>
    <w:rsid w:val="00D92857"/>
    <w:rsid w:val="00D9357C"/>
    <w:rsid w:val="00D939A3"/>
    <w:rsid w:val="00D941AB"/>
    <w:rsid w:val="00D94619"/>
    <w:rsid w:val="00D95B2A"/>
    <w:rsid w:val="00D96497"/>
    <w:rsid w:val="00D96881"/>
    <w:rsid w:val="00D974C3"/>
    <w:rsid w:val="00D975DA"/>
    <w:rsid w:val="00D977AD"/>
    <w:rsid w:val="00DA0BC1"/>
    <w:rsid w:val="00DA2742"/>
    <w:rsid w:val="00DA3256"/>
    <w:rsid w:val="00DA3FB2"/>
    <w:rsid w:val="00DA401B"/>
    <w:rsid w:val="00DA43E9"/>
    <w:rsid w:val="00DA6F21"/>
    <w:rsid w:val="00DB0BFD"/>
    <w:rsid w:val="00DB21AF"/>
    <w:rsid w:val="00DB26BF"/>
    <w:rsid w:val="00DB33B6"/>
    <w:rsid w:val="00DB3B9F"/>
    <w:rsid w:val="00DB4959"/>
    <w:rsid w:val="00DB5181"/>
    <w:rsid w:val="00DB6C6A"/>
    <w:rsid w:val="00DB75E8"/>
    <w:rsid w:val="00DC1C7C"/>
    <w:rsid w:val="00DC22D9"/>
    <w:rsid w:val="00DC2519"/>
    <w:rsid w:val="00DC2559"/>
    <w:rsid w:val="00DC396A"/>
    <w:rsid w:val="00DC44E9"/>
    <w:rsid w:val="00DC6157"/>
    <w:rsid w:val="00DC7381"/>
    <w:rsid w:val="00DD0BB4"/>
    <w:rsid w:val="00DD1A8D"/>
    <w:rsid w:val="00DD23F1"/>
    <w:rsid w:val="00DD278F"/>
    <w:rsid w:val="00DD2D2E"/>
    <w:rsid w:val="00DD2DA7"/>
    <w:rsid w:val="00DD306A"/>
    <w:rsid w:val="00DD45C3"/>
    <w:rsid w:val="00DD4CDB"/>
    <w:rsid w:val="00DD582F"/>
    <w:rsid w:val="00DD6F12"/>
    <w:rsid w:val="00DD6FE0"/>
    <w:rsid w:val="00DD7683"/>
    <w:rsid w:val="00DD7C19"/>
    <w:rsid w:val="00DD7F88"/>
    <w:rsid w:val="00DE0305"/>
    <w:rsid w:val="00DE0AFB"/>
    <w:rsid w:val="00DE14ED"/>
    <w:rsid w:val="00DE17BD"/>
    <w:rsid w:val="00DE18A2"/>
    <w:rsid w:val="00DE24C6"/>
    <w:rsid w:val="00DE2F52"/>
    <w:rsid w:val="00DE2F8A"/>
    <w:rsid w:val="00DE46F4"/>
    <w:rsid w:val="00DE4AB3"/>
    <w:rsid w:val="00DE4FCD"/>
    <w:rsid w:val="00DE634F"/>
    <w:rsid w:val="00DE7178"/>
    <w:rsid w:val="00DE71A0"/>
    <w:rsid w:val="00DE77F1"/>
    <w:rsid w:val="00DF054D"/>
    <w:rsid w:val="00DF106B"/>
    <w:rsid w:val="00DF10A5"/>
    <w:rsid w:val="00DF1126"/>
    <w:rsid w:val="00DF1D52"/>
    <w:rsid w:val="00DF20BB"/>
    <w:rsid w:val="00DF20DB"/>
    <w:rsid w:val="00DF222A"/>
    <w:rsid w:val="00DF3A49"/>
    <w:rsid w:val="00DF5089"/>
    <w:rsid w:val="00DF5EE1"/>
    <w:rsid w:val="00DF62AC"/>
    <w:rsid w:val="00DF6322"/>
    <w:rsid w:val="00E00560"/>
    <w:rsid w:val="00E01E5F"/>
    <w:rsid w:val="00E02BAE"/>
    <w:rsid w:val="00E032B9"/>
    <w:rsid w:val="00E040EC"/>
    <w:rsid w:val="00E04443"/>
    <w:rsid w:val="00E04AD5"/>
    <w:rsid w:val="00E04EBE"/>
    <w:rsid w:val="00E0587B"/>
    <w:rsid w:val="00E06A72"/>
    <w:rsid w:val="00E07D5B"/>
    <w:rsid w:val="00E10A1D"/>
    <w:rsid w:val="00E10F25"/>
    <w:rsid w:val="00E10FE3"/>
    <w:rsid w:val="00E11340"/>
    <w:rsid w:val="00E1180C"/>
    <w:rsid w:val="00E11840"/>
    <w:rsid w:val="00E11F7B"/>
    <w:rsid w:val="00E11F92"/>
    <w:rsid w:val="00E13144"/>
    <w:rsid w:val="00E13755"/>
    <w:rsid w:val="00E137F2"/>
    <w:rsid w:val="00E14052"/>
    <w:rsid w:val="00E140F8"/>
    <w:rsid w:val="00E14215"/>
    <w:rsid w:val="00E14426"/>
    <w:rsid w:val="00E144B7"/>
    <w:rsid w:val="00E14550"/>
    <w:rsid w:val="00E14781"/>
    <w:rsid w:val="00E1548A"/>
    <w:rsid w:val="00E155C4"/>
    <w:rsid w:val="00E15918"/>
    <w:rsid w:val="00E17397"/>
    <w:rsid w:val="00E17934"/>
    <w:rsid w:val="00E2056E"/>
    <w:rsid w:val="00E20927"/>
    <w:rsid w:val="00E20980"/>
    <w:rsid w:val="00E20DAD"/>
    <w:rsid w:val="00E21CD6"/>
    <w:rsid w:val="00E23207"/>
    <w:rsid w:val="00E25315"/>
    <w:rsid w:val="00E2576D"/>
    <w:rsid w:val="00E264EB"/>
    <w:rsid w:val="00E26C26"/>
    <w:rsid w:val="00E30D9F"/>
    <w:rsid w:val="00E30E39"/>
    <w:rsid w:val="00E311AD"/>
    <w:rsid w:val="00E311DC"/>
    <w:rsid w:val="00E31632"/>
    <w:rsid w:val="00E33DCA"/>
    <w:rsid w:val="00E343FD"/>
    <w:rsid w:val="00E3460A"/>
    <w:rsid w:val="00E36EE0"/>
    <w:rsid w:val="00E36FBE"/>
    <w:rsid w:val="00E37AAF"/>
    <w:rsid w:val="00E37E3E"/>
    <w:rsid w:val="00E402E6"/>
    <w:rsid w:val="00E4033D"/>
    <w:rsid w:val="00E4098A"/>
    <w:rsid w:val="00E41B8A"/>
    <w:rsid w:val="00E43532"/>
    <w:rsid w:val="00E439D5"/>
    <w:rsid w:val="00E44387"/>
    <w:rsid w:val="00E447E8"/>
    <w:rsid w:val="00E45619"/>
    <w:rsid w:val="00E47773"/>
    <w:rsid w:val="00E47C12"/>
    <w:rsid w:val="00E5004A"/>
    <w:rsid w:val="00E51033"/>
    <w:rsid w:val="00E517B0"/>
    <w:rsid w:val="00E52580"/>
    <w:rsid w:val="00E53D71"/>
    <w:rsid w:val="00E54998"/>
    <w:rsid w:val="00E54F2A"/>
    <w:rsid w:val="00E55906"/>
    <w:rsid w:val="00E57703"/>
    <w:rsid w:val="00E57E8D"/>
    <w:rsid w:val="00E60183"/>
    <w:rsid w:val="00E61239"/>
    <w:rsid w:val="00E61919"/>
    <w:rsid w:val="00E6202A"/>
    <w:rsid w:val="00E635EE"/>
    <w:rsid w:val="00E637EB"/>
    <w:rsid w:val="00E63E98"/>
    <w:rsid w:val="00E64B16"/>
    <w:rsid w:val="00E657DF"/>
    <w:rsid w:val="00E6610A"/>
    <w:rsid w:val="00E66311"/>
    <w:rsid w:val="00E66618"/>
    <w:rsid w:val="00E67B32"/>
    <w:rsid w:val="00E70CFE"/>
    <w:rsid w:val="00E7166A"/>
    <w:rsid w:val="00E71CDB"/>
    <w:rsid w:val="00E71DDE"/>
    <w:rsid w:val="00E723BD"/>
    <w:rsid w:val="00E72938"/>
    <w:rsid w:val="00E72D76"/>
    <w:rsid w:val="00E737B7"/>
    <w:rsid w:val="00E74141"/>
    <w:rsid w:val="00E741B9"/>
    <w:rsid w:val="00E744BC"/>
    <w:rsid w:val="00E74946"/>
    <w:rsid w:val="00E751A7"/>
    <w:rsid w:val="00E75694"/>
    <w:rsid w:val="00E75FB7"/>
    <w:rsid w:val="00E7696C"/>
    <w:rsid w:val="00E77546"/>
    <w:rsid w:val="00E80DFD"/>
    <w:rsid w:val="00E80FD5"/>
    <w:rsid w:val="00E823A5"/>
    <w:rsid w:val="00E82DA1"/>
    <w:rsid w:val="00E8417C"/>
    <w:rsid w:val="00E8499B"/>
    <w:rsid w:val="00E858E4"/>
    <w:rsid w:val="00E85920"/>
    <w:rsid w:val="00E85E97"/>
    <w:rsid w:val="00E863DF"/>
    <w:rsid w:val="00E9077B"/>
    <w:rsid w:val="00E90BB8"/>
    <w:rsid w:val="00E90C1A"/>
    <w:rsid w:val="00E90E68"/>
    <w:rsid w:val="00E91790"/>
    <w:rsid w:val="00E934C4"/>
    <w:rsid w:val="00E94AF5"/>
    <w:rsid w:val="00E95ACB"/>
    <w:rsid w:val="00E95E4A"/>
    <w:rsid w:val="00E96166"/>
    <w:rsid w:val="00E96215"/>
    <w:rsid w:val="00E96258"/>
    <w:rsid w:val="00E9706B"/>
    <w:rsid w:val="00EA0256"/>
    <w:rsid w:val="00EA0B99"/>
    <w:rsid w:val="00EA101B"/>
    <w:rsid w:val="00EA1839"/>
    <w:rsid w:val="00EA1901"/>
    <w:rsid w:val="00EA19CC"/>
    <w:rsid w:val="00EA19D5"/>
    <w:rsid w:val="00EA3565"/>
    <w:rsid w:val="00EA3C51"/>
    <w:rsid w:val="00EA3D69"/>
    <w:rsid w:val="00EA3D9E"/>
    <w:rsid w:val="00EA4F62"/>
    <w:rsid w:val="00EA7061"/>
    <w:rsid w:val="00EA73AB"/>
    <w:rsid w:val="00EB00F3"/>
    <w:rsid w:val="00EB043F"/>
    <w:rsid w:val="00EB0A70"/>
    <w:rsid w:val="00EB0C71"/>
    <w:rsid w:val="00EB2794"/>
    <w:rsid w:val="00EB2A1E"/>
    <w:rsid w:val="00EB2E38"/>
    <w:rsid w:val="00EB3182"/>
    <w:rsid w:val="00EB3C6F"/>
    <w:rsid w:val="00EB3D33"/>
    <w:rsid w:val="00EB3E83"/>
    <w:rsid w:val="00EB533D"/>
    <w:rsid w:val="00EB5434"/>
    <w:rsid w:val="00EB5BC2"/>
    <w:rsid w:val="00EB5C9B"/>
    <w:rsid w:val="00EB6657"/>
    <w:rsid w:val="00EB6A22"/>
    <w:rsid w:val="00EB75E0"/>
    <w:rsid w:val="00EC0CAA"/>
    <w:rsid w:val="00EC0DDE"/>
    <w:rsid w:val="00EC0F1A"/>
    <w:rsid w:val="00EC1D59"/>
    <w:rsid w:val="00EC2A13"/>
    <w:rsid w:val="00EC2E8D"/>
    <w:rsid w:val="00EC3573"/>
    <w:rsid w:val="00EC3DC9"/>
    <w:rsid w:val="00EC4C69"/>
    <w:rsid w:val="00EC6202"/>
    <w:rsid w:val="00EC73FC"/>
    <w:rsid w:val="00ED0AB9"/>
    <w:rsid w:val="00ED2480"/>
    <w:rsid w:val="00ED3064"/>
    <w:rsid w:val="00ED353E"/>
    <w:rsid w:val="00ED40DA"/>
    <w:rsid w:val="00ED4175"/>
    <w:rsid w:val="00ED57C8"/>
    <w:rsid w:val="00ED5B7A"/>
    <w:rsid w:val="00EE0206"/>
    <w:rsid w:val="00EE0B68"/>
    <w:rsid w:val="00EE1833"/>
    <w:rsid w:val="00EE1A34"/>
    <w:rsid w:val="00EE1BEB"/>
    <w:rsid w:val="00EE2605"/>
    <w:rsid w:val="00EE33F9"/>
    <w:rsid w:val="00EE358B"/>
    <w:rsid w:val="00EE36A1"/>
    <w:rsid w:val="00EE4153"/>
    <w:rsid w:val="00EE5A07"/>
    <w:rsid w:val="00EE5A4A"/>
    <w:rsid w:val="00EE6DA3"/>
    <w:rsid w:val="00EF03A5"/>
    <w:rsid w:val="00EF0EB9"/>
    <w:rsid w:val="00EF16ED"/>
    <w:rsid w:val="00EF2DBF"/>
    <w:rsid w:val="00EF363D"/>
    <w:rsid w:val="00EF3902"/>
    <w:rsid w:val="00EF4D56"/>
    <w:rsid w:val="00EF5E0E"/>
    <w:rsid w:val="00EF5FAA"/>
    <w:rsid w:val="00EF6539"/>
    <w:rsid w:val="00EF694A"/>
    <w:rsid w:val="00EF69A6"/>
    <w:rsid w:val="00EF7867"/>
    <w:rsid w:val="00F014D9"/>
    <w:rsid w:val="00F01864"/>
    <w:rsid w:val="00F019DC"/>
    <w:rsid w:val="00F02CDD"/>
    <w:rsid w:val="00F0302E"/>
    <w:rsid w:val="00F03280"/>
    <w:rsid w:val="00F032C1"/>
    <w:rsid w:val="00F04C8C"/>
    <w:rsid w:val="00F05BC0"/>
    <w:rsid w:val="00F0614F"/>
    <w:rsid w:val="00F06637"/>
    <w:rsid w:val="00F06683"/>
    <w:rsid w:val="00F06B34"/>
    <w:rsid w:val="00F0715D"/>
    <w:rsid w:val="00F0725A"/>
    <w:rsid w:val="00F07A09"/>
    <w:rsid w:val="00F108AA"/>
    <w:rsid w:val="00F1093E"/>
    <w:rsid w:val="00F10C3B"/>
    <w:rsid w:val="00F11232"/>
    <w:rsid w:val="00F1201E"/>
    <w:rsid w:val="00F129C4"/>
    <w:rsid w:val="00F12E41"/>
    <w:rsid w:val="00F14126"/>
    <w:rsid w:val="00F1515B"/>
    <w:rsid w:val="00F161F4"/>
    <w:rsid w:val="00F1623E"/>
    <w:rsid w:val="00F16635"/>
    <w:rsid w:val="00F16AA4"/>
    <w:rsid w:val="00F2010B"/>
    <w:rsid w:val="00F20143"/>
    <w:rsid w:val="00F20C06"/>
    <w:rsid w:val="00F210D4"/>
    <w:rsid w:val="00F22462"/>
    <w:rsid w:val="00F227A1"/>
    <w:rsid w:val="00F22CFF"/>
    <w:rsid w:val="00F24327"/>
    <w:rsid w:val="00F24829"/>
    <w:rsid w:val="00F24EF2"/>
    <w:rsid w:val="00F25EBF"/>
    <w:rsid w:val="00F25ECE"/>
    <w:rsid w:val="00F26461"/>
    <w:rsid w:val="00F26610"/>
    <w:rsid w:val="00F268E6"/>
    <w:rsid w:val="00F27578"/>
    <w:rsid w:val="00F27CA4"/>
    <w:rsid w:val="00F30832"/>
    <w:rsid w:val="00F309E5"/>
    <w:rsid w:val="00F30DFB"/>
    <w:rsid w:val="00F32A23"/>
    <w:rsid w:val="00F32DF9"/>
    <w:rsid w:val="00F33F0B"/>
    <w:rsid w:val="00F34495"/>
    <w:rsid w:val="00F344D2"/>
    <w:rsid w:val="00F34D57"/>
    <w:rsid w:val="00F350A5"/>
    <w:rsid w:val="00F352B0"/>
    <w:rsid w:val="00F36127"/>
    <w:rsid w:val="00F404CD"/>
    <w:rsid w:val="00F4060F"/>
    <w:rsid w:val="00F41213"/>
    <w:rsid w:val="00F41E6F"/>
    <w:rsid w:val="00F42CD0"/>
    <w:rsid w:val="00F44CCB"/>
    <w:rsid w:val="00F452E0"/>
    <w:rsid w:val="00F45AF5"/>
    <w:rsid w:val="00F45BF6"/>
    <w:rsid w:val="00F45C5B"/>
    <w:rsid w:val="00F463C8"/>
    <w:rsid w:val="00F4641E"/>
    <w:rsid w:val="00F46E63"/>
    <w:rsid w:val="00F52740"/>
    <w:rsid w:val="00F5343E"/>
    <w:rsid w:val="00F5385F"/>
    <w:rsid w:val="00F53B67"/>
    <w:rsid w:val="00F53EFC"/>
    <w:rsid w:val="00F550A1"/>
    <w:rsid w:val="00F5524B"/>
    <w:rsid w:val="00F5593E"/>
    <w:rsid w:val="00F5749E"/>
    <w:rsid w:val="00F57AF7"/>
    <w:rsid w:val="00F60361"/>
    <w:rsid w:val="00F61924"/>
    <w:rsid w:val="00F61ADF"/>
    <w:rsid w:val="00F6206D"/>
    <w:rsid w:val="00F624EA"/>
    <w:rsid w:val="00F62901"/>
    <w:rsid w:val="00F62A31"/>
    <w:rsid w:val="00F6345E"/>
    <w:rsid w:val="00F638E2"/>
    <w:rsid w:val="00F63987"/>
    <w:rsid w:val="00F64532"/>
    <w:rsid w:val="00F6522C"/>
    <w:rsid w:val="00F655C3"/>
    <w:rsid w:val="00F65A78"/>
    <w:rsid w:val="00F661B0"/>
    <w:rsid w:val="00F663B0"/>
    <w:rsid w:val="00F664DE"/>
    <w:rsid w:val="00F66827"/>
    <w:rsid w:val="00F670B2"/>
    <w:rsid w:val="00F700A1"/>
    <w:rsid w:val="00F71642"/>
    <w:rsid w:val="00F733FC"/>
    <w:rsid w:val="00F73BA3"/>
    <w:rsid w:val="00F73C09"/>
    <w:rsid w:val="00F73F1F"/>
    <w:rsid w:val="00F7401E"/>
    <w:rsid w:val="00F745E9"/>
    <w:rsid w:val="00F74B19"/>
    <w:rsid w:val="00F75AC3"/>
    <w:rsid w:val="00F761B0"/>
    <w:rsid w:val="00F770C3"/>
    <w:rsid w:val="00F7757A"/>
    <w:rsid w:val="00F77894"/>
    <w:rsid w:val="00F77A29"/>
    <w:rsid w:val="00F77E4F"/>
    <w:rsid w:val="00F80F83"/>
    <w:rsid w:val="00F818CD"/>
    <w:rsid w:val="00F833EA"/>
    <w:rsid w:val="00F83511"/>
    <w:rsid w:val="00F844C3"/>
    <w:rsid w:val="00F85817"/>
    <w:rsid w:val="00F8600E"/>
    <w:rsid w:val="00F862DB"/>
    <w:rsid w:val="00F86B7D"/>
    <w:rsid w:val="00F90BBE"/>
    <w:rsid w:val="00F90D10"/>
    <w:rsid w:val="00F90EE2"/>
    <w:rsid w:val="00F91861"/>
    <w:rsid w:val="00F918FB"/>
    <w:rsid w:val="00F91B43"/>
    <w:rsid w:val="00F9218D"/>
    <w:rsid w:val="00F92975"/>
    <w:rsid w:val="00F92E56"/>
    <w:rsid w:val="00F93A55"/>
    <w:rsid w:val="00F954C3"/>
    <w:rsid w:val="00F960A8"/>
    <w:rsid w:val="00F96447"/>
    <w:rsid w:val="00F96C82"/>
    <w:rsid w:val="00F97D95"/>
    <w:rsid w:val="00FA0309"/>
    <w:rsid w:val="00FA1421"/>
    <w:rsid w:val="00FA188F"/>
    <w:rsid w:val="00FA1EA5"/>
    <w:rsid w:val="00FA229A"/>
    <w:rsid w:val="00FA27E8"/>
    <w:rsid w:val="00FA2870"/>
    <w:rsid w:val="00FA3129"/>
    <w:rsid w:val="00FA33FF"/>
    <w:rsid w:val="00FA377F"/>
    <w:rsid w:val="00FA395A"/>
    <w:rsid w:val="00FA4F8C"/>
    <w:rsid w:val="00FA4F9D"/>
    <w:rsid w:val="00FA5369"/>
    <w:rsid w:val="00FA60C6"/>
    <w:rsid w:val="00FA7A9D"/>
    <w:rsid w:val="00FB00E8"/>
    <w:rsid w:val="00FB0EF0"/>
    <w:rsid w:val="00FB2E09"/>
    <w:rsid w:val="00FB2EFA"/>
    <w:rsid w:val="00FB38ED"/>
    <w:rsid w:val="00FB3B58"/>
    <w:rsid w:val="00FB4876"/>
    <w:rsid w:val="00FC2221"/>
    <w:rsid w:val="00FC27A8"/>
    <w:rsid w:val="00FC299E"/>
    <w:rsid w:val="00FC5160"/>
    <w:rsid w:val="00FC6BA6"/>
    <w:rsid w:val="00FC7943"/>
    <w:rsid w:val="00FC7CD6"/>
    <w:rsid w:val="00FD0872"/>
    <w:rsid w:val="00FD10AB"/>
    <w:rsid w:val="00FD38FA"/>
    <w:rsid w:val="00FD3E5E"/>
    <w:rsid w:val="00FD5961"/>
    <w:rsid w:val="00FD7A32"/>
    <w:rsid w:val="00FD7BE3"/>
    <w:rsid w:val="00FE086D"/>
    <w:rsid w:val="00FE086F"/>
    <w:rsid w:val="00FE0D1C"/>
    <w:rsid w:val="00FE0DB2"/>
    <w:rsid w:val="00FE17A2"/>
    <w:rsid w:val="00FE1DDC"/>
    <w:rsid w:val="00FE31A4"/>
    <w:rsid w:val="00FE337C"/>
    <w:rsid w:val="00FE3798"/>
    <w:rsid w:val="00FE4FB1"/>
    <w:rsid w:val="00FE5B8B"/>
    <w:rsid w:val="00FE609B"/>
    <w:rsid w:val="00FE6402"/>
    <w:rsid w:val="00FE6549"/>
    <w:rsid w:val="00FE749C"/>
    <w:rsid w:val="00FE7617"/>
    <w:rsid w:val="00FF0F50"/>
    <w:rsid w:val="00FF0F51"/>
    <w:rsid w:val="00FF0FE8"/>
    <w:rsid w:val="00FF13B4"/>
    <w:rsid w:val="00FF14A4"/>
    <w:rsid w:val="00FF1761"/>
    <w:rsid w:val="00FF1F40"/>
    <w:rsid w:val="00FF1FCD"/>
    <w:rsid w:val="00FF2374"/>
    <w:rsid w:val="00FF2D6F"/>
    <w:rsid w:val="00FF2D87"/>
    <w:rsid w:val="00FF2F06"/>
    <w:rsid w:val="00FF4BD8"/>
    <w:rsid w:val="00FF5DF8"/>
    <w:rsid w:val="00FF5F92"/>
    <w:rsid w:val="00FF6000"/>
    <w:rsid w:val="00FF680E"/>
    <w:rsid w:val="00FF6840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FD0F5"/>
  <w15:docId w15:val="{B0A24379-B7FC-4306-85F4-749E273A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AF4"/>
    <w:pPr>
      <w:bidi/>
      <w:ind w:firstLine="397"/>
      <w:jc w:val="lowKashida"/>
    </w:pPr>
    <w:rPr>
      <w:rFonts w:ascii="Times New Roman" w:eastAsia="Times New Roman" w:hAnsi="Times New Roman" w:cs="B Zar"/>
      <w:sz w:val="28"/>
      <w:szCs w:val="28"/>
      <w:lang w:bidi="fa-IR"/>
    </w:rPr>
  </w:style>
  <w:style w:type="paragraph" w:styleId="Heading1">
    <w:name w:val="heading 1"/>
    <w:aliases w:val="bulet"/>
    <w:basedOn w:val="CoverContents"/>
    <w:next w:val="Normal"/>
    <w:link w:val="Heading1Char"/>
    <w:uiPriority w:val="9"/>
    <w:qFormat/>
    <w:rsid w:val="00005804"/>
    <w:pPr>
      <w:numPr>
        <w:numId w:val="1"/>
      </w:numPr>
      <w:jc w:val="both"/>
      <w:outlineLvl w:val="0"/>
    </w:pPr>
    <w:rPr>
      <w:rFonts w:cs="B Titr"/>
      <w:sz w:val="40"/>
      <w:szCs w:val="36"/>
    </w:rPr>
  </w:style>
  <w:style w:type="paragraph" w:styleId="Heading2">
    <w:name w:val="heading 2"/>
    <w:aliases w:val="titr3, Char"/>
    <w:basedOn w:val="ListParagraph"/>
    <w:next w:val="Normal"/>
    <w:link w:val="Heading2Char"/>
    <w:uiPriority w:val="9"/>
    <w:unhideWhenUsed/>
    <w:qFormat/>
    <w:rsid w:val="00DD2D2E"/>
    <w:pPr>
      <w:numPr>
        <w:ilvl w:val="1"/>
        <w:numId w:val="1"/>
      </w:numPr>
      <w:spacing w:line="276" w:lineRule="auto"/>
      <w:ind w:left="576"/>
      <w:outlineLvl w:val="1"/>
    </w:pPr>
    <w:rPr>
      <w:rFonts w:cs="B Titr"/>
      <w:b/>
      <w:bCs/>
      <w:sz w:val="34"/>
      <w:szCs w:val="30"/>
    </w:rPr>
  </w:style>
  <w:style w:type="paragraph" w:styleId="Heading3">
    <w:name w:val="heading 3"/>
    <w:basedOn w:val="CoverContents"/>
    <w:next w:val="Subtitle"/>
    <w:link w:val="Heading3Char"/>
    <w:autoRedefine/>
    <w:uiPriority w:val="9"/>
    <w:unhideWhenUsed/>
    <w:qFormat/>
    <w:rsid w:val="003564A7"/>
    <w:pPr>
      <w:numPr>
        <w:ilvl w:val="2"/>
        <w:numId w:val="1"/>
      </w:numPr>
      <w:contextualSpacing/>
      <w:jc w:val="both"/>
      <w:outlineLvl w:val="2"/>
    </w:pPr>
    <w:rPr>
      <w:rFonts w:cs="B Titr"/>
      <w:sz w:val="34"/>
      <w:szCs w:val="30"/>
    </w:rPr>
  </w:style>
  <w:style w:type="paragraph" w:styleId="Heading4">
    <w:name w:val="heading 4"/>
    <w:basedOn w:val="ListParagraph"/>
    <w:next w:val="Normal"/>
    <w:link w:val="Heading4Char"/>
    <w:autoRedefine/>
    <w:uiPriority w:val="9"/>
    <w:unhideWhenUsed/>
    <w:qFormat/>
    <w:rsid w:val="00356D30"/>
    <w:pPr>
      <w:keepNext/>
      <w:keepLines/>
      <w:numPr>
        <w:ilvl w:val="3"/>
        <w:numId w:val="1"/>
      </w:numPr>
      <w:spacing w:before="40" w:line="276" w:lineRule="auto"/>
      <w:jc w:val="left"/>
      <w:outlineLvl w:val="3"/>
    </w:pPr>
    <w:rPr>
      <w:rFonts w:eastAsiaTheme="majorEastAsia" w:cs="B Titr"/>
      <w:b/>
      <w:bCs/>
      <w:sz w:val="34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D2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B Titr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2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B Titr"/>
      <w:szCs w:val="30"/>
    </w:rPr>
  </w:style>
  <w:style w:type="paragraph" w:styleId="Heading7">
    <w:name w:val="heading 7"/>
    <w:basedOn w:val="Normal"/>
    <w:next w:val="Normal"/>
    <w:link w:val="Heading7Char"/>
    <w:qFormat/>
    <w:rsid w:val="00DD2D2E"/>
    <w:pPr>
      <w:keepNext/>
      <w:numPr>
        <w:ilvl w:val="6"/>
        <w:numId w:val="1"/>
      </w:numPr>
      <w:outlineLvl w:val="6"/>
    </w:pPr>
    <w:rPr>
      <w:rFonts w:cs="B Titr"/>
      <w:b/>
      <w:bCs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2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B Titr"/>
      <w:color w:val="272727" w:themeColor="text1" w:themeTint="D8"/>
      <w:sz w:val="21"/>
      <w:szCs w:val="30"/>
    </w:rPr>
  </w:style>
  <w:style w:type="paragraph" w:styleId="Heading9">
    <w:name w:val="heading 9"/>
    <w:basedOn w:val="Normal"/>
    <w:next w:val="Normal"/>
    <w:link w:val="Heading9Char"/>
    <w:qFormat/>
    <w:rsid w:val="0076792C"/>
    <w:pPr>
      <w:keepNext/>
      <w:numPr>
        <w:ilvl w:val="8"/>
        <w:numId w:val="1"/>
      </w:numPr>
      <w:bidi w:val="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Contents">
    <w:name w:val="CoverContents"/>
    <w:basedOn w:val="Normal"/>
    <w:qFormat/>
    <w:rsid w:val="00194AF4"/>
    <w:pPr>
      <w:ind w:firstLine="0"/>
      <w:jc w:val="center"/>
    </w:pPr>
    <w:rPr>
      <w:rFonts w:cs="B Compset"/>
      <w:b/>
      <w:bCs/>
    </w:rPr>
  </w:style>
  <w:style w:type="character" w:customStyle="1" w:styleId="Heading1Char">
    <w:name w:val="Heading 1 Char"/>
    <w:aliases w:val="bulet Char"/>
    <w:link w:val="Heading1"/>
    <w:uiPriority w:val="9"/>
    <w:rsid w:val="00DA6F21"/>
    <w:rPr>
      <w:rFonts w:ascii="Times New Roman" w:eastAsia="Times New Roman" w:hAnsi="Times New Roman" w:cs="B Titr"/>
      <w:b/>
      <w:bCs/>
      <w:sz w:val="40"/>
      <w:szCs w:val="36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373A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0596"/>
    <w:rPr>
      <w:rFonts w:ascii="Times New Roman" w:eastAsia="Times New Roman" w:hAnsi="Times New Roman" w:cs="B Zar"/>
      <w:sz w:val="28"/>
      <w:szCs w:val="28"/>
      <w:lang w:bidi="fa-IR"/>
    </w:rPr>
  </w:style>
  <w:style w:type="character" w:customStyle="1" w:styleId="Heading2Char">
    <w:name w:val="Heading 2 Char"/>
    <w:aliases w:val="titr3 Char, Char Char"/>
    <w:link w:val="Heading2"/>
    <w:uiPriority w:val="9"/>
    <w:rsid w:val="00DD2D2E"/>
    <w:rPr>
      <w:rFonts w:ascii="Times New Roman" w:eastAsia="Times New Roman" w:hAnsi="Times New Roman" w:cs="B Titr"/>
      <w:b/>
      <w:bCs/>
      <w:sz w:val="34"/>
      <w:szCs w:val="3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CC2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0C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fa-IR"/>
    </w:rPr>
  </w:style>
  <w:style w:type="character" w:customStyle="1" w:styleId="Heading3Char">
    <w:name w:val="Heading 3 Char"/>
    <w:link w:val="Heading3"/>
    <w:uiPriority w:val="9"/>
    <w:rsid w:val="003564A7"/>
    <w:rPr>
      <w:rFonts w:ascii="Times New Roman" w:eastAsia="Times New Roman" w:hAnsi="Times New Roman" w:cs="B Titr"/>
      <w:b/>
      <w:bCs/>
      <w:sz w:val="34"/>
      <w:szCs w:val="30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356D30"/>
    <w:rPr>
      <w:rFonts w:ascii="Times New Roman" w:eastAsiaTheme="majorEastAsia" w:hAnsi="Times New Roman" w:cs="B Titr"/>
      <w:b/>
      <w:bCs/>
      <w:sz w:val="34"/>
      <w:szCs w:val="30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D2D2E"/>
    <w:rPr>
      <w:rFonts w:asciiTheme="majorHAnsi" w:eastAsiaTheme="majorEastAsia" w:hAnsiTheme="majorHAnsi" w:cs="B Titr"/>
      <w:sz w:val="28"/>
      <w:szCs w:val="30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2E"/>
    <w:rPr>
      <w:rFonts w:asciiTheme="majorHAnsi" w:eastAsiaTheme="majorEastAsia" w:hAnsiTheme="majorHAnsi" w:cs="B Titr"/>
      <w:sz w:val="28"/>
      <w:szCs w:val="30"/>
      <w:lang w:bidi="fa-IR"/>
    </w:rPr>
  </w:style>
  <w:style w:type="character" w:customStyle="1" w:styleId="Heading7Char">
    <w:name w:val="Heading 7 Char"/>
    <w:link w:val="Heading7"/>
    <w:rsid w:val="00DD2D2E"/>
    <w:rPr>
      <w:rFonts w:ascii="Times New Roman" w:eastAsia="Times New Roman" w:hAnsi="Times New Roman" w:cs="B Titr"/>
      <w:b/>
      <w:bCs/>
      <w:sz w:val="28"/>
      <w:szCs w:val="30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2E"/>
    <w:rPr>
      <w:rFonts w:asciiTheme="majorHAnsi" w:eastAsiaTheme="majorEastAsia" w:hAnsiTheme="majorHAnsi" w:cs="B Titr"/>
      <w:color w:val="272727" w:themeColor="text1" w:themeTint="D8"/>
      <w:sz w:val="21"/>
      <w:szCs w:val="30"/>
      <w:lang w:bidi="fa-IR"/>
    </w:rPr>
  </w:style>
  <w:style w:type="character" w:customStyle="1" w:styleId="Heading9Char">
    <w:name w:val="Heading 9 Char"/>
    <w:link w:val="Heading9"/>
    <w:rsid w:val="0076792C"/>
    <w:rPr>
      <w:rFonts w:ascii="Times New Roman" w:eastAsia="Times New Roman" w:hAnsi="Times New Roman" w:cs="B Zar"/>
      <w:b/>
      <w:bCs/>
      <w:sz w:val="28"/>
      <w:lang w:bidi="fa-IR"/>
    </w:rPr>
  </w:style>
  <w:style w:type="character" w:styleId="PageNumber">
    <w:name w:val="page number"/>
    <w:rsid w:val="0076792C"/>
    <w:rPr>
      <w:rFonts w:cs="Compset"/>
      <w:szCs w:val="28"/>
    </w:rPr>
  </w:style>
  <w:style w:type="paragraph" w:styleId="Footer">
    <w:name w:val="footer"/>
    <w:basedOn w:val="Normal"/>
    <w:link w:val="FooterChar"/>
    <w:uiPriority w:val="99"/>
    <w:rsid w:val="0076792C"/>
    <w:pPr>
      <w:tabs>
        <w:tab w:val="center" w:pos="4153"/>
        <w:tab w:val="right" w:pos="8306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76792C"/>
    <w:rPr>
      <w:rFonts w:ascii="Times New Roman" w:eastAsia="Times New Roman" w:hAnsi="Times New Roman" w:cs="B Compset"/>
      <w:sz w:val="16"/>
      <w:szCs w:val="28"/>
    </w:rPr>
  </w:style>
  <w:style w:type="paragraph" w:styleId="Title">
    <w:name w:val="Title"/>
    <w:aliases w:val="2"/>
    <w:basedOn w:val="Normal"/>
    <w:link w:val="TitleChar"/>
    <w:uiPriority w:val="99"/>
    <w:qFormat/>
    <w:rsid w:val="0076792C"/>
    <w:pPr>
      <w:ind w:firstLine="0"/>
      <w:jc w:val="center"/>
    </w:pPr>
    <w:rPr>
      <w:rFonts w:cs="Homa"/>
      <w:sz w:val="32"/>
      <w:szCs w:val="32"/>
    </w:rPr>
  </w:style>
  <w:style w:type="character" w:customStyle="1" w:styleId="TitleChar">
    <w:name w:val="Title Char"/>
    <w:aliases w:val="2 Char"/>
    <w:link w:val="Title"/>
    <w:uiPriority w:val="99"/>
    <w:rsid w:val="0076792C"/>
    <w:rPr>
      <w:rFonts w:ascii="Times New Roman" w:eastAsia="Times New Roman" w:hAnsi="Times New Roman" w:cs="Homa"/>
      <w:sz w:val="32"/>
      <w:szCs w:val="32"/>
    </w:rPr>
  </w:style>
  <w:style w:type="paragraph" w:customStyle="1" w:styleId="CoverTitle">
    <w:name w:val="CoverTitle"/>
    <w:basedOn w:val="Normal"/>
    <w:qFormat/>
    <w:rsid w:val="0076792C"/>
    <w:pPr>
      <w:jc w:val="center"/>
    </w:pPr>
    <w:rPr>
      <w:rFonts w:cs="B Titr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1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213D4"/>
    <w:rPr>
      <w:rFonts w:ascii="Times New Roman" w:eastAsia="Times New Roman" w:hAnsi="Times New Roman" w:cs="B Compset"/>
      <w:sz w:val="24"/>
      <w:szCs w:val="28"/>
    </w:rPr>
  </w:style>
  <w:style w:type="paragraph" w:customStyle="1" w:styleId="PageHeader">
    <w:name w:val="PageHeader"/>
    <w:basedOn w:val="Normal"/>
    <w:qFormat/>
    <w:rsid w:val="005A33E5"/>
    <w:rPr>
      <w:rFonts w:cs="B Titr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30A4B"/>
    <w:pPr>
      <w:keepNext/>
      <w:keepLines/>
      <w:numPr>
        <w:numId w:val="0"/>
      </w:numPr>
      <w:bidi w:val="0"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0A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A4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30A4B"/>
    <w:pPr>
      <w:spacing w:after="100"/>
      <w:ind w:left="560"/>
    </w:pPr>
  </w:style>
  <w:style w:type="character" w:styleId="Hyperlink">
    <w:name w:val="Hyperlink"/>
    <w:uiPriority w:val="99"/>
    <w:unhideWhenUsed/>
    <w:rsid w:val="00830A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A4B"/>
    <w:rPr>
      <w:rFonts w:ascii="Tahoma" w:eastAsia="Times New Roman" w:hAnsi="Tahoma" w:cs="Tahoma"/>
      <w:sz w:val="16"/>
      <w:szCs w:val="16"/>
      <w:lang w:bidi="fa-I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51AAC"/>
    <w:pPr>
      <w:keepNext/>
      <w:spacing w:after="200" w:line="276" w:lineRule="auto"/>
      <w:ind w:firstLine="0"/>
      <w:jc w:val="center"/>
    </w:pPr>
    <w:rPr>
      <w:b/>
      <w:bCs/>
      <w:color w:val="548DD4" w:themeColor="text2" w:themeTint="99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5C8B"/>
  </w:style>
  <w:style w:type="table" w:styleId="TableGrid">
    <w:name w:val="Table Grid"/>
    <w:basedOn w:val="TableNormal"/>
    <w:uiPriority w:val="59"/>
    <w:rsid w:val="00CD62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6F3881"/>
    <w:pPr>
      <w:bidi w:val="0"/>
      <w:spacing w:before="100" w:beforeAutospacing="1" w:after="100" w:afterAutospacing="1"/>
      <w:ind w:firstLine="0"/>
      <w:jc w:val="left"/>
    </w:pPr>
    <w:rPr>
      <w:rFonts w:cs="Times New Roman"/>
      <w:sz w:val="24"/>
      <w:szCs w:val="24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24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2461"/>
    <w:rPr>
      <w:rFonts w:ascii="Times New Roman" w:eastAsia="Times New Roman" w:hAnsi="Times New Roman" w:cs="B Zar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BB2461"/>
    <w:rPr>
      <w:vertAlign w:val="superscript"/>
    </w:rPr>
  </w:style>
  <w:style w:type="table" w:styleId="MediumList1-Accent3">
    <w:name w:val="Medium List 1 Accent 3"/>
    <w:basedOn w:val="TableNormal"/>
    <w:uiPriority w:val="65"/>
    <w:rsid w:val="00575D1B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uiPriority w:val="99"/>
    <w:unhideWhenUsed/>
    <w:rsid w:val="00F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4B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4BD8"/>
    <w:rPr>
      <w:rFonts w:ascii="Times New Roman" w:eastAsia="Times New Roman" w:hAnsi="Times New Roman" w:cs="B Zar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BD8"/>
    <w:rPr>
      <w:rFonts w:ascii="Times New Roman" w:eastAsia="Times New Roman" w:hAnsi="Times New Roman" w:cs="B Zar"/>
      <w:b/>
      <w:bCs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1F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1F9C"/>
    <w:rPr>
      <w:rFonts w:ascii="Times New Roman" w:eastAsia="Times New Roman" w:hAnsi="Times New Roman" w:cs="B Zar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171F9C"/>
    <w:rPr>
      <w:vertAlign w:val="superscript"/>
    </w:rPr>
  </w:style>
  <w:style w:type="table" w:styleId="GridTable4-Accent1">
    <w:name w:val="Grid Table 4 Accent 1"/>
    <w:basedOn w:val="TableNormal"/>
    <w:uiPriority w:val="49"/>
    <w:rsid w:val="00361E3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oductname1">
    <w:name w:val="productname1"/>
    <w:basedOn w:val="DefaultParagraphFont"/>
    <w:rsid w:val="0025571C"/>
    <w:rPr>
      <w:rFonts w:ascii="Times New Roman" w:hAnsi="Times New Roman" w:cs="Times New Roman" w:hint="default"/>
      <w:b/>
      <w:bCs/>
      <w:color w:val="000080"/>
      <w:sz w:val="44"/>
      <w:szCs w:val="44"/>
    </w:rPr>
  </w:style>
  <w:style w:type="paragraph" w:styleId="NoSpacing">
    <w:name w:val="No Spacing"/>
    <w:uiPriority w:val="1"/>
    <w:qFormat/>
    <w:rsid w:val="00557AEA"/>
    <w:pPr>
      <w:bidi/>
      <w:ind w:firstLine="397"/>
      <w:jc w:val="lowKashida"/>
    </w:pPr>
    <w:rPr>
      <w:rFonts w:ascii="Times New Roman" w:eastAsia="Times New Roman" w:hAnsi="Times New Roman" w:cs="B Zar"/>
      <w:sz w:val="28"/>
      <w:szCs w:val="28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F42CD0"/>
    <w:pPr>
      <w:bidi w:val="0"/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2CD0"/>
    <w:pPr>
      <w:bidi w:val="0"/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2CD0"/>
    <w:pPr>
      <w:bidi w:val="0"/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2CD0"/>
    <w:pPr>
      <w:bidi w:val="0"/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2CD0"/>
    <w:pPr>
      <w:bidi w:val="0"/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2CD0"/>
    <w:pPr>
      <w:bidi w:val="0"/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azvini\Desktop\Template_Rahgozin_FinalEdi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5B0F-2823-47D2-B277-9E81FB32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Template_Rahgozin_FinalEdit</Template>
  <TotalTime>513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طراحی و ساخت رانش شناور نگین بر مبنای متد CODLOG</vt:lpstr>
    </vt:vector>
  </TitlesOfParts>
  <Manager>دکتر غضنفری</Manager>
  <Company>راهگزین رایانه</Company>
  <LinksUpToDate>false</LinksUpToDate>
  <CharactersWithSpaces>666</CharactersWithSpaces>
  <SharedDoc>false</SharedDoc>
  <HLinks>
    <vt:vector size="36" baseType="variant"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_Toc448059134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_Toc448059133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_Toc448059132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_Toc448059131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_Toc448059130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_Toc448059129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امکان سنجی اولیه رانش شناور نگین با متد CODLOG</dc:subject>
  <dc:creator/>
  <cp:keywords/>
  <dc:description/>
  <cp:lastModifiedBy>Hasan K</cp:lastModifiedBy>
  <cp:revision>56</cp:revision>
  <cp:lastPrinted>2019-09-15T05:07:00Z</cp:lastPrinted>
  <dcterms:created xsi:type="dcterms:W3CDTF">2019-09-08T04:50:00Z</dcterms:created>
  <dcterms:modified xsi:type="dcterms:W3CDTF">2024-05-25T09:26:00Z</dcterms:modified>
  <cp:category>محرمانه</cp:category>
</cp:coreProperties>
</file>